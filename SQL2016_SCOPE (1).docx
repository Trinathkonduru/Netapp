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E0" w:rsidRPr="00585DF0" w:rsidRDefault="00AF3EE0" w:rsidP="002F5E70">
      <w:pPr>
        <w:pStyle w:val="Heading4"/>
        <w:spacing w:before="120"/>
        <w:rPr>
          <w:rFonts w:cs="Arial"/>
          <w:sz w:val="26"/>
          <w:szCs w:val="26"/>
        </w:rPr>
      </w:pPr>
      <w:bookmarkStart w:id="0" w:name="_GoBack"/>
      <w:bookmarkEnd w:id="0"/>
    </w:p>
    <w:p w:rsidR="00844EAE" w:rsidRPr="008D3C45" w:rsidRDefault="008B3558" w:rsidP="003E1E4B">
      <w:pPr>
        <w:pStyle w:val="Heading4"/>
      </w:pPr>
      <w:r>
        <w:t xml:space="preserve">SERVICE INTRODUCTION </w:t>
      </w:r>
      <w:proofErr w:type="gramStart"/>
      <w:r w:rsidR="003D7F8B">
        <w:t xml:space="preserve">- </w:t>
      </w:r>
      <w:r w:rsidR="00EE6138">
        <w:t xml:space="preserve"> </w:t>
      </w:r>
      <w:r w:rsidR="00D91593">
        <w:t>TESTING</w:t>
      </w:r>
      <w:proofErr w:type="gramEnd"/>
      <w:r w:rsidR="00D91593">
        <w:t xml:space="preserve"> SCOPE &amp; OVERVIEW</w:t>
      </w:r>
    </w:p>
    <w:p w:rsidR="002F5E70" w:rsidRPr="008D3C45" w:rsidRDefault="008D3B97" w:rsidP="0022444D">
      <w:pPr>
        <w:pStyle w:val="Heading4"/>
      </w:pPr>
      <w:r>
        <w:t>Microsoft SQL Server</w:t>
      </w:r>
      <w:r w:rsidR="00134AFF">
        <w:t xml:space="preserve"> 201</w:t>
      </w:r>
      <w:r w:rsidR="008B3558">
        <w:t>6</w:t>
      </w:r>
      <w:r w:rsidR="00134AFF">
        <w:t xml:space="preserve"> in WISP/SIP Architecture</w:t>
      </w:r>
    </w:p>
    <w:tbl>
      <w:tblPr>
        <w:tblW w:w="8928" w:type="dxa"/>
        <w:tblLayout w:type="fixed"/>
        <w:tblLook w:val="0000"/>
      </w:tblPr>
      <w:tblGrid>
        <w:gridCol w:w="1728"/>
        <w:gridCol w:w="7200"/>
      </w:tblGrid>
      <w:tr w:rsidR="002F5E70" w:rsidRPr="008D3B97" w:rsidTr="004B53E4">
        <w:trPr>
          <w:cantSplit/>
        </w:trPr>
        <w:tc>
          <w:tcPr>
            <w:tcW w:w="1728" w:type="dxa"/>
          </w:tcPr>
          <w:p w:rsidR="005F3704" w:rsidRPr="008D3B97" w:rsidRDefault="005F3704" w:rsidP="005F3704">
            <w:pPr>
              <w:rPr>
                <w:b/>
              </w:rPr>
            </w:pPr>
          </w:p>
        </w:tc>
        <w:tc>
          <w:tcPr>
            <w:tcW w:w="7200" w:type="dxa"/>
          </w:tcPr>
          <w:p w:rsidR="005F3704" w:rsidRPr="008D3B97" w:rsidRDefault="005F3704" w:rsidP="000A65F4">
            <w:pPr>
              <w:pStyle w:val="BlockText"/>
              <w:rPr>
                <w:rFonts w:ascii="Cambria" w:hAnsi="Cambria" w:cs="Arial"/>
                <w:i/>
                <w:color w:val="000000"/>
              </w:rPr>
            </w:pPr>
          </w:p>
        </w:tc>
      </w:tr>
    </w:tbl>
    <w:p w:rsidR="002F5E70" w:rsidRPr="008D3C45" w:rsidRDefault="002F5E70" w:rsidP="002F5E70">
      <w:pPr>
        <w:pStyle w:val="BlockLine"/>
        <w:tabs>
          <w:tab w:val="left" w:pos="2235"/>
        </w:tabs>
        <w:rPr>
          <w:rFonts w:cs="Arial"/>
        </w:rPr>
      </w:pPr>
    </w:p>
    <w:tbl>
      <w:tblPr>
        <w:tblW w:w="8928" w:type="dxa"/>
        <w:tblLayout w:type="fixed"/>
        <w:tblLook w:val="0000"/>
      </w:tblPr>
      <w:tblGrid>
        <w:gridCol w:w="1738"/>
        <w:gridCol w:w="7190"/>
      </w:tblGrid>
      <w:tr w:rsidR="002F5E70" w:rsidRPr="008D3B97" w:rsidTr="00F856DA">
        <w:trPr>
          <w:cantSplit/>
          <w:trHeight w:val="1593"/>
        </w:trPr>
        <w:tc>
          <w:tcPr>
            <w:tcW w:w="1738" w:type="dxa"/>
          </w:tcPr>
          <w:p w:rsidR="002F5E70" w:rsidRPr="008D3B97" w:rsidRDefault="00133E98" w:rsidP="0022444D">
            <w:pPr>
              <w:pStyle w:val="Heading5"/>
            </w:pPr>
            <w:r w:rsidRPr="008D3B97">
              <w:t>Document Owner / Version</w:t>
            </w:r>
          </w:p>
        </w:tc>
        <w:tc>
          <w:tcPr>
            <w:tcW w:w="7190" w:type="dxa"/>
          </w:tcPr>
          <w:p w:rsidR="002F5E70" w:rsidRPr="008D3B97" w:rsidRDefault="002F5E70" w:rsidP="004B53E4">
            <w:pPr>
              <w:rPr>
                <w:rFonts w:cs="Arial"/>
                <w:color w:val="000000"/>
                <w:sz w:val="20"/>
              </w:rPr>
            </w:pPr>
          </w:p>
          <w:tbl>
            <w:tblPr>
              <w:tblpPr w:leftFromText="180" w:rightFromText="180" w:vertAnchor="page" w:horzAnchor="margin" w:tblpY="185"/>
              <w:tblOverlap w:val="never"/>
              <w:tblW w:w="6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85"/>
              <w:gridCol w:w="2430"/>
              <w:gridCol w:w="2580"/>
            </w:tblGrid>
            <w:tr w:rsidR="002F5E70" w:rsidRPr="008D3B97" w:rsidTr="000143F6">
              <w:trPr>
                <w:trHeight w:val="214"/>
              </w:trPr>
              <w:tc>
                <w:tcPr>
                  <w:tcW w:w="1885" w:type="dxa"/>
                  <w:shd w:val="clear" w:color="auto" w:fill="000000"/>
                </w:tcPr>
                <w:p w:rsidR="002F5E70" w:rsidRPr="008D3B97" w:rsidRDefault="000143F6" w:rsidP="004B53E4">
                  <w:pPr>
                    <w:pStyle w:val="BlockText"/>
                    <w:spacing w:before="40" w:after="40"/>
                    <w:rPr>
                      <w:rFonts w:ascii="Cambria" w:hAnsi="Cambria" w:cs="Arial"/>
                      <w:b/>
                      <w:color w:val="FFFFFF"/>
                    </w:rPr>
                  </w:pPr>
                  <w:r w:rsidRPr="008D3B97">
                    <w:rPr>
                      <w:rFonts w:ascii="Cambria" w:hAnsi="Cambria" w:cs="Arial"/>
                      <w:b/>
                      <w:color w:val="FFFFFF"/>
                    </w:rPr>
                    <w:t>Author</w:t>
                  </w:r>
                </w:p>
              </w:tc>
              <w:tc>
                <w:tcPr>
                  <w:tcW w:w="2430" w:type="dxa"/>
                  <w:shd w:val="clear" w:color="auto" w:fill="000000"/>
                </w:tcPr>
                <w:p w:rsidR="002F5E70" w:rsidRPr="008D3B97" w:rsidRDefault="000143F6" w:rsidP="004B53E4">
                  <w:pPr>
                    <w:pStyle w:val="BlockText"/>
                    <w:spacing w:before="40" w:after="40"/>
                    <w:rPr>
                      <w:rFonts w:ascii="Cambria" w:hAnsi="Cambria" w:cs="Arial"/>
                      <w:b/>
                      <w:color w:val="FFFFFF"/>
                    </w:rPr>
                  </w:pPr>
                  <w:r w:rsidRPr="008D3B97">
                    <w:rPr>
                      <w:rFonts w:ascii="Cambria" w:hAnsi="Cambria" w:cs="Arial"/>
                      <w:b/>
                      <w:color w:val="FFFFFF"/>
                    </w:rPr>
                    <w:t>Document Version</w:t>
                  </w:r>
                </w:p>
              </w:tc>
              <w:tc>
                <w:tcPr>
                  <w:tcW w:w="2580" w:type="dxa"/>
                  <w:shd w:val="clear" w:color="auto" w:fill="000000"/>
                </w:tcPr>
                <w:p w:rsidR="002F5E70" w:rsidRPr="008D3B97" w:rsidRDefault="000143F6" w:rsidP="004B53E4">
                  <w:pPr>
                    <w:pStyle w:val="BlockText"/>
                    <w:spacing w:before="40" w:after="40"/>
                    <w:rPr>
                      <w:rFonts w:ascii="Cambria" w:hAnsi="Cambria" w:cs="Arial"/>
                      <w:b/>
                      <w:color w:val="FFFFFF"/>
                    </w:rPr>
                  </w:pPr>
                  <w:r w:rsidRPr="008D3B97">
                    <w:rPr>
                      <w:rFonts w:ascii="Cambria" w:hAnsi="Cambria" w:cs="Arial"/>
                      <w:b/>
                      <w:color w:val="FFFFFF"/>
                    </w:rPr>
                    <w:t>Date Created / Update</w:t>
                  </w:r>
                </w:p>
              </w:tc>
            </w:tr>
            <w:tr w:rsidR="008774C0" w:rsidRPr="008D3B97" w:rsidTr="000143F6">
              <w:trPr>
                <w:trHeight w:val="87"/>
              </w:trPr>
              <w:tc>
                <w:tcPr>
                  <w:tcW w:w="1885" w:type="dxa"/>
                </w:tcPr>
                <w:p w:rsidR="008774C0" w:rsidRPr="008D3B97" w:rsidRDefault="008B3558" w:rsidP="000143F6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  <w:r>
                    <w:rPr>
                      <w:rFonts w:cs="Arial"/>
                      <w:i/>
                      <w:color w:val="000000"/>
                      <w:sz w:val="20"/>
                    </w:rPr>
                    <w:t>Pradeep Lakshmikanthan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8774C0" w:rsidRPr="008D3B97" w:rsidRDefault="00B872F8" w:rsidP="000143F6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  <w:r>
                    <w:rPr>
                      <w:rFonts w:cs="Arial"/>
                      <w:i/>
                      <w:color w:val="000000"/>
                      <w:sz w:val="20"/>
                    </w:rPr>
                    <w:t>1.0</w:t>
                  </w:r>
                  <w:r w:rsidR="00134AFF">
                    <w:rPr>
                      <w:rFonts w:cs="Arial"/>
                      <w:i/>
                      <w:color w:val="000000"/>
                      <w:sz w:val="20"/>
                    </w:rPr>
                    <w:t xml:space="preserve"> – Initial Draft</w:t>
                  </w:r>
                </w:p>
              </w:tc>
              <w:tc>
                <w:tcPr>
                  <w:tcW w:w="2580" w:type="dxa"/>
                  <w:shd w:val="clear" w:color="auto" w:fill="auto"/>
                </w:tcPr>
                <w:p w:rsidR="008774C0" w:rsidRPr="008D3B97" w:rsidRDefault="008B3558" w:rsidP="008B3558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  <w:r>
                    <w:rPr>
                      <w:rFonts w:cs="Arial"/>
                      <w:i/>
                      <w:color w:val="000000"/>
                      <w:sz w:val="20"/>
                    </w:rPr>
                    <w:t>12</w:t>
                  </w:r>
                  <w:r w:rsidR="00B872F8">
                    <w:rPr>
                      <w:rFonts w:cs="Arial"/>
                      <w:i/>
                      <w:color w:val="000000"/>
                      <w:sz w:val="20"/>
                    </w:rPr>
                    <w:t>/</w:t>
                  </w:r>
                  <w:r>
                    <w:rPr>
                      <w:rFonts w:cs="Arial"/>
                      <w:i/>
                      <w:color w:val="000000"/>
                      <w:sz w:val="20"/>
                    </w:rPr>
                    <w:t>28</w:t>
                  </w:r>
                  <w:r w:rsidR="00B872F8">
                    <w:rPr>
                      <w:rFonts w:cs="Arial"/>
                      <w:i/>
                      <w:color w:val="000000"/>
                      <w:sz w:val="20"/>
                    </w:rPr>
                    <w:t>/201</w:t>
                  </w:r>
                  <w:r>
                    <w:rPr>
                      <w:rFonts w:cs="Arial"/>
                      <w:i/>
                      <w:color w:val="000000"/>
                      <w:sz w:val="20"/>
                    </w:rPr>
                    <w:t>6</w:t>
                  </w:r>
                </w:p>
              </w:tc>
            </w:tr>
            <w:tr w:rsidR="00DA0364" w:rsidRPr="008D3B97" w:rsidTr="000143F6">
              <w:trPr>
                <w:trHeight w:val="87"/>
              </w:trPr>
              <w:tc>
                <w:tcPr>
                  <w:tcW w:w="1885" w:type="dxa"/>
                </w:tcPr>
                <w:p w:rsidR="00DA0364" w:rsidRDefault="00DA0364" w:rsidP="000143F6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:rsidR="00DA0364" w:rsidRDefault="00DA0364" w:rsidP="000143F6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</w:p>
              </w:tc>
              <w:tc>
                <w:tcPr>
                  <w:tcW w:w="2580" w:type="dxa"/>
                  <w:shd w:val="clear" w:color="auto" w:fill="auto"/>
                </w:tcPr>
                <w:p w:rsidR="00DA0364" w:rsidRDefault="00DA0364" w:rsidP="00134AFF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</w:p>
              </w:tc>
            </w:tr>
          </w:tbl>
          <w:p w:rsidR="002F5E70" w:rsidRPr="008D3B97" w:rsidRDefault="002F5E70" w:rsidP="004B53E4">
            <w:pPr>
              <w:rPr>
                <w:rFonts w:cs="Arial"/>
                <w:color w:val="000000"/>
                <w:sz w:val="20"/>
              </w:rPr>
            </w:pPr>
          </w:p>
        </w:tc>
      </w:tr>
    </w:tbl>
    <w:p w:rsidR="00DA0364" w:rsidRPr="008D3C45" w:rsidRDefault="00DA0364" w:rsidP="00DA0364">
      <w:pPr>
        <w:pStyle w:val="BlockLine"/>
        <w:tabs>
          <w:tab w:val="left" w:pos="2235"/>
        </w:tabs>
        <w:rPr>
          <w:rFonts w:cs="Arial"/>
        </w:rPr>
      </w:pPr>
    </w:p>
    <w:tbl>
      <w:tblPr>
        <w:tblW w:w="8928" w:type="dxa"/>
        <w:tblLayout w:type="fixed"/>
        <w:tblLook w:val="0000"/>
      </w:tblPr>
      <w:tblGrid>
        <w:gridCol w:w="1738"/>
        <w:gridCol w:w="7190"/>
      </w:tblGrid>
      <w:tr w:rsidR="00DA0364" w:rsidRPr="008D3B97" w:rsidTr="005870A8">
        <w:trPr>
          <w:cantSplit/>
          <w:trHeight w:val="1593"/>
        </w:trPr>
        <w:tc>
          <w:tcPr>
            <w:tcW w:w="1738" w:type="dxa"/>
          </w:tcPr>
          <w:p w:rsidR="00DA0364" w:rsidRPr="008D3B97" w:rsidRDefault="00DA0364" w:rsidP="00DA0364">
            <w:pPr>
              <w:pStyle w:val="Heading5"/>
            </w:pPr>
            <w:r w:rsidRPr="008D3B97">
              <w:t xml:space="preserve">Document </w:t>
            </w:r>
            <w:r>
              <w:t>Review</w:t>
            </w:r>
          </w:p>
        </w:tc>
        <w:tc>
          <w:tcPr>
            <w:tcW w:w="7190" w:type="dxa"/>
          </w:tcPr>
          <w:p w:rsidR="00DA0364" w:rsidRPr="008D3B97" w:rsidRDefault="00DA0364" w:rsidP="005870A8">
            <w:pPr>
              <w:rPr>
                <w:rFonts w:cs="Arial"/>
                <w:color w:val="000000"/>
                <w:sz w:val="20"/>
              </w:rPr>
            </w:pPr>
          </w:p>
          <w:tbl>
            <w:tblPr>
              <w:tblpPr w:leftFromText="180" w:rightFromText="180" w:vertAnchor="page" w:horzAnchor="margin" w:tblpY="185"/>
              <w:tblOverlap w:val="never"/>
              <w:tblW w:w="69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035"/>
              <w:gridCol w:w="1890"/>
            </w:tblGrid>
            <w:tr w:rsidR="00DA0364" w:rsidRPr="008D3B97" w:rsidTr="00DA0364">
              <w:trPr>
                <w:trHeight w:val="214"/>
              </w:trPr>
              <w:tc>
                <w:tcPr>
                  <w:tcW w:w="5035" w:type="dxa"/>
                  <w:shd w:val="clear" w:color="auto" w:fill="000000"/>
                </w:tcPr>
                <w:p w:rsidR="00DA0364" w:rsidRPr="008D3B97" w:rsidRDefault="00DA0364" w:rsidP="005870A8">
                  <w:pPr>
                    <w:pStyle w:val="BlockText"/>
                    <w:spacing w:before="40" w:after="40"/>
                    <w:rPr>
                      <w:rFonts w:ascii="Cambria" w:hAnsi="Cambria" w:cs="Arial"/>
                      <w:b/>
                      <w:color w:val="FFFFFF"/>
                    </w:rPr>
                  </w:pPr>
                  <w:r>
                    <w:rPr>
                      <w:rFonts w:ascii="Cambria" w:hAnsi="Cambria" w:cs="Arial"/>
                      <w:b/>
                      <w:color w:val="FFFFFF"/>
                    </w:rPr>
                    <w:t>Reviewers</w:t>
                  </w:r>
                </w:p>
              </w:tc>
              <w:tc>
                <w:tcPr>
                  <w:tcW w:w="1890" w:type="dxa"/>
                  <w:shd w:val="clear" w:color="auto" w:fill="000000"/>
                </w:tcPr>
                <w:p w:rsidR="00DA0364" w:rsidRPr="008D3B97" w:rsidRDefault="00DA0364" w:rsidP="005870A8">
                  <w:pPr>
                    <w:pStyle w:val="BlockText"/>
                    <w:spacing w:before="40" w:after="40"/>
                    <w:rPr>
                      <w:rFonts w:ascii="Cambria" w:hAnsi="Cambria" w:cs="Arial"/>
                      <w:b/>
                      <w:color w:val="FFFFFF"/>
                    </w:rPr>
                  </w:pPr>
                  <w:r w:rsidRPr="008D3B97">
                    <w:rPr>
                      <w:rFonts w:ascii="Cambria" w:hAnsi="Cambria" w:cs="Arial"/>
                      <w:b/>
                      <w:color w:val="FFFFFF"/>
                    </w:rPr>
                    <w:t xml:space="preserve">Date </w:t>
                  </w:r>
                  <w:r>
                    <w:rPr>
                      <w:rFonts w:ascii="Cambria" w:hAnsi="Cambria" w:cs="Arial"/>
                      <w:b/>
                      <w:color w:val="FFFFFF"/>
                    </w:rPr>
                    <w:t>Reviewed</w:t>
                  </w:r>
                </w:p>
              </w:tc>
            </w:tr>
            <w:tr w:rsidR="00DA0364" w:rsidRPr="008D3B97" w:rsidTr="00DA0364">
              <w:trPr>
                <w:trHeight w:val="87"/>
              </w:trPr>
              <w:tc>
                <w:tcPr>
                  <w:tcW w:w="5035" w:type="dxa"/>
                  <w:shd w:val="clear" w:color="auto" w:fill="auto"/>
                </w:tcPr>
                <w:p w:rsidR="00DA0364" w:rsidRPr="008D3B97" w:rsidRDefault="00DA0364" w:rsidP="005870A8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  <w:r>
                    <w:rPr>
                      <w:rFonts w:cs="Arial"/>
                      <w:i/>
                      <w:color w:val="000000"/>
                      <w:sz w:val="20"/>
                    </w:rPr>
                    <w:t>Ryan Schlagel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DA0364" w:rsidRPr="008D3B97" w:rsidRDefault="00DA0364" w:rsidP="00DA0364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</w:p>
              </w:tc>
            </w:tr>
            <w:tr w:rsidR="00DA0364" w:rsidRPr="008D3B97" w:rsidTr="00DA0364">
              <w:trPr>
                <w:trHeight w:val="87"/>
              </w:trPr>
              <w:tc>
                <w:tcPr>
                  <w:tcW w:w="5035" w:type="dxa"/>
                  <w:shd w:val="clear" w:color="auto" w:fill="auto"/>
                </w:tcPr>
                <w:p w:rsidR="00DA0364" w:rsidRDefault="00B1685F" w:rsidP="005870A8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  <w:r>
                    <w:rPr>
                      <w:rFonts w:cs="Arial"/>
                      <w:i/>
                      <w:color w:val="000000"/>
                      <w:sz w:val="20"/>
                    </w:rPr>
                    <w:t>Tim Wagner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DA0364" w:rsidRDefault="00DA0364" w:rsidP="005870A8">
                  <w:pPr>
                    <w:pStyle w:val="TableText"/>
                    <w:spacing w:before="20" w:after="20"/>
                    <w:rPr>
                      <w:rFonts w:cs="Arial"/>
                      <w:i/>
                      <w:color w:val="000000"/>
                      <w:sz w:val="20"/>
                    </w:rPr>
                  </w:pPr>
                </w:p>
              </w:tc>
            </w:tr>
          </w:tbl>
          <w:p w:rsidR="00DA0364" w:rsidRPr="008D3B97" w:rsidRDefault="00DA0364" w:rsidP="005870A8">
            <w:pPr>
              <w:rPr>
                <w:rFonts w:cs="Arial"/>
                <w:color w:val="000000"/>
                <w:sz w:val="20"/>
              </w:rPr>
            </w:pPr>
          </w:p>
        </w:tc>
      </w:tr>
    </w:tbl>
    <w:p w:rsidR="00DA0364" w:rsidRPr="008D3C45" w:rsidRDefault="00DA0364" w:rsidP="00DA0364">
      <w:pPr>
        <w:pStyle w:val="BlockLine"/>
        <w:tabs>
          <w:tab w:val="left" w:pos="2235"/>
        </w:tabs>
        <w:rPr>
          <w:rFonts w:cs="Arial"/>
        </w:rPr>
      </w:pPr>
    </w:p>
    <w:p w:rsidR="00DA0364" w:rsidRPr="008D3C45" w:rsidRDefault="00DA0364" w:rsidP="00DA0364"/>
    <w:p w:rsidR="00844EAE" w:rsidRPr="008D3C45" w:rsidRDefault="00844EAE">
      <w:r w:rsidRPr="008D3C45">
        <w:br w:type="page"/>
      </w:r>
    </w:p>
    <w:p w:rsidR="003E1E4B" w:rsidRDefault="003E1E4B">
      <w:pPr>
        <w:rPr>
          <w:b/>
        </w:rPr>
      </w:pPr>
    </w:p>
    <w:p w:rsidR="003E1E4B" w:rsidRDefault="0022444D">
      <w:pPr>
        <w:pStyle w:val="TOCHeading"/>
      </w:pPr>
      <w:r>
        <w:rPr>
          <w:rStyle w:val="Heading5Char"/>
        </w:rPr>
        <w:t>TABLE OF CONTENTS</w:t>
      </w:r>
    </w:p>
    <w:p w:rsidR="00DF4B4E" w:rsidRDefault="00A31834">
      <w:pPr>
        <w:pStyle w:val="TOC1"/>
        <w:rPr>
          <w:rFonts w:ascii="Calibri" w:hAnsi="Calibri"/>
          <w:lang w:bidi="ar-SA"/>
        </w:rPr>
      </w:pPr>
      <w:r w:rsidRPr="006F02A2">
        <w:fldChar w:fldCharType="begin"/>
      </w:r>
      <w:r w:rsidR="003E1E4B" w:rsidRPr="006F02A2">
        <w:instrText xml:space="preserve"> TOC \o "1-3" \h \z \u </w:instrText>
      </w:r>
      <w:r w:rsidRPr="006F02A2">
        <w:fldChar w:fldCharType="separate"/>
      </w:r>
      <w:hyperlink w:anchor="_Toc388606460" w:history="1">
        <w:r w:rsidR="00DF4B4E" w:rsidRPr="00A97325">
          <w:rPr>
            <w:rStyle w:val="Hyperlink"/>
          </w:rPr>
          <w:t>What We Are Testing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1" w:history="1">
        <w:r w:rsidR="00DF4B4E" w:rsidRPr="00A97325">
          <w:rPr>
            <w:rStyle w:val="Hyperlink"/>
          </w:rPr>
          <w:t>Architecture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2" w:history="1">
        <w:r w:rsidR="00DF4B4E" w:rsidRPr="00A97325">
          <w:rPr>
            <w:rStyle w:val="Hyperlink"/>
          </w:rPr>
          <w:t>What’s new or changing from the previous version (if applicable)?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3" w:history="1">
        <w:r w:rsidR="00DF4B4E" w:rsidRPr="00A97325">
          <w:rPr>
            <w:rStyle w:val="Hyperlink"/>
          </w:rPr>
          <w:t>Identified Scope-Creep Concerns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4" w:history="1">
        <w:r w:rsidR="00DF4B4E" w:rsidRPr="00A97325">
          <w:rPr>
            <w:rStyle w:val="Hyperlink"/>
          </w:rPr>
          <w:t>Scope of Environments to be Certified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5" w:history="1">
        <w:r w:rsidR="00DF4B4E" w:rsidRPr="00A97325">
          <w:rPr>
            <w:rStyle w:val="Hyperlink"/>
          </w:rPr>
          <w:t>Scope of Environments to be Tested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6" w:history="1">
        <w:r w:rsidR="00DF4B4E" w:rsidRPr="00A97325">
          <w:rPr>
            <w:rStyle w:val="Hyperlink"/>
          </w:rPr>
          <w:t>Scope for Testing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7" w:history="1">
        <w:r w:rsidR="00DF4B4E" w:rsidRPr="00A97325">
          <w:rPr>
            <w:rStyle w:val="Hyperlink"/>
          </w:rPr>
          <w:t>Lessons Learned from POC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8" w:history="1">
        <w:r w:rsidR="00DF4B4E" w:rsidRPr="00A97325">
          <w:rPr>
            <w:rStyle w:val="Hyperlink"/>
          </w:rPr>
          <w:t>Focus Areas During Testing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69" w:history="1">
        <w:r w:rsidR="00DF4B4E" w:rsidRPr="00A97325">
          <w:rPr>
            <w:rStyle w:val="Hyperlink"/>
          </w:rPr>
          <w:t>Roles and Responsibilities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70" w:history="1">
        <w:r w:rsidR="00DF4B4E" w:rsidRPr="00A97325">
          <w:rPr>
            <w:rStyle w:val="Hyperlink"/>
          </w:rPr>
          <w:t>Equipment To Be Used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F4B4E" w:rsidRDefault="00A31834">
      <w:pPr>
        <w:pStyle w:val="TOC1"/>
        <w:rPr>
          <w:rFonts w:ascii="Calibri" w:hAnsi="Calibri"/>
          <w:lang w:bidi="ar-SA"/>
        </w:rPr>
      </w:pPr>
      <w:hyperlink w:anchor="_Toc388606471" w:history="1">
        <w:r w:rsidR="00DF4B4E" w:rsidRPr="00A97325">
          <w:rPr>
            <w:rStyle w:val="Hyperlink"/>
          </w:rPr>
          <w:t>Configuration Details</w:t>
        </w:r>
        <w:r w:rsidR="00DF4B4E">
          <w:rPr>
            <w:webHidden/>
          </w:rPr>
          <w:tab/>
        </w:r>
        <w:r>
          <w:rPr>
            <w:webHidden/>
          </w:rPr>
          <w:fldChar w:fldCharType="begin"/>
        </w:r>
        <w:r w:rsidR="00DF4B4E">
          <w:rPr>
            <w:webHidden/>
          </w:rPr>
          <w:instrText xml:space="preserve"> PAGEREF _Toc388606471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B4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1E4B" w:rsidRDefault="00A31834">
      <w:r w:rsidRPr="006F02A2">
        <w:fldChar w:fldCharType="end"/>
      </w:r>
    </w:p>
    <w:p w:rsidR="00AF3EE0" w:rsidRPr="00292E41" w:rsidRDefault="003E1E4B" w:rsidP="00292E41">
      <w:pPr>
        <w:rPr>
          <w:b/>
          <w:sz w:val="26"/>
          <w:szCs w:val="26"/>
        </w:rPr>
      </w:pPr>
      <w:r>
        <w:rPr>
          <w:b/>
        </w:rPr>
        <w:br w:type="page"/>
      </w:r>
      <w:bookmarkStart w:id="1" w:name="_Toc388606460"/>
      <w:r w:rsidR="00EF3D4A" w:rsidRPr="00292E41">
        <w:rPr>
          <w:b/>
          <w:sz w:val="26"/>
          <w:szCs w:val="26"/>
        </w:rPr>
        <w:lastRenderedPageBreak/>
        <w:t xml:space="preserve">What </w:t>
      </w:r>
      <w:r w:rsidR="00CB0B73" w:rsidRPr="00292E41">
        <w:rPr>
          <w:b/>
          <w:sz w:val="26"/>
          <w:szCs w:val="26"/>
        </w:rPr>
        <w:t>We Are T</w:t>
      </w:r>
      <w:r w:rsidR="00EF3D4A" w:rsidRPr="00292E41">
        <w:rPr>
          <w:b/>
          <w:sz w:val="26"/>
          <w:szCs w:val="26"/>
        </w:rPr>
        <w:t>esting</w:t>
      </w:r>
      <w:bookmarkEnd w:id="1"/>
    </w:p>
    <w:p w:rsidR="00F87ED4" w:rsidRDefault="00C47FE2">
      <w:proofErr w:type="gramStart"/>
      <w:r>
        <w:t>Release of SQL Server 2016</w:t>
      </w:r>
      <w:r w:rsidR="00305613">
        <w:t xml:space="preserve"> in the SIP architecture (WISP).</w:t>
      </w:r>
      <w:proofErr w:type="gramEnd"/>
    </w:p>
    <w:p w:rsidR="003D7F8B" w:rsidRDefault="003D7F8B">
      <w:pPr>
        <w:rPr>
          <w:b/>
          <w:sz w:val="26"/>
          <w:szCs w:val="26"/>
        </w:rPr>
      </w:pPr>
    </w:p>
    <w:p w:rsidR="00CB0B73" w:rsidRDefault="003D7F8B" w:rsidP="003D7F8B">
      <w:pPr>
        <w:pStyle w:val="Heading1"/>
      </w:pPr>
      <w:bookmarkStart w:id="2" w:name="_Toc388606461"/>
      <w:r>
        <w:t>Architecture</w:t>
      </w:r>
      <w:bookmarkEnd w:id="2"/>
    </w:p>
    <w:p w:rsidR="003D7F8B" w:rsidRPr="003D7F8B" w:rsidRDefault="00CB0B73" w:rsidP="00134AFF">
      <w:r>
        <w:t>As defined by the Architects.</w:t>
      </w:r>
      <w:r w:rsidR="00905FB8">
        <w:t xml:space="preserve">  </w:t>
      </w:r>
      <w:r w:rsidR="00134AFF">
        <w:t>No changes to the hardware stacks are planned, only to the release of SQL Server on these stacks.</w:t>
      </w:r>
    </w:p>
    <w:p w:rsidR="003D7F8B" w:rsidRDefault="003D7F8B">
      <w:pPr>
        <w:rPr>
          <w:b/>
          <w:sz w:val="26"/>
          <w:szCs w:val="26"/>
        </w:rPr>
      </w:pPr>
    </w:p>
    <w:p w:rsidR="003D7F8B" w:rsidRPr="00AF3EE0" w:rsidRDefault="003D7F8B" w:rsidP="003D7F8B">
      <w:pPr>
        <w:pStyle w:val="Heading1"/>
      </w:pPr>
      <w:bookmarkStart w:id="3" w:name="_Toc388606462"/>
      <w:r>
        <w:t>What’s new or changing from the previous version (if applicable)?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134AFF" w:rsidRPr="000A72E1" w:rsidTr="008A73F0">
        <w:tc>
          <w:tcPr>
            <w:tcW w:w="4428" w:type="dxa"/>
            <w:shd w:val="clear" w:color="auto" w:fill="FABF8F"/>
          </w:tcPr>
          <w:p w:rsidR="00134AFF" w:rsidRPr="000A72E1" w:rsidRDefault="00134AFF" w:rsidP="008A73F0">
            <w:pPr>
              <w:rPr>
                <w:b/>
              </w:rPr>
            </w:pPr>
            <w:r w:rsidRPr="000A72E1">
              <w:rPr>
                <w:b/>
              </w:rPr>
              <w:t>New</w:t>
            </w:r>
          </w:p>
        </w:tc>
        <w:tc>
          <w:tcPr>
            <w:tcW w:w="4428" w:type="dxa"/>
            <w:shd w:val="clear" w:color="auto" w:fill="FABF8F"/>
          </w:tcPr>
          <w:p w:rsidR="00134AFF" w:rsidRPr="000A72E1" w:rsidRDefault="00134AFF" w:rsidP="008A73F0">
            <w:pPr>
              <w:rPr>
                <w:b/>
              </w:rPr>
            </w:pPr>
            <w:r w:rsidRPr="000A72E1">
              <w:rPr>
                <w:b/>
              </w:rPr>
              <w:t>Previous</w:t>
            </w:r>
          </w:p>
        </w:tc>
      </w:tr>
      <w:tr w:rsidR="00134AFF" w:rsidRPr="000A72E1" w:rsidTr="008A73F0">
        <w:tc>
          <w:tcPr>
            <w:tcW w:w="4428" w:type="dxa"/>
          </w:tcPr>
          <w:p w:rsidR="00134AFF" w:rsidRPr="000A72E1" w:rsidRDefault="00134AFF" w:rsidP="00C47FE2">
            <w:r>
              <w:t>SQL Server 201</w:t>
            </w:r>
            <w:r w:rsidR="00C47FE2">
              <w:t>6</w:t>
            </w:r>
          </w:p>
        </w:tc>
        <w:tc>
          <w:tcPr>
            <w:tcW w:w="4428" w:type="dxa"/>
          </w:tcPr>
          <w:p w:rsidR="00134AFF" w:rsidRPr="000A72E1" w:rsidRDefault="00134AFF" w:rsidP="008A73F0">
            <w:r>
              <w:t>SQL Server 201</w:t>
            </w:r>
            <w:r w:rsidR="00C47FE2">
              <w:t>4</w:t>
            </w:r>
          </w:p>
        </w:tc>
      </w:tr>
      <w:tr w:rsidR="00134AFF" w:rsidRPr="000A72E1" w:rsidTr="008A73F0">
        <w:tc>
          <w:tcPr>
            <w:tcW w:w="4428" w:type="dxa"/>
          </w:tcPr>
          <w:p w:rsidR="00134AFF" w:rsidRDefault="00134AFF" w:rsidP="00C47FE2">
            <w:r>
              <w:t>Windows 201</w:t>
            </w:r>
            <w:r w:rsidR="00C47FE2">
              <w:t>6</w:t>
            </w:r>
          </w:p>
        </w:tc>
        <w:tc>
          <w:tcPr>
            <w:tcW w:w="4428" w:type="dxa"/>
          </w:tcPr>
          <w:p w:rsidR="00134AFF" w:rsidRDefault="00134AFF" w:rsidP="008A73F0">
            <w:r>
              <w:t>Windows 2012</w:t>
            </w:r>
            <w:r w:rsidR="00C47FE2">
              <w:t xml:space="preserve"> R2</w:t>
            </w:r>
          </w:p>
        </w:tc>
      </w:tr>
      <w:tr w:rsidR="00134AFF" w:rsidRPr="000A72E1" w:rsidTr="008A73F0">
        <w:tc>
          <w:tcPr>
            <w:tcW w:w="4428" w:type="dxa"/>
          </w:tcPr>
          <w:p w:rsidR="00134AFF" w:rsidRDefault="00C47FE2" w:rsidP="008A73F0">
            <w:r>
              <w:t>SnapDrive 7.2</w:t>
            </w:r>
            <w:r w:rsidR="00134AFF">
              <w:t>.2</w:t>
            </w:r>
          </w:p>
        </w:tc>
        <w:tc>
          <w:tcPr>
            <w:tcW w:w="4428" w:type="dxa"/>
          </w:tcPr>
          <w:p w:rsidR="00134AFF" w:rsidRDefault="00C47FE2" w:rsidP="008A73F0">
            <w:r>
              <w:t>SnapDrive 7.0.2</w:t>
            </w:r>
          </w:p>
        </w:tc>
      </w:tr>
      <w:tr w:rsidR="00134AFF" w:rsidRPr="000A72E1" w:rsidTr="008A73F0">
        <w:tc>
          <w:tcPr>
            <w:tcW w:w="4428" w:type="dxa"/>
          </w:tcPr>
          <w:p w:rsidR="00134AFF" w:rsidRDefault="00E43404" w:rsidP="008A73F0">
            <w:proofErr w:type="spellStart"/>
            <w:r>
              <w:t>SnapManager</w:t>
            </w:r>
            <w:proofErr w:type="spellEnd"/>
            <w:r>
              <w:t xml:space="preserve"> for SQL 7.2.2</w:t>
            </w:r>
          </w:p>
        </w:tc>
        <w:tc>
          <w:tcPr>
            <w:tcW w:w="4428" w:type="dxa"/>
          </w:tcPr>
          <w:p w:rsidR="00134AFF" w:rsidRDefault="00C47FE2" w:rsidP="008A73F0">
            <w:proofErr w:type="spellStart"/>
            <w:r>
              <w:t>SnapManager</w:t>
            </w:r>
            <w:proofErr w:type="spellEnd"/>
            <w:r>
              <w:t xml:space="preserve"> for SQL 7.1</w:t>
            </w:r>
          </w:p>
        </w:tc>
      </w:tr>
      <w:tr w:rsidR="00134AFF" w:rsidRPr="000A72E1" w:rsidTr="008A73F0">
        <w:tc>
          <w:tcPr>
            <w:tcW w:w="4428" w:type="dxa"/>
          </w:tcPr>
          <w:p w:rsidR="00134AFF" w:rsidRPr="00134AFF" w:rsidRDefault="00134AFF" w:rsidP="008A73F0">
            <w:pPr>
              <w:rPr>
                <w:color w:val="FF0000"/>
              </w:rPr>
            </w:pPr>
          </w:p>
        </w:tc>
        <w:tc>
          <w:tcPr>
            <w:tcW w:w="4428" w:type="dxa"/>
          </w:tcPr>
          <w:p w:rsidR="00134AFF" w:rsidRDefault="00134AFF" w:rsidP="008A73F0"/>
        </w:tc>
      </w:tr>
    </w:tbl>
    <w:p w:rsidR="003D7F8B" w:rsidRDefault="003D7F8B">
      <w:pPr>
        <w:rPr>
          <w:b/>
          <w:sz w:val="26"/>
          <w:szCs w:val="26"/>
        </w:rPr>
      </w:pPr>
    </w:p>
    <w:p w:rsidR="002869E7" w:rsidRDefault="002869E7" w:rsidP="002869E7">
      <w:pPr>
        <w:pStyle w:val="Heading1"/>
      </w:pPr>
      <w:bookmarkStart w:id="4" w:name="_Toc388606463"/>
      <w:r>
        <w:t>Identified Scope-Creep Concerns</w:t>
      </w:r>
      <w:bookmarkEnd w:id="4"/>
    </w:p>
    <w:p w:rsidR="005212D5" w:rsidRDefault="002869E7" w:rsidP="002869E7">
      <w:pPr>
        <w:numPr>
          <w:ilvl w:val="0"/>
          <w:numId w:val="24"/>
        </w:numPr>
        <w:rPr>
          <w:b/>
          <w:bCs/>
          <w:sz w:val="26"/>
          <w:szCs w:val="28"/>
        </w:rPr>
      </w:pPr>
      <w:r>
        <w:t>We will want to scale/performance test SMSQL 7.</w:t>
      </w:r>
      <w:r w:rsidR="00E43404">
        <w:t>2.2</w:t>
      </w:r>
      <w:r>
        <w:t xml:space="preserve"> on Win201</w:t>
      </w:r>
      <w:r w:rsidR="00E43404">
        <w:t>6/SQL2016.</w:t>
      </w:r>
      <w:r>
        <w:t xml:space="preserve">  When we </w:t>
      </w:r>
      <w:proofErr w:type="spellStart"/>
      <w:r>
        <w:t>OR’d</w:t>
      </w:r>
      <w:proofErr w:type="spellEnd"/>
      <w:r>
        <w:t xml:space="preserve"> </w:t>
      </w:r>
      <w:r w:rsidR="00E43404">
        <w:t>CDOT</w:t>
      </w:r>
      <w:r>
        <w:t>, the limits were defined by the performance issues</w:t>
      </w:r>
      <w:r w:rsidR="00D16F16">
        <w:t xml:space="preserve"> we found with SMSQL during testing.  This would also be a potential driver </w:t>
      </w:r>
      <w:r w:rsidR="00E43404">
        <w:t>for regression testing SMSQL 7.2.2</w:t>
      </w:r>
      <w:r w:rsidR="00D16F16">
        <w:t xml:space="preserve"> and making that the standard for </w:t>
      </w:r>
      <w:r w:rsidR="00E43404">
        <w:t>Win2016/SQL2016 version</w:t>
      </w:r>
      <w:r w:rsidR="00D16F16">
        <w:t xml:space="preserve"> that we support for WISP</w:t>
      </w:r>
      <w:r w:rsidR="00ED36D3">
        <w:t xml:space="preserve"> with CDOT and 7 MODE filers</w:t>
      </w:r>
      <w:r w:rsidR="00D16F16">
        <w:t>.</w:t>
      </w:r>
      <w:r>
        <w:t xml:space="preserve"> </w:t>
      </w:r>
      <w:r w:rsidR="005212D5">
        <w:br w:type="page"/>
      </w:r>
    </w:p>
    <w:p w:rsidR="009F6F61" w:rsidRDefault="009F6F61" w:rsidP="009F6F61">
      <w:pPr>
        <w:pStyle w:val="Heading1"/>
      </w:pPr>
      <w:bookmarkStart w:id="5" w:name="_Toc388606464"/>
      <w:r>
        <w:lastRenderedPageBreak/>
        <w:t>Scope of</w:t>
      </w:r>
      <w:r w:rsidRPr="009F6F61">
        <w:t xml:space="preserve"> Environments</w:t>
      </w:r>
      <w:r w:rsidRPr="001464A0">
        <w:rPr>
          <w:color w:val="C00000"/>
        </w:rPr>
        <w:t xml:space="preserve"> </w:t>
      </w:r>
      <w:r>
        <w:t>to be Certified</w:t>
      </w:r>
      <w:bookmarkEnd w:id="5"/>
    </w:p>
    <w:p w:rsidR="009F6F61" w:rsidRDefault="009F6F61" w:rsidP="009F6F61">
      <w:proofErr w:type="gramStart"/>
      <w:r>
        <w:t>Specific details on the scope of the environments that will be certified upon the outcome of this project.</w:t>
      </w:r>
      <w:proofErr w:type="gramEnd"/>
      <w:r>
        <w:t xml:space="preserve"> </w:t>
      </w:r>
    </w:p>
    <w:p w:rsidR="00834DEC" w:rsidRPr="005212D5" w:rsidRDefault="00834DEC" w:rsidP="00834DEC">
      <w:pPr>
        <w:rPr>
          <w:b/>
        </w:rPr>
      </w:pPr>
      <w:r w:rsidRPr="005212D5">
        <w:rPr>
          <w:b/>
        </w:rPr>
        <w:t>In-scope</w:t>
      </w:r>
      <w:r>
        <w:rPr>
          <w:b/>
        </w:rPr>
        <w:t xml:space="preserve"> (Must do)</w:t>
      </w:r>
      <w:r w:rsidRPr="005212D5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375F30" w:rsidP="008A73F0">
            <w:r>
              <w:t>Windows 2016</w:t>
            </w:r>
            <w:r w:rsidR="00834DEC">
              <w:t xml:space="preserve"> /SQL 201</w:t>
            </w:r>
            <w:r>
              <w:t>6</w:t>
            </w:r>
            <w:r w:rsidR="00834DEC">
              <w:t xml:space="preserve">  in the WISP/SIP architecture</w:t>
            </w:r>
          </w:p>
          <w:p w:rsidR="00834DEC" w:rsidRPr="00CE5550" w:rsidRDefault="00834DEC" w:rsidP="008A73F0"/>
        </w:tc>
        <w:tc>
          <w:tcPr>
            <w:tcW w:w="4428" w:type="dxa"/>
          </w:tcPr>
          <w:p w:rsidR="00DC13EA" w:rsidRDefault="00DC13EA" w:rsidP="008A73F0">
            <w:r w:rsidRPr="00DC13EA">
              <w:rPr>
                <w:b/>
              </w:rPr>
              <w:t>VM:</w:t>
            </w:r>
            <w:r w:rsidR="00D04D60">
              <w:t xml:space="preserve"> Stand-alone, cluster, </w:t>
            </w:r>
            <w:r>
              <w:t>default instance, named instance – Running the s</w:t>
            </w:r>
            <w:r w:rsidRPr="00DB5A22">
              <w:t>tandard</w:t>
            </w:r>
            <w:r>
              <w:t xml:space="preserve"> WISP architecture (standard disk layout, with snapshot backups)</w:t>
            </w:r>
            <w:r w:rsidR="00235E1F">
              <w:t xml:space="preserve">  </w:t>
            </w:r>
          </w:p>
          <w:p w:rsidR="00834DEC" w:rsidRPr="00DB5A22" w:rsidRDefault="00834DEC" w:rsidP="00375F30"/>
        </w:tc>
      </w:tr>
      <w:tr w:rsidR="00834DEC" w:rsidRPr="000A72E1" w:rsidTr="008A73F0">
        <w:tc>
          <w:tcPr>
            <w:tcW w:w="4428" w:type="dxa"/>
          </w:tcPr>
          <w:p w:rsidR="00834DEC" w:rsidRPr="00CE5550" w:rsidRDefault="00834DEC" w:rsidP="008A73F0"/>
        </w:tc>
        <w:tc>
          <w:tcPr>
            <w:tcW w:w="4428" w:type="dxa"/>
          </w:tcPr>
          <w:p w:rsidR="00834DEC" w:rsidRPr="004628FE" w:rsidRDefault="00834DEC" w:rsidP="008A73F0">
            <w:pPr>
              <w:rPr>
                <w:color w:val="C00000"/>
              </w:rPr>
            </w:pPr>
          </w:p>
        </w:tc>
      </w:tr>
    </w:tbl>
    <w:p w:rsidR="00834DEC" w:rsidRDefault="00834DEC" w:rsidP="00834DEC"/>
    <w:p w:rsidR="00834DEC" w:rsidRPr="005212D5" w:rsidRDefault="00834DEC" w:rsidP="00834DEC">
      <w:pPr>
        <w:rPr>
          <w:b/>
        </w:rPr>
      </w:pPr>
      <w:r w:rsidRPr="005212D5">
        <w:rPr>
          <w:b/>
        </w:rPr>
        <w:t>Optional</w:t>
      </w:r>
      <w:r>
        <w:rPr>
          <w:b/>
        </w:rPr>
        <w:t xml:space="preserve"> (May do, if time)</w:t>
      </w:r>
      <w:r w:rsidRPr="005212D5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CE5550" w:rsidRDefault="00834DEC" w:rsidP="008A73F0"/>
        </w:tc>
        <w:tc>
          <w:tcPr>
            <w:tcW w:w="4428" w:type="dxa"/>
          </w:tcPr>
          <w:p w:rsidR="00DB5A22" w:rsidRPr="000A72E1" w:rsidRDefault="00DB5A22" w:rsidP="00DB5A22"/>
        </w:tc>
      </w:tr>
    </w:tbl>
    <w:p w:rsidR="00834DEC" w:rsidRDefault="00834DEC" w:rsidP="00834DEC">
      <w:pPr>
        <w:pStyle w:val="Heading1"/>
      </w:pPr>
    </w:p>
    <w:p w:rsidR="00834DEC" w:rsidRPr="005212D5" w:rsidRDefault="00834DEC" w:rsidP="00834DEC">
      <w:pPr>
        <w:rPr>
          <w:b/>
        </w:rPr>
      </w:pPr>
      <w:r>
        <w:rPr>
          <w:b/>
        </w:rPr>
        <w:t>Out-of-</w:t>
      </w:r>
      <w:proofErr w:type="gramStart"/>
      <w:r>
        <w:rPr>
          <w:b/>
        </w:rPr>
        <w:t xml:space="preserve">Scope </w:t>
      </w:r>
      <w:r w:rsidRPr="005212D5">
        <w:rPr>
          <w:b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EC3743" w:rsidRDefault="00E17039" w:rsidP="008A73F0">
            <w:r w:rsidRPr="00EC3743">
              <w:t>Non-snapshot backups (Avamar and TDP)</w:t>
            </w:r>
          </w:p>
        </w:tc>
        <w:tc>
          <w:tcPr>
            <w:tcW w:w="4428" w:type="dxa"/>
          </w:tcPr>
          <w:p w:rsidR="00834DEC" w:rsidRPr="000A72E1" w:rsidRDefault="00834DEC" w:rsidP="00235E1F"/>
        </w:tc>
      </w:tr>
      <w:tr w:rsidR="00DC13EA" w:rsidRPr="000A72E1" w:rsidTr="008A73F0">
        <w:tc>
          <w:tcPr>
            <w:tcW w:w="4428" w:type="dxa"/>
          </w:tcPr>
          <w:p w:rsidR="00DC13EA" w:rsidRPr="00EC3743" w:rsidRDefault="00EC3743" w:rsidP="008A73F0">
            <w:proofErr w:type="spellStart"/>
            <w:r w:rsidRPr="00EC3743">
              <w:t>AlwaysOn</w:t>
            </w:r>
            <w:proofErr w:type="spellEnd"/>
          </w:p>
        </w:tc>
        <w:tc>
          <w:tcPr>
            <w:tcW w:w="4428" w:type="dxa"/>
          </w:tcPr>
          <w:p w:rsidR="00DC13EA" w:rsidRDefault="00DC13EA" w:rsidP="00A975A0"/>
        </w:tc>
      </w:tr>
      <w:tr w:rsidR="00122FE4" w:rsidRPr="000A72E1" w:rsidTr="008A73F0">
        <w:tc>
          <w:tcPr>
            <w:tcW w:w="4428" w:type="dxa"/>
          </w:tcPr>
          <w:p w:rsidR="00122FE4" w:rsidRPr="00EC3743" w:rsidRDefault="00122FE4" w:rsidP="008A73F0">
            <w:r>
              <w:t>Double Take</w:t>
            </w:r>
          </w:p>
        </w:tc>
        <w:tc>
          <w:tcPr>
            <w:tcW w:w="4428" w:type="dxa"/>
          </w:tcPr>
          <w:p w:rsidR="00122FE4" w:rsidRDefault="00122FE4" w:rsidP="00A975A0"/>
        </w:tc>
      </w:tr>
      <w:tr w:rsidR="00122FE4" w:rsidRPr="000A72E1" w:rsidTr="008A73F0">
        <w:tc>
          <w:tcPr>
            <w:tcW w:w="4428" w:type="dxa"/>
          </w:tcPr>
          <w:p w:rsidR="00122FE4" w:rsidRDefault="00122FE4" w:rsidP="008A73F0">
            <w:r>
              <w:t>Snap Manager Database Clone</w:t>
            </w:r>
          </w:p>
        </w:tc>
        <w:tc>
          <w:tcPr>
            <w:tcW w:w="4428" w:type="dxa"/>
          </w:tcPr>
          <w:p w:rsidR="00122FE4" w:rsidRDefault="00122FE4" w:rsidP="00A975A0"/>
        </w:tc>
      </w:tr>
    </w:tbl>
    <w:p w:rsidR="00834DEC" w:rsidRPr="005212D5" w:rsidRDefault="00834DEC" w:rsidP="00834DEC"/>
    <w:p w:rsidR="009F6F61" w:rsidRPr="005212D5" w:rsidRDefault="009F6F61" w:rsidP="009F6F61"/>
    <w:p w:rsidR="003D7F8B" w:rsidRDefault="003D7F8B" w:rsidP="003D7F8B">
      <w:pPr>
        <w:pStyle w:val="Heading1"/>
      </w:pPr>
      <w:bookmarkStart w:id="6" w:name="_Toc388606465"/>
      <w:r>
        <w:t>Scope</w:t>
      </w:r>
      <w:r w:rsidR="00E70635">
        <w:t xml:space="preserve"> of</w:t>
      </w:r>
      <w:r w:rsidRPr="009F6F61">
        <w:t xml:space="preserve"> </w:t>
      </w:r>
      <w:r w:rsidR="00E70635" w:rsidRPr="009F6F61">
        <w:t>Environment</w:t>
      </w:r>
      <w:r w:rsidR="009F6F61" w:rsidRPr="009F6F61">
        <w:t>s</w:t>
      </w:r>
      <w:r w:rsidR="00E70635" w:rsidRPr="001464A0">
        <w:rPr>
          <w:color w:val="C00000"/>
        </w:rPr>
        <w:t xml:space="preserve"> </w:t>
      </w:r>
      <w:r w:rsidR="00E70635">
        <w:t xml:space="preserve">to be </w:t>
      </w:r>
      <w:r w:rsidR="009F6F61">
        <w:t>Tested</w:t>
      </w:r>
      <w:bookmarkEnd w:id="6"/>
    </w:p>
    <w:p w:rsidR="003D7F8B" w:rsidRDefault="00E70635" w:rsidP="00B82009">
      <w:proofErr w:type="gramStart"/>
      <w:r>
        <w:t>Specific d</w:t>
      </w:r>
      <w:r w:rsidR="00B82009">
        <w:t xml:space="preserve">etails on the scope of the </w:t>
      </w:r>
      <w:r>
        <w:t>environment</w:t>
      </w:r>
      <w:r w:rsidR="009F6F61">
        <w:t>s</w:t>
      </w:r>
      <w:r>
        <w:t xml:space="preserve"> that will be </w:t>
      </w:r>
      <w:r w:rsidR="009F6F61">
        <w:t>tested during this project</w:t>
      </w:r>
      <w:r>
        <w:t>.</w:t>
      </w:r>
      <w:proofErr w:type="gramEnd"/>
      <w:r>
        <w:t xml:space="preserve"> </w:t>
      </w:r>
    </w:p>
    <w:p w:rsidR="009F6F61" w:rsidRPr="009F6F61" w:rsidRDefault="009F6F61" w:rsidP="00B82009">
      <w:pPr>
        <w:rPr>
          <w:i/>
        </w:rPr>
      </w:pPr>
      <w:r w:rsidRPr="009F6F61">
        <w:rPr>
          <w:i/>
        </w:rPr>
        <w:lastRenderedPageBreak/>
        <w:t>NOTE:  In some cases, environments that are required for certification may not be tested, due to resource constraints (hardware or people).  For example, we may only test a SQL feature (like compression) on HP BL460c-G8 blades, but we may consider it certified on any/all hardware platforms.</w:t>
      </w:r>
    </w:p>
    <w:p w:rsidR="005212D5" w:rsidRPr="005212D5" w:rsidRDefault="005212D5" w:rsidP="00B82009">
      <w:pPr>
        <w:rPr>
          <w:b/>
        </w:rPr>
      </w:pPr>
      <w:r w:rsidRPr="005212D5">
        <w:rPr>
          <w:b/>
        </w:rPr>
        <w:t>In-scope</w:t>
      </w:r>
      <w:r>
        <w:rPr>
          <w:b/>
        </w:rPr>
        <w:t xml:space="preserve"> (Must do)</w:t>
      </w:r>
      <w:r w:rsidRPr="005212D5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423CD4" w:rsidRPr="000A72E1" w:rsidTr="00B325F5"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F7FE4" w:rsidRPr="000A72E1" w:rsidTr="00B325F5">
        <w:tc>
          <w:tcPr>
            <w:tcW w:w="4428" w:type="dxa"/>
          </w:tcPr>
          <w:p w:rsidR="004628FE" w:rsidRPr="00CE5550" w:rsidRDefault="00375F30" w:rsidP="00375F30">
            <w:r>
              <w:t>Windows 2016</w:t>
            </w:r>
            <w:r w:rsidR="00DB5A22">
              <w:t xml:space="preserve"> / SQL 201</w:t>
            </w:r>
            <w:r>
              <w:t>6</w:t>
            </w:r>
            <w:r w:rsidR="00DB5A22">
              <w:t xml:space="preserve">  in the WISP/SIP architecture</w:t>
            </w:r>
          </w:p>
        </w:tc>
        <w:tc>
          <w:tcPr>
            <w:tcW w:w="4428" w:type="dxa"/>
          </w:tcPr>
          <w:p w:rsidR="004628FE" w:rsidRPr="00235E1F" w:rsidRDefault="00DB5A22" w:rsidP="00D04D60">
            <w:r>
              <w:t>Stand-alone</w:t>
            </w:r>
            <w:r w:rsidR="00D04D60">
              <w:t>, clusters,</w:t>
            </w:r>
            <w:r>
              <w:t xml:space="preserve"> running SQL 201</w:t>
            </w:r>
            <w:r w:rsidR="00375F30">
              <w:t>6</w:t>
            </w:r>
            <w:r>
              <w:t xml:space="preserve"> Standard</w:t>
            </w:r>
            <w:r w:rsidR="00D04D60">
              <w:t xml:space="preserve"> and Enterprise</w:t>
            </w:r>
            <w:r w:rsidR="00B42C8E">
              <w:t xml:space="preserve"> </w:t>
            </w:r>
            <w:r w:rsidR="00B42C8E" w:rsidRPr="00B42C8E">
              <w:t>and supported features</w:t>
            </w:r>
            <w:r w:rsidR="00235E1F">
              <w:t>,</w:t>
            </w:r>
            <w:r w:rsidR="00793E93">
              <w:t xml:space="preserve"> default</w:t>
            </w:r>
            <w:r w:rsidR="00D04D60">
              <w:t xml:space="preserve"> and named instances</w:t>
            </w:r>
            <w:r w:rsidR="00793E93">
              <w:t xml:space="preserve"> </w:t>
            </w:r>
          </w:p>
        </w:tc>
      </w:tr>
      <w:tr w:rsidR="00DB5A22" w:rsidRPr="000A72E1" w:rsidTr="00B325F5">
        <w:tc>
          <w:tcPr>
            <w:tcW w:w="4428" w:type="dxa"/>
          </w:tcPr>
          <w:p w:rsidR="00DB5A22" w:rsidRPr="00CE5550" w:rsidRDefault="00DB5A22" w:rsidP="00375F30"/>
        </w:tc>
        <w:tc>
          <w:tcPr>
            <w:tcW w:w="4428" w:type="dxa"/>
          </w:tcPr>
          <w:p w:rsidR="00DB5A22" w:rsidRPr="00235E1F" w:rsidRDefault="00DB5A22" w:rsidP="009D2C7B"/>
        </w:tc>
      </w:tr>
      <w:tr w:rsidR="00DB5A22" w:rsidRPr="000A72E1" w:rsidTr="00B325F5">
        <w:tc>
          <w:tcPr>
            <w:tcW w:w="4428" w:type="dxa"/>
          </w:tcPr>
          <w:p w:rsidR="00DB5A22" w:rsidRPr="009E2796" w:rsidRDefault="00DB5A22" w:rsidP="00B325F5"/>
        </w:tc>
        <w:tc>
          <w:tcPr>
            <w:tcW w:w="4428" w:type="dxa"/>
          </w:tcPr>
          <w:p w:rsidR="00DB5A22" w:rsidRPr="009E2796" w:rsidRDefault="00DB5A22" w:rsidP="00B325F5"/>
        </w:tc>
      </w:tr>
    </w:tbl>
    <w:p w:rsidR="005212D5" w:rsidRDefault="005212D5" w:rsidP="00B82009"/>
    <w:p w:rsidR="005212D5" w:rsidRPr="005212D5" w:rsidRDefault="005212D5" w:rsidP="00B82009">
      <w:pPr>
        <w:rPr>
          <w:b/>
        </w:rPr>
      </w:pPr>
      <w:r w:rsidRPr="005212D5">
        <w:rPr>
          <w:b/>
        </w:rPr>
        <w:t>Optional</w:t>
      </w:r>
      <w:r>
        <w:rPr>
          <w:b/>
        </w:rPr>
        <w:t xml:space="preserve"> (May do, if time)</w:t>
      </w:r>
      <w:r w:rsidRPr="005212D5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423CD4" w:rsidRPr="000A72E1" w:rsidTr="00B325F5"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23CD4" w:rsidRPr="000A72E1" w:rsidTr="00B325F5">
        <w:tc>
          <w:tcPr>
            <w:tcW w:w="4428" w:type="dxa"/>
          </w:tcPr>
          <w:p w:rsidR="00423CD4" w:rsidRPr="00CE5550" w:rsidRDefault="00423CD4" w:rsidP="00B325F5"/>
        </w:tc>
        <w:tc>
          <w:tcPr>
            <w:tcW w:w="4428" w:type="dxa"/>
          </w:tcPr>
          <w:p w:rsidR="00423CD4" w:rsidRPr="000A72E1" w:rsidRDefault="00423CD4" w:rsidP="00B325F5"/>
        </w:tc>
      </w:tr>
    </w:tbl>
    <w:p w:rsidR="00B82009" w:rsidRDefault="00B82009" w:rsidP="00EF3D4A">
      <w:pPr>
        <w:pStyle w:val="Heading1"/>
      </w:pPr>
    </w:p>
    <w:p w:rsidR="005212D5" w:rsidRPr="005212D5" w:rsidRDefault="005212D5" w:rsidP="005212D5">
      <w:pPr>
        <w:rPr>
          <w:b/>
        </w:rPr>
      </w:pPr>
      <w:r>
        <w:rPr>
          <w:b/>
        </w:rPr>
        <w:t>Out-of-</w:t>
      </w:r>
      <w:proofErr w:type="gramStart"/>
      <w:r>
        <w:rPr>
          <w:b/>
        </w:rPr>
        <w:t xml:space="preserve">Scope </w:t>
      </w:r>
      <w:r w:rsidRPr="005212D5">
        <w:rPr>
          <w:b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423CD4" w:rsidRPr="000A72E1" w:rsidTr="00B325F5"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423CD4" w:rsidRPr="000A72E1" w:rsidRDefault="00423CD4" w:rsidP="00B325F5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23CD4" w:rsidRPr="000A72E1" w:rsidTr="00B325F5">
        <w:tc>
          <w:tcPr>
            <w:tcW w:w="4428" w:type="dxa"/>
          </w:tcPr>
          <w:p w:rsidR="00423CD4" w:rsidRPr="00CE5550" w:rsidRDefault="00423CD4" w:rsidP="00B325F5"/>
        </w:tc>
        <w:tc>
          <w:tcPr>
            <w:tcW w:w="4428" w:type="dxa"/>
          </w:tcPr>
          <w:p w:rsidR="00423CD4" w:rsidRPr="000A72E1" w:rsidRDefault="00423CD4" w:rsidP="00B325F5"/>
        </w:tc>
      </w:tr>
      <w:tr w:rsidR="003636F5" w:rsidRPr="000A72E1" w:rsidTr="00B325F5">
        <w:tc>
          <w:tcPr>
            <w:tcW w:w="4428" w:type="dxa"/>
          </w:tcPr>
          <w:p w:rsidR="003636F5" w:rsidRPr="00DC13EA" w:rsidRDefault="003636F5" w:rsidP="008A73F0">
            <w:pPr>
              <w:rPr>
                <w:color w:val="C00000"/>
              </w:rPr>
            </w:pPr>
          </w:p>
        </w:tc>
        <w:tc>
          <w:tcPr>
            <w:tcW w:w="4428" w:type="dxa"/>
          </w:tcPr>
          <w:p w:rsidR="003636F5" w:rsidRDefault="003636F5" w:rsidP="008A73F0"/>
        </w:tc>
      </w:tr>
    </w:tbl>
    <w:p w:rsidR="005212D5" w:rsidRPr="005212D5" w:rsidRDefault="005212D5" w:rsidP="005212D5"/>
    <w:p w:rsidR="00E70635" w:rsidRPr="009F6F61" w:rsidRDefault="00E70635" w:rsidP="00E70635">
      <w:pPr>
        <w:pStyle w:val="Heading1"/>
      </w:pPr>
      <w:bookmarkStart w:id="7" w:name="_Toc388606466"/>
      <w:r w:rsidRPr="009F6F61">
        <w:t>Scope for Testing</w:t>
      </w:r>
      <w:bookmarkEnd w:id="7"/>
    </w:p>
    <w:p w:rsidR="00E70635" w:rsidRDefault="00E70635" w:rsidP="00E70635">
      <w:proofErr w:type="gramStart"/>
      <w:r>
        <w:t>Specific details on the scope of the testing efforts.</w:t>
      </w:r>
      <w:proofErr w:type="gramEnd"/>
    </w:p>
    <w:p w:rsidR="00E70635" w:rsidRDefault="00E70635" w:rsidP="00E70635">
      <w:pPr>
        <w:rPr>
          <w:b/>
        </w:rPr>
      </w:pPr>
      <w:r w:rsidRPr="005212D5">
        <w:rPr>
          <w:b/>
        </w:rPr>
        <w:t>In-scope</w:t>
      </w:r>
      <w:r>
        <w:rPr>
          <w:b/>
        </w:rPr>
        <w:t xml:space="preserve"> (Must do)</w:t>
      </w:r>
      <w:r w:rsidRPr="005212D5">
        <w:rPr>
          <w:b/>
        </w:rPr>
        <w:t>:</w:t>
      </w:r>
    </w:p>
    <w:p w:rsidR="00834DEC" w:rsidRPr="006A4A61" w:rsidRDefault="00834DEC" w:rsidP="00834DEC">
      <w:pPr>
        <w:rPr>
          <w:b/>
          <w:color w:val="C00000"/>
        </w:rPr>
      </w:pPr>
      <w:r w:rsidRPr="006A4A61">
        <w:rPr>
          <w:b/>
          <w:color w:val="C00000"/>
        </w:rPr>
        <w:t xml:space="preserve">NOTE:  </w:t>
      </w:r>
      <w:r w:rsidR="00793E93" w:rsidRPr="006A4A61">
        <w:rPr>
          <w:color w:val="C00000"/>
        </w:rPr>
        <w:t>Need to discuss how much of this is tested on both the VM and blade, stand-alone, and cluster, default instance and named instance, etc.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lastRenderedPageBreak/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CE5550" w:rsidRDefault="00834DEC" w:rsidP="008A73F0">
            <w:r>
              <w:t>Software acquisition and Pricing</w:t>
            </w:r>
          </w:p>
        </w:tc>
        <w:tc>
          <w:tcPr>
            <w:tcW w:w="4428" w:type="dxa"/>
          </w:tcPr>
          <w:p w:rsidR="00834DEC" w:rsidRDefault="00834DEC" w:rsidP="008A73F0">
            <w:r>
              <w:t xml:space="preserve">Get correct install bits from MVLS, upload to software$ share, get new pricing info, communicate pricing changes, get </w:t>
            </w:r>
            <w:proofErr w:type="spellStart"/>
            <w:r>
              <w:t>capex</w:t>
            </w:r>
            <w:proofErr w:type="spellEnd"/>
            <w:r>
              <w:t xml:space="preserve"> updated, etc.</w:t>
            </w:r>
          </w:p>
          <w:p w:rsidR="006A4A61" w:rsidRPr="006A4A61" w:rsidRDefault="006A4A61" w:rsidP="008A73F0">
            <w:pPr>
              <w:rPr>
                <w:color w:val="C00000"/>
              </w:rPr>
            </w:pPr>
            <w:r w:rsidRPr="006A4A61">
              <w:rPr>
                <w:color w:val="C00000"/>
              </w:rPr>
              <w:t>Only done once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CE5550" w:rsidRDefault="00834DEC" w:rsidP="008A73F0">
            <w:r>
              <w:t>General R&amp;D</w:t>
            </w:r>
          </w:p>
        </w:tc>
        <w:tc>
          <w:tcPr>
            <w:tcW w:w="4428" w:type="dxa"/>
          </w:tcPr>
          <w:p w:rsidR="00834DEC" w:rsidRDefault="00834DEC" w:rsidP="008A73F0">
            <w:r>
              <w:t>What’s deprecated and what are the impacts (custom scripts?), what’s changed (replication functionality, profiler, h/w limits, etc.), etc</w:t>
            </w:r>
          </w:p>
          <w:p w:rsidR="00834DEC" w:rsidRPr="006A4A61" w:rsidRDefault="006A4A61" w:rsidP="008A73F0">
            <w:pPr>
              <w:rPr>
                <w:color w:val="C00000"/>
              </w:rPr>
            </w:pPr>
            <w:r w:rsidRPr="006A4A61">
              <w:rPr>
                <w:color w:val="C00000"/>
              </w:rPr>
              <w:t>Only done once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9E2796" w:rsidRDefault="00834DEC" w:rsidP="008A73F0">
            <w:r>
              <w:t>Solution Design / Build Center / Install</w:t>
            </w:r>
          </w:p>
        </w:tc>
        <w:tc>
          <w:tcPr>
            <w:tcW w:w="4428" w:type="dxa"/>
          </w:tcPr>
          <w:p w:rsidR="00834DEC" w:rsidRDefault="00834DEC" w:rsidP="008A73F0">
            <w:r>
              <w:t xml:space="preserve">Work through install and document (work with Delivery-DB) for Database Engine as well as SSRS, SSAS, and SSIS.  Work through changes to the solution design process and/or </w:t>
            </w:r>
            <w:proofErr w:type="spellStart"/>
            <w:r>
              <w:t>BuildCenter</w:t>
            </w:r>
            <w:proofErr w:type="spellEnd"/>
            <w:r>
              <w:t xml:space="preserve"> changes.</w:t>
            </w:r>
          </w:p>
          <w:p w:rsidR="006A4A61" w:rsidRPr="006A4A61" w:rsidRDefault="006A4A61" w:rsidP="008A73F0">
            <w:pPr>
              <w:rPr>
                <w:color w:val="C00000"/>
              </w:rPr>
            </w:pPr>
            <w:r w:rsidRPr="006A4A61">
              <w:rPr>
                <w:color w:val="C00000"/>
              </w:rPr>
              <w:t>Needs to be done for stand-alone and cluster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>Custom scripts</w:t>
            </w:r>
          </w:p>
        </w:tc>
        <w:tc>
          <w:tcPr>
            <w:tcW w:w="4428" w:type="dxa"/>
          </w:tcPr>
          <w:p w:rsidR="00834DEC" w:rsidRDefault="00834DEC" w:rsidP="008A73F0">
            <w:r>
              <w:t>Test all custom scripts (post-install steps).  Verify they all do what they are intended to do.</w:t>
            </w:r>
          </w:p>
          <w:p w:rsidR="006A4A61" w:rsidRPr="006A4A61" w:rsidRDefault="006A4A61" w:rsidP="008A73F0">
            <w:pPr>
              <w:rPr>
                <w:color w:val="C00000"/>
              </w:rPr>
            </w:pPr>
            <w:r w:rsidRPr="006A4A61">
              <w:rPr>
                <w:color w:val="C00000"/>
              </w:rPr>
              <w:t>Needs to be tested for stand-alone and clust</w:t>
            </w:r>
            <w:r w:rsidR="009D2C7B">
              <w:rPr>
                <w:color w:val="C00000"/>
              </w:rPr>
              <w:t>er, default and named instance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>Existing features supported by DCO</w:t>
            </w:r>
          </w:p>
        </w:tc>
        <w:tc>
          <w:tcPr>
            <w:tcW w:w="4428" w:type="dxa"/>
          </w:tcPr>
          <w:p w:rsidR="00834DEC" w:rsidRDefault="00834DEC" w:rsidP="008A73F0">
            <w:pPr>
              <w:rPr>
                <w:color w:val="FF0000"/>
              </w:rPr>
            </w:pPr>
            <w:r>
              <w:t xml:space="preserve">Test major features we support today (log-shipping, mirroring, replication, TDE, compression, </w:t>
            </w:r>
            <w:r w:rsidR="009D2C7B">
              <w:t>Always-On</w:t>
            </w:r>
            <w:r>
              <w:t xml:space="preserve">).  </w:t>
            </w:r>
            <w:r w:rsidRPr="006A4A61">
              <w:rPr>
                <w:color w:val="C00000"/>
              </w:rPr>
              <w:t>Need to determine how far we go with testing (just setup?)</w:t>
            </w:r>
          </w:p>
          <w:p w:rsidR="006A4A61" w:rsidRDefault="006A4A61" w:rsidP="008A73F0">
            <w:r w:rsidRPr="006A4A61">
              <w:rPr>
                <w:color w:val="C00000"/>
              </w:rPr>
              <w:t>Needs to be tested for stand-alone and cluster, default and named instance??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>Third-party software</w:t>
            </w:r>
          </w:p>
        </w:tc>
        <w:tc>
          <w:tcPr>
            <w:tcW w:w="4428" w:type="dxa"/>
          </w:tcPr>
          <w:p w:rsidR="00834DEC" w:rsidRDefault="00834DEC" w:rsidP="008A73F0">
            <w:r>
              <w:t>Double-Take,  SMSQL</w:t>
            </w:r>
          </w:p>
          <w:p w:rsidR="006A4A61" w:rsidRDefault="006A4A61" w:rsidP="008A73F0">
            <w:r w:rsidRPr="006A4A61">
              <w:rPr>
                <w:color w:val="C00000"/>
              </w:rPr>
              <w:t>Needs to be tested for stand-alone and cluster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lastRenderedPageBreak/>
              <w:t>Monitoring</w:t>
            </w:r>
          </w:p>
        </w:tc>
        <w:tc>
          <w:tcPr>
            <w:tcW w:w="4428" w:type="dxa"/>
          </w:tcPr>
          <w:p w:rsidR="00834DEC" w:rsidRDefault="00834DEC" w:rsidP="008A73F0">
            <w:r>
              <w:t>Custom SQL monitors supported by EMAT (</w:t>
            </w:r>
            <w:proofErr w:type="spellStart"/>
            <w:r>
              <w:t>SiteScope</w:t>
            </w:r>
            <w:proofErr w:type="spellEnd"/>
            <w:r>
              <w:t xml:space="preserve">, parser, </w:t>
            </w:r>
            <w:proofErr w:type="spellStart"/>
            <w:r>
              <w:t>iMon</w:t>
            </w:r>
            <w:proofErr w:type="spellEnd"/>
            <w:r>
              <w:t xml:space="preserve">, etc.).  </w:t>
            </w:r>
          </w:p>
          <w:p w:rsidR="00834DEC" w:rsidRDefault="00834DEC" w:rsidP="008A73F0">
            <w:r>
              <w:t xml:space="preserve">Custom scripts supported by DBA (Replication monitor, DB mirroring, </w:t>
            </w:r>
            <w:proofErr w:type="spellStart"/>
            <w:r>
              <w:t>TempDB</w:t>
            </w:r>
            <w:proofErr w:type="spellEnd"/>
            <w:r>
              <w:t>, DMV collection, etc)</w:t>
            </w:r>
          </w:p>
          <w:p w:rsidR="00932DF6" w:rsidRDefault="00932DF6" w:rsidP="008A73F0">
            <w:r>
              <w:t>I5 Tools Install, configure &amp; test with SSRS</w:t>
            </w:r>
          </w:p>
          <w:p w:rsidR="006A4A61" w:rsidRDefault="006A4A61" w:rsidP="008A73F0">
            <w:r w:rsidRPr="006A4A61">
              <w:rPr>
                <w:color w:val="C00000"/>
              </w:rPr>
              <w:t>Needs to be tested for stand-alone and cluster, default and named instance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>Upgrades</w:t>
            </w:r>
          </w:p>
        </w:tc>
        <w:tc>
          <w:tcPr>
            <w:tcW w:w="4428" w:type="dxa"/>
          </w:tcPr>
          <w:p w:rsidR="00834DEC" w:rsidRDefault="00834DEC" w:rsidP="008A73F0">
            <w:r>
              <w:t>What’s the upgrade path from previous versions, and what’s the plan for things like replication, mirroring, etc.?  Do we test every possibility, or just do some R&amp;D and ensure Support DBA has an idea of what the direction is?  (any upgrade would be tested in DV/QA before being done in PROD)</w:t>
            </w:r>
          </w:p>
          <w:p w:rsidR="006A4A61" w:rsidRDefault="006A4A61" w:rsidP="006A4A61">
            <w:r w:rsidRPr="006A4A61">
              <w:rPr>
                <w:color w:val="C00000"/>
              </w:rPr>
              <w:t>Needs to be</w:t>
            </w:r>
            <w:r>
              <w:rPr>
                <w:color w:val="C00000"/>
              </w:rPr>
              <w:t xml:space="preserve"> done</w:t>
            </w:r>
            <w:r w:rsidRPr="006A4A61">
              <w:rPr>
                <w:color w:val="C00000"/>
              </w:rPr>
              <w:t xml:space="preserve"> for stand-alone and cluster, default and named instance</w:t>
            </w:r>
            <w:r w:rsidR="005C37C8">
              <w:rPr>
                <w:color w:val="C00000"/>
              </w:rPr>
              <w:t>.</w:t>
            </w:r>
          </w:p>
        </w:tc>
      </w:tr>
      <w:tr w:rsidR="007C4A44" w:rsidRPr="000A72E1" w:rsidTr="008A73F0">
        <w:tc>
          <w:tcPr>
            <w:tcW w:w="4428" w:type="dxa"/>
          </w:tcPr>
          <w:p w:rsidR="007C4A44" w:rsidRDefault="007C4A44" w:rsidP="008A73F0">
            <w:r>
              <w:t>Cluster testing</w:t>
            </w:r>
          </w:p>
        </w:tc>
        <w:tc>
          <w:tcPr>
            <w:tcW w:w="4428" w:type="dxa"/>
          </w:tcPr>
          <w:p w:rsidR="007C4A44" w:rsidRDefault="007C4A44" w:rsidP="008A73F0">
            <w:r>
              <w:t>Test cluster resource policy settings</w:t>
            </w:r>
          </w:p>
          <w:p w:rsidR="007C4A44" w:rsidRDefault="007C4A44" w:rsidP="007C4A44">
            <w:r w:rsidRPr="006A4A61">
              <w:rPr>
                <w:color w:val="C00000"/>
              </w:rPr>
              <w:t>Needs to be</w:t>
            </w:r>
            <w:r>
              <w:rPr>
                <w:color w:val="C00000"/>
              </w:rPr>
              <w:t xml:space="preserve"> done</w:t>
            </w:r>
            <w:r w:rsidRPr="006A4A61">
              <w:rPr>
                <w:color w:val="C00000"/>
              </w:rPr>
              <w:t xml:space="preserve"> for cluster, </w:t>
            </w:r>
            <w:r>
              <w:rPr>
                <w:color w:val="C00000"/>
              </w:rPr>
              <w:t xml:space="preserve">default or </w:t>
            </w:r>
            <w:r w:rsidRPr="006A4A61">
              <w:rPr>
                <w:color w:val="C00000"/>
              </w:rPr>
              <w:t>named instance</w:t>
            </w:r>
          </w:p>
        </w:tc>
      </w:tr>
      <w:tr w:rsidR="004244CE" w:rsidRPr="000A72E1" w:rsidTr="008A73F0">
        <w:tc>
          <w:tcPr>
            <w:tcW w:w="4428" w:type="dxa"/>
          </w:tcPr>
          <w:p w:rsidR="004244CE" w:rsidRDefault="004244CE" w:rsidP="008A73F0">
            <w:r>
              <w:t>Backup/Restore</w:t>
            </w:r>
          </w:p>
        </w:tc>
        <w:tc>
          <w:tcPr>
            <w:tcW w:w="4428" w:type="dxa"/>
          </w:tcPr>
          <w:p w:rsidR="004244CE" w:rsidRDefault="004244CE" w:rsidP="008A73F0">
            <w:r>
              <w:t>New SD and SMSQL versions.  (This is really an OR project in itself)</w:t>
            </w:r>
          </w:p>
          <w:p w:rsidR="007C4A44" w:rsidRDefault="007C4A44" w:rsidP="008A73F0">
            <w:pPr>
              <w:rPr>
                <w:color w:val="C00000"/>
              </w:rPr>
            </w:pPr>
            <w:r w:rsidRPr="006A4A61">
              <w:rPr>
                <w:color w:val="C00000"/>
              </w:rPr>
              <w:t>Needs to be</w:t>
            </w:r>
            <w:r>
              <w:rPr>
                <w:color w:val="C00000"/>
              </w:rPr>
              <w:t xml:space="preserve"> done</w:t>
            </w:r>
            <w:r w:rsidRPr="006A4A61">
              <w:rPr>
                <w:color w:val="C00000"/>
              </w:rPr>
              <w:t xml:space="preserve"> for stand-alone and cluster, default and named instance</w:t>
            </w:r>
            <w:r w:rsidR="005C37C8">
              <w:rPr>
                <w:color w:val="C00000"/>
              </w:rPr>
              <w:t>.</w:t>
            </w:r>
            <w:r w:rsidR="00995263">
              <w:rPr>
                <w:color w:val="C00000"/>
              </w:rPr>
              <w:t xml:space="preserve"> Test existing </w:t>
            </w:r>
            <w:proofErr w:type="gramStart"/>
            <w:r w:rsidR="00995263">
              <w:rPr>
                <w:color w:val="C00000"/>
              </w:rPr>
              <w:t>version (7.1) below bugs are</w:t>
            </w:r>
            <w:proofErr w:type="gramEnd"/>
            <w:r w:rsidR="00995263">
              <w:rPr>
                <w:color w:val="C00000"/>
              </w:rPr>
              <w:t xml:space="preserve"> fixed.</w:t>
            </w:r>
          </w:p>
          <w:p w:rsidR="00995263" w:rsidRDefault="00995263" w:rsidP="008A73F0">
            <w:pPr>
              <w:rPr>
                <w:color w:val="C00000"/>
              </w:rPr>
            </w:pPr>
            <w:r>
              <w:rPr>
                <w:color w:val="C00000"/>
              </w:rPr>
              <w:t>Snap Labeling issue.</w:t>
            </w:r>
          </w:p>
          <w:p w:rsidR="00995263" w:rsidRDefault="00995263" w:rsidP="008A73F0">
            <w:r>
              <w:rPr>
                <w:color w:val="C00000"/>
              </w:rPr>
              <w:t>Restore databases with different Snap Drive and Snap Manager service accounts</w:t>
            </w:r>
          </w:p>
        </w:tc>
      </w:tr>
      <w:tr w:rsidR="004244CE" w:rsidRPr="000A72E1" w:rsidTr="008A73F0">
        <w:tc>
          <w:tcPr>
            <w:tcW w:w="4428" w:type="dxa"/>
          </w:tcPr>
          <w:p w:rsidR="004244CE" w:rsidRDefault="004244CE" w:rsidP="008A73F0">
            <w:r>
              <w:t>WISP Stack Testing</w:t>
            </w:r>
          </w:p>
        </w:tc>
        <w:tc>
          <w:tcPr>
            <w:tcW w:w="4428" w:type="dxa"/>
          </w:tcPr>
          <w:p w:rsidR="009D2C7B" w:rsidRDefault="004244CE" w:rsidP="009D2C7B">
            <w:r>
              <w:t>Test filer takeover/giveback, test network layer failures, scale test SMSQL</w:t>
            </w:r>
            <w:r w:rsidR="00000627">
              <w:t xml:space="preserve"> </w:t>
            </w:r>
          </w:p>
          <w:p w:rsidR="007C4A44" w:rsidRDefault="007C4A44" w:rsidP="009D2C7B">
            <w:r w:rsidRPr="006A4A61">
              <w:rPr>
                <w:color w:val="C00000"/>
              </w:rPr>
              <w:t>Needs to be</w:t>
            </w:r>
            <w:r>
              <w:rPr>
                <w:color w:val="C00000"/>
              </w:rPr>
              <w:t xml:space="preserve"> done</w:t>
            </w:r>
            <w:r w:rsidRPr="006A4A61">
              <w:rPr>
                <w:color w:val="C00000"/>
              </w:rPr>
              <w:t xml:space="preserve"> for stand-alone and cluster, default and named instance</w:t>
            </w:r>
          </w:p>
        </w:tc>
      </w:tr>
      <w:tr w:rsidR="00D441C4" w:rsidRPr="000A72E1" w:rsidTr="008A73F0">
        <w:tc>
          <w:tcPr>
            <w:tcW w:w="4428" w:type="dxa"/>
          </w:tcPr>
          <w:p w:rsidR="00D441C4" w:rsidRDefault="00D441C4" w:rsidP="008A73F0">
            <w:r>
              <w:lastRenderedPageBreak/>
              <w:t>Performance benchmark</w:t>
            </w:r>
          </w:p>
        </w:tc>
        <w:tc>
          <w:tcPr>
            <w:tcW w:w="4428" w:type="dxa"/>
          </w:tcPr>
          <w:p w:rsidR="007C4A44" w:rsidRDefault="007C4A44" w:rsidP="008A73F0"/>
        </w:tc>
      </w:tr>
    </w:tbl>
    <w:p w:rsidR="00834DEC" w:rsidRDefault="00834DEC" w:rsidP="00834DEC"/>
    <w:p w:rsidR="00834DEC" w:rsidRPr="005212D5" w:rsidRDefault="00834DEC" w:rsidP="00834DEC">
      <w:pPr>
        <w:rPr>
          <w:b/>
        </w:rPr>
      </w:pPr>
      <w:r w:rsidRPr="005212D5">
        <w:rPr>
          <w:b/>
        </w:rPr>
        <w:t>Optional</w:t>
      </w:r>
      <w:r>
        <w:rPr>
          <w:b/>
        </w:rPr>
        <w:t xml:space="preserve"> (May do, if time)</w:t>
      </w:r>
      <w:r w:rsidRPr="005212D5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6A4A61" w:rsidRDefault="009D2C7B" w:rsidP="008A73F0">
            <w:pPr>
              <w:rPr>
                <w:color w:val="C00000"/>
              </w:rPr>
            </w:pPr>
            <w:r>
              <w:rPr>
                <w:color w:val="C00000"/>
              </w:rPr>
              <w:t>Build SQL 2016</w:t>
            </w:r>
            <w:r w:rsidR="00834DEC" w:rsidRPr="006A4A61">
              <w:rPr>
                <w:color w:val="C00000"/>
              </w:rPr>
              <w:t xml:space="preserve"> shared environment</w:t>
            </w:r>
          </w:p>
        </w:tc>
        <w:tc>
          <w:tcPr>
            <w:tcW w:w="4428" w:type="dxa"/>
          </w:tcPr>
          <w:p w:rsidR="00834DEC" w:rsidRPr="000A72E1" w:rsidRDefault="00834DEC" w:rsidP="008A73F0"/>
        </w:tc>
      </w:tr>
      <w:tr w:rsidR="00834DEC" w:rsidRPr="000A72E1" w:rsidTr="008A73F0">
        <w:tc>
          <w:tcPr>
            <w:tcW w:w="4428" w:type="dxa"/>
          </w:tcPr>
          <w:p w:rsidR="00834DEC" w:rsidRPr="00DF2A25" w:rsidRDefault="00834DEC" w:rsidP="008A73F0">
            <w:pPr>
              <w:rPr>
                <w:color w:val="FF0000"/>
              </w:rPr>
            </w:pPr>
          </w:p>
        </w:tc>
        <w:tc>
          <w:tcPr>
            <w:tcW w:w="4428" w:type="dxa"/>
          </w:tcPr>
          <w:p w:rsidR="00834DEC" w:rsidRPr="000A72E1" w:rsidRDefault="00834DEC" w:rsidP="008A73F0"/>
        </w:tc>
      </w:tr>
    </w:tbl>
    <w:p w:rsidR="00834DEC" w:rsidRDefault="00834DEC" w:rsidP="00834DEC">
      <w:pPr>
        <w:pStyle w:val="Heading1"/>
      </w:pPr>
    </w:p>
    <w:p w:rsidR="00834DEC" w:rsidRPr="005212D5" w:rsidRDefault="00834DEC" w:rsidP="00834DEC">
      <w:pPr>
        <w:rPr>
          <w:b/>
        </w:rPr>
      </w:pPr>
      <w:r>
        <w:rPr>
          <w:b/>
        </w:rPr>
        <w:t>Out-of-</w:t>
      </w:r>
      <w:proofErr w:type="gramStart"/>
      <w:r>
        <w:rPr>
          <w:b/>
        </w:rPr>
        <w:t xml:space="preserve">Scope </w:t>
      </w:r>
      <w:r w:rsidRPr="005212D5">
        <w:rPr>
          <w:b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8"/>
        <w:gridCol w:w="4428"/>
      </w:tblGrid>
      <w:tr w:rsidR="00834DEC" w:rsidRPr="000A72E1" w:rsidTr="008A73F0"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 w:rsidRPr="000A72E1">
              <w:rPr>
                <w:b/>
              </w:rPr>
              <w:t>Item</w:t>
            </w:r>
          </w:p>
        </w:tc>
        <w:tc>
          <w:tcPr>
            <w:tcW w:w="4428" w:type="dxa"/>
            <w:shd w:val="clear" w:color="auto" w:fill="FABF8F"/>
          </w:tcPr>
          <w:p w:rsidR="00834DEC" w:rsidRPr="000A72E1" w:rsidRDefault="00834DEC" w:rsidP="008A73F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4DEC" w:rsidRPr="000A72E1" w:rsidTr="008A73F0">
        <w:tc>
          <w:tcPr>
            <w:tcW w:w="4428" w:type="dxa"/>
          </w:tcPr>
          <w:p w:rsidR="00834DEC" w:rsidRPr="00CE5550" w:rsidRDefault="00834DEC" w:rsidP="008A73F0">
            <w:r>
              <w:t>In-Memory OLTP (</w:t>
            </w:r>
            <w:proofErr w:type="spellStart"/>
            <w:r>
              <w:t>Hekaton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:rsidR="00834DEC" w:rsidRPr="000A72E1" w:rsidRDefault="00834DEC" w:rsidP="008A73F0"/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 xml:space="preserve">Clustered Updatable </w:t>
            </w:r>
            <w:proofErr w:type="spellStart"/>
            <w:r>
              <w:t>Columnstore</w:t>
            </w:r>
            <w:proofErr w:type="spellEnd"/>
            <w:r>
              <w:t xml:space="preserve"> Indexes</w:t>
            </w:r>
          </w:p>
        </w:tc>
        <w:tc>
          <w:tcPr>
            <w:tcW w:w="4428" w:type="dxa"/>
          </w:tcPr>
          <w:p w:rsidR="00834DEC" w:rsidRPr="007A28AC" w:rsidRDefault="00834DEC" w:rsidP="008A73F0"/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>
            <w:r>
              <w:t>Deferred Durability</w:t>
            </w:r>
          </w:p>
        </w:tc>
        <w:tc>
          <w:tcPr>
            <w:tcW w:w="4428" w:type="dxa"/>
          </w:tcPr>
          <w:p w:rsidR="00834DEC" w:rsidRPr="000A72E1" w:rsidRDefault="00834DEC" w:rsidP="008A73F0"/>
        </w:tc>
      </w:tr>
      <w:tr w:rsidR="00834DEC" w:rsidRPr="000A72E1" w:rsidTr="008A73F0">
        <w:tc>
          <w:tcPr>
            <w:tcW w:w="4428" w:type="dxa"/>
          </w:tcPr>
          <w:p w:rsidR="00834DEC" w:rsidRDefault="00834DEC" w:rsidP="008A73F0"/>
        </w:tc>
        <w:tc>
          <w:tcPr>
            <w:tcW w:w="4428" w:type="dxa"/>
          </w:tcPr>
          <w:p w:rsidR="00834DEC" w:rsidRDefault="00834DEC" w:rsidP="008A73F0"/>
        </w:tc>
      </w:tr>
    </w:tbl>
    <w:p w:rsidR="00834DEC" w:rsidRDefault="00834DEC" w:rsidP="00E70635">
      <w:pPr>
        <w:rPr>
          <w:b/>
        </w:rPr>
      </w:pPr>
    </w:p>
    <w:p w:rsidR="005A5AD9" w:rsidRDefault="005A5AD9" w:rsidP="00EF3D4A">
      <w:pPr>
        <w:pStyle w:val="Heading1"/>
      </w:pPr>
    </w:p>
    <w:p w:rsidR="00EF3D4A" w:rsidRDefault="005A5AD9" w:rsidP="00EF3D4A">
      <w:pPr>
        <w:pStyle w:val="Heading1"/>
      </w:pPr>
      <w:r>
        <w:br w:type="page"/>
      </w:r>
      <w:bookmarkStart w:id="8" w:name="_Toc388606467"/>
      <w:r w:rsidR="00EF3D4A">
        <w:lastRenderedPageBreak/>
        <w:t>Lessons Learned from POC</w:t>
      </w:r>
      <w:bookmarkEnd w:id="8"/>
    </w:p>
    <w:p w:rsidR="00EF3D4A" w:rsidRPr="00EF3D4A" w:rsidRDefault="00D441C4" w:rsidP="00EF3D4A">
      <w:r>
        <w:t>N/A – No POC for this project</w:t>
      </w:r>
    </w:p>
    <w:p w:rsidR="00EF3D4A" w:rsidRPr="00EF3D4A" w:rsidRDefault="00EF3D4A" w:rsidP="00EF3D4A"/>
    <w:p w:rsidR="003D7F8B" w:rsidRDefault="003D7F8B" w:rsidP="003D7F8B">
      <w:pPr>
        <w:pStyle w:val="Heading1"/>
      </w:pPr>
      <w:bookmarkStart w:id="9" w:name="_Toc388606468"/>
      <w:r>
        <w:t xml:space="preserve">Focus Areas </w:t>
      </w:r>
      <w:proofErr w:type="gramStart"/>
      <w:r w:rsidR="00B82009">
        <w:t>D</w:t>
      </w:r>
      <w:r>
        <w:t>uring</w:t>
      </w:r>
      <w:proofErr w:type="gramEnd"/>
      <w:r>
        <w:t xml:space="preserve"> Testing</w:t>
      </w:r>
      <w:bookmarkEnd w:id="9"/>
    </w:p>
    <w:p w:rsidR="003D7F8B" w:rsidRDefault="003D7F8B" w:rsidP="003D7F8B">
      <w:proofErr w:type="gramStart"/>
      <w:r>
        <w:t xml:space="preserve">List particular focus areas to be mindful of during the actual tests (such as </w:t>
      </w:r>
      <w:proofErr w:type="spellStart"/>
      <w:r>
        <w:t>thruput</w:t>
      </w:r>
      <w:proofErr w:type="spellEnd"/>
      <w:r>
        <w:t>, network speeds, bugs, etc.)</w:t>
      </w:r>
      <w:proofErr w:type="gramEnd"/>
    </w:p>
    <w:p w:rsidR="00DF4B4E" w:rsidRPr="003D7F8B" w:rsidRDefault="00DF4B4E" w:rsidP="003D7F8B"/>
    <w:p w:rsidR="00EF3D4A" w:rsidRDefault="00EF3D4A" w:rsidP="00EF3D4A">
      <w:pPr>
        <w:pStyle w:val="Heading1"/>
      </w:pPr>
      <w:bookmarkStart w:id="10" w:name="_Toc388606469"/>
      <w:r>
        <w:t>Roles and Responsibilities</w:t>
      </w:r>
      <w:bookmarkEnd w:id="10"/>
    </w:p>
    <w:p w:rsidR="00C54FB3" w:rsidRDefault="00C54FB3" w:rsidP="00C54FB3">
      <w:proofErr w:type="gramStart"/>
      <w:r>
        <w:t>Roles and responsibilities for Team Members on Testing Team.</w:t>
      </w:r>
      <w:proofErr w:type="gramEnd"/>
    </w:p>
    <w:p w:rsidR="00C54FB3" w:rsidRDefault="00C54FB3" w:rsidP="00C54FB3">
      <w:r>
        <w:t>General Structure:</w:t>
      </w:r>
    </w:p>
    <w:p w:rsidR="00C54FB3" w:rsidRDefault="00C54FB3" w:rsidP="00C54FB3">
      <w:pPr>
        <w:pStyle w:val="ListParagraph"/>
        <w:numPr>
          <w:ilvl w:val="0"/>
          <w:numId w:val="18"/>
        </w:numPr>
      </w:pPr>
      <w:r>
        <w:t xml:space="preserve">Operational Readiness team members provide resource support and </w:t>
      </w:r>
      <w:proofErr w:type="spellStart"/>
      <w:r>
        <w:t>guidenance</w:t>
      </w:r>
      <w:proofErr w:type="spellEnd"/>
      <w:r>
        <w:t xml:space="preserve"> for the testing effort.  </w:t>
      </w:r>
    </w:p>
    <w:p w:rsidR="00C54FB3" w:rsidRPr="00C54FB3" w:rsidRDefault="00792A80" w:rsidP="00C54FB3">
      <w:pPr>
        <w:pStyle w:val="ListParagraph"/>
        <w:numPr>
          <w:ilvl w:val="0"/>
          <w:numId w:val="18"/>
        </w:numPr>
      </w:pPr>
      <w:r>
        <w:t>D&amp;E and Support team</w:t>
      </w:r>
      <w:r w:rsidR="00C54FB3">
        <w:t xml:space="preserve"> members perform the actual testing, necessary script modifications, documentation</w:t>
      </w:r>
      <w:r>
        <w:t xml:space="preserve"> modifications</w:t>
      </w:r>
      <w:r w:rsidR="00C54FB3">
        <w:t>, and procedur</w:t>
      </w:r>
      <w:r>
        <w:t xml:space="preserve">e modifications for their areas - to ensure </w:t>
      </w:r>
      <w:proofErr w:type="gramStart"/>
      <w:r>
        <w:t>accuracy ,</w:t>
      </w:r>
      <w:proofErr w:type="gramEnd"/>
      <w:r>
        <w:t xml:space="preserve"> </w:t>
      </w:r>
      <w:r w:rsidRPr="001F7D62">
        <w:rPr>
          <w:b/>
        </w:rPr>
        <w:t>knowledge transfer</w:t>
      </w:r>
      <w:r>
        <w:t>, and experience gathering within their respective areas.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7"/>
        <w:gridCol w:w="1986"/>
        <w:gridCol w:w="2230"/>
        <w:gridCol w:w="2323"/>
      </w:tblGrid>
      <w:tr w:rsidR="005A5AD9" w:rsidRPr="008D3B97" w:rsidTr="005A5AD9">
        <w:tc>
          <w:tcPr>
            <w:tcW w:w="2317" w:type="dxa"/>
          </w:tcPr>
          <w:p w:rsidR="005A5AD9" w:rsidRPr="008D3B97" w:rsidRDefault="005A5AD9" w:rsidP="00EF3D4A">
            <w:pPr>
              <w:rPr>
                <w:b/>
              </w:rPr>
            </w:pPr>
            <w:r w:rsidRPr="008D3B97">
              <w:rPr>
                <w:b/>
              </w:rPr>
              <w:t>Resource</w:t>
            </w:r>
          </w:p>
        </w:tc>
        <w:tc>
          <w:tcPr>
            <w:tcW w:w="1986" w:type="dxa"/>
          </w:tcPr>
          <w:p w:rsidR="005A5AD9" w:rsidRPr="003B27F2" w:rsidRDefault="005A5AD9" w:rsidP="00B325F5">
            <w:pPr>
              <w:rPr>
                <w:b/>
              </w:rPr>
            </w:pPr>
            <w:r>
              <w:rPr>
                <w:b/>
              </w:rPr>
              <w:t xml:space="preserve">Location / </w:t>
            </w:r>
            <w:proofErr w:type="spellStart"/>
            <w:r>
              <w:rPr>
                <w:b/>
              </w:rPr>
              <w:t>TimeZone</w:t>
            </w:r>
            <w:proofErr w:type="spellEnd"/>
          </w:p>
        </w:tc>
        <w:tc>
          <w:tcPr>
            <w:tcW w:w="2230" w:type="dxa"/>
          </w:tcPr>
          <w:p w:rsidR="005A5AD9" w:rsidRPr="008D3B97" w:rsidRDefault="005A5AD9" w:rsidP="00EF3D4A">
            <w:pPr>
              <w:rPr>
                <w:b/>
              </w:rPr>
            </w:pPr>
            <w:proofErr w:type="gramStart"/>
            <w:r w:rsidRPr="008D3B97">
              <w:rPr>
                <w:b/>
              </w:rPr>
              <w:t>Role,</w:t>
            </w:r>
            <w:proofErr w:type="gramEnd"/>
            <w:r w:rsidRPr="008D3B97">
              <w:rPr>
                <w:b/>
              </w:rPr>
              <w:t xml:space="preserve"> Assists with…</w:t>
            </w:r>
          </w:p>
        </w:tc>
        <w:tc>
          <w:tcPr>
            <w:tcW w:w="2323" w:type="dxa"/>
          </w:tcPr>
          <w:p w:rsidR="005A5AD9" w:rsidRPr="008D3B97" w:rsidRDefault="005A5AD9" w:rsidP="00EF3D4A">
            <w:pPr>
              <w:rPr>
                <w:b/>
              </w:rPr>
            </w:pPr>
            <w:r w:rsidRPr="008D3B97">
              <w:rPr>
                <w:b/>
              </w:rPr>
              <w:t>Area of Expertise</w:t>
            </w:r>
          </w:p>
        </w:tc>
      </w:tr>
      <w:tr w:rsidR="005A5AD9" w:rsidRPr="008D3B97" w:rsidTr="005A5AD9">
        <w:tc>
          <w:tcPr>
            <w:tcW w:w="2317" w:type="dxa"/>
          </w:tcPr>
          <w:p w:rsidR="005A5AD9" w:rsidRPr="008D3B97" w:rsidRDefault="00B610AA" w:rsidP="00EF3D4A">
            <w:r w:rsidRPr="00B610AA">
              <w:t>Senadhipatyam, Chandrakanth (TR Technology &amp; Ops)</w:t>
            </w:r>
          </w:p>
        </w:tc>
        <w:tc>
          <w:tcPr>
            <w:tcW w:w="1986" w:type="dxa"/>
          </w:tcPr>
          <w:p w:rsidR="005A5AD9" w:rsidRPr="008D3B97" w:rsidRDefault="00B610AA" w:rsidP="00EB4D4F">
            <w:r>
              <w:t>NY(EST)</w:t>
            </w:r>
          </w:p>
        </w:tc>
        <w:tc>
          <w:tcPr>
            <w:tcW w:w="2230" w:type="dxa"/>
          </w:tcPr>
          <w:p w:rsidR="005A5AD9" w:rsidRPr="008D3B97" w:rsidRDefault="00B610AA" w:rsidP="00EF3D4A">
            <w:r>
              <w:t>Validation testing, updates to support documentation, etc.</w:t>
            </w:r>
          </w:p>
        </w:tc>
        <w:tc>
          <w:tcPr>
            <w:tcW w:w="2323" w:type="dxa"/>
          </w:tcPr>
          <w:p w:rsidR="005A5AD9" w:rsidRPr="008D3B97" w:rsidRDefault="00B610AA" w:rsidP="00EF3D4A">
            <w:r>
              <w:t>MSSQL</w:t>
            </w:r>
          </w:p>
        </w:tc>
      </w:tr>
      <w:tr w:rsidR="00EB4D4F" w:rsidRPr="008D3B97" w:rsidTr="005A5AD9">
        <w:tc>
          <w:tcPr>
            <w:tcW w:w="2317" w:type="dxa"/>
          </w:tcPr>
          <w:p w:rsidR="00EB4D4F" w:rsidRPr="008D3B97" w:rsidRDefault="00B610AA" w:rsidP="00EF3D4A">
            <w:r w:rsidRPr="00B610AA">
              <w:t>J, Kumaraswamy (TR Technology &amp; Ops)</w:t>
            </w:r>
          </w:p>
        </w:tc>
        <w:tc>
          <w:tcPr>
            <w:tcW w:w="1986" w:type="dxa"/>
          </w:tcPr>
          <w:p w:rsidR="00EB4D4F" w:rsidRPr="008D3B97" w:rsidRDefault="00B610AA" w:rsidP="00EF3D4A">
            <w:r>
              <w:t>BANGALORE(IST)</w:t>
            </w:r>
          </w:p>
        </w:tc>
        <w:tc>
          <w:tcPr>
            <w:tcW w:w="2230" w:type="dxa"/>
          </w:tcPr>
          <w:p w:rsidR="00EB4D4F" w:rsidRPr="008D3B97" w:rsidRDefault="00B610AA" w:rsidP="00EF3D4A">
            <w:r>
              <w:t>Validation testing, updates to support documentation, etc.</w:t>
            </w:r>
          </w:p>
        </w:tc>
        <w:tc>
          <w:tcPr>
            <w:tcW w:w="2323" w:type="dxa"/>
          </w:tcPr>
          <w:p w:rsidR="00EB4D4F" w:rsidRPr="008D3B97" w:rsidRDefault="00B610AA" w:rsidP="00EF3D4A">
            <w:r>
              <w:t>MSSQL</w:t>
            </w:r>
          </w:p>
        </w:tc>
      </w:tr>
      <w:tr w:rsidR="00EB4D4F" w:rsidRPr="008D3B97" w:rsidTr="005A5AD9">
        <w:tc>
          <w:tcPr>
            <w:tcW w:w="2317" w:type="dxa"/>
          </w:tcPr>
          <w:p w:rsidR="00EB4D4F" w:rsidRPr="008D3B97" w:rsidRDefault="00B610AA" w:rsidP="00EF3D4A">
            <w:r w:rsidRPr="00B610AA">
              <w:t>Kumar, Maddineni Naveen (TR Technology &amp; Ops)</w:t>
            </w:r>
          </w:p>
        </w:tc>
        <w:tc>
          <w:tcPr>
            <w:tcW w:w="1986" w:type="dxa"/>
          </w:tcPr>
          <w:p w:rsidR="00EB4D4F" w:rsidRPr="008D3B97" w:rsidRDefault="00B610AA" w:rsidP="00EF3D4A">
            <w:r>
              <w:t>BANGALORE(IST)</w:t>
            </w:r>
          </w:p>
        </w:tc>
        <w:tc>
          <w:tcPr>
            <w:tcW w:w="2230" w:type="dxa"/>
          </w:tcPr>
          <w:p w:rsidR="00EB4D4F" w:rsidRPr="008D3B97" w:rsidRDefault="00B610AA" w:rsidP="00EF3D4A">
            <w:r>
              <w:t>Validation testing, updates to support documentation, etc.</w:t>
            </w:r>
          </w:p>
        </w:tc>
        <w:tc>
          <w:tcPr>
            <w:tcW w:w="2323" w:type="dxa"/>
          </w:tcPr>
          <w:p w:rsidR="00EB4D4F" w:rsidRPr="008D3B97" w:rsidRDefault="00B610AA" w:rsidP="00EF3D4A">
            <w:r>
              <w:t>MSSQL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8D3B97" w:rsidRDefault="00B610AA" w:rsidP="00EF3D4A">
            <w:r w:rsidRPr="00B610AA">
              <w:t>Srinivas, Ramesh (TR Technology &amp; Ops)</w:t>
            </w:r>
          </w:p>
        </w:tc>
        <w:tc>
          <w:tcPr>
            <w:tcW w:w="1986" w:type="dxa"/>
          </w:tcPr>
          <w:p w:rsidR="00B610AA" w:rsidRPr="008D3B97" w:rsidRDefault="00B610AA" w:rsidP="00072E67">
            <w:r>
              <w:t>BANGALORE(IST)</w:t>
            </w:r>
          </w:p>
        </w:tc>
        <w:tc>
          <w:tcPr>
            <w:tcW w:w="2230" w:type="dxa"/>
          </w:tcPr>
          <w:p w:rsidR="00B610AA" w:rsidRPr="008D3B97" w:rsidRDefault="00B610AA" w:rsidP="00072E67">
            <w:r>
              <w:t>Validation testing, updates to support documentation, etc.</w:t>
            </w:r>
          </w:p>
        </w:tc>
        <w:tc>
          <w:tcPr>
            <w:tcW w:w="2323" w:type="dxa"/>
          </w:tcPr>
          <w:p w:rsidR="00B610AA" w:rsidRPr="008D3B97" w:rsidRDefault="00B610AA" w:rsidP="00072E67">
            <w:r>
              <w:t>MSSQL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EB4D4F" w:rsidRDefault="00B610AA" w:rsidP="00EF3D4A">
            <w:r w:rsidRPr="00B610AA">
              <w:lastRenderedPageBreak/>
              <w:t>Malik, Anuja (TR Technology &amp; Ops)</w:t>
            </w:r>
          </w:p>
        </w:tc>
        <w:tc>
          <w:tcPr>
            <w:tcW w:w="1986" w:type="dxa"/>
          </w:tcPr>
          <w:p w:rsidR="00B610AA" w:rsidRPr="008D3B97" w:rsidRDefault="00B610AA" w:rsidP="00B610AA">
            <w:r>
              <w:t>HYDERABAD(IST)</w:t>
            </w:r>
          </w:p>
        </w:tc>
        <w:tc>
          <w:tcPr>
            <w:tcW w:w="2230" w:type="dxa"/>
          </w:tcPr>
          <w:p w:rsidR="00B610AA" w:rsidRPr="008D3B97" w:rsidRDefault="00B610AA" w:rsidP="00072E67">
            <w:r>
              <w:t>Making decisions regarding design/standards, assist with testing, documenting design/standards, etc.</w:t>
            </w:r>
          </w:p>
        </w:tc>
        <w:tc>
          <w:tcPr>
            <w:tcW w:w="2323" w:type="dxa"/>
          </w:tcPr>
          <w:p w:rsidR="00B610AA" w:rsidRDefault="00B610AA" w:rsidP="001F7D62">
            <w:r>
              <w:t>MSSQL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EB4D4F" w:rsidRDefault="00B610AA" w:rsidP="00072E67">
            <w:r w:rsidRPr="00B610AA">
              <w:t>Lakshmikanthan, Pradeep (TR Technology &amp; Ops)</w:t>
            </w:r>
          </w:p>
        </w:tc>
        <w:tc>
          <w:tcPr>
            <w:tcW w:w="1986" w:type="dxa"/>
          </w:tcPr>
          <w:p w:rsidR="00B610AA" w:rsidRPr="008D3B97" w:rsidRDefault="00B610AA" w:rsidP="00072E67">
            <w:r>
              <w:t>BANGALORE(IST)</w:t>
            </w:r>
          </w:p>
        </w:tc>
        <w:tc>
          <w:tcPr>
            <w:tcW w:w="2230" w:type="dxa"/>
          </w:tcPr>
          <w:p w:rsidR="00B610AA" w:rsidRPr="008D3B97" w:rsidRDefault="00B610AA" w:rsidP="00072E67">
            <w:r>
              <w:t>Making decisions regarding design/standards, assist with testing, documenting design/standards, etc.</w:t>
            </w:r>
          </w:p>
        </w:tc>
        <w:tc>
          <w:tcPr>
            <w:tcW w:w="2323" w:type="dxa"/>
          </w:tcPr>
          <w:p w:rsidR="00B610AA" w:rsidRDefault="00B610AA" w:rsidP="00072E67">
            <w:r>
              <w:t>MSSQL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8D3B97" w:rsidRDefault="00B610AA" w:rsidP="00EF3D4A">
            <w:r w:rsidRPr="00B610AA">
              <w:t>Chacko, Sanju (TR Technology &amp; Ops)</w:t>
            </w:r>
          </w:p>
        </w:tc>
        <w:tc>
          <w:tcPr>
            <w:tcW w:w="1986" w:type="dxa"/>
          </w:tcPr>
          <w:p w:rsidR="00B610AA" w:rsidRPr="008D3B97" w:rsidRDefault="00B610AA" w:rsidP="00EF3D4A">
            <w:r>
              <w:t>BANGALORE(IST)</w:t>
            </w:r>
          </w:p>
        </w:tc>
        <w:tc>
          <w:tcPr>
            <w:tcW w:w="2230" w:type="dxa"/>
          </w:tcPr>
          <w:p w:rsidR="00B610AA" w:rsidRPr="008D3B97" w:rsidRDefault="00B610AA" w:rsidP="00EF3D4A">
            <w:r>
              <w:t>OS related issues and troubleshooting</w:t>
            </w:r>
          </w:p>
        </w:tc>
        <w:tc>
          <w:tcPr>
            <w:tcW w:w="2323" w:type="dxa"/>
          </w:tcPr>
          <w:p w:rsidR="00B610AA" w:rsidRPr="008D3B97" w:rsidRDefault="00BD5418" w:rsidP="00EF3D4A">
            <w:r>
              <w:t>WINDOWS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8D3B97" w:rsidRDefault="00BD5418" w:rsidP="00EF3D4A">
            <w:r w:rsidRPr="00BD5418">
              <w:t>Badakanakoppal Karigowda, Mahesha (TR Technology &amp; Ops)</w:t>
            </w:r>
          </w:p>
        </w:tc>
        <w:tc>
          <w:tcPr>
            <w:tcW w:w="1986" w:type="dxa"/>
          </w:tcPr>
          <w:p w:rsidR="00B610AA" w:rsidRPr="008D3B97" w:rsidRDefault="00BD5418" w:rsidP="00EF3D4A">
            <w:r>
              <w:t>BANGALORE(IST)</w:t>
            </w:r>
          </w:p>
        </w:tc>
        <w:tc>
          <w:tcPr>
            <w:tcW w:w="2230" w:type="dxa"/>
          </w:tcPr>
          <w:p w:rsidR="00B610AA" w:rsidRPr="008D3B97" w:rsidRDefault="00BD5418" w:rsidP="00EF3D4A">
            <w:r>
              <w:t>Storage related issues and troubleshooting</w:t>
            </w:r>
          </w:p>
        </w:tc>
        <w:tc>
          <w:tcPr>
            <w:tcW w:w="2323" w:type="dxa"/>
          </w:tcPr>
          <w:p w:rsidR="00B610AA" w:rsidRPr="008D3B97" w:rsidRDefault="00BD5418" w:rsidP="00EF3D4A">
            <w:r>
              <w:t>STORAGE</w:t>
            </w:r>
          </w:p>
        </w:tc>
      </w:tr>
      <w:tr w:rsidR="00B610AA" w:rsidRPr="008D3B97" w:rsidTr="005A5AD9">
        <w:tc>
          <w:tcPr>
            <w:tcW w:w="2317" w:type="dxa"/>
          </w:tcPr>
          <w:p w:rsidR="00B610AA" w:rsidRPr="00DE2721" w:rsidRDefault="00B610AA" w:rsidP="00B325F5"/>
        </w:tc>
        <w:tc>
          <w:tcPr>
            <w:tcW w:w="1986" w:type="dxa"/>
          </w:tcPr>
          <w:p w:rsidR="00B610AA" w:rsidRPr="003B27F2" w:rsidRDefault="00B610AA" w:rsidP="00B325F5"/>
        </w:tc>
        <w:tc>
          <w:tcPr>
            <w:tcW w:w="2230" w:type="dxa"/>
          </w:tcPr>
          <w:p w:rsidR="00B610AA" w:rsidRPr="003B27F2" w:rsidRDefault="00B610AA" w:rsidP="00B325F5"/>
        </w:tc>
        <w:tc>
          <w:tcPr>
            <w:tcW w:w="2323" w:type="dxa"/>
          </w:tcPr>
          <w:p w:rsidR="00B610AA" w:rsidRPr="003B27F2" w:rsidRDefault="00B610AA" w:rsidP="00B325F5"/>
        </w:tc>
      </w:tr>
    </w:tbl>
    <w:p w:rsidR="00EF3D4A" w:rsidRDefault="00EF3D4A"/>
    <w:p w:rsidR="00EF3D4A" w:rsidRDefault="00EF3D4A" w:rsidP="00EF3D4A">
      <w:pPr>
        <w:pStyle w:val="Heading1"/>
      </w:pPr>
      <w:bookmarkStart w:id="11" w:name="_Toc388606470"/>
      <w:r>
        <w:t xml:space="preserve">Equipment </w:t>
      </w:r>
      <w:proofErr w:type="gramStart"/>
      <w:r>
        <w:t>To</w:t>
      </w:r>
      <w:proofErr w:type="gramEnd"/>
      <w:r>
        <w:t xml:space="preserve"> Be Used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5"/>
        <w:gridCol w:w="1848"/>
        <w:gridCol w:w="2008"/>
        <w:gridCol w:w="2725"/>
      </w:tblGrid>
      <w:tr w:rsidR="000C7502" w:rsidRPr="000A72E1" w:rsidTr="004012CA">
        <w:tc>
          <w:tcPr>
            <w:tcW w:w="2275" w:type="dxa"/>
            <w:shd w:val="clear" w:color="auto" w:fill="FABF8F"/>
          </w:tcPr>
          <w:p w:rsidR="000C7502" w:rsidRPr="000A72E1" w:rsidRDefault="000C7502" w:rsidP="00B325F5">
            <w:pPr>
              <w:rPr>
                <w:b/>
              </w:rPr>
            </w:pPr>
            <w:r>
              <w:rPr>
                <w:b/>
              </w:rPr>
              <w:t>Server Name</w:t>
            </w:r>
          </w:p>
        </w:tc>
        <w:tc>
          <w:tcPr>
            <w:tcW w:w="1848" w:type="dxa"/>
            <w:shd w:val="clear" w:color="auto" w:fill="FABF8F"/>
          </w:tcPr>
          <w:p w:rsidR="000C7502" w:rsidRDefault="000C7502" w:rsidP="00B325F5">
            <w:pPr>
              <w:rPr>
                <w:b/>
              </w:rPr>
            </w:pPr>
            <w:r>
              <w:rPr>
                <w:b/>
              </w:rPr>
              <w:t>Server Type</w:t>
            </w:r>
          </w:p>
        </w:tc>
        <w:tc>
          <w:tcPr>
            <w:tcW w:w="2008" w:type="dxa"/>
            <w:shd w:val="clear" w:color="auto" w:fill="FABF8F"/>
          </w:tcPr>
          <w:p w:rsidR="000C7502" w:rsidRDefault="000C7502" w:rsidP="00B325F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725" w:type="dxa"/>
            <w:shd w:val="clear" w:color="auto" w:fill="FABF8F"/>
          </w:tcPr>
          <w:p w:rsidR="000C7502" w:rsidRPr="000A72E1" w:rsidRDefault="000C7502" w:rsidP="00B325F5">
            <w:pPr>
              <w:rPr>
                <w:b/>
              </w:rPr>
            </w:pPr>
            <w:r>
              <w:rPr>
                <w:b/>
              </w:rPr>
              <w:t>Purpose/Testing Focus</w:t>
            </w:r>
          </w:p>
        </w:tc>
      </w:tr>
      <w:tr w:rsidR="005252C1" w:rsidRPr="000A72E1" w:rsidTr="004012CA">
        <w:tc>
          <w:tcPr>
            <w:tcW w:w="2275" w:type="dxa"/>
          </w:tcPr>
          <w:p w:rsidR="005252C1" w:rsidRPr="007E4729" w:rsidRDefault="005252C1" w:rsidP="00847EBD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1848" w:type="dxa"/>
          </w:tcPr>
          <w:p w:rsidR="005252C1" w:rsidRPr="007E4729" w:rsidRDefault="005252C1" w:rsidP="00847EBD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008" w:type="dxa"/>
          </w:tcPr>
          <w:p w:rsidR="005252C1" w:rsidRPr="007E4729" w:rsidRDefault="005252C1" w:rsidP="00847EBD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725" w:type="dxa"/>
          </w:tcPr>
          <w:p w:rsidR="005252C1" w:rsidRPr="007E4729" w:rsidRDefault="005252C1" w:rsidP="00847EBD">
            <w:pPr>
              <w:rPr>
                <w:rFonts w:ascii="Calibri" w:hAnsi="Calibri"/>
                <w:lang w:bidi="ar-SA"/>
              </w:rPr>
            </w:pPr>
          </w:p>
        </w:tc>
      </w:tr>
      <w:tr w:rsidR="005252C1" w:rsidRPr="000A72E1" w:rsidTr="004012CA">
        <w:tc>
          <w:tcPr>
            <w:tcW w:w="2275" w:type="dxa"/>
          </w:tcPr>
          <w:p w:rsidR="005252C1" w:rsidRPr="000A72E1" w:rsidRDefault="005252C1" w:rsidP="004012CA"/>
        </w:tc>
        <w:tc>
          <w:tcPr>
            <w:tcW w:w="184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00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725" w:type="dxa"/>
          </w:tcPr>
          <w:p w:rsidR="005252C1" w:rsidRPr="000A72E1" w:rsidRDefault="005252C1" w:rsidP="004012CA"/>
        </w:tc>
      </w:tr>
      <w:tr w:rsidR="005252C1" w:rsidRPr="000A72E1" w:rsidTr="004012CA">
        <w:tc>
          <w:tcPr>
            <w:tcW w:w="2275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184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00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725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</w:tr>
      <w:tr w:rsidR="005252C1" w:rsidRPr="000A72E1" w:rsidTr="004012CA">
        <w:tc>
          <w:tcPr>
            <w:tcW w:w="2275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184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008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  <w:tc>
          <w:tcPr>
            <w:tcW w:w="2725" w:type="dxa"/>
          </w:tcPr>
          <w:p w:rsidR="005252C1" w:rsidRPr="007E4729" w:rsidRDefault="005252C1" w:rsidP="00B325F5">
            <w:pPr>
              <w:rPr>
                <w:rFonts w:ascii="Calibri" w:hAnsi="Calibri"/>
                <w:lang w:bidi="ar-SA"/>
              </w:rPr>
            </w:pPr>
          </w:p>
        </w:tc>
      </w:tr>
    </w:tbl>
    <w:p w:rsidR="00EF3D4A" w:rsidRDefault="00EF3D4A"/>
    <w:p w:rsidR="00DD3962" w:rsidRDefault="00DD3962">
      <w:pPr>
        <w:rPr>
          <w:sz w:val="26"/>
          <w:szCs w:val="26"/>
        </w:rPr>
      </w:pPr>
    </w:p>
    <w:p w:rsidR="00F761C3" w:rsidRDefault="00F761C3" w:rsidP="00F761C3">
      <w:pPr>
        <w:pStyle w:val="Heading1"/>
      </w:pPr>
      <w:bookmarkStart w:id="12" w:name="_Toc388606471"/>
      <w:r>
        <w:lastRenderedPageBreak/>
        <w:t>Configuration Details</w:t>
      </w:r>
      <w:bookmarkEnd w:id="12"/>
    </w:p>
    <w:p w:rsidR="00F761C3" w:rsidRDefault="00F761C3">
      <w:pPr>
        <w:rPr>
          <w:sz w:val="26"/>
          <w:szCs w:val="26"/>
        </w:rPr>
      </w:pPr>
    </w:p>
    <w:sectPr w:rsidR="00F761C3" w:rsidSect="005057B6">
      <w:headerReference w:type="default" r:id="rId11"/>
      <w:footerReference w:type="default" r:id="rId12"/>
      <w:pgSz w:w="12240" w:h="15840" w:code="1"/>
      <w:pgMar w:top="1440" w:right="1800" w:bottom="1440" w:left="1800" w:header="720" w:footer="288" w:gutter="0"/>
      <w:pgBorders w:offsetFrom="page">
        <w:top w:val="single" w:sz="6" w:space="24" w:color="A6A6A6"/>
        <w:left w:val="single" w:sz="6" w:space="24" w:color="A6A6A6"/>
        <w:bottom w:val="single" w:sz="6" w:space="24" w:color="A6A6A6"/>
        <w:right w:val="single" w:sz="6" w:space="24" w:color="A6A6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25A" w:rsidRDefault="0011325A">
      <w:r>
        <w:separator/>
      </w:r>
    </w:p>
  </w:endnote>
  <w:endnote w:type="continuationSeparator" w:id="0">
    <w:p w:rsidR="0011325A" w:rsidRDefault="00113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5F5" w:rsidRPr="006074D0" w:rsidRDefault="00A31834" w:rsidP="005057B6">
    <w:pPr>
      <w:pStyle w:val="Footer"/>
      <w:tabs>
        <w:tab w:val="clear" w:pos="4320"/>
        <w:tab w:val="clear" w:pos="8640"/>
        <w:tab w:val="left" w:pos="1050"/>
        <w:tab w:val="left" w:pos="1680"/>
        <w:tab w:val="left" w:pos="2985"/>
        <w:tab w:val="left" w:pos="5475"/>
      </w:tabs>
      <w:spacing w:before="120" w:after="80"/>
      <w:ind w:left="-907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8"/>
        <w:szCs w:val="8"/>
        <w:lang w:bidi="ar-SA"/>
      </w:rPr>
      <w:pict>
        <v:line id="Line 5" o:spid="_x0000_s4099" style="position:absolute;left:0;text-align:left;z-index:251657216;visibility:visible" from="-54pt,2.3pt" to="5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" strokecolor="#a5a5a5"/>
      </w:pict>
    </w:r>
    <w:r w:rsidRPr="00A31834">
      <w:rPr>
        <w:rFonts w:ascii="Arial" w:hAnsi="Arial" w:cs="Arial"/>
        <w:noProof/>
        <w:sz w:val="16"/>
        <w:szCs w:val="16"/>
        <w:lang w:bidi="ar-SA"/>
      </w:rPr>
      <w:pict>
        <v:line id="Line 6" o:spid="_x0000_s4098" style="position:absolute;left:0;text-align:left;z-index:251658240;visibility:visible" from="54pt,2.85pt" to="5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" strokecolor="#a5a5a5"/>
      </w:pict>
    </w:r>
    <w:r w:rsidRPr="00A31834">
      <w:rPr>
        <w:rFonts w:ascii="Arial" w:hAnsi="Arial" w:cs="Arial"/>
        <w:noProof/>
        <w:sz w:val="16"/>
        <w:szCs w:val="20"/>
        <w:lang w:bidi="ar-SA"/>
      </w:rPr>
      <w:pict>
        <v:line id="Line 7" o:spid="_x0000_s4097" style="position:absolute;left:0;text-align:left;z-index:251659264;visibility:visible" from="54pt,20.85pt" to="48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" strokecolor="#a5a5a5"/>
      </w:pict>
    </w:r>
    <w:r w:rsidR="00785460">
      <w:rPr>
        <w:rFonts w:ascii="Arial" w:hAnsi="Arial" w:cs="Arial"/>
        <w:noProof/>
        <w:sz w:val="16"/>
        <w:szCs w:val="16"/>
        <w:lang w:bidi="ar-SA"/>
      </w:rPr>
      <w:drawing>
        <wp:inline distT="0" distB="0" distL="0" distR="0">
          <wp:extent cx="962025" cy="209550"/>
          <wp:effectExtent l="19050" t="0" r="9525" b="0"/>
          <wp:docPr id="1" name="Picture 2" descr="3141thomson_blu_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3141thomson_blu_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325F5">
      <w:rPr>
        <w:rFonts w:ascii="Arial" w:hAnsi="Arial" w:cs="Arial"/>
        <w:sz w:val="8"/>
        <w:szCs w:val="8"/>
      </w:rPr>
      <w:tab/>
    </w:r>
    <w:r w:rsidR="00B325F5">
      <w:rPr>
        <w:rFonts w:ascii="Arial" w:hAnsi="Arial" w:cs="Arial"/>
        <w:sz w:val="8"/>
        <w:szCs w:val="8"/>
      </w:rPr>
      <w:tab/>
    </w:r>
    <w:r w:rsidR="00B325F5">
      <w:rPr>
        <w:rFonts w:ascii="Arial" w:hAnsi="Arial" w:cs="Arial"/>
        <w:sz w:val="8"/>
        <w:szCs w:val="8"/>
      </w:rPr>
      <w:tab/>
    </w:r>
    <w:r w:rsidR="00B325F5">
      <w:rPr>
        <w:rFonts w:ascii="Arial" w:hAnsi="Arial" w:cs="Arial"/>
        <w:sz w:val="8"/>
        <w:szCs w:val="8"/>
      </w:rPr>
      <w:tab/>
    </w:r>
  </w:p>
  <w:tbl>
    <w:tblPr>
      <w:tblW w:w="10800" w:type="dxa"/>
      <w:tblInd w:w="-972" w:type="dxa"/>
      <w:tblLayout w:type="fixed"/>
      <w:tblLook w:val="0000"/>
    </w:tblPr>
    <w:tblGrid>
      <w:gridCol w:w="2700"/>
      <w:gridCol w:w="5760"/>
      <w:gridCol w:w="2340"/>
    </w:tblGrid>
    <w:tr w:rsidR="00B325F5" w:rsidRPr="008D3B97" w:rsidTr="000143F6">
      <w:tc>
        <w:tcPr>
          <w:tcW w:w="2700" w:type="dxa"/>
        </w:tcPr>
        <w:p w:rsidR="00B325F5" w:rsidRPr="008D3B97" w:rsidRDefault="00B325F5" w:rsidP="005057B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z w:val="16"/>
              <w:lang w:val="en-CA"/>
            </w:rPr>
          </w:pPr>
        </w:p>
      </w:tc>
      <w:tc>
        <w:tcPr>
          <w:tcW w:w="5760" w:type="dxa"/>
        </w:tcPr>
        <w:p w:rsidR="00B325F5" w:rsidRPr="008D3B97" w:rsidRDefault="00B325F5" w:rsidP="000143F6">
          <w:pPr>
            <w:pStyle w:val="Header"/>
            <w:tabs>
              <w:tab w:val="clear" w:pos="4320"/>
              <w:tab w:val="clear" w:pos="8640"/>
              <w:tab w:val="left" w:pos="612"/>
            </w:tabs>
            <w:rPr>
              <w:rFonts w:cs="Arial"/>
              <w:sz w:val="16"/>
              <w:lang w:val="en-CA"/>
            </w:rPr>
          </w:pPr>
          <w:r w:rsidRPr="008D3B97">
            <w:rPr>
              <w:rFonts w:cs="Arial"/>
              <w:b/>
              <w:sz w:val="16"/>
              <w:szCs w:val="16"/>
            </w:rPr>
            <w:t>Thomson Reuters Corporation Confidential for internal distribution only</w:t>
          </w:r>
        </w:p>
      </w:tc>
      <w:tc>
        <w:tcPr>
          <w:tcW w:w="2340" w:type="dxa"/>
        </w:tcPr>
        <w:p w:rsidR="00B325F5" w:rsidRPr="008D3B97" w:rsidRDefault="00B325F5" w:rsidP="00C47FE2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cs="Arial"/>
              <w:sz w:val="14"/>
              <w:lang w:val="en-CA"/>
            </w:rPr>
          </w:pPr>
          <w:r w:rsidRPr="008D3B97">
            <w:rPr>
              <w:rFonts w:cs="Arial"/>
              <w:sz w:val="14"/>
              <w:lang w:val="en-CA"/>
            </w:rPr>
            <w:t xml:space="preserve">Owner: </w:t>
          </w:r>
          <w:r w:rsidR="00C47FE2">
            <w:rPr>
              <w:rFonts w:cs="Arial"/>
              <w:sz w:val="14"/>
              <w:lang w:val="en-CA"/>
            </w:rPr>
            <w:t>Service Introduction</w:t>
          </w:r>
        </w:p>
      </w:tc>
    </w:tr>
    <w:tr w:rsidR="00B325F5" w:rsidRPr="008D3B97" w:rsidTr="000143F6">
      <w:tc>
        <w:tcPr>
          <w:tcW w:w="2700" w:type="dxa"/>
        </w:tcPr>
        <w:p w:rsidR="00B325F5" w:rsidRPr="008D3B97" w:rsidRDefault="00B325F5" w:rsidP="00EC593F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6"/>
              <w:lang w:val="en-CA"/>
            </w:rPr>
          </w:pPr>
        </w:p>
      </w:tc>
      <w:tc>
        <w:tcPr>
          <w:tcW w:w="5760" w:type="dxa"/>
        </w:tcPr>
        <w:p w:rsidR="00B325F5" w:rsidRPr="008D3B97" w:rsidRDefault="00B325F5" w:rsidP="000143F6">
          <w:pPr>
            <w:pStyle w:val="Footer"/>
            <w:spacing w:after="120"/>
            <w:ind w:left="432"/>
            <w:rPr>
              <w:rFonts w:ascii="Arial" w:hAnsi="Arial" w:cs="Arial"/>
              <w:lang w:val="en-CA"/>
            </w:rPr>
          </w:pPr>
        </w:p>
      </w:tc>
      <w:tc>
        <w:tcPr>
          <w:tcW w:w="2340" w:type="dxa"/>
        </w:tcPr>
        <w:p w:rsidR="00B325F5" w:rsidRPr="008D3B97" w:rsidRDefault="00B325F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cs="Arial"/>
              <w:sz w:val="14"/>
              <w:lang w:val="en-CA"/>
            </w:rPr>
          </w:pPr>
          <w:r w:rsidRPr="008D3B97">
            <w:rPr>
              <w:rFonts w:cs="Arial"/>
              <w:sz w:val="14"/>
              <w:lang w:val="en-CA"/>
            </w:rPr>
            <w:t xml:space="preserve">Page </w:t>
          </w:r>
          <w:r w:rsidR="00A31834" w:rsidRPr="008D3B97">
            <w:rPr>
              <w:rFonts w:cs="Arial"/>
              <w:sz w:val="14"/>
              <w:lang w:val="en-CA"/>
            </w:rPr>
            <w:fldChar w:fldCharType="begin"/>
          </w:r>
          <w:r w:rsidRPr="008D3B97">
            <w:rPr>
              <w:rFonts w:cs="Arial"/>
              <w:sz w:val="14"/>
              <w:lang w:val="en-CA"/>
            </w:rPr>
            <w:instrText xml:space="preserve"> PAGE </w:instrText>
          </w:r>
          <w:r w:rsidR="00A31834" w:rsidRPr="008D3B97">
            <w:rPr>
              <w:rFonts w:cs="Arial"/>
              <w:sz w:val="14"/>
              <w:lang w:val="en-CA"/>
            </w:rPr>
            <w:fldChar w:fldCharType="separate"/>
          </w:r>
          <w:r w:rsidR="00D7750D">
            <w:rPr>
              <w:rFonts w:cs="Arial"/>
              <w:noProof/>
              <w:sz w:val="14"/>
              <w:lang w:val="en-CA"/>
            </w:rPr>
            <w:t>2</w:t>
          </w:r>
          <w:r w:rsidR="00A31834" w:rsidRPr="008D3B97">
            <w:rPr>
              <w:rFonts w:cs="Arial"/>
              <w:sz w:val="14"/>
              <w:lang w:val="en-CA"/>
            </w:rPr>
            <w:fldChar w:fldCharType="end"/>
          </w:r>
          <w:r w:rsidRPr="008D3B97">
            <w:rPr>
              <w:rFonts w:cs="Arial"/>
              <w:sz w:val="14"/>
              <w:lang w:val="en-CA"/>
            </w:rPr>
            <w:t xml:space="preserve"> of </w:t>
          </w:r>
          <w:r w:rsidR="00A31834" w:rsidRPr="008D3B97">
            <w:rPr>
              <w:rFonts w:cs="Arial"/>
              <w:sz w:val="14"/>
              <w:lang w:val="en-CA"/>
            </w:rPr>
            <w:fldChar w:fldCharType="begin"/>
          </w:r>
          <w:r w:rsidRPr="008D3B97">
            <w:rPr>
              <w:rFonts w:cs="Arial"/>
              <w:sz w:val="14"/>
              <w:lang w:val="en-CA"/>
            </w:rPr>
            <w:instrText xml:space="preserve"> NUMPAGES </w:instrText>
          </w:r>
          <w:r w:rsidR="00A31834" w:rsidRPr="008D3B97">
            <w:rPr>
              <w:rFonts w:cs="Arial"/>
              <w:sz w:val="14"/>
              <w:lang w:val="en-CA"/>
            </w:rPr>
            <w:fldChar w:fldCharType="separate"/>
          </w:r>
          <w:r w:rsidR="00D7750D">
            <w:rPr>
              <w:rFonts w:cs="Arial"/>
              <w:noProof/>
              <w:sz w:val="14"/>
              <w:lang w:val="en-CA"/>
            </w:rPr>
            <w:t>11</w:t>
          </w:r>
          <w:r w:rsidR="00A31834" w:rsidRPr="008D3B97">
            <w:rPr>
              <w:rFonts w:cs="Arial"/>
              <w:sz w:val="14"/>
              <w:lang w:val="en-CA"/>
            </w:rPr>
            <w:fldChar w:fldCharType="end"/>
          </w:r>
        </w:p>
      </w:tc>
    </w:tr>
  </w:tbl>
  <w:p w:rsidR="00B325F5" w:rsidRPr="006074D0" w:rsidRDefault="00B325F5">
    <w:pPr>
      <w:pStyle w:val="Footer"/>
      <w:rPr>
        <w:rFonts w:ascii="Arial" w:hAnsi="Arial" w:cs="Arial"/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25A" w:rsidRDefault="0011325A">
      <w:r>
        <w:separator/>
      </w:r>
    </w:p>
  </w:footnote>
  <w:footnote w:type="continuationSeparator" w:id="0">
    <w:p w:rsidR="0011325A" w:rsidRDefault="001132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5F5" w:rsidRDefault="00A31834">
    <w:pPr>
      <w:pStyle w:val="Header"/>
    </w:pPr>
    <w:r>
      <w:rPr>
        <w:noProof/>
        <w:lang w:bidi="ar-SA"/>
      </w:rPr>
      <w:pict>
        <v:group id="Group 1" o:spid="_x0000_s4100" style="position:absolute;margin-left:-66pt;margin-top:-12pt;width:563.75pt;height:39pt;z-index:251656192" coordorigin="480,480" coordsize="1127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">
          <v:rect id="Rectangle 2" o:spid="_x0000_s4103" style="position:absolute;left:480;top:480;width:1127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ihsIA&#10;AADaAAAADwAAAGRycy9kb3ducmV2LnhtbESP0YrCMBRE3xf8h3AF39bUxRWpRhHtggg+rPUDrs21&#10;rTY3tUm1/v1GWPBxmJkzzHzZmUrcqXGlZQWjYQSCOLO65FzBMf35nIJwHlljZZkUPMnBctH7mGOs&#10;7YN/6X7wuQgQdjEqKLyvYyldVpBBN7Q1cfDOtjHog2xyqRt8BLip5FcUTaTBksNCgTWtC8quh9Yo&#10;OKXfEbb7MV/Oz9GuTUxyo02i1KDfrWYgPHX+Hf5vb7WCCbyu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GKGwgAAANoAAAAPAAAAAAAAAAAAAAAAAJgCAABkcnMvZG93&#10;bnJldi54bWxQSwUGAAAAAAQABAD1AAAAhwMAAAAA&#10;" fillcolor="#e36c0a" stroked="f" strokecolor="#a5a5a5"/>
          <v:rect id="Rectangle 3" o:spid="_x0000_s4102" style="position:absolute;left:8280;top:720;width:347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DcsEA&#10;AADaAAAADwAAAGRycy9kb3ducmV2LnhtbESPQYvCMBSE78L+h/AWvGnqHlSqUUR2l3qRqnvY46N5&#10;NsXmpTSx1n9vBMHjMDPfMMt1b2vRUesrxwom4wQEceF0xaWCv9PPaA7CB2SNtWNScCcP69XHYImp&#10;djc+UHcMpYgQ9ikqMCE0qZS+MGTRj11DHL2zay2GKNtS6hZvEW5r+ZUkU2mx4rhgsKGtoeJyvFoF&#10;xSbn7wN3ezP9vU6yXfg3eZ4pNfzsNwsQgfrwDr/amVYwg+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g3LBAAAA2gAAAA8AAAAAAAAAAAAAAAAAmAIAAGRycy9kb3du&#10;cmV2LnhtbFBLBQYAAAAABAAEAPUAAACGAwAAAAA=&#10;" fillcolor="#e36c0a" stroked="f" strokecolor="#7f7f7f"/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4101" type="#_x0000_t202" style="position:absolute;left:8460;top:480;width:30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<v:textbox>
              <w:txbxContent>
                <w:p w:rsidR="00B325F5" w:rsidRPr="008D3C45" w:rsidRDefault="008B3558">
                  <w:pPr>
                    <w:jc w:val="center"/>
                    <w:rPr>
                      <w:rFonts w:cs="Arial"/>
                      <w:b/>
                      <w:color w:val="FFFFFF"/>
                      <w:sz w:val="20"/>
                    </w:rPr>
                  </w:pPr>
                  <w:r>
                    <w:rPr>
                      <w:rFonts w:cs="Arial"/>
                      <w:b/>
                      <w:color w:val="FFFFFF"/>
                      <w:sz w:val="20"/>
                    </w:rPr>
                    <w:t>Service Introduction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EAF"/>
    <w:multiLevelType w:val="multilevel"/>
    <w:tmpl w:val="65726246"/>
    <w:numStyleLink w:val="BulletText3"/>
  </w:abstractNum>
  <w:abstractNum w:abstractNumId="1">
    <w:nsid w:val="1372244F"/>
    <w:multiLevelType w:val="multilevel"/>
    <w:tmpl w:val="65726246"/>
    <w:numStyleLink w:val="BulletText3"/>
  </w:abstractNum>
  <w:abstractNum w:abstractNumId="2">
    <w:nsid w:val="14482FD0"/>
    <w:multiLevelType w:val="multilevel"/>
    <w:tmpl w:val="65726246"/>
    <w:numStyleLink w:val="BulletText3"/>
  </w:abstractNum>
  <w:abstractNum w:abstractNumId="3">
    <w:nsid w:val="1631169F"/>
    <w:multiLevelType w:val="hybridMultilevel"/>
    <w:tmpl w:val="FD0C6B5C"/>
    <w:lvl w:ilvl="0" w:tplc="95685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6C8"/>
    <w:multiLevelType w:val="hybridMultilevel"/>
    <w:tmpl w:val="41D023E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2A19"/>
    <w:multiLevelType w:val="multilevel"/>
    <w:tmpl w:val="65726246"/>
    <w:numStyleLink w:val="BulletText3"/>
  </w:abstractNum>
  <w:abstractNum w:abstractNumId="6">
    <w:nsid w:val="1DD63F93"/>
    <w:multiLevelType w:val="multilevel"/>
    <w:tmpl w:val="65726246"/>
    <w:styleLink w:val="BulletTex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C6D7F"/>
    <w:multiLevelType w:val="hybridMultilevel"/>
    <w:tmpl w:val="F4A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4140B"/>
    <w:multiLevelType w:val="hybridMultilevel"/>
    <w:tmpl w:val="008428D6"/>
    <w:lvl w:ilvl="0" w:tplc="FE26BF2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849C0"/>
    <w:multiLevelType w:val="hybridMultilevel"/>
    <w:tmpl w:val="E3AA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2346F"/>
    <w:multiLevelType w:val="hybridMultilevel"/>
    <w:tmpl w:val="3164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E0D2F"/>
    <w:multiLevelType w:val="hybridMultilevel"/>
    <w:tmpl w:val="6ADA9CD8"/>
    <w:lvl w:ilvl="0" w:tplc="4C608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A4FC2"/>
    <w:multiLevelType w:val="multilevel"/>
    <w:tmpl w:val="65726246"/>
    <w:numStyleLink w:val="BulletText3"/>
  </w:abstractNum>
  <w:abstractNum w:abstractNumId="13">
    <w:nsid w:val="52B3661F"/>
    <w:multiLevelType w:val="hybridMultilevel"/>
    <w:tmpl w:val="2E9EB12C"/>
    <w:lvl w:ilvl="0" w:tplc="6F5213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4">
    <w:nsid w:val="5F4818AE"/>
    <w:multiLevelType w:val="singleLevel"/>
    <w:tmpl w:val="4CA02A0A"/>
    <w:lvl w:ilvl="0">
      <w:start w:val="1"/>
      <w:numFmt w:val="bulle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</w:rPr>
    </w:lvl>
  </w:abstractNum>
  <w:abstractNum w:abstractNumId="15">
    <w:nsid w:val="69384A18"/>
    <w:multiLevelType w:val="hybridMultilevel"/>
    <w:tmpl w:val="932A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B02AF"/>
    <w:multiLevelType w:val="singleLevel"/>
    <w:tmpl w:val="187216B6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7">
    <w:nsid w:val="6D8A22A7"/>
    <w:multiLevelType w:val="hybridMultilevel"/>
    <w:tmpl w:val="9DA8A94A"/>
    <w:lvl w:ilvl="0" w:tplc="39E0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8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939BD"/>
    <w:multiLevelType w:val="hybridMultilevel"/>
    <w:tmpl w:val="826843F4"/>
    <w:lvl w:ilvl="0" w:tplc="420C116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49386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5C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86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A5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8F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4E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896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6C8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1A18CD"/>
    <w:multiLevelType w:val="hybridMultilevel"/>
    <w:tmpl w:val="7244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1606B"/>
    <w:multiLevelType w:val="hybridMultilevel"/>
    <w:tmpl w:val="D41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F7980"/>
    <w:multiLevelType w:val="multilevel"/>
    <w:tmpl w:val="65726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368F5"/>
    <w:multiLevelType w:val="hybridMultilevel"/>
    <w:tmpl w:val="AC4C77F4"/>
    <w:lvl w:ilvl="0" w:tplc="11E8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ED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CA5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0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85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D88F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237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88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E0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F6505"/>
    <w:multiLevelType w:val="hybridMultilevel"/>
    <w:tmpl w:val="DDA6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4"/>
  </w:num>
  <w:num w:numId="5">
    <w:abstractNumId w:val="3"/>
  </w:num>
  <w:num w:numId="6">
    <w:abstractNumId w:val="22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21"/>
  </w:num>
  <w:num w:numId="15">
    <w:abstractNumId w:val="19"/>
  </w:num>
  <w:num w:numId="16">
    <w:abstractNumId w:val="15"/>
  </w:num>
  <w:num w:numId="17">
    <w:abstractNumId w:val="7"/>
  </w:num>
  <w:num w:numId="18">
    <w:abstractNumId w:val="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3"/>
  </w:num>
  <w:num w:numId="22">
    <w:abstractNumId w:val="10"/>
  </w:num>
  <w:num w:numId="23">
    <w:abstractNumId w:val="9"/>
  </w:num>
  <w:num w:numId="24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872F8"/>
    <w:rsid w:val="00000627"/>
    <w:rsid w:val="00001FEF"/>
    <w:rsid w:val="00007C99"/>
    <w:rsid w:val="000108F6"/>
    <w:rsid w:val="000126BD"/>
    <w:rsid w:val="0001367F"/>
    <w:rsid w:val="000143F6"/>
    <w:rsid w:val="00016003"/>
    <w:rsid w:val="00017F87"/>
    <w:rsid w:val="000212AE"/>
    <w:rsid w:val="0003094C"/>
    <w:rsid w:val="0003202F"/>
    <w:rsid w:val="000326B9"/>
    <w:rsid w:val="00036902"/>
    <w:rsid w:val="00041284"/>
    <w:rsid w:val="000448F4"/>
    <w:rsid w:val="00045B43"/>
    <w:rsid w:val="00053870"/>
    <w:rsid w:val="00053D75"/>
    <w:rsid w:val="000545AC"/>
    <w:rsid w:val="0006075F"/>
    <w:rsid w:val="00060B9E"/>
    <w:rsid w:val="00061CDC"/>
    <w:rsid w:val="00062162"/>
    <w:rsid w:val="000652DE"/>
    <w:rsid w:val="000664D9"/>
    <w:rsid w:val="000676B0"/>
    <w:rsid w:val="00067822"/>
    <w:rsid w:val="00067A01"/>
    <w:rsid w:val="00067F07"/>
    <w:rsid w:val="00070DD1"/>
    <w:rsid w:val="000721E8"/>
    <w:rsid w:val="00074BA6"/>
    <w:rsid w:val="00074FCA"/>
    <w:rsid w:val="00075D83"/>
    <w:rsid w:val="0007621B"/>
    <w:rsid w:val="00080CE2"/>
    <w:rsid w:val="000839F7"/>
    <w:rsid w:val="000855C2"/>
    <w:rsid w:val="00085A71"/>
    <w:rsid w:val="00085C2C"/>
    <w:rsid w:val="00087B58"/>
    <w:rsid w:val="0009449E"/>
    <w:rsid w:val="00096782"/>
    <w:rsid w:val="000972FA"/>
    <w:rsid w:val="0009782B"/>
    <w:rsid w:val="000A28A7"/>
    <w:rsid w:val="000A2B74"/>
    <w:rsid w:val="000A3374"/>
    <w:rsid w:val="000A3451"/>
    <w:rsid w:val="000A60EB"/>
    <w:rsid w:val="000A65F4"/>
    <w:rsid w:val="000A67A1"/>
    <w:rsid w:val="000A7776"/>
    <w:rsid w:val="000A7B6D"/>
    <w:rsid w:val="000B0180"/>
    <w:rsid w:val="000B2457"/>
    <w:rsid w:val="000B3759"/>
    <w:rsid w:val="000B38C7"/>
    <w:rsid w:val="000B3D43"/>
    <w:rsid w:val="000B6F65"/>
    <w:rsid w:val="000C07B7"/>
    <w:rsid w:val="000C09CA"/>
    <w:rsid w:val="000C31EC"/>
    <w:rsid w:val="000C74CA"/>
    <w:rsid w:val="000C7502"/>
    <w:rsid w:val="000D62A0"/>
    <w:rsid w:val="000D7577"/>
    <w:rsid w:val="000E1C6D"/>
    <w:rsid w:val="000E3D36"/>
    <w:rsid w:val="000E4200"/>
    <w:rsid w:val="000E4230"/>
    <w:rsid w:val="000E5AAC"/>
    <w:rsid w:val="000E619D"/>
    <w:rsid w:val="000E7496"/>
    <w:rsid w:val="000E76E6"/>
    <w:rsid w:val="000F070E"/>
    <w:rsid w:val="000F1C34"/>
    <w:rsid w:val="000F7C34"/>
    <w:rsid w:val="001019C3"/>
    <w:rsid w:val="001064B5"/>
    <w:rsid w:val="00107CB4"/>
    <w:rsid w:val="0011325A"/>
    <w:rsid w:val="00113304"/>
    <w:rsid w:val="00114421"/>
    <w:rsid w:val="0011464B"/>
    <w:rsid w:val="00114AA7"/>
    <w:rsid w:val="001173FE"/>
    <w:rsid w:val="001203D9"/>
    <w:rsid w:val="001213ED"/>
    <w:rsid w:val="00122880"/>
    <w:rsid w:val="00122FE4"/>
    <w:rsid w:val="00123AAD"/>
    <w:rsid w:val="00124E55"/>
    <w:rsid w:val="001262C6"/>
    <w:rsid w:val="001304D9"/>
    <w:rsid w:val="00133E98"/>
    <w:rsid w:val="00134AFF"/>
    <w:rsid w:val="00136747"/>
    <w:rsid w:val="00140605"/>
    <w:rsid w:val="0014563F"/>
    <w:rsid w:val="00145AE6"/>
    <w:rsid w:val="001464A0"/>
    <w:rsid w:val="0015226D"/>
    <w:rsid w:val="001572E4"/>
    <w:rsid w:val="00157A04"/>
    <w:rsid w:val="00157DE9"/>
    <w:rsid w:val="00161006"/>
    <w:rsid w:val="00162B88"/>
    <w:rsid w:val="00164F73"/>
    <w:rsid w:val="00172283"/>
    <w:rsid w:val="0017352C"/>
    <w:rsid w:val="00177236"/>
    <w:rsid w:val="00177423"/>
    <w:rsid w:val="00180070"/>
    <w:rsid w:val="00180AF7"/>
    <w:rsid w:val="0018110A"/>
    <w:rsid w:val="00182DE4"/>
    <w:rsid w:val="0018485F"/>
    <w:rsid w:val="00187171"/>
    <w:rsid w:val="00194C27"/>
    <w:rsid w:val="00195D66"/>
    <w:rsid w:val="001971EA"/>
    <w:rsid w:val="001A2685"/>
    <w:rsid w:val="001A3755"/>
    <w:rsid w:val="001A53AD"/>
    <w:rsid w:val="001B322F"/>
    <w:rsid w:val="001B3326"/>
    <w:rsid w:val="001B5107"/>
    <w:rsid w:val="001B52E0"/>
    <w:rsid w:val="001B6FDF"/>
    <w:rsid w:val="001B758F"/>
    <w:rsid w:val="001B7829"/>
    <w:rsid w:val="001C04D7"/>
    <w:rsid w:val="001C0787"/>
    <w:rsid w:val="001C0F28"/>
    <w:rsid w:val="001C15D2"/>
    <w:rsid w:val="001C26F5"/>
    <w:rsid w:val="001C454E"/>
    <w:rsid w:val="001C4851"/>
    <w:rsid w:val="001C51C9"/>
    <w:rsid w:val="001C72B4"/>
    <w:rsid w:val="001C731D"/>
    <w:rsid w:val="001D0C5A"/>
    <w:rsid w:val="001D1505"/>
    <w:rsid w:val="001D15FD"/>
    <w:rsid w:val="001D37E0"/>
    <w:rsid w:val="001D3DE4"/>
    <w:rsid w:val="001D3E3D"/>
    <w:rsid w:val="001D62A4"/>
    <w:rsid w:val="001D670E"/>
    <w:rsid w:val="001D6741"/>
    <w:rsid w:val="001D7687"/>
    <w:rsid w:val="001D78FB"/>
    <w:rsid w:val="001E0BBA"/>
    <w:rsid w:val="001E1585"/>
    <w:rsid w:val="001E1AC9"/>
    <w:rsid w:val="001E4D7B"/>
    <w:rsid w:val="001F13D4"/>
    <w:rsid w:val="001F6112"/>
    <w:rsid w:val="001F7D62"/>
    <w:rsid w:val="00202E42"/>
    <w:rsid w:val="00203AD1"/>
    <w:rsid w:val="00204C92"/>
    <w:rsid w:val="00205B61"/>
    <w:rsid w:val="002103BD"/>
    <w:rsid w:val="0021066A"/>
    <w:rsid w:val="00213E5F"/>
    <w:rsid w:val="00215801"/>
    <w:rsid w:val="00216A57"/>
    <w:rsid w:val="00217507"/>
    <w:rsid w:val="00221AF1"/>
    <w:rsid w:val="002222AB"/>
    <w:rsid w:val="00222BA9"/>
    <w:rsid w:val="002234FC"/>
    <w:rsid w:val="0022444D"/>
    <w:rsid w:val="00226113"/>
    <w:rsid w:val="00227A43"/>
    <w:rsid w:val="0023062A"/>
    <w:rsid w:val="002317E6"/>
    <w:rsid w:val="00234C25"/>
    <w:rsid w:val="00235E1F"/>
    <w:rsid w:val="00237919"/>
    <w:rsid w:val="0024088B"/>
    <w:rsid w:val="00242770"/>
    <w:rsid w:val="002428EB"/>
    <w:rsid w:val="00246AD1"/>
    <w:rsid w:val="00247191"/>
    <w:rsid w:val="00250E58"/>
    <w:rsid w:val="0025166D"/>
    <w:rsid w:val="0025183E"/>
    <w:rsid w:val="00252CD3"/>
    <w:rsid w:val="00257245"/>
    <w:rsid w:val="00260421"/>
    <w:rsid w:val="00260FE2"/>
    <w:rsid w:val="002612BC"/>
    <w:rsid w:val="00261480"/>
    <w:rsid w:val="00261EB7"/>
    <w:rsid w:val="00261F91"/>
    <w:rsid w:val="002620EB"/>
    <w:rsid w:val="00263C8B"/>
    <w:rsid w:val="00274958"/>
    <w:rsid w:val="0027508F"/>
    <w:rsid w:val="00277711"/>
    <w:rsid w:val="00280F51"/>
    <w:rsid w:val="00281077"/>
    <w:rsid w:val="002811FF"/>
    <w:rsid w:val="00284471"/>
    <w:rsid w:val="00284CD4"/>
    <w:rsid w:val="00286024"/>
    <w:rsid w:val="002869E7"/>
    <w:rsid w:val="0029003A"/>
    <w:rsid w:val="002928D3"/>
    <w:rsid w:val="00292E41"/>
    <w:rsid w:val="0029568F"/>
    <w:rsid w:val="002A16A6"/>
    <w:rsid w:val="002A40D6"/>
    <w:rsid w:val="002A55A0"/>
    <w:rsid w:val="002B1C1A"/>
    <w:rsid w:val="002B3657"/>
    <w:rsid w:val="002B4618"/>
    <w:rsid w:val="002B5A6A"/>
    <w:rsid w:val="002C213C"/>
    <w:rsid w:val="002C2318"/>
    <w:rsid w:val="002C33B5"/>
    <w:rsid w:val="002C40D7"/>
    <w:rsid w:val="002C4173"/>
    <w:rsid w:val="002C4FBB"/>
    <w:rsid w:val="002C723E"/>
    <w:rsid w:val="002C72DA"/>
    <w:rsid w:val="002D0AD6"/>
    <w:rsid w:val="002D15F4"/>
    <w:rsid w:val="002D37EB"/>
    <w:rsid w:val="002D6A41"/>
    <w:rsid w:val="002D6E59"/>
    <w:rsid w:val="002E5EC1"/>
    <w:rsid w:val="002E66C7"/>
    <w:rsid w:val="002E7C7E"/>
    <w:rsid w:val="002F0440"/>
    <w:rsid w:val="002F1E65"/>
    <w:rsid w:val="002F51D5"/>
    <w:rsid w:val="002F5E70"/>
    <w:rsid w:val="002F7254"/>
    <w:rsid w:val="003008CD"/>
    <w:rsid w:val="003027B5"/>
    <w:rsid w:val="00305613"/>
    <w:rsid w:val="00306C2E"/>
    <w:rsid w:val="00306C33"/>
    <w:rsid w:val="00306D62"/>
    <w:rsid w:val="003104E8"/>
    <w:rsid w:val="00311861"/>
    <w:rsid w:val="00314633"/>
    <w:rsid w:val="00315086"/>
    <w:rsid w:val="00316A5E"/>
    <w:rsid w:val="0032081A"/>
    <w:rsid w:val="00323C19"/>
    <w:rsid w:val="00326A4D"/>
    <w:rsid w:val="00327897"/>
    <w:rsid w:val="003347BE"/>
    <w:rsid w:val="00337ABC"/>
    <w:rsid w:val="00341658"/>
    <w:rsid w:val="00341843"/>
    <w:rsid w:val="00347F2F"/>
    <w:rsid w:val="00356BE0"/>
    <w:rsid w:val="0036229C"/>
    <w:rsid w:val="003636F5"/>
    <w:rsid w:val="00367025"/>
    <w:rsid w:val="00367A05"/>
    <w:rsid w:val="00374AB9"/>
    <w:rsid w:val="00375F30"/>
    <w:rsid w:val="0037691B"/>
    <w:rsid w:val="00376C46"/>
    <w:rsid w:val="00377264"/>
    <w:rsid w:val="00380BF8"/>
    <w:rsid w:val="00381109"/>
    <w:rsid w:val="0038487A"/>
    <w:rsid w:val="003909B3"/>
    <w:rsid w:val="00391299"/>
    <w:rsid w:val="003920DC"/>
    <w:rsid w:val="00395F52"/>
    <w:rsid w:val="003A217D"/>
    <w:rsid w:val="003A4CCB"/>
    <w:rsid w:val="003A5355"/>
    <w:rsid w:val="003B1824"/>
    <w:rsid w:val="003B3752"/>
    <w:rsid w:val="003B4D5D"/>
    <w:rsid w:val="003B6614"/>
    <w:rsid w:val="003C258F"/>
    <w:rsid w:val="003C3794"/>
    <w:rsid w:val="003D1098"/>
    <w:rsid w:val="003D4986"/>
    <w:rsid w:val="003D5C82"/>
    <w:rsid w:val="003D7F8B"/>
    <w:rsid w:val="003E1E4B"/>
    <w:rsid w:val="003E36B7"/>
    <w:rsid w:val="003E66D6"/>
    <w:rsid w:val="003E7148"/>
    <w:rsid w:val="003F013B"/>
    <w:rsid w:val="003F039D"/>
    <w:rsid w:val="003F1234"/>
    <w:rsid w:val="003F7B8E"/>
    <w:rsid w:val="004012CA"/>
    <w:rsid w:val="004038C9"/>
    <w:rsid w:val="00403B46"/>
    <w:rsid w:val="00411E27"/>
    <w:rsid w:val="004129A9"/>
    <w:rsid w:val="00414B35"/>
    <w:rsid w:val="00415CFF"/>
    <w:rsid w:val="00421237"/>
    <w:rsid w:val="0042383D"/>
    <w:rsid w:val="00423CD4"/>
    <w:rsid w:val="004240D4"/>
    <w:rsid w:val="004244CE"/>
    <w:rsid w:val="00424B1A"/>
    <w:rsid w:val="00425014"/>
    <w:rsid w:val="00425CBC"/>
    <w:rsid w:val="0043122E"/>
    <w:rsid w:val="00432038"/>
    <w:rsid w:val="004432E1"/>
    <w:rsid w:val="0045013E"/>
    <w:rsid w:val="00450B0C"/>
    <w:rsid w:val="00452611"/>
    <w:rsid w:val="004543BC"/>
    <w:rsid w:val="00456408"/>
    <w:rsid w:val="00457850"/>
    <w:rsid w:val="004618C4"/>
    <w:rsid w:val="00462508"/>
    <w:rsid w:val="004628FE"/>
    <w:rsid w:val="0046485B"/>
    <w:rsid w:val="00465684"/>
    <w:rsid w:val="00465B0F"/>
    <w:rsid w:val="00465B5C"/>
    <w:rsid w:val="0047140E"/>
    <w:rsid w:val="0047184B"/>
    <w:rsid w:val="004719CA"/>
    <w:rsid w:val="00473F4C"/>
    <w:rsid w:val="00476189"/>
    <w:rsid w:val="00486D3B"/>
    <w:rsid w:val="004938BF"/>
    <w:rsid w:val="0049491E"/>
    <w:rsid w:val="004A30E9"/>
    <w:rsid w:val="004A5426"/>
    <w:rsid w:val="004B1964"/>
    <w:rsid w:val="004B4B97"/>
    <w:rsid w:val="004B53E4"/>
    <w:rsid w:val="004B55CA"/>
    <w:rsid w:val="004C29C7"/>
    <w:rsid w:val="004D0E26"/>
    <w:rsid w:val="004D251E"/>
    <w:rsid w:val="004D3112"/>
    <w:rsid w:val="004E4343"/>
    <w:rsid w:val="004F03F0"/>
    <w:rsid w:val="004F1445"/>
    <w:rsid w:val="004F151A"/>
    <w:rsid w:val="004F231D"/>
    <w:rsid w:val="004F3121"/>
    <w:rsid w:val="004F7A5E"/>
    <w:rsid w:val="004F7FE4"/>
    <w:rsid w:val="00501E25"/>
    <w:rsid w:val="00502E80"/>
    <w:rsid w:val="00504284"/>
    <w:rsid w:val="005046F2"/>
    <w:rsid w:val="00504D8F"/>
    <w:rsid w:val="00505437"/>
    <w:rsid w:val="005057B6"/>
    <w:rsid w:val="00510ADE"/>
    <w:rsid w:val="0051268E"/>
    <w:rsid w:val="00513291"/>
    <w:rsid w:val="005157C3"/>
    <w:rsid w:val="005161D4"/>
    <w:rsid w:val="005163E3"/>
    <w:rsid w:val="005212D5"/>
    <w:rsid w:val="00521BA0"/>
    <w:rsid w:val="00524260"/>
    <w:rsid w:val="00524E31"/>
    <w:rsid w:val="00524F56"/>
    <w:rsid w:val="005252C1"/>
    <w:rsid w:val="00525533"/>
    <w:rsid w:val="00533F05"/>
    <w:rsid w:val="00534EEA"/>
    <w:rsid w:val="00535487"/>
    <w:rsid w:val="00542608"/>
    <w:rsid w:val="005432C8"/>
    <w:rsid w:val="00545555"/>
    <w:rsid w:val="00545FE9"/>
    <w:rsid w:val="005514B2"/>
    <w:rsid w:val="0055200F"/>
    <w:rsid w:val="00552990"/>
    <w:rsid w:val="005550FC"/>
    <w:rsid w:val="0055619C"/>
    <w:rsid w:val="00560B3F"/>
    <w:rsid w:val="005642CC"/>
    <w:rsid w:val="00570A73"/>
    <w:rsid w:val="00571371"/>
    <w:rsid w:val="00571598"/>
    <w:rsid w:val="00572E65"/>
    <w:rsid w:val="0057475A"/>
    <w:rsid w:val="00574AC2"/>
    <w:rsid w:val="00574FFB"/>
    <w:rsid w:val="00575B1F"/>
    <w:rsid w:val="00575B86"/>
    <w:rsid w:val="00575F4B"/>
    <w:rsid w:val="005767F7"/>
    <w:rsid w:val="00581D06"/>
    <w:rsid w:val="00583428"/>
    <w:rsid w:val="0058356C"/>
    <w:rsid w:val="00585DF0"/>
    <w:rsid w:val="00586D1B"/>
    <w:rsid w:val="005870A8"/>
    <w:rsid w:val="00590976"/>
    <w:rsid w:val="005928F9"/>
    <w:rsid w:val="00593969"/>
    <w:rsid w:val="00594482"/>
    <w:rsid w:val="0059587E"/>
    <w:rsid w:val="00597D08"/>
    <w:rsid w:val="005A5AD9"/>
    <w:rsid w:val="005A5B52"/>
    <w:rsid w:val="005B0657"/>
    <w:rsid w:val="005B32CA"/>
    <w:rsid w:val="005B59AD"/>
    <w:rsid w:val="005B5B38"/>
    <w:rsid w:val="005C37C8"/>
    <w:rsid w:val="005C45E2"/>
    <w:rsid w:val="005C5FFC"/>
    <w:rsid w:val="005C732D"/>
    <w:rsid w:val="005D053C"/>
    <w:rsid w:val="005D299E"/>
    <w:rsid w:val="005D2ADD"/>
    <w:rsid w:val="005D77A1"/>
    <w:rsid w:val="005E03ED"/>
    <w:rsid w:val="005E084A"/>
    <w:rsid w:val="005E08B9"/>
    <w:rsid w:val="005E2802"/>
    <w:rsid w:val="005E4796"/>
    <w:rsid w:val="005E6655"/>
    <w:rsid w:val="005F28B3"/>
    <w:rsid w:val="005F3704"/>
    <w:rsid w:val="005F3BCD"/>
    <w:rsid w:val="005F74F6"/>
    <w:rsid w:val="00604175"/>
    <w:rsid w:val="0060621E"/>
    <w:rsid w:val="006074D0"/>
    <w:rsid w:val="00611901"/>
    <w:rsid w:val="0061364D"/>
    <w:rsid w:val="00614A60"/>
    <w:rsid w:val="00615764"/>
    <w:rsid w:val="00617C0A"/>
    <w:rsid w:val="0063434C"/>
    <w:rsid w:val="00635CD1"/>
    <w:rsid w:val="006369AC"/>
    <w:rsid w:val="00637C09"/>
    <w:rsid w:val="006415F0"/>
    <w:rsid w:val="006421D1"/>
    <w:rsid w:val="00643E21"/>
    <w:rsid w:val="00644845"/>
    <w:rsid w:val="0064558F"/>
    <w:rsid w:val="00651A22"/>
    <w:rsid w:val="00654A44"/>
    <w:rsid w:val="00656331"/>
    <w:rsid w:val="006575D4"/>
    <w:rsid w:val="00660F28"/>
    <w:rsid w:val="00661475"/>
    <w:rsid w:val="00664340"/>
    <w:rsid w:val="00664B56"/>
    <w:rsid w:val="00664E70"/>
    <w:rsid w:val="0067148D"/>
    <w:rsid w:val="006758AC"/>
    <w:rsid w:val="00680B5A"/>
    <w:rsid w:val="00681082"/>
    <w:rsid w:val="00682FDF"/>
    <w:rsid w:val="006851E4"/>
    <w:rsid w:val="006861C8"/>
    <w:rsid w:val="0069237E"/>
    <w:rsid w:val="00694A87"/>
    <w:rsid w:val="00695491"/>
    <w:rsid w:val="00695E18"/>
    <w:rsid w:val="00696A9E"/>
    <w:rsid w:val="006A4A61"/>
    <w:rsid w:val="006A603C"/>
    <w:rsid w:val="006B408A"/>
    <w:rsid w:val="006B4B32"/>
    <w:rsid w:val="006B4E08"/>
    <w:rsid w:val="006B7500"/>
    <w:rsid w:val="006D1E65"/>
    <w:rsid w:val="006D237D"/>
    <w:rsid w:val="006D366F"/>
    <w:rsid w:val="006D3A5E"/>
    <w:rsid w:val="006D4603"/>
    <w:rsid w:val="006D5AB6"/>
    <w:rsid w:val="006D6BBB"/>
    <w:rsid w:val="006D6E5B"/>
    <w:rsid w:val="006E1480"/>
    <w:rsid w:val="006E2ABF"/>
    <w:rsid w:val="006E5AC8"/>
    <w:rsid w:val="006E6608"/>
    <w:rsid w:val="006E74F3"/>
    <w:rsid w:val="006F02A2"/>
    <w:rsid w:val="006F0B25"/>
    <w:rsid w:val="006F18C0"/>
    <w:rsid w:val="006F1D57"/>
    <w:rsid w:val="006F2BA8"/>
    <w:rsid w:val="006F5381"/>
    <w:rsid w:val="006F55F1"/>
    <w:rsid w:val="006F590B"/>
    <w:rsid w:val="006F62F9"/>
    <w:rsid w:val="006F76D9"/>
    <w:rsid w:val="00700A07"/>
    <w:rsid w:val="00700BBC"/>
    <w:rsid w:val="00701377"/>
    <w:rsid w:val="007023D7"/>
    <w:rsid w:val="0070252E"/>
    <w:rsid w:val="00705FE8"/>
    <w:rsid w:val="007120B8"/>
    <w:rsid w:val="007133D7"/>
    <w:rsid w:val="0071587C"/>
    <w:rsid w:val="00716642"/>
    <w:rsid w:val="0072163B"/>
    <w:rsid w:val="007217AA"/>
    <w:rsid w:val="00725B74"/>
    <w:rsid w:val="007269F7"/>
    <w:rsid w:val="007274DB"/>
    <w:rsid w:val="007313AB"/>
    <w:rsid w:val="007322B3"/>
    <w:rsid w:val="00737933"/>
    <w:rsid w:val="00740E35"/>
    <w:rsid w:val="007430DD"/>
    <w:rsid w:val="0074430E"/>
    <w:rsid w:val="007519BB"/>
    <w:rsid w:val="0075228D"/>
    <w:rsid w:val="007550F6"/>
    <w:rsid w:val="00755FF9"/>
    <w:rsid w:val="007565CA"/>
    <w:rsid w:val="007570FB"/>
    <w:rsid w:val="007608C1"/>
    <w:rsid w:val="00765E46"/>
    <w:rsid w:val="00767CB9"/>
    <w:rsid w:val="00767D56"/>
    <w:rsid w:val="0077157A"/>
    <w:rsid w:val="00771EA0"/>
    <w:rsid w:val="00773D52"/>
    <w:rsid w:val="00775935"/>
    <w:rsid w:val="0077605A"/>
    <w:rsid w:val="0077761D"/>
    <w:rsid w:val="00777837"/>
    <w:rsid w:val="00777E23"/>
    <w:rsid w:val="00781261"/>
    <w:rsid w:val="0078185D"/>
    <w:rsid w:val="00785011"/>
    <w:rsid w:val="00785460"/>
    <w:rsid w:val="00786098"/>
    <w:rsid w:val="00786B62"/>
    <w:rsid w:val="00792A80"/>
    <w:rsid w:val="00792D39"/>
    <w:rsid w:val="007931DC"/>
    <w:rsid w:val="00793E93"/>
    <w:rsid w:val="007A22AF"/>
    <w:rsid w:val="007A28AC"/>
    <w:rsid w:val="007A55AC"/>
    <w:rsid w:val="007A7851"/>
    <w:rsid w:val="007B4774"/>
    <w:rsid w:val="007B4BF4"/>
    <w:rsid w:val="007B5EEB"/>
    <w:rsid w:val="007B71C9"/>
    <w:rsid w:val="007C09AD"/>
    <w:rsid w:val="007C0FE3"/>
    <w:rsid w:val="007C4A44"/>
    <w:rsid w:val="007C610F"/>
    <w:rsid w:val="007C7518"/>
    <w:rsid w:val="007D08B7"/>
    <w:rsid w:val="007D43CC"/>
    <w:rsid w:val="007D4AE9"/>
    <w:rsid w:val="007D6402"/>
    <w:rsid w:val="007D7411"/>
    <w:rsid w:val="007D7D3E"/>
    <w:rsid w:val="007D7F26"/>
    <w:rsid w:val="007E07C3"/>
    <w:rsid w:val="007E08EC"/>
    <w:rsid w:val="007F0E5B"/>
    <w:rsid w:val="007F198A"/>
    <w:rsid w:val="007F317C"/>
    <w:rsid w:val="007F4EB1"/>
    <w:rsid w:val="008020E4"/>
    <w:rsid w:val="008047A1"/>
    <w:rsid w:val="00806271"/>
    <w:rsid w:val="00806FA5"/>
    <w:rsid w:val="00807BE6"/>
    <w:rsid w:val="00807BF6"/>
    <w:rsid w:val="00810C35"/>
    <w:rsid w:val="008111F7"/>
    <w:rsid w:val="00811FB0"/>
    <w:rsid w:val="008138ED"/>
    <w:rsid w:val="00814189"/>
    <w:rsid w:val="00815CBE"/>
    <w:rsid w:val="00820616"/>
    <w:rsid w:val="00820731"/>
    <w:rsid w:val="00821622"/>
    <w:rsid w:val="00821BC9"/>
    <w:rsid w:val="00823011"/>
    <w:rsid w:val="0082310E"/>
    <w:rsid w:val="00824627"/>
    <w:rsid w:val="00826E98"/>
    <w:rsid w:val="008303D4"/>
    <w:rsid w:val="00831AFB"/>
    <w:rsid w:val="00832EC6"/>
    <w:rsid w:val="00834DEC"/>
    <w:rsid w:val="00835E98"/>
    <w:rsid w:val="008361AC"/>
    <w:rsid w:val="0084005C"/>
    <w:rsid w:val="008413AA"/>
    <w:rsid w:val="008420FA"/>
    <w:rsid w:val="00844EAE"/>
    <w:rsid w:val="0085146C"/>
    <w:rsid w:val="00851FE3"/>
    <w:rsid w:val="00854E92"/>
    <w:rsid w:val="00854FBE"/>
    <w:rsid w:val="00856956"/>
    <w:rsid w:val="00862EAD"/>
    <w:rsid w:val="00864B19"/>
    <w:rsid w:val="00865E56"/>
    <w:rsid w:val="008679AF"/>
    <w:rsid w:val="00871778"/>
    <w:rsid w:val="008734BC"/>
    <w:rsid w:val="00874E00"/>
    <w:rsid w:val="0087703B"/>
    <w:rsid w:val="008774C0"/>
    <w:rsid w:val="008807E6"/>
    <w:rsid w:val="00881ECF"/>
    <w:rsid w:val="008820E4"/>
    <w:rsid w:val="00882311"/>
    <w:rsid w:val="00890D60"/>
    <w:rsid w:val="00892DFE"/>
    <w:rsid w:val="00893204"/>
    <w:rsid w:val="00894357"/>
    <w:rsid w:val="0089588C"/>
    <w:rsid w:val="008A1D4C"/>
    <w:rsid w:val="008A28B8"/>
    <w:rsid w:val="008A4816"/>
    <w:rsid w:val="008A6252"/>
    <w:rsid w:val="008A6D26"/>
    <w:rsid w:val="008A73F0"/>
    <w:rsid w:val="008A7B61"/>
    <w:rsid w:val="008B08AB"/>
    <w:rsid w:val="008B1124"/>
    <w:rsid w:val="008B3558"/>
    <w:rsid w:val="008B4C27"/>
    <w:rsid w:val="008C4445"/>
    <w:rsid w:val="008D0646"/>
    <w:rsid w:val="008D3B97"/>
    <w:rsid w:val="008D3C45"/>
    <w:rsid w:val="008D3ED8"/>
    <w:rsid w:val="008D52E5"/>
    <w:rsid w:val="008D572E"/>
    <w:rsid w:val="008E39EB"/>
    <w:rsid w:val="008E65E8"/>
    <w:rsid w:val="008E6787"/>
    <w:rsid w:val="008F2B41"/>
    <w:rsid w:val="008F316E"/>
    <w:rsid w:val="008F3DC2"/>
    <w:rsid w:val="008F7E7C"/>
    <w:rsid w:val="00905360"/>
    <w:rsid w:val="00905EE2"/>
    <w:rsid w:val="00905FB8"/>
    <w:rsid w:val="009062C0"/>
    <w:rsid w:val="00912A29"/>
    <w:rsid w:val="00914880"/>
    <w:rsid w:val="00915A44"/>
    <w:rsid w:val="00921362"/>
    <w:rsid w:val="00922AD5"/>
    <w:rsid w:val="0092789B"/>
    <w:rsid w:val="00932DF6"/>
    <w:rsid w:val="0093327A"/>
    <w:rsid w:val="00933448"/>
    <w:rsid w:val="00933B8B"/>
    <w:rsid w:val="0093446C"/>
    <w:rsid w:val="00934487"/>
    <w:rsid w:val="00934C68"/>
    <w:rsid w:val="00936379"/>
    <w:rsid w:val="00937C03"/>
    <w:rsid w:val="009407ED"/>
    <w:rsid w:val="00940A8E"/>
    <w:rsid w:val="00941031"/>
    <w:rsid w:val="00941BFD"/>
    <w:rsid w:val="009429CC"/>
    <w:rsid w:val="009453ED"/>
    <w:rsid w:val="009538D9"/>
    <w:rsid w:val="00956AFD"/>
    <w:rsid w:val="009574FE"/>
    <w:rsid w:val="00957941"/>
    <w:rsid w:val="0096014E"/>
    <w:rsid w:val="00965F28"/>
    <w:rsid w:val="009675DC"/>
    <w:rsid w:val="00970F44"/>
    <w:rsid w:val="0097234E"/>
    <w:rsid w:val="00973157"/>
    <w:rsid w:val="0097683E"/>
    <w:rsid w:val="00981629"/>
    <w:rsid w:val="00983954"/>
    <w:rsid w:val="0099110F"/>
    <w:rsid w:val="00991647"/>
    <w:rsid w:val="00994005"/>
    <w:rsid w:val="00994359"/>
    <w:rsid w:val="00994767"/>
    <w:rsid w:val="00995263"/>
    <w:rsid w:val="0099678B"/>
    <w:rsid w:val="00996E72"/>
    <w:rsid w:val="009A10AF"/>
    <w:rsid w:val="009A1E4F"/>
    <w:rsid w:val="009A59A6"/>
    <w:rsid w:val="009A6185"/>
    <w:rsid w:val="009A7E2E"/>
    <w:rsid w:val="009B00A6"/>
    <w:rsid w:val="009B5BFA"/>
    <w:rsid w:val="009C10E4"/>
    <w:rsid w:val="009C339F"/>
    <w:rsid w:val="009D0BFE"/>
    <w:rsid w:val="009D2C7B"/>
    <w:rsid w:val="009D72EB"/>
    <w:rsid w:val="009E13BC"/>
    <w:rsid w:val="009E3C1E"/>
    <w:rsid w:val="009E6880"/>
    <w:rsid w:val="009E7110"/>
    <w:rsid w:val="009E7661"/>
    <w:rsid w:val="009E7765"/>
    <w:rsid w:val="009F05DF"/>
    <w:rsid w:val="009F4CCA"/>
    <w:rsid w:val="009F5BF6"/>
    <w:rsid w:val="009F6265"/>
    <w:rsid w:val="009F6F61"/>
    <w:rsid w:val="009F7E5B"/>
    <w:rsid w:val="00A009D0"/>
    <w:rsid w:val="00A00EEB"/>
    <w:rsid w:val="00A0124B"/>
    <w:rsid w:val="00A04DC1"/>
    <w:rsid w:val="00A10DE3"/>
    <w:rsid w:val="00A11425"/>
    <w:rsid w:val="00A144F0"/>
    <w:rsid w:val="00A15DAD"/>
    <w:rsid w:val="00A16B5D"/>
    <w:rsid w:val="00A2043B"/>
    <w:rsid w:val="00A23160"/>
    <w:rsid w:val="00A26CC1"/>
    <w:rsid w:val="00A27172"/>
    <w:rsid w:val="00A30403"/>
    <w:rsid w:val="00A31834"/>
    <w:rsid w:val="00A31B6D"/>
    <w:rsid w:val="00A33555"/>
    <w:rsid w:val="00A35324"/>
    <w:rsid w:val="00A36BBD"/>
    <w:rsid w:val="00A376A2"/>
    <w:rsid w:val="00A37AF6"/>
    <w:rsid w:val="00A37FBB"/>
    <w:rsid w:val="00A408D6"/>
    <w:rsid w:val="00A44293"/>
    <w:rsid w:val="00A457E4"/>
    <w:rsid w:val="00A52B74"/>
    <w:rsid w:val="00A553E8"/>
    <w:rsid w:val="00A61AA5"/>
    <w:rsid w:val="00A61E60"/>
    <w:rsid w:val="00A64388"/>
    <w:rsid w:val="00A65051"/>
    <w:rsid w:val="00A6620F"/>
    <w:rsid w:val="00A670C2"/>
    <w:rsid w:val="00A7180F"/>
    <w:rsid w:val="00A71F3F"/>
    <w:rsid w:val="00A721E4"/>
    <w:rsid w:val="00A76040"/>
    <w:rsid w:val="00A85282"/>
    <w:rsid w:val="00A86154"/>
    <w:rsid w:val="00A876E8"/>
    <w:rsid w:val="00A87774"/>
    <w:rsid w:val="00A93A80"/>
    <w:rsid w:val="00A975A0"/>
    <w:rsid w:val="00A97C08"/>
    <w:rsid w:val="00AA701E"/>
    <w:rsid w:val="00AA7D6D"/>
    <w:rsid w:val="00AB0689"/>
    <w:rsid w:val="00AC0C46"/>
    <w:rsid w:val="00AC4D88"/>
    <w:rsid w:val="00AC6431"/>
    <w:rsid w:val="00AC7114"/>
    <w:rsid w:val="00AD4074"/>
    <w:rsid w:val="00AE09C7"/>
    <w:rsid w:val="00AE0A7E"/>
    <w:rsid w:val="00AE3006"/>
    <w:rsid w:val="00AE76BD"/>
    <w:rsid w:val="00AF1AAE"/>
    <w:rsid w:val="00AF36E0"/>
    <w:rsid w:val="00AF3EE0"/>
    <w:rsid w:val="00AF437C"/>
    <w:rsid w:val="00AF5CA8"/>
    <w:rsid w:val="00AF6256"/>
    <w:rsid w:val="00AF65BE"/>
    <w:rsid w:val="00B019F7"/>
    <w:rsid w:val="00B02F8A"/>
    <w:rsid w:val="00B05875"/>
    <w:rsid w:val="00B05C8F"/>
    <w:rsid w:val="00B1180C"/>
    <w:rsid w:val="00B13DC1"/>
    <w:rsid w:val="00B14AEC"/>
    <w:rsid w:val="00B14E1F"/>
    <w:rsid w:val="00B15AE9"/>
    <w:rsid w:val="00B15ED7"/>
    <w:rsid w:val="00B1685F"/>
    <w:rsid w:val="00B17F99"/>
    <w:rsid w:val="00B21725"/>
    <w:rsid w:val="00B25A05"/>
    <w:rsid w:val="00B311E3"/>
    <w:rsid w:val="00B322C8"/>
    <w:rsid w:val="00B325F5"/>
    <w:rsid w:val="00B330DB"/>
    <w:rsid w:val="00B34828"/>
    <w:rsid w:val="00B34A92"/>
    <w:rsid w:val="00B35610"/>
    <w:rsid w:val="00B36C46"/>
    <w:rsid w:val="00B36E33"/>
    <w:rsid w:val="00B378C0"/>
    <w:rsid w:val="00B40409"/>
    <w:rsid w:val="00B40C8C"/>
    <w:rsid w:val="00B42C8E"/>
    <w:rsid w:val="00B44BD3"/>
    <w:rsid w:val="00B46217"/>
    <w:rsid w:val="00B4723E"/>
    <w:rsid w:val="00B47FAA"/>
    <w:rsid w:val="00B52B93"/>
    <w:rsid w:val="00B52F45"/>
    <w:rsid w:val="00B54340"/>
    <w:rsid w:val="00B558F9"/>
    <w:rsid w:val="00B56716"/>
    <w:rsid w:val="00B610AA"/>
    <w:rsid w:val="00B622D1"/>
    <w:rsid w:val="00B632AE"/>
    <w:rsid w:val="00B64088"/>
    <w:rsid w:val="00B65675"/>
    <w:rsid w:val="00B718E0"/>
    <w:rsid w:val="00B7190F"/>
    <w:rsid w:val="00B7193C"/>
    <w:rsid w:val="00B725B5"/>
    <w:rsid w:val="00B74768"/>
    <w:rsid w:val="00B751FD"/>
    <w:rsid w:val="00B754EC"/>
    <w:rsid w:val="00B75CD3"/>
    <w:rsid w:val="00B7712E"/>
    <w:rsid w:val="00B77B1B"/>
    <w:rsid w:val="00B82009"/>
    <w:rsid w:val="00B86F45"/>
    <w:rsid w:val="00B872F8"/>
    <w:rsid w:val="00B91311"/>
    <w:rsid w:val="00B956B7"/>
    <w:rsid w:val="00B979B0"/>
    <w:rsid w:val="00BA01E3"/>
    <w:rsid w:val="00BA1731"/>
    <w:rsid w:val="00BA1F84"/>
    <w:rsid w:val="00BA27AD"/>
    <w:rsid w:val="00BB1504"/>
    <w:rsid w:val="00BB1A1D"/>
    <w:rsid w:val="00BB76AD"/>
    <w:rsid w:val="00BC05D8"/>
    <w:rsid w:val="00BC0E08"/>
    <w:rsid w:val="00BC30CC"/>
    <w:rsid w:val="00BC5A63"/>
    <w:rsid w:val="00BD1E5D"/>
    <w:rsid w:val="00BD3178"/>
    <w:rsid w:val="00BD3771"/>
    <w:rsid w:val="00BD5418"/>
    <w:rsid w:val="00BD62AD"/>
    <w:rsid w:val="00BE0BAA"/>
    <w:rsid w:val="00BE48D3"/>
    <w:rsid w:val="00BE610A"/>
    <w:rsid w:val="00BE71EF"/>
    <w:rsid w:val="00BE725A"/>
    <w:rsid w:val="00BE7BD7"/>
    <w:rsid w:val="00BF0079"/>
    <w:rsid w:val="00BF01E6"/>
    <w:rsid w:val="00BF0267"/>
    <w:rsid w:val="00BF0723"/>
    <w:rsid w:val="00BF1811"/>
    <w:rsid w:val="00BF2A3D"/>
    <w:rsid w:val="00BF3CEA"/>
    <w:rsid w:val="00BF5697"/>
    <w:rsid w:val="00C00449"/>
    <w:rsid w:val="00C01CC9"/>
    <w:rsid w:val="00C02365"/>
    <w:rsid w:val="00C025A5"/>
    <w:rsid w:val="00C03070"/>
    <w:rsid w:val="00C03978"/>
    <w:rsid w:val="00C07300"/>
    <w:rsid w:val="00C07EAD"/>
    <w:rsid w:val="00C103C7"/>
    <w:rsid w:val="00C11D57"/>
    <w:rsid w:val="00C13216"/>
    <w:rsid w:val="00C17863"/>
    <w:rsid w:val="00C20EAA"/>
    <w:rsid w:val="00C2125E"/>
    <w:rsid w:val="00C237D3"/>
    <w:rsid w:val="00C25D3A"/>
    <w:rsid w:val="00C301FB"/>
    <w:rsid w:val="00C308CB"/>
    <w:rsid w:val="00C325E5"/>
    <w:rsid w:val="00C3299F"/>
    <w:rsid w:val="00C44B13"/>
    <w:rsid w:val="00C46086"/>
    <w:rsid w:val="00C46358"/>
    <w:rsid w:val="00C46D16"/>
    <w:rsid w:val="00C47FE2"/>
    <w:rsid w:val="00C502AC"/>
    <w:rsid w:val="00C50D30"/>
    <w:rsid w:val="00C512B2"/>
    <w:rsid w:val="00C51577"/>
    <w:rsid w:val="00C54FB3"/>
    <w:rsid w:val="00C56051"/>
    <w:rsid w:val="00C60B30"/>
    <w:rsid w:val="00C625E9"/>
    <w:rsid w:val="00C62DDA"/>
    <w:rsid w:val="00C64F3D"/>
    <w:rsid w:val="00C6673F"/>
    <w:rsid w:val="00C73C3B"/>
    <w:rsid w:val="00C767BE"/>
    <w:rsid w:val="00C80691"/>
    <w:rsid w:val="00C80770"/>
    <w:rsid w:val="00C822D3"/>
    <w:rsid w:val="00C92C08"/>
    <w:rsid w:val="00C95F65"/>
    <w:rsid w:val="00CA0360"/>
    <w:rsid w:val="00CA5787"/>
    <w:rsid w:val="00CB0B73"/>
    <w:rsid w:val="00CB0C0F"/>
    <w:rsid w:val="00CB4711"/>
    <w:rsid w:val="00CB4775"/>
    <w:rsid w:val="00CC0E19"/>
    <w:rsid w:val="00CC7A38"/>
    <w:rsid w:val="00CD1FE3"/>
    <w:rsid w:val="00CD4AE8"/>
    <w:rsid w:val="00CD5825"/>
    <w:rsid w:val="00CD6239"/>
    <w:rsid w:val="00CD7E86"/>
    <w:rsid w:val="00CE0494"/>
    <w:rsid w:val="00CE70A7"/>
    <w:rsid w:val="00CF186A"/>
    <w:rsid w:val="00CF6290"/>
    <w:rsid w:val="00CF69E5"/>
    <w:rsid w:val="00CF6A2E"/>
    <w:rsid w:val="00D002D8"/>
    <w:rsid w:val="00D01193"/>
    <w:rsid w:val="00D04D60"/>
    <w:rsid w:val="00D06C9D"/>
    <w:rsid w:val="00D06EEF"/>
    <w:rsid w:val="00D074F8"/>
    <w:rsid w:val="00D106B1"/>
    <w:rsid w:val="00D10DAA"/>
    <w:rsid w:val="00D164BB"/>
    <w:rsid w:val="00D168C6"/>
    <w:rsid w:val="00D16F16"/>
    <w:rsid w:val="00D245B3"/>
    <w:rsid w:val="00D30D4C"/>
    <w:rsid w:val="00D31E05"/>
    <w:rsid w:val="00D40507"/>
    <w:rsid w:val="00D40D97"/>
    <w:rsid w:val="00D4254E"/>
    <w:rsid w:val="00D42A7B"/>
    <w:rsid w:val="00D441C4"/>
    <w:rsid w:val="00D44E6A"/>
    <w:rsid w:val="00D47164"/>
    <w:rsid w:val="00D47412"/>
    <w:rsid w:val="00D501DC"/>
    <w:rsid w:val="00D50BCC"/>
    <w:rsid w:val="00D5287A"/>
    <w:rsid w:val="00D5430F"/>
    <w:rsid w:val="00D54970"/>
    <w:rsid w:val="00D55344"/>
    <w:rsid w:val="00D564FA"/>
    <w:rsid w:val="00D56DC5"/>
    <w:rsid w:val="00D57287"/>
    <w:rsid w:val="00D57819"/>
    <w:rsid w:val="00D606BD"/>
    <w:rsid w:val="00D65EDB"/>
    <w:rsid w:val="00D71C05"/>
    <w:rsid w:val="00D7299C"/>
    <w:rsid w:val="00D73CA0"/>
    <w:rsid w:val="00D74882"/>
    <w:rsid w:val="00D76DBE"/>
    <w:rsid w:val="00D7750D"/>
    <w:rsid w:val="00D8244D"/>
    <w:rsid w:val="00D859BB"/>
    <w:rsid w:val="00D91593"/>
    <w:rsid w:val="00D932B6"/>
    <w:rsid w:val="00DA0364"/>
    <w:rsid w:val="00DA1B10"/>
    <w:rsid w:val="00DA6D50"/>
    <w:rsid w:val="00DB10FD"/>
    <w:rsid w:val="00DB5A22"/>
    <w:rsid w:val="00DB5D15"/>
    <w:rsid w:val="00DC0293"/>
    <w:rsid w:val="00DC13EA"/>
    <w:rsid w:val="00DC2D9A"/>
    <w:rsid w:val="00DC4154"/>
    <w:rsid w:val="00DC42A9"/>
    <w:rsid w:val="00DC4562"/>
    <w:rsid w:val="00DC64DF"/>
    <w:rsid w:val="00DD0CD2"/>
    <w:rsid w:val="00DD18C8"/>
    <w:rsid w:val="00DD28E4"/>
    <w:rsid w:val="00DD3962"/>
    <w:rsid w:val="00DD3C34"/>
    <w:rsid w:val="00DE13E2"/>
    <w:rsid w:val="00DE29BE"/>
    <w:rsid w:val="00DE3245"/>
    <w:rsid w:val="00DE332D"/>
    <w:rsid w:val="00DE5FDC"/>
    <w:rsid w:val="00DF11C8"/>
    <w:rsid w:val="00DF21C8"/>
    <w:rsid w:val="00DF2A25"/>
    <w:rsid w:val="00DF4B4E"/>
    <w:rsid w:val="00E0391A"/>
    <w:rsid w:val="00E07F3E"/>
    <w:rsid w:val="00E1046F"/>
    <w:rsid w:val="00E14D3E"/>
    <w:rsid w:val="00E1687E"/>
    <w:rsid w:val="00E17039"/>
    <w:rsid w:val="00E20E10"/>
    <w:rsid w:val="00E21AFF"/>
    <w:rsid w:val="00E26D83"/>
    <w:rsid w:val="00E33537"/>
    <w:rsid w:val="00E34632"/>
    <w:rsid w:val="00E42583"/>
    <w:rsid w:val="00E43404"/>
    <w:rsid w:val="00E4562B"/>
    <w:rsid w:val="00E50152"/>
    <w:rsid w:val="00E535D3"/>
    <w:rsid w:val="00E5372D"/>
    <w:rsid w:val="00E5408F"/>
    <w:rsid w:val="00E545D8"/>
    <w:rsid w:val="00E624D7"/>
    <w:rsid w:val="00E634EB"/>
    <w:rsid w:val="00E63D73"/>
    <w:rsid w:val="00E64952"/>
    <w:rsid w:val="00E662AE"/>
    <w:rsid w:val="00E70635"/>
    <w:rsid w:val="00E735F1"/>
    <w:rsid w:val="00E7365F"/>
    <w:rsid w:val="00E75ABD"/>
    <w:rsid w:val="00E8086A"/>
    <w:rsid w:val="00E85C89"/>
    <w:rsid w:val="00E87227"/>
    <w:rsid w:val="00E91655"/>
    <w:rsid w:val="00E976C4"/>
    <w:rsid w:val="00E979F9"/>
    <w:rsid w:val="00EA1A50"/>
    <w:rsid w:val="00EA27A9"/>
    <w:rsid w:val="00EA3E4B"/>
    <w:rsid w:val="00EA47C2"/>
    <w:rsid w:val="00EA62C8"/>
    <w:rsid w:val="00EB0F87"/>
    <w:rsid w:val="00EB1381"/>
    <w:rsid w:val="00EB4D4F"/>
    <w:rsid w:val="00EB4F49"/>
    <w:rsid w:val="00EB69A6"/>
    <w:rsid w:val="00EC09B5"/>
    <w:rsid w:val="00EC2C85"/>
    <w:rsid w:val="00EC34B8"/>
    <w:rsid w:val="00EC3743"/>
    <w:rsid w:val="00EC593F"/>
    <w:rsid w:val="00ED36D3"/>
    <w:rsid w:val="00ED46A5"/>
    <w:rsid w:val="00ED5EC0"/>
    <w:rsid w:val="00ED6C08"/>
    <w:rsid w:val="00EE1A49"/>
    <w:rsid w:val="00EE1DE6"/>
    <w:rsid w:val="00EE384C"/>
    <w:rsid w:val="00EE6138"/>
    <w:rsid w:val="00EE7DBB"/>
    <w:rsid w:val="00EF03F1"/>
    <w:rsid w:val="00EF3D4A"/>
    <w:rsid w:val="00EF70B6"/>
    <w:rsid w:val="00EF7976"/>
    <w:rsid w:val="00F01D46"/>
    <w:rsid w:val="00F0420A"/>
    <w:rsid w:val="00F06889"/>
    <w:rsid w:val="00F06C36"/>
    <w:rsid w:val="00F14A4A"/>
    <w:rsid w:val="00F1775B"/>
    <w:rsid w:val="00F20D7E"/>
    <w:rsid w:val="00F21371"/>
    <w:rsid w:val="00F251DD"/>
    <w:rsid w:val="00F2529C"/>
    <w:rsid w:val="00F270E3"/>
    <w:rsid w:val="00F305DA"/>
    <w:rsid w:val="00F30938"/>
    <w:rsid w:val="00F30A1A"/>
    <w:rsid w:val="00F30A8F"/>
    <w:rsid w:val="00F35F16"/>
    <w:rsid w:val="00F369BE"/>
    <w:rsid w:val="00F4195B"/>
    <w:rsid w:val="00F4214C"/>
    <w:rsid w:val="00F431DF"/>
    <w:rsid w:val="00F438F2"/>
    <w:rsid w:val="00F44313"/>
    <w:rsid w:val="00F54633"/>
    <w:rsid w:val="00F55733"/>
    <w:rsid w:val="00F56E93"/>
    <w:rsid w:val="00F576D0"/>
    <w:rsid w:val="00F57717"/>
    <w:rsid w:val="00F609BD"/>
    <w:rsid w:val="00F60E1E"/>
    <w:rsid w:val="00F62D57"/>
    <w:rsid w:val="00F65BAA"/>
    <w:rsid w:val="00F761C3"/>
    <w:rsid w:val="00F8516A"/>
    <w:rsid w:val="00F856DA"/>
    <w:rsid w:val="00F87ED4"/>
    <w:rsid w:val="00FA1A9D"/>
    <w:rsid w:val="00FA2112"/>
    <w:rsid w:val="00FA3535"/>
    <w:rsid w:val="00FA47B8"/>
    <w:rsid w:val="00FA7249"/>
    <w:rsid w:val="00FA7D99"/>
    <w:rsid w:val="00FB2725"/>
    <w:rsid w:val="00FB49A1"/>
    <w:rsid w:val="00FC1501"/>
    <w:rsid w:val="00FC2087"/>
    <w:rsid w:val="00FC4EB8"/>
    <w:rsid w:val="00FC6587"/>
    <w:rsid w:val="00FC6B91"/>
    <w:rsid w:val="00FD071A"/>
    <w:rsid w:val="00FD23DF"/>
    <w:rsid w:val="00FD2792"/>
    <w:rsid w:val="00FD3CF2"/>
    <w:rsid w:val="00FD6132"/>
    <w:rsid w:val="00FD66D8"/>
    <w:rsid w:val="00FE641C"/>
    <w:rsid w:val="00FE6FEA"/>
    <w:rsid w:val="00FF0178"/>
    <w:rsid w:val="00FF054A"/>
    <w:rsid w:val="00FF4E2B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9EB"/>
    <w:pPr>
      <w:spacing w:after="200" w:line="276" w:lineRule="auto"/>
    </w:pPr>
    <w:rPr>
      <w:rFonts w:ascii="Cambria" w:hAnsi="Cambria"/>
      <w:sz w:val="22"/>
      <w:szCs w:val="22"/>
      <w:lang w:bidi="en-US"/>
    </w:rPr>
  </w:style>
  <w:style w:type="paragraph" w:styleId="Heading1">
    <w:name w:val="heading 1"/>
    <w:aliases w:val="Part Title"/>
    <w:basedOn w:val="Normal"/>
    <w:next w:val="Normal"/>
    <w:link w:val="Heading1Char"/>
    <w:uiPriority w:val="9"/>
    <w:qFormat/>
    <w:rsid w:val="00045B43"/>
    <w:pPr>
      <w:keepNext/>
      <w:keepLines/>
      <w:spacing w:before="320" w:after="120"/>
      <w:outlineLvl w:val="0"/>
    </w:pPr>
    <w:rPr>
      <w:b/>
      <w:bCs/>
      <w:sz w:val="26"/>
      <w:szCs w:val="28"/>
    </w:rPr>
  </w:style>
  <w:style w:type="paragraph" w:styleId="Heading2">
    <w:name w:val="heading 2"/>
    <w:aliases w:val="Chapter Title"/>
    <w:basedOn w:val="Normal"/>
    <w:next w:val="Normal"/>
    <w:link w:val="Heading2Char"/>
    <w:uiPriority w:val="9"/>
    <w:unhideWhenUsed/>
    <w:qFormat/>
    <w:rsid w:val="0022444D"/>
    <w:pPr>
      <w:keepNext/>
      <w:keepLines/>
      <w:spacing w:before="320" w:after="120"/>
      <w:outlineLvl w:val="1"/>
    </w:pPr>
    <w:rPr>
      <w:b/>
      <w:bCs/>
      <w:sz w:val="26"/>
      <w:szCs w:val="2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045B43"/>
    <w:pPr>
      <w:keepNext/>
      <w:keepLines/>
      <w:spacing w:after="0"/>
      <w:outlineLvl w:val="2"/>
    </w:pPr>
    <w:rPr>
      <w:b/>
      <w:bCs/>
      <w:sz w:val="24"/>
    </w:rPr>
  </w:style>
  <w:style w:type="paragraph" w:styleId="Heading4">
    <w:name w:val="heading 4"/>
    <w:aliases w:val="Map Title"/>
    <w:basedOn w:val="Normal"/>
    <w:next w:val="Normal"/>
    <w:link w:val="Heading4Char"/>
    <w:uiPriority w:val="9"/>
    <w:unhideWhenUsed/>
    <w:qFormat/>
    <w:rsid w:val="003E1E4B"/>
    <w:pPr>
      <w:keepNext/>
      <w:keepLines/>
      <w:spacing w:after="0"/>
      <w:outlineLvl w:val="3"/>
    </w:pPr>
    <w:rPr>
      <w:b/>
      <w:bCs/>
      <w:i/>
      <w:iCs/>
      <w:sz w:val="32"/>
    </w:rPr>
  </w:style>
  <w:style w:type="paragraph" w:styleId="Heading5">
    <w:name w:val="heading 5"/>
    <w:aliases w:val="Block Label"/>
    <w:basedOn w:val="Normal"/>
    <w:next w:val="Normal"/>
    <w:link w:val="Heading5Char"/>
    <w:uiPriority w:val="9"/>
    <w:unhideWhenUsed/>
    <w:qFormat/>
    <w:rsid w:val="0022444D"/>
    <w:pPr>
      <w:keepNext/>
      <w:keepLines/>
      <w:spacing w:before="200" w:after="0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1E4B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1E4B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1E4B"/>
    <w:pPr>
      <w:keepNext/>
      <w:keepLines/>
      <w:spacing w:before="200" w:after="0"/>
      <w:outlineLvl w:val="7"/>
    </w:pPr>
    <w:rPr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1E4B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1E4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BlockLine">
    <w:name w:val="Block Line"/>
    <w:basedOn w:val="Normal"/>
    <w:next w:val="Normal"/>
    <w:rsid w:val="00EE7DBB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EE7DBB"/>
    <w:rPr>
      <w:rFonts w:ascii="Frutiger 45 Light" w:hAnsi="Frutiger 45 Light"/>
      <w:sz w:val="20"/>
    </w:rPr>
  </w:style>
  <w:style w:type="paragraph" w:customStyle="1" w:styleId="BulletText1">
    <w:name w:val="Bullet Text 1"/>
    <w:basedOn w:val="Normal"/>
    <w:rsid w:val="00F44313"/>
    <w:pPr>
      <w:tabs>
        <w:tab w:val="left" w:pos="187"/>
      </w:tabs>
      <w:ind w:left="187" w:hanging="187"/>
    </w:pPr>
    <w:rPr>
      <w:rFonts w:ascii="Frutiger 45 Light" w:hAnsi="Frutiger 45 Light"/>
      <w:sz w:val="20"/>
    </w:rPr>
  </w:style>
  <w:style w:type="paragraph" w:customStyle="1" w:styleId="BulletText2">
    <w:name w:val="Bullet Text 2"/>
    <w:basedOn w:val="Normal"/>
    <w:rsid w:val="00EE7DBB"/>
    <w:pPr>
      <w:tabs>
        <w:tab w:val="left" w:pos="374"/>
      </w:tabs>
      <w:ind w:left="374" w:hanging="187"/>
    </w:pPr>
    <w:rPr>
      <w:rFonts w:ascii="Frutiger 45 Light" w:hAnsi="Frutiger 45 Light"/>
      <w:sz w:val="20"/>
    </w:rPr>
  </w:style>
  <w:style w:type="character" w:customStyle="1" w:styleId="Continued">
    <w:name w:val="Continued"/>
    <w:basedOn w:val="DefaultParagraphFont"/>
    <w:rsid w:val="00EE7DBB"/>
    <w:rPr>
      <w:rFonts w:ascii="Arial" w:hAnsi="Arial"/>
      <w:sz w:val="24"/>
    </w:rPr>
  </w:style>
  <w:style w:type="paragraph" w:customStyle="1" w:styleId="ContinuedBlockLabel">
    <w:name w:val="Continued Block Label"/>
    <w:basedOn w:val="Normal"/>
    <w:rsid w:val="00EE7DBB"/>
    <w:rPr>
      <w:b/>
    </w:rPr>
  </w:style>
  <w:style w:type="paragraph" w:customStyle="1" w:styleId="ContinuedOnNextPa">
    <w:name w:val="Continued On Next Pa"/>
    <w:basedOn w:val="Normal"/>
    <w:next w:val="Normal"/>
    <w:rsid w:val="00EE7DBB"/>
    <w:pPr>
      <w:pBdr>
        <w:top w:val="single" w:sz="6" w:space="1" w:color="auto"/>
        <w:between w:val="single" w:sz="6" w:space="1" w:color="auto"/>
      </w:pBdr>
      <w:spacing w:before="240"/>
      <w:ind w:left="1701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EE7DBB"/>
    <w:rPr>
      <w:b/>
    </w:rPr>
  </w:style>
  <w:style w:type="paragraph" w:customStyle="1" w:styleId="TableText">
    <w:name w:val="Table Text"/>
    <w:basedOn w:val="Normal"/>
    <w:rsid w:val="00EE7DBB"/>
  </w:style>
  <w:style w:type="paragraph" w:customStyle="1" w:styleId="EmbeddedText">
    <w:name w:val="Embedded Text"/>
    <w:basedOn w:val="TableText"/>
    <w:rsid w:val="00EE7DBB"/>
  </w:style>
  <w:style w:type="character" w:customStyle="1" w:styleId="Jump">
    <w:name w:val="Jump"/>
    <w:basedOn w:val="DefaultParagraphFont"/>
    <w:rsid w:val="00EE7DBB"/>
    <w:rPr>
      <w:color w:val="FF0000"/>
    </w:rPr>
  </w:style>
  <w:style w:type="paragraph" w:styleId="MacroText">
    <w:name w:val="macro"/>
    <w:semiHidden/>
    <w:rsid w:val="00EE7D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/>
      <w:sz w:val="22"/>
      <w:szCs w:val="22"/>
      <w:lang w:bidi="en-US"/>
    </w:rPr>
  </w:style>
  <w:style w:type="paragraph" w:customStyle="1" w:styleId="MapTitleContinued">
    <w:name w:val="Map Title. Continued"/>
    <w:basedOn w:val="Normal"/>
    <w:rsid w:val="00EE7DBB"/>
    <w:pPr>
      <w:spacing w:after="240"/>
    </w:pPr>
    <w:rPr>
      <w:rFonts w:ascii="Arial" w:hAnsi="Arial"/>
      <w:b/>
      <w:sz w:val="32"/>
    </w:rPr>
  </w:style>
  <w:style w:type="paragraph" w:customStyle="1" w:styleId="MemoLine">
    <w:name w:val="Memo Line"/>
    <w:basedOn w:val="BlockLine"/>
    <w:next w:val="Normal"/>
    <w:rsid w:val="00EE7DBB"/>
    <w:pPr>
      <w:ind w:left="0"/>
    </w:pPr>
  </w:style>
  <w:style w:type="paragraph" w:customStyle="1" w:styleId="NoteText">
    <w:name w:val="Note Text"/>
    <w:basedOn w:val="BlockText"/>
    <w:rsid w:val="00EE7DBB"/>
  </w:style>
  <w:style w:type="paragraph" w:customStyle="1" w:styleId="PublicationTitle">
    <w:name w:val="Publication Title"/>
    <w:basedOn w:val="Normal"/>
    <w:next w:val="Heading4"/>
    <w:rsid w:val="00EE7DBB"/>
    <w:pPr>
      <w:spacing w:after="240"/>
      <w:jc w:val="center"/>
    </w:pPr>
    <w:rPr>
      <w:rFonts w:ascii="Arial" w:hAnsi="Arial"/>
      <w:b/>
      <w:sz w:val="32"/>
    </w:rPr>
  </w:style>
  <w:style w:type="paragraph" w:styleId="Footer">
    <w:name w:val="footer"/>
    <w:basedOn w:val="Normal"/>
    <w:rsid w:val="00EE7DB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E7D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7DBB"/>
  </w:style>
  <w:style w:type="paragraph" w:customStyle="1" w:styleId="TableHeaderText">
    <w:name w:val="Table Header Text"/>
    <w:basedOn w:val="TableText"/>
    <w:rsid w:val="00EE7DBB"/>
    <w:pPr>
      <w:jc w:val="center"/>
    </w:pPr>
    <w:rPr>
      <w:b/>
    </w:rPr>
  </w:style>
  <w:style w:type="paragraph" w:customStyle="1" w:styleId="TOCTitle">
    <w:name w:val="TOC Title"/>
    <w:basedOn w:val="Normal"/>
    <w:rsid w:val="00EE7DBB"/>
    <w:pPr>
      <w:widowControl w:val="0"/>
    </w:pPr>
    <w:rPr>
      <w:rFonts w:ascii="Arial" w:hAnsi="Arial"/>
      <w:b/>
      <w:sz w:val="32"/>
      <w:lang w:val="en-GB"/>
    </w:rPr>
  </w:style>
  <w:style w:type="paragraph" w:customStyle="1" w:styleId="TOCItem">
    <w:name w:val="TOCItem"/>
    <w:basedOn w:val="Normal"/>
    <w:rsid w:val="00EE7DBB"/>
    <w:pPr>
      <w:tabs>
        <w:tab w:val="left" w:leader="dot" w:pos="7061"/>
        <w:tab w:val="right" w:pos="7524"/>
      </w:tabs>
      <w:spacing w:before="60" w:after="60"/>
      <w:ind w:right="465"/>
    </w:pPr>
  </w:style>
  <w:style w:type="paragraph" w:customStyle="1" w:styleId="TOCStem">
    <w:name w:val="TOCStem"/>
    <w:basedOn w:val="Normal"/>
    <w:rsid w:val="00EE7DBB"/>
  </w:style>
  <w:style w:type="paragraph" w:styleId="TOC1">
    <w:name w:val="toc 1"/>
    <w:basedOn w:val="Normal"/>
    <w:next w:val="Normal"/>
    <w:autoRedefine/>
    <w:uiPriority w:val="39"/>
    <w:rsid w:val="006F02A2"/>
    <w:pPr>
      <w:tabs>
        <w:tab w:val="right" w:leader="dot" w:pos="8630"/>
      </w:tabs>
      <w:ind w:left="57"/>
    </w:pPr>
    <w:rPr>
      <w:noProof/>
    </w:rPr>
  </w:style>
  <w:style w:type="paragraph" w:styleId="BalloonText">
    <w:name w:val="Balloon Text"/>
    <w:basedOn w:val="Normal"/>
    <w:semiHidden/>
    <w:rsid w:val="00EE7DB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4313"/>
    <w:pPr>
      <w:autoSpaceDE w:val="0"/>
      <w:autoSpaceDN w:val="0"/>
      <w:adjustRightInd w:val="0"/>
    </w:pPr>
    <w:rPr>
      <w:rFonts w:ascii="Frutiger 45 Light" w:hAnsi="Frutiger 45 Light"/>
      <w:b/>
      <w:bCs/>
      <w:sz w:val="20"/>
    </w:rPr>
  </w:style>
  <w:style w:type="paragraph" w:customStyle="1" w:styleId="StyleBlockTextFrutiger45Light10ptBlack">
    <w:name w:val="Style Block Text + Frutiger 45 Light 10 pt Black"/>
    <w:basedOn w:val="BlockText"/>
    <w:rsid w:val="00EE7DBB"/>
    <w:rPr>
      <w:color w:val="000000"/>
    </w:rPr>
  </w:style>
  <w:style w:type="character" w:customStyle="1" w:styleId="Char">
    <w:name w:val="Char"/>
    <w:basedOn w:val="DefaultParagraphFont"/>
    <w:rsid w:val="00EE7DBB"/>
    <w:rPr>
      <w:rFonts w:ascii="Frutiger 45 Light" w:hAnsi="Frutiger 45 Light"/>
      <w:lang w:val="en-US" w:eastAsia="en-US" w:bidi="ar-SA"/>
    </w:rPr>
  </w:style>
  <w:style w:type="character" w:customStyle="1" w:styleId="StyleBlockTextFrutiger45Light10ptBlackChar">
    <w:name w:val="Style Block Text + Frutiger 45 Light 10 pt Black Char"/>
    <w:basedOn w:val="Char"/>
    <w:rsid w:val="00EE7DBB"/>
    <w:rPr>
      <w:rFonts w:ascii="Frutiger 45 Light" w:hAnsi="Frutiger 45 Light"/>
      <w:color w:val="000000"/>
      <w:lang w:val="en-US" w:eastAsia="en-US" w:bidi="ar-SA"/>
    </w:rPr>
  </w:style>
  <w:style w:type="paragraph" w:customStyle="1" w:styleId="StyleBlockTextFrutiger45Light10ptWhite">
    <w:name w:val="Style Block Text + Frutiger 45 Light 10 pt White"/>
    <w:basedOn w:val="BlockText"/>
    <w:rsid w:val="00EE7DBB"/>
    <w:rPr>
      <w:rFonts w:ascii="Arial" w:hAnsi="Arial"/>
      <w:color w:val="FFFFFF"/>
    </w:rPr>
  </w:style>
  <w:style w:type="paragraph" w:customStyle="1" w:styleId="StyleBlockTextBoldItalicLeft013">
    <w:name w:val="Style Block Text + Bold Italic Left:  0.13&quot;"/>
    <w:basedOn w:val="BlockText"/>
    <w:rsid w:val="00EE7DBB"/>
    <w:pPr>
      <w:ind w:left="187"/>
    </w:pPr>
    <w:rPr>
      <w:rFonts w:ascii="Arial" w:hAnsi="Arial"/>
      <w:b/>
      <w:bCs/>
      <w:i/>
      <w:iCs/>
    </w:rPr>
  </w:style>
  <w:style w:type="paragraph" w:styleId="ListNumber">
    <w:name w:val="List Number"/>
    <w:basedOn w:val="Normal"/>
    <w:rsid w:val="00EE7DBB"/>
    <w:rPr>
      <w:rFonts w:ascii="Arial" w:hAnsi="Arial"/>
    </w:rPr>
  </w:style>
  <w:style w:type="character" w:customStyle="1" w:styleId="StyleEmphasisBold">
    <w:name w:val="Style Emphasis + Bold"/>
    <w:basedOn w:val="Emphasis"/>
    <w:rsid w:val="00EE7DBB"/>
    <w:rPr>
      <w:rFonts w:ascii="Arial" w:hAnsi="Arial"/>
      <w:b/>
      <w:bCs/>
      <w:i/>
      <w:iCs/>
      <w:color w:val="000000"/>
      <w:sz w:val="20"/>
    </w:rPr>
  </w:style>
  <w:style w:type="character" w:styleId="Emphasis">
    <w:name w:val="Emphasis"/>
    <w:basedOn w:val="DefaultParagraphFont"/>
    <w:uiPriority w:val="20"/>
    <w:qFormat/>
    <w:rsid w:val="003E1E4B"/>
    <w:rPr>
      <w:i/>
      <w:iCs/>
    </w:rPr>
  </w:style>
  <w:style w:type="paragraph" w:customStyle="1" w:styleId="bulletedlist">
    <w:name w:val="bulleted list"/>
    <w:basedOn w:val="Normal"/>
    <w:rsid w:val="00EE7DBB"/>
    <w:pPr>
      <w:numPr>
        <w:numId w:val="3"/>
      </w:numPr>
    </w:pPr>
    <w:rPr>
      <w:rFonts w:ascii="Frutiger 45 Light" w:hAnsi="Frutiger 45 Light"/>
      <w:sz w:val="20"/>
    </w:rPr>
  </w:style>
  <w:style w:type="character" w:styleId="Hyperlink">
    <w:name w:val="Hyperlink"/>
    <w:basedOn w:val="DefaultParagraphFont"/>
    <w:uiPriority w:val="99"/>
    <w:rsid w:val="00E535D3"/>
    <w:rPr>
      <w:color w:val="0000FF"/>
      <w:u w:val="single"/>
    </w:rPr>
  </w:style>
  <w:style w:type="character" w:customStyle="1" w:styleId="tlistbodycopy1">
    <w:name w:val="tlistbodycopy1"/>
    <w:basedOn w:val="DefaultParagraphFont"/>
    <w:rsid w:val="008807E6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character" w:customStyle="1" w:styleId="bodycopy1">
    <w:name w:val="bodycopy1"/>
    <w:basedOn w:val="DefaultParagraphFont"/>
    <w:rsid w:val="00B75CD3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NormalWeb">
    <w:name w:val="Normal (Web)"/>
    <w:basedOn w:val="Normal"/>
    <w:rsid w:val="00B75CD3"/>
    <w:pPr>
      <w:spacing w:before="100" w:beforeAutospacing="1" w:after="100" w:afterAutospacing="1"/>
    </w:pPr>
    <w:rPr>
      <w:szCs w:val="24"/>
    </w:rPr>
  </w:style>
  <w:style w:type="character" w:customStyle="1" w:styleId="bulletbodycopy">
    <w:name w:val="bulletbodycopy"/>
    <w:basedOn w:val="DefaultParagraphFont"/>
    <w:rsid w:val="00B75CD3"/>
  </w:style>
  <w:style w:type="paragraph" w:customStyle="1" w:styleId="subhead2">
    <w:name w:val="subhead2"/>
    <w:basedOn w:val="Normal"/>
    <w:rsid w:val="00EC2C85"/>
    <w:pPr>
      <w:spacing w:line="195" w:lineRule="atLeast"/>
    </w:pPr>
    <w:rPr>
      <w:rFonts w:ascii="Verdana" w:hAnsi="Verdana"/>
      <w:b/>
      <w:bCs/>
      <w:color w:val="333333"/>
      <w:sz w:val="17"/>
      <w:szCs w:val="17"/>
    </w:rPr>
  </w:style>
  <w:style w:type="character" w:customStyle="1" w:styleId="Heading1Char">
    <w:name w:val="Heading 1 Char"/>
    <w:aliases w:val="Part Title Char"/>
    <w:basedOn w:val="DefaultParagraphFont"/>
    <w:link w:val="Heading1"/>
    <w:uiPriority w:val="9"/>
    <w:rsid w:val="00045B43"/>
    <w:rPr>
      <w:rFonts w:ascii="Cambria" w:eastAsia="Times New Roman" w:hAnsi="Cambria" w:cs="Times New Roman"/>
      <w:b/>
      <w:bCs/>
      <w:sz w:val="26"/>
      <w:szCs w:val="28"/>
    </w:rPr>
  </w:style>
  <w:style w:type="character" w:styleId="HTMLKeyboard">
    <w:name w:val="HTML Keyboard"/>
    <w:basedOn w:val="DefaultParagraphFont"/>
    <w:rsid w:val="00781261"/>
    <w:rPr>
      <w:rFonts w:ascii="Courier" w:eastAsia="Times New Roman" w:hAnsi="Courier" w:cs="Courier New" w:hint="default"/>
      <w:color w:val="666666"/>
      <w:sz w:val="18"/>
      <w:szCs w:val="18"/>
    </w:rPr>
  </w:style>
  <w:style w:type="table" w:styleId="TableGrid">
    <w:name w:val="Table Grid"/>
    <w:basedOn w:val="TableNormal"/>
    <w:rsid w:val="00524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numbered">
    <w:name w:val="Outline numbered"/>
    <w:aliases w:val="Left:  0.5&quot;,Hanging:  0.25&quot;"/>
    <w:basedOn w:val="Normal"/>
    <w:rsid w:val="009E7661"/>
  </w:style>
  <w:style w:type="character" w:styleId="FollowedHyperlink">
    <w:name w:val="FollowedHyperlink"/>
    <w:basedOn w:val="DefaultParagraphFont"/>
    <w:rsid w:val="00E634EB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B91311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B91311"/>
    <w:pPr>
      <w:ind w:left="240"/>
    </w:pPr>
    <w:rPr>
      <w:szCs w:val="24"/>
    </w:rPr>
  </w:style>
  <w:style w:type="character" w:styleId="CommentReference">
    <w:name w:val="annotation reference"/>
    <w:basedOn w:val="DefaultParagraphFont"/>
    <w:semiHidden/>
    <w:rsid w:val="00315086"/>
    <w:rPr>
      <w:sz w:val="16"/>
      <w:szCs w:val="16"/>
    </w:rPr>
  </w:style>
  <w:style w:type="paragraph" w:styleId="CommentText">
    <w:name w:val="annotation text"/>
    <w:basedOn w:val="Normal"/>
    <w:semiHidden/>
    <w:rsid w:val="00315086"/>
    <w:rPr>
      <w:sz w:val="20"/>
    </w:rPr>
  </w:style>
  <w:style w:type="paragraph" w:styleId="CommentSubject">
    <w:name w:val="annotation subject"/>
    <w:basedOn w:val="CommentText"/>
    <w:next w:val="CommentText"/>
    <w:semiHidden/>
    <w:rsid w:val="00315086"/>
    <w:rPr>
      <w:b/>
      <w:bCs/>
    </w:rPr>
  </w:style>
  <w:style w:type="character" w:styleId="Strong">
    <w:name w:val="Strong"/>
    <w:basedOn w:val="DefaultParagraphFont"/>
    <w:uiPriority w:val="22"/>
    <w:qFormat/>
    <w:rsid w:val="003E1E4B"/>
    <w:rPr>
      <w:b/>
      <w:bCs/>
    </w:rPr>
  </w:style>
  <w:style w:type="table" w:styleId="TableClassic1">
    <w:name w:val="Table Classic 1"/>
    <w:basedOn w:val="TableNormal"/>
    <w:rsid w:val="00651A2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8B112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3Deffects2">
    <w:name w:val="Table 3D effects 2"/>
    <w:basedOn w:val="TableNormal"/>
    <w:rsid w:val="00DC45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DC456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3E1E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E4B"/>
    <w:pPr>
      <w:outlineLvl w:val="9"/>
    </w:pPr>
  </w:style>
  <w:style w:type="paragraph" w:customStyle="1" w:styleId="Style1">
    <w:name w:val="Style1"/>
    <w:basedOn w:val="Normal"/>
    <w:next w:val="Heading2"/>
    <w:link w:val="Style1Char"/>
    <w:rsid w:val="003E1E4B"/>
    <w:rPr>
      <w:b/>
    </w:rPr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22444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3E1E4B"/>
    <w:rPr>
      <w:rFonts w:ascii="Cambria" w:hAnsi="Cambria"/>
      <w:b/>
      <w:sz w:val="24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045B43"/>
    <w:rPr>
      <w:rFonts w:ascii="Cambria" w:eastAsia="Times New Roman" w:hAnsi="Cambria" w:cs="Times New Roman"/>
      <w:b/>
      <w:bCs/>
      <w:sz w:val="24"/>
    </w:rPr>
  </w:style>
  <w:style w:type="character" w:customStyle="1" w:styleId="Heading4Char">
    <w:name w:val="Heading 4 Char"/>
    <w:aliases w:val="Map Title Char"/>
    <w:basedOn w:val="DefaultParagraphFont"/>
    <w:link w:val="Heading4"/>
    <w:uiPriority w:val="9"/>
    <w:rsid w:val="003E1E4B"/>
    <w:rPr>
      <w:rFonts w:ascii="Cambria" w:eastAsia="Times New Roman" w:hAnsi="Cambria" w:cs="Times New Roman"/>
      <w:b/>
      <w:bCs/>
      <w:i/>
      <w:iCs/>
      <w:sz w:val="32"/>
    </w:rPr>
  </w:style>
  <w:style w:type="character" w:customStyle="1" w:styleId="Heading5Char">
    <w:name w:val="Heading 5 Char"/>
    <w:aliases w:val="Block Label Char"/>
    <w:basedOn w:val="DefaultParagraphFont"/>
    <w:link w:val="Heading5"/>
    <w:uiPriority w:val="9"/>
    <w:rsid w:val="0022444D"/>
    <w:rPr>
      <w:rFonts w:ascii="Cambria" w:eastAsia="Times New Roman" w:hAnsi="Cambria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1E4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3E1E4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3E1E4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E1E4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E4B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E4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4B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E4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3E1E4B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E1E4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E1E4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4B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E1E4B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E1E4B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E1E4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E1E4B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1E4B"/>
    <w:rPr>
      <w:b/>
      <w:bCs/>
      <w:smallCaps/>
      <w:spacing w:val="5"/>
    </w:rPr>
  </w:style>
  <w:style w:type="numbering" w:customStyle="1" w:styleId="BulletText3">
    <w:name w:val="Bullet Text 3"/>
    <w:basedOn w:val="NoList"/>
    <w:rsid w:val="00585DF0"/>
    <w:pPr>
      <w:numPr>
        <w:numId w:val="8"/>
      </w:numPr>
    </w:pPr>
  </w:style>
  <w:style w:type="character" w:customStyle="1" w:styleId="BodyTextChar">
    <w:name w:val="Body Text Char"/>
    <w:basedOn w:val="DefaultParagraphFont"/>
    <w:link w:val="BodyText"/>
    <w:rsid w:val="008E39EB"/>
    <w:rPr>
      <w:rFonts w:ascii="Frutiger 45 Light" w:hAnsi="Frutiger 45 Light"/>
      <w:b/>
      <w:bCs/>
      <w:sz w:val="20"/>
    </w:rPr>
  </w:style>
  <w:style w:type="table" w:styleId="LightList-Accent6">
    <w:name w:val="Light List Accent 6"/>
    <w:basedOn w:val="TableNormal"/>
    <w:uiPriority w:val="61"/>
    <w:rsid w:val="00682FDF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TableSimple2">
    <w:name w:val="Table Simple 2"/>
    <w:basedOn w:val="TableNormal"/>
    <w:rsid w:val="00682FDF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Grid3-Accent6">
    <w:name w:val="Medium Grid 3 Accent 6"/>
    <w:basedOn w:val="TableNormal"/>
    <w:uiPriority w:val="69"/>
    <w:rsid w:val="00682FD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Shading2-Accent6">
    <w:name w:val="Medium Shading 2 Accent 6"/>
    <w:basedOn w:val="TableNormal"/>
    <w:uiPriority w:val="64"/>
    <w:rsid w:val="0018110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43311\AppData\Roaming\Microsoft\Templates\OR%20Project%20Testing%20Scope%20Doc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F71407-0498-40C8-A8EB-7A2CC0B9E6F0}"/>
</file>

<file path=customXml/itemProps2.xml><?xml version="1.0" encoding="utf-8"?>
<ds:datastoreItem xmlns:ds="http://schemas.openxmlformats.org/officeDocument/2006/customXml" ds:itemID="{B4C8F05A-7FEE-4B8B-85C8-90EBC5F849F1}"/>
</file>

<file path=customXml/itemProps3.xml><?xml version="1.0" encoding="utf-8"?>
<ds:datastoreItem xmlns:ds="http://schemas.openxmlformats.org/officeDocument/2006/customXml" ds:itemID="{1187ECB3-A173-4BFC-9B84-F360D95382C3}"/>
</file>

<file path=customXml/itemProps4.xml><?xml version="1.0" encoding="utf-8"?>
<ds:datastoreItem xmlns:ds="http://schemas.openxmlformats.org/officeDocument/2006/customXml" ds:itemID="{56DBBF29-36A4-4F58-95C0-1D649D11AF18}"/>
</file>

<file path=docProps/app.xml><?xml version="1.0" encoding="utf-8"?>
<Properties xmlns="http://schemas.openxmlformats.org/officeDocument/2006/extended-properties" xmlns:vt="http://schemas.openxmlformats.org/officeDocument/2006/docPropsVTypes">
  <Template>OR Project Testing Scope Document - Template.dotx</Template>
  <TotalTime>0</TotalTime>
  <Pages>11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 Document - Template</vt:lpstr>
    </vt:vector>
  </TitlesOfParts>
  <Company>Thomson</Company>
  <LinksUpToDate>false</LinksUpToDate>
  <CharactersWithSpaces>8408</CharactersWithSpaces>
  <SharedDoc>false</SharedDoc>
  <HLinks>
    <vt:vector size="72" baseType="variant"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_Toc388606471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_Toc388606470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_Toc388606469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_Toc388606468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_Toc388606467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_Toc388606466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_Toc388606465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_Toc388606464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_Toc388606463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_Toc388606462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_Toc388606461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_Toc388606460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 Document - Template</dc:title>
  <dc:creator>U0043311</dc:creator>
  <cp:lastModifiedBy>u0144310</cp:lastModifiedBy>
  <cp:revision>2</cp:revision>
  <cp:lastPrinted>2012-01-24T12:05:00Z</cp:lastPrinted>
  <dcterms:created xsi:type="dcterms:W3CDTF">2017-08-22T14:55:00Z</dcterms:created>
  <dcterms:modified xsi:type="dcterms:W3CDTF">2017-08-22T14:55:00Z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_lblautotxtpleaseselect_us">
    <vt:lpwstr>Please select the text to append.</vt:lpwstr>
  </property>
  <property fmtid="{D5CDD505-2E9C-101B-9397-08002B2CF9AE}" pid="3" name="language_lblcannotfindhtmlfilter_us">
    <vt:lpwstr>Cannot find Word's HTML filter.</vt:lpwstr>
  </property>
  <property fmtid="{D5CDD505-2E9C-101B-9397-08002B2CF9AE}" pid="4" name="language_lblcannotinsertcontd_us">
    <vt:lpwstr>Cannot insert a continue on next page break here.</vt:lpwstr>
  </property>
  <property fmtid="{D5CDD505-2E9C-101B-9397-08002B2CF9AE}" pid="5" name="language_lblconttable2ndrow_us">
    <vt:lpwstr>The cursor must at least be in the second row after the table header.</vt:lpwstr>
  </property>
  <property fmtid="{D5CDD505-2E9C-101B-9397-08002B2CF9AE}" pid="6" name="language_lblfailassigninfotype1_us">
    <vt:lpwstr>Assigning an Info Type did not succeed due to one of the following reasons:</vt:lpwstr>
  </property>
  <property fmtid="{D5CDD505-2E9C-101B-9397-08002B2CF9AE}" pid="7" name="language_lblfailassigninfotype2_us">
    <vt:lpwstr>1.You are positioned after the last block of the document.</vt:lpwstr>
  </property>
  <property fmtid="{D5CDD505-2E9C-101B-9397-08002B2CF9AE}" pid="8" name="language_lblfailassigninfotype3_us">
    <vt:lpwstr>- SOLUTION: Position your cursor in a block or in a title and try again.</vt:lpwstr>
  </property>
  <property fmtid="{D5CDD505-2E9C-101B-9397-08002B2CF9AE}" pid="9" name="language_lblfailassigninfotype4_us">
    <vt:lpwstr>2.The block you are positioned in does not begin with a block line.</vt:lpwstr>
  </property>
  <property fmtid="{D5CDD505-2E9C-101B-9397-08002B2CF9AE}" pid="10" name="language_lblfailassigninfotype5_us">
    <vt:lpwstr>- SOLUTION: Insert a block line at the beginning of the block and try again.</vt:lpwstr>
  </property>
  <property fmtid="{D5CDD505-2E9C-101B-9397-08002B2CF9AE}" pid="11" name="language_lblfailassigninfotype6_us">
    <vt:lpwstr>3.The first paragraph of your document does not have a Title style (e.g. Map Title or Chapter Title).</vt:lpwstr>
  </property>
  <property fmtid="{D5CDD505-2E9C-101B-9397-08002B2CF9AE}" pid="12" name="language_lblfailassigninfotype7_us">
    <vt:lpwstr>- SOLUTION: Insert a Title in the first paragraph of your document.</vt:lpwstr>
  </property>
  <property fmtid="{D5CDD505-2E9C-101B-9397-08002B2CF9AE}" pid="13" name="language_lblfsversion_us">
    <vt:lpwstr>Formatting Solutions Pro for Microsoft Word 97 and Word 2000 for Windows</vt:lpwstr>
  </property>
  <property fmtid="{D5CDD505-2E9C-101B-9397-08002B2CF9AE}" pid="14" name="language_lblmaptitlenotfound_us">
    <vt:lpwstr>Previous Map Title not found. You must insert a Map Title before you can insert a Continue Map Title.</vt:lpwstr>
  </property>
  <property fmtid="{D5CDD505-2E9C-101B-9397-08002B2CF9AE}" pid="15" name="language_lblrightsreserved_us">
    <vt:lpwstr>All rights reserved.</vt:lpwstr>
  </property>
  <property fmtid="{D5CDD505-2E9C-101B-9397-08002B2CF9AE}" pid="16" name="language_lbltempnotlocated1_us">
    <vt:lpwstr>The template</vt:lpwstr>
  </property>
  <property fmtid="{D5CDD505-2E9C-101B-9397-08002B2CF9AE}" pid="17" name="language_lbltempnotlocated2_us">
    <vt:lpwstr>was not located in the template folder:</vt:lpwstr>
  </property>
  <property fmtid="{D5CDD505-2E9C-101B-9397-08002B2CF9AE}" pid="18" name="language_lbltempnotlocated3_us">
    <vt:lpwstr>SOLUTION: Copy the template to this folder and try again.</vt:lpwstr>
  </property>
  <property fmtid="{D5CDD505-2E9C-101B-9397-08002B2CF9AE}" pid="19" name="language_lblvdate_us">
    <vt:lpwstr>Date:</vt:lpwstr>
  </property>
  <property fmtid="{D5CDD505-2E9C-101B-9397-08002B2CF9AE}" pid="20" name="language_lblversion_us">
    <vt:lpwstr>Version:</vt:lpwstr>
  </property>
  <property fmtid="{D5CDD505-2E9C-101B-9397-08002B2CF9AE}" pid="21" name="language_lblxmlmustsave_us">
    <vt:lpwstr>You must save this document before you can convert it to XML.</vt:lpwstr>
  </property>
  <property fmtid="{D5CDD505-2E9C-101B-9397-08002B2CF9AE}" pid="22" name="language_titleaboutfs_us">
    <vt:lpwstr>About Formatting Solutions Pro</vt:lpwstr>
  </property>
  <property fmtid="{D5CDD505-2E9C-101B-9397-08002B2CF9AE}" pid="23" name="language_titleblanklineinserted_us">
    <vt:lpwstr>Information</vt:lpwstr>
  </property>
  <property fmtid="{D5CDD505-2E9C-101B-9397-08002B2CF9AE}" pid="24" name="language_titleconttable2ndrow_us">
    <vt:lpwstr>Continue Table failed</vt:lpwstr>
  </property>
  <property fmtid="{D5CDD505-2E9C-101B-9397-08002B2CF9AE}" pid="25" name="language_titlefailassigninfotype_us">
    <vt:lpwstr>Failure - Assign Info Type</vt:lpwstr>
  </property>
  <property fmtid="{D5CDD505-2E9C-101B-9397-08002B2CF9AE}" pid="26" name="language_titlemaptitlenotfound_us">
    <vt:lpwstr>Continue Map failed</vt:lpwstr>
  </property>
  <property fmtid="{D5CDD505-2E9C-101B-9397-08002B2CF9AE}" pid="27" name="language_titlexmlmustsave_us">
    <vt:lpwstr>Save as XML</vt:lpwstr>
  </property>
  <property fmtid="{D5CDD505-2E9C-101B-9397-08002B2CF9AE}" pid="28" name="language_lblnohelpfilefound1_us">
    <vt:lpwstr>Could not find the help file</vt:lpwstr>
  </property>
  <property fmtid="{D5CDD505-2E9C-101B-9397-08002B2CF9AE}" pid="29" name="language_lblnohelpfilefound2_us">
    <vt:lpwstr>in the templates path:</vt:lpwstr>
  </property>
  <property fmtid="{D5CDD505-2E9C-101B-9397-08002B2CF9AE}" pid="30" name="language_titlenohelpfilefound_us">
    <vt:lpwstr>Help file not found</vt:lpwstr>
  </property>
  <property fmtid="{D5CDD505-2E9C-101B-9397-08002B2CF9AE}" pid="31" name="language_lblnohelpbrowserfound1_us">
    <vt:lpwstr>Could not find the help browser.</vt:lpwstr>
  </property>
  <property fmtid="{D5CDD505-2E9C-101B-9397-08002B2CF9AE}" pid="32" name="language_lblnohelpbrowserfound2_us">
    <vt:lpwstr> in the systems path!</vt:lpwstr>
  </property>
  <property fmtid="{D5CDD505-2E9C-101B-9397-08002B2CF9AE}" pid="33" name="language_titlenohelpbrowserfound_us">
    <vt:lpwstr>Help browser not found</vt:lpwstr>
  </property>
  <property fmtid="{D5CDD505-2E9C-101B-9397-08002B2CF9AE}" pid="34" name="language_lblcannotrundirectly_us">
    <vt:lpwstr>Sorry this macro cannot run directly.</vt:lpwstr>
  </property>
  <property fmtid="{D5CDD505-2E9C-101B-9397-08002B2CF9AE}" pid="35" name="language_lblsavedoc_us">
    <vt:lpwstr>Do you want to save the changes in the document?</vt:lpwstr>
  </property>
  <property fmtid="{D5CDD505-2E9C-101B-9397-08002B2CF9AE}" pid="36" name="language_titlesavedoc_us">
    <vt:lpwstr>Unsaved changes in document</vt:lpwstr>
  </property>
  <property fmtid="{D5CDD505-2E9C-101B-9397-08002B2CF9AE}" pid="37" name="language_statussavingdoc_us">
    <vt:lpwstr>Saving document</vt:lpwstr>
  </property>
  <property fmtid="{D5CDD505-2E9C-101B-9397-08002B2CF9AE}" pid="38" name="language_lblinserttoc1_us">
    <vt:lpwstr>Select on of the options:</vt:lpwstr>
  </property>
  <property fmtid="{D5CDD505-2E9C-101B-9397-08002B2CF9AE}" pid="39" name="language_lblinserttoc2_us">
    <vt:lpwstr>Only chapter titles</vt:lpwstr>
  </property>
  <property fmtid="{D5CDD505-2E9C-101B-9397-08002B2CF9AE}" pid="40" name="language_lblinserttoc3_us">
    <vt:lpwstr>Detailed Table of Contents</vt:lpwstr>
  </property>
  <property fmtid="{D5CDD505-2E9C-101B-9397-08002B2CF9AE}" pid="41" name="language_titleinserttoc_us">
    <vt:lpwstr>Insert Overall Table of Contents</vt:lpwstr>
  </property>
  <property fmtid="{D5CDD505-2E9C-101B-9397-08002B2CF9AE}" pid="42" name="language_titlelocaltocchoices_us">
    <vt:lpwstr>Insert local Table Of Contents Block</vt:lpwstr>
  </property>
  <property fmtid="{D5CDD505-2E9C-101B-9397-08002B2CF9AE}" pid="43" name="language_lbllocaltocchoices1_us">
    <vt:lpwstr>Select or write stem sentence:</vt:lpwstr>
  </property>
  <property fmtid="{D5CDD505-2E9C-101B-9397-08002B2CF9AE}" pid="44" name="language_lbllocaltocchoices2_us">
    <vt:lpwstr>Define heading level in the TOC:</vt:lpwstr>
  </property>
  <property fmtid="{D5CDD505-2E9C-101B-9397-08002B2CF9AE}" pid="45" name="language_lbllocaltocchoices3_us">
    <vt:lpwstr>Select level from the list:</vt:lpwstr>
  </property>
  <property fmtid="{D5CDD505-2E9C-101B-9397-08002B2CF9AE}" pid="46" name="language_lbllocaltocchoices4_us">
    <vt:lpwstr>Define bookmark range for the TOC:</vt:lpwstr>
  </property>
  <property fmtid="{D5CDD505-2E9C-101B-9397-08002B2CF9AE}" pid="47" name="language_lbllocaltocchoices5_us">
    <vt:lpwstr>Type in the bookmarkname here:</vt:lpwstr>
  </property>
  <property fmtid="{D5CDD505-2E9C-101B-9397-08002B2CF9AE}" pid="48" name="language_lbllocaltocchoices6_us">
    <vt:lpwstr>(NOTE: If empty no range will be used)</vt:lpwstr>
  </property>
  <property fmtid="{D5CDD505-2E9C-101B-9397-08002B2CF9AE}" pid="49" name="language_phrase301_us">
    <vt:lpwstr>This library contains the following books:</vt:lpwstr>
  </property>
  <property fmtid="{D5CDD505-2E9C-101B-9397-08002B2CF9AE}" pid="50" name="language_phrase302_us">
    <vt:lpwstr>This book contains the following topics:</vt:lpwstr>
  </property>
  <property fmtid="{D5CDD505-2E9C-101B-9397-08002B2CF9AE}" pid="51" name="language_phrase303_us">
    <vt:lpwstr>This part contains the following topics:</vt:lpwstr>
  </property>
  <property fmtid="{D5CDD505-2E9C-101B-9397-08002B2CF9AE}" pid="52" name="language_phrase305_us">
    <vt:lpwstr>This section contains the following topics:</vt:lpwstr>
  </property>
  <property fmtid="{D5CDD505-2E9C-101B-9397-08002B2CF9AE}" pid="53" name="language_phrase306_us">
    <vt:lpwstr>This subsection contains the following topics:</vt:lpwstr>
  </property>
  <property fmtid="{D5CDD505-2E9C-101B-9397-08002B2CF9AE}" pid="54" name="language_phrase307_us">
    <vt:lpwstr>This topic contains the following subtopics:</vt:lpwstr>
  </property>
  <property fmtid="{D5CDD505-2E9C-101B-9397-08002B2CF9AE}" pid="55" name="language_phrase304_us">
    <vt:lpwstr>This chapter contains the following topics:</vt:lpwstr>
  </property>
  <property fmtid="{D5CDD505-2E9C-101B-9397-08002B2CF9AE}" pid="56" name="language_phrase002_us">
    <vt:lpwstr>Contents</vt:lpwstr>
  </property>
  <property fmtid="{D5CDD505-2E9C-101B-9397-08002B2CF9AE}" pid="57" name="language_phrase014_us">
    <vt:lpwstr>Topic</vt:lpwstr>
  </property>
  <property fmtid="{D5CDD505-2E9C-101B-9397-08002B2CF9AE}" pid="58" name="language_phrase015_us">
    <vt:lpwstr>See</vt:lpwstr>
  </property>
  <property fmtid="{D5CDD505-2E9C-101B-9397-08002B2CF9AE}" pid="59" name="language_phrase317_us">
    <vt:lpwstr>Map Title</vt:lpwstr>
  </property>
  <property fmtid="{D5CDD505-2E9C-101B-9397-08002B2CF9AE}" pid="60" name="language_phrase010_us">
    <vt:lpwstr>Overview</vt:lpwstr>
  </property>
  <property fmtid="{D5CDD505-2E9C-101B-9397-08002B2CF9AE}" pid="61" name="language_phrase016_us">
    <vt:lpwstr>Introduction</vt:lpwstr>
  </property>
  <property fmtid="{D5CDD505-2E9C-101B-9397-08002B2CF9AE}" pid="62" name="language_phrase309_us">
    <vt:lpwstr>Publication Title</vt:lpwstr>
  </property>
  <property fmtid="{D5CDD505-2E9C-101B-9397-08002B2CF9AE}" pid="63" name="language_phrase313_us">
    <vt:lpwstr>Part Title</vt:lpwstr>
  </property>
  <property fmtid="{D5CDD505-2E9C-101B-9397-08002B2CF9AE}" pid="64" name="language_phrase314_us">
    <vt:lpwstr>Chapter Title</vt:lpwstr>
  </property>
  <property fmtid="{D5CDD505-2E9C-101B-9397-08002B2CF9AE}" pid="65" name="language_phrase315_us">
    <vt:lpwstr>Section Title</vt:lpwstr>
  </property>
  <property fmtid="{D5CDD505-2E9C-101B-9397-08002B2CF9AE}" pid="66" name="language_phrase308_us">
    <vt:lpwstr>This publication contains the following topics:</vt:lpwstr>
  </property>
  <property fmtid="{D5CDD505-2E9C-101B-9397-08002B2CF9AE}" pid="67" name="language_phrase311_us">
    <vt:lpwstr>Library Title</vt:lpwstr>
  </property>
  <property fmtid="{D5CDD505-2E9C-101B-9397-08002B2CF9AE}" pid="68" name="language_phrase312_us">
    <vt:lpwstr>Book Title</vt:lpwstr>
  </property>
  <property fmtid="{D5CDD505-2E9C-101B-9397-08002B2CF9AE}" pid="69" name="language_phrase316_us">
    <vt:lpwstr>SubSection Title</vt:lpwstr>
  </property>
  <property fmtid="{D5CDD505-2E9C-101B-9397-08002B2CF9AE}" pid="70" name="language_phrase310_us">
    <vt:lpwstr>Heading</vt:lpwstr>
  </property>
  <property fmtid="{D5CDD505-2E9C-101B-9397-08002B2CF9AE}" pid="71" name="language_titlenewtitle_us">
    <vt:lpwstr>Insert New Object</vt:lpwstr>
  </property>
  <property fmtid="{D5CDD505-2E9C-101B-9397-08002B2CF9AE}" pid="72" name="language_lblnewtitle1_us">
    <vt:lpwstr>Select title level from the list:</vt:lpwstr>
  </property>
  <property fmtid="{D5CDD505-2E9C-101B-9397-08002B2CF9AE}" pid="73" name="language_lblnewtitle2_us">
    <vt:lpwstr>Title of first map:</vt:lpwstr>
  </property>
  <property fmtid="{D5CDD505-2E9C-101B-9397-08002B2CF9AE}" pid="74" name="language_lblnewtitle3_us">
    <vt:lpwstr>Title of first block:</vt:lpwstr>
  </property>
  <property fmtid="{D5CDD505-2E9C-101B-9397-08002B2CF9AE}" pid="75" name="language_lblnewtitle4_us">
    <vt:lpwstr>Add Access Table</vt:lpwstr>
  </property>
  <property fmtid="{D5CDD505-2E9C-101B-9397-08002B2CF9AE}" pid="76" name="language_phrasenewtitle0_us">
    <vt:lpwstr>New Publication</vt:lpwstr>
  </property>
  <property fmtid="{D5CDD505-2E9C-101B-9397-08002B2CF9AE}" pid="77" name="language_phrasenewtitle1_us">
    <vt:lpwstr>New Part</vt:lpwstr>
  </property>
  <property fmtid="{D5CDD505-2E9C-101B-9397-08002B2CF9AE}" pid="78" name="language_phrasenewtitle2_us">
    <vt:lpwstr>New Chapter</vt:lpwstr>
  </property>
  <property fmtid="{D5CDD505-2E9C-101B-9397-08002B2CF9AE}" pid="79" name="language_phrasenewtitle3_us">
    <vt:lpwstr>New Section</vt:lpwstr>
  </property>
  <property fmtid="{D5CDD505-2E9C-101B-9397-08002B2CF9AE}" pid="80" name="language_titleparastyle_us">
    <vt:lpwstr>Select Paragraph Style</vt:lpwstr>
  </property>
  <property fmtid="{D5CDD505-2E9C-101B-9397-08002B2CF9AE}" pid="81" name="language_lblparastyle1_us">
    <vt:lpwstr>Select paragraph style from the list:</vt:lpwstr>
  </property>
  <property fmtid="{D5CDD505-2E9C-101B-9397-08002B2CF9AE}" pid="82" name="language_lblparastyle2_us">
    <vt:lpwstr> (outside block)</vt:lpwstr>
  </property>
  <property fmtid="{D5CDD505-2E9C-101B-9397-08002B2CF9AE}" pid="83" name="language_lblparastyle3_us">
    <vt:lpwstr> (in block table)</vt:lpwstr>
  </property>
  <property fmtid="{D5CDD505-2E9C-101B-9397-08002B2CF9AE}" pid="84" name="language_lblparastyle4_us">
    <vt:lpwstr>Part Title</vt:lpwstr>
  </property>
  <property fmtid="{D5CDD505-2E9C-101B-9397-08002B2CF9AE}" pid="85" name="language_lblparastyle5_us">
    <vt:lpwstr>Chapter Title</vt:lpwstr>
  </property>
  <property fmtid="{D5CDD505-2E9C-101B-9397-08002B2CF9AE}" pid="86" name="language_lblparastyle6_us">
    <vt:lpwstr>Section Title</vt:lpwstr>
  </property>
  <property fmtid="{D5CDD505-2E9C-101B-9397-08002B2CF9AE}" pid="87" name="language_lblparastyle7_us">
    <vt:lpwstr>Map Title</vt:lpwstr>
  </property>
  <property fmtid="{D5CDD505-2E9C-101B-9397-08002B2CF9AE}" pid="88" name="language_lblparastyle8_us">
    <vt:lpwstr>Block Line</vt:lpwstr>
  </property>
  <property fmtid="{D5CDD505-2E9C-101B-9397-08002B2CF9AE}" pid="89" name="language_lblparastyle9_us">
    <vt:lpwstr>Memo Line</vt:lpwstr>
  </property>
  <property fmtid="{D5CDD505-2E9C-101B-9397-08002B2CF9AE}" pid="90" name="language_lblparastyle10_us">
    <vt:lpwstr>Continued On Next Pa</vt:lpwstr>
  </property>
  <property fmtid="{D5CDD505-2E9C-101B-9397-08002B2CF9AE}" pid="91" name="language_lblparastyle11_us">
    <vt:lpwstr>Normal</vt:lpwstr>
  </property>
  <property fmtid="{D5CDD505-2E9C-101B-9397-08002B2CF9AE}" pid="92" name="language_lblparastyle12_us">
    <vt:lpwstr>(in block table)</vt:lpwstr>
  </property>
  <property fmtid="{D5CDD505-2E9C-101B-9397-08002B2CF9AE}" pid="93" name="language_titletabletype_us">
    <vt:lpwstr>Select Table Type</vt:lpwstr>
  </property>
  <property fmtid="{D5CDD505-2E9C-101B-9397-08002B2CF9AE}" pid="94" name="language_lbltabletype1_us">
    <vt:lpwstr>Select a Table Type from the list:</vt:lpwstr>
  </property>
  <property fmtid="{D5CDD505-2E9C-101B-9397-08002B2CF9AE}" pid="95" name="language_lbltabletype2_us">
    <vt:lpwstr>TableBorder</vt:lpwstr>
  </property>
  <property fmtid="{D5CDD505-2E9C-101B-9397-08002B2CF9AE}" pid="96" name="language_phrase2col_us">
    <vt:lpwstr>2 Column Table</vt:lpwstr>
  </property>
  <property fmtid="{D5CDD505-2E9C-101B-9397-08002B2CF9AE}" pid="97" name="language_phrase3col_us">
    <vt:lpwstr>3 Column Table</vt:lpwstr>
  </property>
  <property fmtid="{D5CDD505-2E9C-101B-9397-08002B2CF9AE}" pid="98" name="language_phrase4col_us">
    <vt:lpwstr>4 Column Table</vt:lpwstr>
  </property>
  <property fmtid="{D5CDD505-2E9C-101B-9397-08002B2CF9AE}" pid="99" name="language_phrase4coloversize_us">
    <vt:lpwstr>4 Column Table – Oversized</vt:lpwstr>
  </property>
  <property fmtid="{D5CDD505-2E9C-101B-9397-08002B2CF9AE}" pid="100" name="language_lblinsidetable_us">
    <vt:lpwstr>The cursor must be inside a table.</vt:lpwstr>
  </property>
  <property fmtid="{D5CDD505-2E9C-101B-9397-08002B2CF9AE}" pid="101" name="language_lblembedtablenotallowed_us">
    <vt:lpwstr>Embedded table not allowed here</vt:lpwstr>
  </property>
  <property fmtid="{D5CDD505-2E9C-101B-9397-08002B2CF9AE}" pid="102" name="language_phrase003_us">
    <vt:lpwstr>Table of Contents</vt:lpwstr>
  </property>
  <property fmtid="{D5CDD505-2E9C-101B-9397-08002B2CF9AE}" pid="103" name="language_lblblanklineinserted_us">
    <vt:lpwstr>HTML conversion successfully completed._x000d__x000d_For your information, white space has been inserted between a block and a table.</vt:lpwstr>
  </property>
  <property fmtid="{D5CDD505-2E9C-101B-9397-08002B2CF9AE}" pid="104" name="language_lblcannotfindhtmlfilter_nl">
    <vt:lpwstr>Kan html-filter van Word niet vinden.</vt:lpwstr>
  </property>
  <property fmtid="{D5CDD505-2E9C-101B-9397-08002B2CF9AE}" pid="105" name="language_lblcannotfindhtmlfilter_f">
    <vt:lpwstr>Le filtre html de Word est introuvable.</vt:lpwstr>
  </property>
  <property fmtid="{D5CDD505-2E9C-101B-9397-08002B2CF9AE}" pid="106" name="language_lblcannotfindhtmlfilter_d">
    <vt:lpwstr>html-Filter in Word nicht auffindbar.</vt:lpwstr>
  </property>
  <property fmtid="{D5CDD505-2E9C-101B-9397-08002B2CF9AE}" pid="107" name="language_lblcannotinsertcontd_nl">
    <vt:lpwstr>Invoegen 'vervolg op vlg. pagina' hier niet mogelijk</vt:lpwstr>
  </property>
  <property fmtid="{D5CDD505-2E9C-101B-9397-08002B2CF9AE}" pid="108" name="language_lblcannotinsertcontd_f">
    <vt:lpwstr>Impossible d'insérer un saut de type Continuer page suivante ici</vt:lpwstr>
  </property>
  <property fmtid="{D5CDD505-2E9C-101B-9397-08002B2CF9AE}" pid="109" name="language_lblcannotinsertcontd_d">
    <vt:lpwstr>Einfügen von Fortsetzung nächste Seite unmöglich</vt:lpwstr>
  </property>
  <property fmtid="{D5CDD505-2E9C-101B-9397-08002B2CF9AE}" pid="110" name="language_lblconttable2ndrow_nl">
    <vt:lpwstr>De cursor moet minimaal in de tweede rij onder de tabelkop geplaatst worden.</vt:lpwstr>
  </property>
  <property fmtid="{D5CDD505-2E9C-101B-9397-08002B2CF9AE}" pid="111" name="language_lblconttable2ndrow_f">
    <vt:lpwstr>Le curseur doit être au moins 2 rangs après les titres de colonne.</vt:lpwstr>
  </property>
  <property fmtid="{D5CDD505-2E9C-101B-9397-08002B2CF9AE}" pid="112" name="language_lblconttable2ndrow_d">
    <vt:lpwstr>Cursor in der zweiten Tabellenzeile nach der Tabellenüberschrift positionieren.</vt:lpwstr>
  </property>
  <property fmtid="{D5CDD505-2E9C-101B-9397-08002B2CF9AE}" pid="113" name="language_titleconttable2ndrow_nl">
    <vt:lpwstr>Vervolgtabel mislukt</vt:lpwstr>
  </property>
  <property fmtid="{D5CDD505-2E9C-101B-9397-08002B2CF9AE}" pid="114" name="language_titleconttable2ndrow_f">
    <vt:lpwstr>Echec de la suite de tableau.</vt:lpwstr>
  </property>
  <property fmtid="{D5CDD505-2E9C-101B-9397-08002B2CF9AE}" pid="115" name="language_titleconttable2ndrow_d">
    <vt:lpwstr>Tabelle fortsetzen unmöglich</vt:lpwstr>
  </property>
  <property fmtid="{D5CDD505-2E9C-101B-9397-08002B2CF9AE}" pid="116" name="language_lblautotxtpleaseselect_nl">
    <vt:lpwstr/>
  </property>
  <property fmtid="{D5CDD505-2E9C-101B-9397-08002B2CF9AE}" pid="117" name="language_lblautotxtpleaseselect_f">
    <vt:lpwstr/>
  </property>
  <property fmtid="{D5CDD505-2E9C-101B-9397-08002B2CF9AE}" pid="118" name="language_lblautotxtpleaseselect_d">
    <vt:lpwstr/>
  </property>
  <property fmtid="{D5CDD505-2E9C-101B-9397-08002B2CF9AE}" pid="119" name="language_lblblanklineinserted_nl">
    <vt:lpwstr/>
  </property>
  <property fmtid="{D5CDD505-2E9C-101B-9397-08002B2CF9AE}" pid="120" name="language_lblblanklineinserted_f">
    <vt:lpwstr/>
  </property>
  <property fmtid="{D5CDD505-2E9C-101B-9397-08002B2CF9AE}" pid="121" name="language_lblblanklineinserted_d">
    <vt:lpwstr/>
  </property>
  <property fmtid="{D5CDD505-2E9C-101B-9397-08002B2CF9AE}" pid="122" name="language_lblfailassigninfotype1_nl">
    <vt:lpwstr/>
  </property>
  <property fmtid="{D5CDD505-2E9C-101B-9397-08002B2CF9AE}" pid="123" name="language_lblfailassigninfotype1_f">
    <vt:lpwstr/>
  </property>
  <property fmtid="{D5CDD505-2E9C-101B-9397-08002B2CF9AE}" pid="124" name="language_lblfailassigninfotype1_d">
    <vt:lpwstr/>
  </property>
  <property fmtid="{D5CDD505-2E9C-101B-9397-08002B2CF9AE}" pid="125" name="language_lblfailassigninfotype2_nl">
    <vt:lpwstr/>
  </property>
  <property fmtid="{D5CDD505-2E9C-101B-9397-08002B2CF9AE}" pid="126" name="language_lblfailassigninfotype2_f">
    <vt:lpwstr/>
  </property>
  <property fmtid="{D5CDD505-2E9C-101B-9397-08002B2CF9AE}" pid="127" name="language_lblfailassigninfotype2_d">
    <vt:lpwstr/>
  </property>
  <property fmtid="{D5CDD505-2E9C-101B-9397-08002B2CF9AE}" pid="128" name="language_lblfailassigninfotype3_nl">
    <vt:lpwstr/>
  </property>
  <property fmtid="{D5CDD505-2E9C-101B-9397-08002B2CF9AE}" pid="129" name="language_lblfailassigninfotype3_f">
    <vt:lpwstr/>
  </property>
  <property fmtid="{D5CDD505-2E9C-101B-9397-08002B2CF9AE}" pid="130" name="language_lblfailassigninfotype3_d">
    <vt:lpwstr/>
  </property>
  <property fmtid="{D5CDD505-2E9C-101B-9397-08002B2CF9AE}" pid="131" name="language_lblfailassigninfotype4_nl">
    <vt:lpwstr/>
  </property>
  <property fmtid="{D5CDD505-2E9C-101B-9397-08002B2CF9AE}" pid="132" name="language_lblfailassigninfotype4_f">
    <vt:lpwstr/>
  </property>
  <property fmtid="{D5CDD505-2E9C-101B-9397-08002B2CF9AE}" pid="133" name="language_lblfailassigninfotype4_d">
    <vt:lpwstr/>
  </property>
  <property fmtid="{D5CDD505-2E9C-101B-9397-08002B2CF9AE}" pid="134" name="language_lblfailassigninfotype5_nl">
    <vt:lpwstr/>
  </property>
  <property fmtid="{D5CDD505-2E9C-101B-9397-08002B2CF9AE}" pid="135" name="language_lblfailassigninfotype5_f">
    <vt:lpwstr/>
  </property>
  <property fmtid="{D5CDD505-2E9C-101B-9397-08002B2CF9AE}" pid="136" name="language_lblfailassigninfotype5_d">
    <vt:lpwstr/>
  </property>
  <property fmtid="{D5CDD505-2E9C-101B-9397-08002B2CF9AE}" pid="137" name="language_lblfsversion_nl">
    <vt:lpwstr>Formatting Solutions Pro for Microsoft Word 97 and Word 2000 for Windows</vt:lpwstr>
  </property>
  <property fmtid="{D5CDD505-2E9C-101B-9397-08002B2CF9AE}" pid="138" name="language_lblfsversion_f">
    <vt:lpwstr>Formatting Solutions Pro for Microsoft Word 97 and Word 2000 for Windows</vt:lpwstr>
  </property>
  <property fmtid="{D5CDD505-2E9C-101B-9397-08002B2CF9AE}" pid="139" name="language_lblfsversion_d">
    <vt:lpwstr>Formatting Solutions Pro for Microsoft Word 97 and Word 2000 for Windows</vt:lpwstr>
  </property>
  <property fmtid="{D5CDD505-2E9C-101B-9397-08002B2CF9AE}" pid="140" name="language_lblmaptitlenotfound_nl">
    <vt:lpwstr>Vorige maptitel niet gevonden. U dient een maptitel in te voegen voordat u Vervolgmap kunt invoegen.</vt:lpwstr>
  </property>
  <property fmtid="{D5CDD505-2E9C-101B-9397-08002B2CF9AE}" pid="141" name="language_lblmaptitlenotfound_f">
    <vt:lpwstr>Le titre de module précédent est introuvable. Insérer un titre de module avant d'insérer une Suite de module</vt:lpwstr>
  </property>
  <property fmtid="{D5CDD505-2E9C-101B-9397-08002B2CF9AE}" pid="142" name="language_lblmaptitlenotfound_d">
    <vt:lpwstr>Vorherigen Maptitel nicht gefunden. Fügen Sie einen Maptitel ein, bevor Sie Maptitel fortsetzen wählen.</vt:lpwstr>
  </property>
  <property fmtid="{D5CDD505-2E9C-101B-9397-08002B2CF9AE}" pid="143" name="language_lblrightsreserved_nl">
    <vt:lpwstr>All rights reserved.</vt:lpwstr>
  </property>
  <property fmtid="{D5CDD505-2E9C-101B-9397-08002B2CF9AE}" pid="144" name="language_lblrightsreserved_f">
    <vt:lpwstr>All rights reserved.</vt:lpwstr>
  </property>
  <property fmtid="{D5CDD505-2E9C-101B-9397-08002B2CF9AE}" pid="145" name="language_lblrightsreserved_d">
    <vt:lpwstr>All rights reserved.</vt:lpwstr>
  </property>
  <property fmtid="{D5CDD505-2E9C-101B-9397-08002B2CF9AE}" pid="146" name="language_lbltempnotlocated1_nl">
    <vt:lpwstr/>
  </property>
  <property fmtid="{D5CDD505-2E9C-101B-9397-08002B2CF9AE}" pid="147" name="language_lbltempnotlocated1_f">
    <vt:lpwstr/>
  </property>
  <property fmtid="{D5CDD505-2E9C-101B-9397-08002B2CF9AE}" pid="148" name="language_lbltempnotlocated1_d">
    <vt:lpwstr/>
  </property>
  <property fmtid="{D5CDD505-2E9C-101B-9397-08002B2CF9AE}" pid="149" name="language_lbltempnotlocated2_nl">
    <vt:lpwstr/>
  </property>
  <property fmtid="{D5CDD505-2E9C-101B-9397-08002B2CF9AE}" pid="150" name="language_lbltempnotlocated2_f">
    <vt:lpwstr/>
  </property>
  <property fmtid="{D5CDD505-2E9C-101B-9397-08002B2CF9AE}" pid="151" name="language_lbltempnotlocated2_d">
    <vt:lpwstr/>
  </property>
  <property fmtid="{D5CDD505-2E9C-101B-9397-08002B2CF9AE}" pid="152" name="language_lbltempnotlocated3_nl">
    <vt:lpwstr/>
  </property>
  <property fmtid="{D5CDD505-2E9C-101B-9397-08002B2CF9AE}" pid="153" name="language_lbltempnotlocated3_f">
    <vt:lpwstr/>
  </property>
  <property fmtid="{D5CDD505-2E9C-101B-9397-08002B2CF9AE}" pid="154" name="language_lbltempnotlocated3_d">
    <vt:lpwstr/>
  </property>
  <property fmtid="{D5CDD505-2E9C-101B-9397-08002B2CF9AE}" pid="155" name="language_lblvdate_nl">
    <vt:lpwstr>Date:</vt:lpwstr>
  </property>
  <property fmtid="{D5CDD505-2E9C-101B-9397-08002B2CF9AE}" pid="156" name="language_lblvdate_f">
    <vt:lpwstr>Date:</vt:lpwstr>
  </property>
  <property fmtid="{D5CDD505-2E9C-101B-9397-08002B2CF9AE}" pid="157" name="language_lblvdate_d">
    <vt:lpwstr>Date:</vt:lpwstr>
  </property>
  <property fmtid="{D5CDD505-2E9C-101B-9397-08002B2CF9AE}" pid="158" name="language_lblversion_nl">
    <vt:lpwstr>Version:</vt:lpwstr>
  </property>
  <property fmtid="{D5CDD505-2E9C-101B-9397-08002B2CF9AE}" pid="159" name="language_lblversion_f">
    <vt:lpwstr>Version:</vt:lpwstr>
  </property>
  <property fmtid="{D5CDD505-2E9C-101B-9397-08002B2CF9AE}" pid="160" name="language_lblversion_d">
    <vt:lpwstr>Version:</vt:lpwstr>
  </property>
  <property fmtid="{D5CDD505-2E9C-101B-9397-08002B2CF9AE}" pid="161" name="language_lblxmlmustsave_nl">
    <vt:lpwstr/>
  </property>
  <property fmtid="{D5CDD505-2E9C-101B-9397-08002B2CF9AE}" pid="162" name="language_lblxmlmustsave_f">
    <vt:lpwstr/>
  </property>
  <property fmtid="{D5CDD505-2E9C-101B-9397-08002B2CF9AE}" pid="163" name="language_lblxmlmustsave_d">
    <vt:lpwstr/>
  </property>
  <property fmtid="{D5CDD505-2E9C-101B-9397-08002B2CF9AE}" pid="164" name="language_titleaboutfs_nl">
    <vt:lpwstr>About Formatting Solutions Pro</vt:lpwstr>
  </property>
  <property fmtid="{D5CDD505-2E9C-101B-9397-08002B2CF9AE}" pid="165" name="language_titleaboutfs_f">
    <vt:lpwstr>About Formatting Solutions Pro</vt:lpwstr>
  </property>
  <property fmtid="{D5CDD505-2E9C-101B-9397-08002B2CF9AE}" pid="166" name="language_titleaboutfs_d">
    <vt:lpwstr>About Formatting Solutions Pro</vt:lpwstr>
  </property>
  <property fmtid="{D5CDD505-2E9C-101B-9397-08002B2CF9AE}" pid="167" name="language_titleblanklineinserted_nl">
    <vt:lpwstr/>
  </property>
  <property fmtid="{D5CDD505-2E9C-101B-9397-08002B2CF9AE}" pid="168" name="language_titleblanklineinserted_f">
    <vt:lpwstr/>
  </property>
  <property fmtid="{D5CDD505-2E9C-101B-9397-08002B2CF9AE}" pid="169" name="language_titleblanklineinserted_d">
    <vt:lpwstr/>
  </property>
  <property fmtid="{D5CDD505-2E9C-101B-9397-08002B2CF9AE}" pid="170" name="language_titlefailassigninfotype_nl">
    <vt:lpwstr/>
  </property>
  <property fmtid="{D5CDD505-2E9C-101B-9397-08002B2CF9AE}" pid="171" name="language_titlefailassigninfotype_f">
    <vt:lpwstr/>
  </property>
  <property fmtid="{D5CDD505-2E9C-101B-9397-08002B2CF9AE}" pid="172" name="language_titlefailassigninfotype_d">
    <vt:lpwstr/>
  </property>
  <property fmtid="{D5CDD505-2E9C-101B-9397-08002B2CF9AE}" pid="173" name="language_titlemaptitlenotfound_nl">
    <vt:lpwstr>Vervolgmap mislukt</vt:lpwstr>
  </property>
  <property fmtid="{D5CDD505-2E9C-101B-9397-08002B2CF9AE}" pid="174" name="language_titlemaptitlenotfound_f">
    <vt:lpwstr>Echec de la suite de module</vt:lpwstr>
  </property>
  <property fmtid="{D5CDD505-2E9C-101B-9397-08002B2CF9AE}" pid="175" name="language_titlemaptitlenotfound_d">
    <vt:lpwstr>Map fortsetzen unmöglich</vt:lpwstr>
  </property>
  <property fmtid="{D5CDD505-2E9C-101B-9397-08002B2CF9AE}" pid="176" name="language_titlexmlmustsave_nl">
    <vt:lpwstr>Opslaan als XML</vt:lpwstr>
  </property>
  <property fmtid="{D5CDD505-2E9C-101B-9397-08002B2CF9AE}" pid="177" name="language_titlexmlmustsave_f">
    <vt:lpwstr>Enregistrer au format XML</vt:lpwstr>
  </property>
  <property fmtid="{D5CDD505-2E9C-101B-9397-08002B2CF9AE}" pid="178" name="language_titlexmlmustsave_d">
    <vt:lpwstr>Als XML speichern</vt:lpwstr>
  </property>
  <property fmtid="{D5CDD505-2E9C-101B-9397-08002B2CF9AE}" pid="179" name="language_lblnohelpfilefound1_nl">
    <vt:lpwstr>Kon helpbestand niet vinden</vt:lpwstr>
  </property>
  <property fmtid="{D5CDD505-2E9C-101B-9397-08002B2CF9AE}" pid="180" name="language_lblnohelpfilefound1_f">
    <vt:lpwstr>Impossible de trouver le fichier d'aide</vt:lpwstr>
  </property>
  <property fmtid="{D5CDD505-2E9C-101B-9397-08002B2CF9AE}" pid="181" name="language_lblnohelpfilefound1_d">
    <vt:lpwstr>Hilfedatei nicht gefunden</vt:lpwstr>
  </property>
  <property fmtid="{D5CDD505-2E9C-101B-9397-08002B2CF9AE}" pid="182" name="language_lblnohelpfilefound2_nl">
    <vt:lpwstr> in het sjabloonpad: </vt:lpwstr>
  </property>
  <property fmtid="{D5CDD505-2E9C-101B-9397-08002B2CF9AE}" pid="183" name="language_lblnohelpfilefound2_f">
    <vt:lpwstr> dans le chemin templates : </vt:lpwstr>
  </property>
  <property fmtid="{D5CDD505-2E9C-101B-9397-08002B2CF9AE}" pid="184" name="language_lblnohelpfilefound2_d">
    <vt:lpwstr> im Vorlagenpfad: </vt:lpwstr>
  </property>
  <property fmtid="{D5CDD505-2E9C-101B-9397-08002B2CF9AE}" pid="185" name="language_lblnohelpbrowserfound1_nl">
    <vt:lpwstr>Kon de helpbrowser niet vinden</vt:lpwstr>
  </property>
  <property fmtid="{D5CDD505-2E9C-101B-9397-08002B2CF9AE}" pid="186" name="language_lblnohelpbrowserfound1_f">
    <vt:lpwstr>Impossible de trouver le navigateur d'aide</vt:lpwstr>
  </property>
  <property fmtid="{D5CDD505-2E9C-101B-9397-08002B2CF9AE}" pid="187" name="language_lblnohelpbrowserfound1_d">
    <vt:lpwstr>Hilfe-Browser nicht gefunden</vt:lpwstr>
  </property>
  <property fmtid="{D5CDD505-2E9C-101B-9397-08002B2CF9AE}" pid="188" name="language_lblnohelpbrowserfound2_nl">
    <vt:lpwstr> in het systeempad!</vt:lpwstr>
  </property>
  <property fmtid="{D5CDD505-2E9C-101B-9397-08002B2CF9AE}" pid="189" name="language_lblnohelpbrowserfound2_f">
    <vt:lpwstr> dans le chemin systems !</vt:lpwstr>
  </property>
  <property fmtid="{D5CDD505-2E9C-101B-9397-08002B2CF9AE}" pid="190" name="language_lblnohelpbrowserfound2_d">
    <vt:lpwstr> im Systempfad!</vt:lpwstr>
  </property>
  <property fmtid="{D5CDD505-2E9C-101B-9397-08002B2CF9AE}" pid="191" name="language_lblsavedoc_nl">
    <vt:lpwstr>Wilt u de wijzigingen in het bestand opslaan?</vt:lpwstr>
  </property>
  <property fmtid="{D5CDD505-2E9C-101B-9397-08002B2CF9AE}" pid="192" name="language_lblsavedoc_f">
    <vt:lpwstr>Voulez-vous enregistrer les changements du document ?</vt:lpwstr>
  </property>
  <property fmtid="{D5CDD505-2E9C-101B-9397-08002B2CF9AE}" pid="193" name="language_lblsavedoc_d">
    <vt:lpwstr>Möchten Sie die Änderungen in diesem Dokument speichern?</vt:lpwstr>
  </property>
  <property fmtid="{D5CDD505-2E9C-101B-9397-08002B2CF9AE}" pid="194" name="language_titlesavedoc_nl">
    <vt:lpwstr>Niet opgeslagen wijzigingen in het bestand</vt:lpwstr>
  </property>
  <property fmtid="{D5CDD505-2E9C-101B-9397-08002B2CF9AE}" pid="195" name="language_titlesavedoc_f">
    <vt:lpwstr>Les changements du document n'ont pas été enregistrés.</vt:lpwstr>
  </property>
  <property fmtid="{D5CDD505-2E9C-101B-9397-08002B2CF9AE}" pid="196" name="language_titlesavedoc_d">
    <vt:lpwstr>Änderungen nicht gespeichert</vt:lpwstr>
  </property>
  <property fmtid="{D5CDD505-2E9C-101B-9397-08002B2CF9AE}" pid="197" name="language_statussavingdoc_nl">
    <vt:lpwstr>Bestand wordt opgeslagen</vt:lpwstr>
  </property>
  <property fmtid="{D5CDD505-2E9C-101B-9397-08002B2CF9AE}" pid="198" name="language_statussavingdoc_f">
    <vt:lpwstr>En cours d'enregistrement du document</vt:lpwstr>
  </property>
  <property fmtid="{D5CDD505-2E9C-101B-9397-08002B2CF9AE}" pid="199" name="language_statussavingdoc_d">
    <vt:lpwstr>Speichert das Dokument</vt:lpwstr>
  </property>
  <property fmtid="{D5CDD505-2E9C-101B-9397-08002B2CF9AE}" pid="200" name="language_lblinserttoc1_nl">
    <vt:lpwstr>Kies een van de opties:</vt:lpwstr>
  </property>
  <property fmtid="{D5CDD505-2E9C-101B-9397-08002B2CF9AE}" pid="201" name="language_lblinserttoc1_f">
    <vt:lpwstr>Sélectionner une des options :</vt:lpwstr>
  </property>
  <property fmtid="{D5CDD505-2E9C-101B-9397-08002B2CF9AE}" pid="202" name="language_lblinserttoc1_d">
    <vt:lpwstr>Eine Option auswählen:</vt:lpwstr>
  </property>
  <property fmtid="{D5CDD505-2E9C-101B-9397-08002B2CF9AE}" pid="203" name="language_lblinserttoc2_nl">
    <vt:lpwstr>Alleen hoofdstuktitels</vt:lpwstr>
  </property>
  <property fmtid="{D5CDD505-2E9C-101B-9397-08002B2CF9AE}" pid="204" name="language_lblinserttoc2_f">
    <vt:lpwstr>Seulement les titres de chapitre</vt:lpwstr>
  </property>
  <property fmtid="{D5CDD505-2E9C-101B-9397-08002B2CF9AE}" pid="205" name="language_lblinserttoc2_d">
    <vt:lpwstr>Nur Kapiteltitel</vt:lpwstr>
  </property>
  <property fmtid="{D5CDD505-2E9C-101B-9397-08002B2CF9AE}" pid="206" name="language_lblinserttoc3_nl">
    <vt:lpwstr>Gedetailleerde inhoudsopgave</vt:lpwstr>
  </property>
  <property fmtid="{D5CDD505-2E9C-101B-9397-08002B2CF9AE}" pid="207" name="language_lblinserttoc3_f">
    <vt:lpwstr>Table des matières détaillée</vt:lpwstr>
  </property>
  <property fmtid="{D5CDD505-2E9C-101B-9397-08002B2CF9AE}" pid="208" name="language_lblinserttoc3_d">
    <vt:lpwstr>Detailliertes Inhaltsverzeichnis</vt:lpwstr>
  </property>
  <property fmtid="{D5CDD505-2E9C-101B-9397-08002B2CF9AE}" pid="209" name="language_titleinserttoc_nl">
    <vt:lpwstr>Overkoepelende inhoudsopgave invoegen</vt:lpwstr>
  </property>
  <property fmtid="{D5CDD505-2E9C-101B-9397-08002B2CF9AE}" pid="210" name="language_titleinserttoc_f">
    <vt:lpwstr>Insérer la table des matières générale</vt:lpwstr>
  </property>
  <property fmtid="{D5CDD505-2E9C-101B-9397-08002B2CF9AE}" pid="211" name="language_titleinserttoc_d">
    <vt:lpwstr>Gesamt-Inhaltsverzeichnis einfügen</vt:lpwstr>
  </property>
  <property fmtid="{D5CDD505-2E9C-101B-9397-08002B2CF9AE}" pid="212" name="language_titlelocaltocchoices_nl">
    <vt:lpwstr>Blok met lokale inhoudsopgave invoegen</vt:lpwstr>
  </property>
  <property fmtid="{D5CDD505-2E9C-101B-9397-08002B2CF9AE}" pid="213" name="language_titlelocaltocchoices_f">
    <vt:lpwstr>Insérer un bloc de table des matières locale</vt:lpwstr>
  </property>
  <property fmtid="{D5CDD505-2E9C-101B-9397-08002B2CF9AE}" pid="214" name="language_titlelocaltocchoices_d">
    <vt:lpwstr>Block mit lokalem Inhaltsverzeichnis einfügen</vt:lpwstr>
  </property>
  <property fmtid="{D5CDD505-2E9C-101B-9397-08002B2CF9AE}" pid="215" name="language_lbllocaltocchoices1_nl">
    <vt:lpwstr>Kies of typ inleidende zin:</vt:lpwstr>
  </property>
  <property fmtid="{D5CDD505-2E9C-101B-9397-08002B2CF9AE}" pid="216" name="language_lbllocaltocchoices1_f">
    <vt:lpwstr>Sélectionner ou rédiger une phrase d'introduction :</vt:lpwstr>
  </property>
  <property fmtid="{D5CDD505-2E9C-101B-9397-08002B2CF9AE}" pid="217" name="language_lbllocaltocchoices1_d">
    <vt:lpwstr>Einleitungssatz auswählen oder schreiben:</vt:lpwstr>
  </property>
  <property fmtid="{D5CDD505-2E9C-101B-9397-08002B2CF9AE}" pid="218" name="language_lbllocaltocchoices2_nl">
    <vt:lpwstr>Definieer kopniveau in de inhoudsopgave:</vt:lpwstr>
  </property>
  <property fmtid="{D5CDD505-2E9C-101B-9397-08002B2CF9AE}" pid="219" name="language_lbllocaltocchoices2_f">
    <vt:lpwstr>Définir le niveau de titre dans la TdM :</vt:lpwstr>
  </property>
  <property fmtid="{D5CDD505-2E9C-101B-9397-08002B2CF9AE}" pid="220" name="language_lbllocaltocchoices2_d">
    <vt:lpwstr>Überschriftenebene im Inhaltsverzeichnis definieren:</vt:lpwstr>
  </property>
  <property fmtid="{D5CDD505-2E9C-101B-9397-08002B2CF9AE}" pid="221" name="language_lbllocaltocchoices3_nl">
    <vt:lpwstr>Kies niveau uit de lijst:</vt:lpwstr>
  </property>
  <property fmtid="{D5CDD505-2E9C-101B-9397-08002B2CF9AE}" pid="222" name="language_lbllocaltocchoices3_f">
    <vt:lpwstr>Sélectionner le niveau dans la liste :</vt:lpwstr>
  </property>
  <property fmtid="{D5CDD505-2E9C-101B-9397-08002B2CF9AE}" pid="223" name="language_lbllocaltocchoices3_d">
    <vt:lpwstr>Ebene wählen:</vt:lpwstr>
  </property>
  <property fmtid="{D5CDD505-2E9C-101B-9397-08002B2CF9AE}" pid="224" name="language_lbllocaltocchoices4_nl">
    <vt:lpwstr>Definieer reikwijdte van bladwijzer voor de inhoudsopgave:</vt:lpwstr>
  </property>
  <property fmtid="{D5CDD505-2E9C-101B-9397-08002B2CF9AE}" pid="225" name="language_lbllocaltocchoices4_f">
    <vt:lpwstr>Définir la zone du signet pour la TdM :</vt:lpwstr>
  </property>
  <property fmtid="{D5CDD505-2E9C-101B-9397-08002B2CF9AE}" pid="226" name="language_lbllocaltocchoices4_d">
    <vt:lpwstr>Textmarkenbereich für Inhaltsverzeichnis definieren:</vt:lpwstr>
  </property>
  <property fmtid="{D5CDD505-2E9C-101B-9397-08002B2CF9AE}" pid="227" name="language_lbllocaltocchoices5_nl">
    <vt:lpwstr>Typ de bladwijzernaam hier:</vt:lpwstr>
  </property>
  <property fmtid="{D5CDD505-2E9C-101B-9397-08002B2CF9AE}" pid="228" name="language_lbllocaltocchoices5_f">
    <vt:lpwstr>Entrer le nom du signet ici :</vt:lpwstr>
  </property>
  <property fmtid="{D5CDD505-2E9C-101B-9397-08002B2CF9AE}" pid="229" name="language_lbllocaltocchoices5_d">
    <vt:lpwstr>Name der Textmarke hier eingeben:</vt:lpwstr>
  </property>
  <property fmtid="{D5CDD505-2E9C-101B-9397-08002B2CF9AE}" pid="230" name="language_lbllocaltocchoices6_nl">
    <vt:lpwstr>(NB: Bij lege velden zal geen reikwijdte worden gebruikt)</vt:lpwstr>
  </property>
  <property fmtid="{D5CDD505-2E9C-101B-9397-08002B2CF9AE}" pid="231" name="language_lbllocaltocchoices6_f">
    <vt:lpwstr>(Remarque : si vous ne répondez pas, aucune zone ne sera utilisée)</vt:lpwstr>
  </property>
  <property fmtid="{D5CDD505-2E9C-101B-9397-08002B2CF9AE}" pid="232" name="language_lbllocaltocchoices6_d">
    <vt:lpwstr>(Hinweis: Wenn Sie nichts eingeben, wird kein Bereich gewählt)</vt:lpwstr>
  </property>
  <property fmtid="{D5CDD505-2E9C-101B-9397-08002B2CF9AE}" pid="233" name="language_phrase301_nl">
    <vt:lpwstr>Deze bibliotheek behandelt de volgende onderwerpen:</vt:lpwstr>
  </property>
  <property fmtid="{D5CDD505-2E9C-101B-9397-08002B2CF9AE}" pid="234" name="language_phrase301_f">
    <vt:lpwstr>Cette bibliothèque contient les livres suivants:</vt:lpwstr>
  </property>
  <property fmtid="{D5CDD505-2E9C-101B-9397-08002B2CF9AE}" pid="235" name="language_phrase301_d">
    <vt:lpwstr>Diese Bibliothek enthält folgende Bücher:</vt:lpwstr>
  </property>
  <property fmtid="{D5CDD505-2E9C-101B-9397-08002B2CF9AE}" pid="236" name="language_phrase302_nl">
    <vt:lpwstr>Dit boek behandelt de volgende onderwerpen:</vt:lpwstr>
  </property>
  <property fmtid="{D5CDD505-2E9C-101B-9397-08002B2CF9AE}" pid="237" name="language_phrase302_f">
    <vt:lpwstr>Ce livre couvre les sujets suivants:</vt:lpwstr>
  </property>
  <property fmtid="{D5CDD505-2E9C-101B-9397-08002B2CF9AE}" pid="238" name="language_phrase302_d">
    <vt:lpwstr>Dieses Buch enthält folgende Themen:</vt:lpwstr>
  </property>
  <property fmtid="{D5CDD505-2E9C-101B-9397-08002B2CF9AE}" pid="239" name="language_phrase303_nl">
    <vt:lpwstr>Dit deel behandelt de volgende onderwerpen:</vt:lpwstr>
  </property>
  <property fmtid="{D5CDD505-2E9C-101B-9397-08002B2CF9AE}" pid="240" name="language_phrase303_f">
    <vt:lpwstr>Ce chapitre couvre les sujets suivants:</vt:lpwstr>
  </property>
  <property fmtid="{D5CDD505-2E9C-101B-9397-08002B2CF9AE}" pid="241" name="language_phrase303_d">
    <vt:lpwstr>Dieser Teil enthält folgende Themen:</vt:lpwstr>
  </property>
  <property fmtid="{D5CDD505-2E9C-101B-9397-08002B2CF9AE}" pid="242" name="language_phrase305_nl">
    <vt:lpwstr>Deze sectie behandelt de volgende onderwerpen:</vt:lpwstr>
  </property>
  <property fmtid="{D5CDD505-2E9C-101B-9397-08002B2CF9AE}" pid="243" name="language_phrase305_f">
    <vt:lpwstr>Cette sous-section couvre les sujets suivants:</vt:lpwstr>
  </property>
  <property fmtid="{D5CDD505-2E9C-101B-9397-08002B2CF9AE}" pid="244" name="language_phrase305_d">
    <vt:lpwstr>Dieser Abschnitt enthält folgende Themen:</vt:lpwstr>
  </property>
  <property fmtid="{D5CDD505-2E9C-101B-9397-08002B2CF9AE}" pid="245" name="language_phrase306_nl">
    <vt:lpwstr>Deze subsectie behandelt de volgende onderwerpen:</vt:lpwstr>
  </property>
  <property fmtid="{D5CDD505-2E9C-101B-9397-08002B2CF9AE}" pid="246" name="language_phrase306_f">
    <vt:lpwstr>Ce sujet couvre les sous-sujets suivants:</vt:lpwstr>
  </property>
  <property fmtid="{D5CDD505-2E9C-101B-9397-08002B2CF9AE}" pid="247" name="language_phrase306_d">
    <vt:lpwstr>Dieser Unterabschnitt enthält folgende Themen:</vt:lpwstr>
  </property>
  <property fmtid="{D5CDD505-2E9C-101B-9397-08002B2CF9AE}" pid="248" name="language_phrase307_nl">
    <vt:lpwstr>Dit onderwerp behandelt de volgende deelonderwerpen:</vt:lpwstr>
  </property>
  <property fmtid="{D5CDD505-2E9C-101B-9397-08002B2CF9AE}" pid="249" name="language_phrase307_f">
    <vt:lpwstr>This topic contains the following subtopics:</vt:lpwstr>
  </property>
  <property fmtid="{D5CDD505-2E9C-101B-9397-08002B2CF9AE}" pid="250" name="language_phrase307_d">
    <vt:lpwstr>Dieses Thema enthält folgende Unterthemen:</vt:lpwstr>
  </property>
  <property fmtid="{D5CDD505-2E9C-101B-9397-08002B2CF9AE}" pid="251" name="language_phrase304_nl">
    <vt:lpwstr>Dit hoofdstuk behandelt de volgende onderwerpen:</vt:lpwstr>
  </property>
  <property fmtid="{D5CDD505-2E9C-101B-9397-08002B2CF9AE}" pid="252" name="language_phrase304_f">
    <vt:lpwstr>Cette section couvre les sujets suivants:</vt:lpwstr>
  </property>
  <property fmtid="{D5CDD505-2E9C-101B-9397-08002B2CF9AE}" pid="253" name="language_phrase304_d">
    <vt:lpwstr>Dieses Kapitel enthält folgende Themen:</vt:lpwstr>
  </property>
  <property fmtid="{D5CDD505-2E9C-101B-9397-08002B2CF9AE}" pid="254" name="language_phrase002_nl">
    <vt:lpwstr>Inhoud</vt:lpwstr>
  </property>
  <property fmtid="{D5CDD505-2E9C-101B-9397-08002B2CF9AE}" pid="255" name="language_phrase002_f">
    <vt:lpwstr>Contenu</vt:lpwstr>
  </property>
  <property fmtid="{D5CDD505-2E9C-101B-9397-08002B2CF9AE}" pid="256" name="language_phrase002_d">
    <vt:lpwstr>Inhalt</vt:lpwstr>
  </property>
  <property fmtid="{D5CDD505-2E9C-101B-9397-08002B2CF9AE}" pid="257" name="language_phrase003_nl">
    <vt:lpwstr>Inhoudsopgave</vt:lpwstr>
  </property>
  <property fmtid="{D5CDD505-2E9C-101B-9397-08002B2CF9AE}" pid="258" name="language_phrase003_f">
    <vt:lpwstr>Table des Matières</vt:lpwstr>
  </property>
  <property fmtid="{D5CDD505-2E9C-101B-9397-08002B2CF9AE}" pid="259" name="language_phrase003_d">
    <vt:lpwstr>Inhaltsverzeichnis</vt:lpwstr>
  </property>
  <property fmtid="{D5CDD505-2E9C-101B-9397-08002B2CF9AE}" pid="260" name="language_phrase010_nl">
    <vt:lpwstr>Overzicht</vt:lpwstr>
  </property>
  <property fmtid="{D5CDD505-2E9C-101B-9397-08002B2CF9AE}" pid="261" name="language_phrase010_f">
    <vt:lpwstr>Aperçu</vt:lpwstr>
  </property>
  <property fmtid="{D5CDD505-2E9C-101B-9397-08002B2CF9AE}" pid="262" name="language_phrase010_d">
    <vt:lpwstr>Übersicht</vt:lpwstr>
  </property>
  <property fmtid="{D5CDD505-2E9C-101B-9397-08002B2CF9AE}" pid="263" name="language_phrase014_nl">
    <vt:lpwstr>Onderwerp</vt:lpwstr>
  </property>
  <property fmtid="{D5CDD505-2E9C-101B-9397-08002B2CF9AE}" pid="264" name="language_phrase014_f">
    <vt:lpwstr>Sujet</vt:lpwstr>
  </property>
  <property fmtid="{D5CDD505-2E9C-101B-9397-08002B2CF9AE}" pid="265" name="language_phrase014_d">
    <vt:lpwstr>Thema</vt:lpwstr>
  </property>
  <property fmtid="{D5CDD505-2E9C-101B-9397-08002B2CF9AE}" pid="266" name="language_phrase015_nl">
    <vt:lpwstr>Zie</vt:lpwstr>
  </property>
  <property fmtid="{D5CDD505-2E9C-101B-9397-08002B2CF9AE}" pid="267" name="language_phrase015_f">
    <vt:lpwstr>Voir</vt:lpwstr>
  </property>
  <property fmtid="{D5CDD505-2E9C-101B-9397-08002B2CF9AE}" pid="268" name="language_phrase015_d">
    <vt:lpwstr>Siehe</vt:lpwstr>
  </property>
  <property fmtid="{D5CDD505-2E9C-101B-9397-08002B2CF9AE}" pid="269" name="language_phrase016_nl">
    <vt:lpwstr>Inleiding</vt:lpwstr>
  </property>
  <property fmtid="{D5CDD505-2E9C-101B-9397-08002B2CF9AE}" pid="270" name="language_phrase016_f">
    <vt:lpwstr>Introduction</vt:lpwstr>
  </property>
  <property fmtid="{D5CDD505-2E9C-101B-9397-08002B2CF9AE}" pid="271" name="language_phrase016_d">
    <vt:lpwstr>Einleitung</vt:lpwstr>
  </property>
  <property fmtid="{D5CDD505-2E9C-101B-9397-08002B2CF9AE}" pid="272" name="language_phrase308_nl">
    <vt:lpwstr/>
  </property>
  <property fmtid="{D5CDD505-2E9C-101B-9397-08002B2CF9AE}" pid="273" name="language_phrase308_f">
    <vt:lpwstr/>
  </property>
  <property fmtid="{D5CDD505-2E9C-101B-9397-08002B2CF9AE}" pid="274" name="language_phrase308_d">
    <vt:lpwstr>Diese Publikation enthält folgende Themen:</vt:lpwstr>
  </property>
  <property fmtid="{D5CDD505-2E9C-101B-9397-08002B2CF9AE}" pid="275" name="language_phrase309_nl">
    <vt:lpwstr/>
  </property>
  <property fmtid="{D5CDD505-2E9C-101B-9397-08002B2CF9AE}" pid="276" name="language_phrase309_f">
    <vt:lpwstr/>
  </property>
  <property fmtid="{D5CDD505-2E9C-101B-9397-08002B2CF9AE}" pid="277" name="language_phrase309_d">
    <vt:lpwstr>Publikationstitel</vt:lpwstr>
  </property>
  <property fmtid="{D5CDD505-2E9C-101B-9397-08002B2CF9AE}" pid="278" name="language_phrase310_nl">
    <vt:lpwstr>Kop</vt:lpwstr>
  </property>
  <property fmtid="{D5CDD505-2E9C-101B-9397-08002B2CF9AE}" pid="279" name="language_phrase310_f">
    <vt:lpwstr>Titre</vt:lpwstr>
  </property>
  <property fmtid="{D5CDD505-2E9C-101B-9397-08002B2CF9AE}" pid="280" name="language_phrase310_d">
    <vt:lpwstr>Überschrift</vt:lpwstr>
  </property>
  <property fmtid="{D5CDD505-2E9C-101B-9397-08002B2CF9AE}" pid="281" name="language_phrase311_nl">
    <vt:lpwstr>Bibliotheektitel</vt:lpwstr>
  </property>
  <property fmtid="{D5CDD505-2E9C-101B-9397-08002B2CF9AE}" pid="282" name="language_phrase311_f">
    <vt:lpwstr>Titre de bibliothèque</vt:lpwstr>
  </property>
  <property fmtid="{D5CDD505-2E9C-101B-9397-08002B2CF9AE}" pid="283" name="language_phrase311_d">
    <vt:lpwstr>Bibliothekstitel</vt:lpwstr>
  </property>
  <property fmtid="{D5CDD505-2E9C-101B-9397-08002B2CF9AE}" pid="284" name="language_phrase312_nl">
    <vt:lpwstr>Boektitel</vt:lpwstr>
  </property>
  <property fmtid="{D5CDD505-2E9C-101B-9397-08002B2CF9AE}" pid="285" name="language_phrase312_f">
    <vt:lpwstr>Titre de livre</vt:lpwstr>
  </property>
  <property fmtid="{D5CDD505-2E9C-101B-9397-08002B2CF9AE}" pid="286" name="language_phrase312_d">
    <vt:lpwstr>Buchtitel</vt:lpwstr>
  </property>
  <property fmtid="{D5CDD505-2E9C-101B-9397-08002B2CF9AE}" pid="287" name="language_phrase313_nl">
    <vt:lpwstr>Deeltitel</vt:lpwstr>
  </property>
  <property fmtid="{D5CDD505-2E9C-101B-9397-08002B2CF9AE}" pid="288" name="language_phrase313_f">
    <vt:lpwstr>Titre de partie</vt:lpwstr>
  </property>
  <property fmtid="{D5CDD505-2E9C-101B-9397-08002B2CF9AE}" pid="289" name="language_phrase313_d">
    <vt:lpwstr>Teiltitel</vt:lpwstr>
  </property>
  <property fmtid="{D5CDD505-2E9C-101B-9397-08002B2CF9AE}" pid="290" name="language_phrase314_nl">
    <vt:lpwstr>Hoofdstuktitel</vt:lpwstr>
  </property>
  <property fmtid="{D5CDD505-2E9C-101B-9397-08002B2CF9AE}" pid="291" name="language_phrase314_f">
    <vt:lpwstr>Titre de chapitre</vt:lpwstr>
  </property>
  <property fmtid="{D5CDD505-2E9C-101B-9397-08002B2CF9AE}" pid="292" name="language_phrase314_d">
    <vt:lpwstr>Kapiteltitel</vt:lpwstr>
  </property>
  <property fmtid="{D5CDD505-2E9C-101B-9397-08002B2CF9AE}" pid="293" name="language_phrase315_nl">
    <vt:lpwstr>Sectietitel</vt:lpwstr>
  </property>
  <property fmtid="{D5CDD505-2E9C-101B-9397-08002B2CF9AE}" pid="294" name="language_phrase315_f">
    <vt:lpwstr>Titre de section</vt:lpwstr>
  </property>
  <property fmtid="{D5CDD505-2E9C-101B-9397-08002B2CF9AE}" pid="295" name="language_phrase315_d">
    <vt:lpwstr>Abschnittstitel</vt:lpwstr>
  </property>
  <property fmtid="{D5CDD505-2E9C-101B-9397-08002B2CF9AE}" pid="296" name="language_phrase316_nl">
    <vt:lpwstr>Subsectietitel</vt:lpwstr>
  </property>
  <property fmtid="{D5CDD505-2E9C-101B-9397-08002B2CF9AE}" pid="297" name="language_phrase316_f">
    <vt:lpwstr>Titre de sous-section</vt:lpwstr>
  </property>
  <property fmtid="{D5CDD505-2E9C-101B-9397-08002B2CF9AE}" pid="298" name="language_phrase316_d">
    <vt:lpwstr>Unterabschnittstitel</vt:lpwstr>
  </property>
  <property fmtid="{D5CDD505-2E9C-101B-9397-08002B2CF9AE}" pid="299" name="language_phrase317_nl">
    <vt:lpwstr>Maptitel</vt:lpwstr>
  </property>
  <property fmtid="{D5CDD505-2E9C-101B-9397-08002B2CF9AE}" pid="300" name="language_phrase317_f">
    <vt:lpwstr>Titre de module</vt:lpwstr>
  </property>
  <property fmtid="{D5CDD505-2E9C-101B-9397-08002B2CF9AE}" pid="301" name="language_phrase317_d">
    <vt:lpwstr>Maptitel</vt:lpwstr>
  </property>
  <property fmtid="{D5CDD505-2E9C-101B-9397-08002B2CF9AE}" pid="302" name="language_titlenewtitle_nl">
    <vt:lpwstr>Nieuwe titel invoegen</vt:lpwstr>
  </property>
  <property fmtid="{D5CDD505-2E9C-101B-9397-08002B2CF9AE}" pid="303" name="language_titlenewtitle_f">
    <vt:lpwstr>Insérer un nouveau titre</vt:lpwstr>
  </property>
  <property fmtid="{D5CDD505-2E9C-101B-9397-08002B2CF9AE}" pid="304" name="language_titlenewtitle_d">
    <vt:lpwstr>Neues Objekt einfügen</vt:lpwstr>
  </property>
  <property fmtid="{D5CDD505-2E9C-101B-9397-08002B2CF9AE}" pid="305" name="language_lblnewtitle1_nl">
    <vt:lpwstr>Kies titelniveau uit de lijst:</vt:lpwstr>
  </property>
  <property fmtid="{D5CDD505-2E9C-101B-9397-08002B2CF9AE}" pid="306" name="language_lblnewtitle1_f">
    <vt:lpwstr>Sélectionner le niveau de titre dans la liste :</vt:lpwstr>
  </property>
  <property fmtid="{D5CDD505-2E9C-101B-9397-08002B2CF9AE}" pid="307" name="language_lblnewtitle1_d">
    <vt:lpwstr>Titelebene aus der Liste wählen:</vt:lpwstr>
  </property>
  <property fmtid="{D5CDD505-2E9C-101B-9397-08002B2CF9AE}" pid="308" name="language_lblnewtitle2_nl">
    <vt:lpwstr>Titel van de eerste map:</vt:lpwstr>
  </property>
  <property fmtid="{D5CDD505-2E9C-101B-9397-08002B2CF9AE}" pid="309" name="language_lblnewtitle2_f">
    <vt:lpwstr>Titre du premier module :</vt:lpwstr>
  </property>
  <property fmtid="{D5CDD505-2E9C-101B-9397-08002B2CF9AE}" pid="310" name="language_lblnewtitle2_d">
    <vt:lpwstr>Titel der ersten Map:</vt:lpwstr>
  </property>
  <property fmtid="{D5CDD505-2E9C-101B-9397-08002B2CF9AE}" pid="311" name="language_lblnewtitle3_nl">
    <vt:lpwstr>Titel van het eerste blok:</vt:lpwstr>
  </property>
  <property fmtid="{D5CDD505-2E9C-101B-9397-08002B2CF9AE}" pid="312" name="language_lblnewtitle3_f">
    <vt:lpwstr>Titre du premier bloc :</vt:lpwstr>
  </property>
  <property fmtid="{D5CDD505-2E9C-101B-9397-08002B2CF9AE}" pid="313" name="language_lblnewtitle3_d">
    <vt:lpwstr>Titel des ersten Blocks:</vt:lpwstr>
  </property>
  <property fmtid="{D5CDD505-2E9C-101B-9397-08002B2CF9AE}" pid="314" name="language_lblnewtitle4_nl">
    <vt:lpwstr>Voeg inhoudsopgave toe</vt:lpwstr>
  </property>
  <property fmtid="{D5CDD505-2E9C-101B-9397-08002B2CF9AE}" pid="315" name="language_lblnewtitle4_f">
    <vt:lpwstr>Insérer la table des matières</vt:lpwstr>
  </property>
  <property fmtid="{D5CDD505-2E9C-101B-9397-08002B2CF9AE}" pid="316" name="language_lblnewtitle4_d">
    <vt:lpwstr>Zugriffstabelle hinzufügen</vt:lpwstr>
  </property>
  <property fmtid="{D5CDD505-2E9C-101B-9397-08002B2CF9AE}" pid="317" name="language_phrasenewtitle0_nl">
    <vt:lpwstr/>
  </property>
  <property fmtid="{D5CDD505-2E9C-101B-9397-08002B2CF9AE}" pid="318" name="language_phrasenewtitle0_f">
    <vt:lpwstr/>
  </property>
  <property fmtid="{D5CDD505-2E9C-101B-9397-08002B2CF9AE}" pid="319" name="language_phrasenewtitle0_d">
    <vt:lpwstr>Neue Publikation</vt:lpwstr>
  </property>
  <property fmtid="{D5CDD505-2E9C-101B-9397-08002B2CF9AE}" pid="320" name="language_phrasenewtitle1_nl">
    <vt:lpwstr>Nieuw deel</vt:lpwstr>
  </property>
  <property fmtid="{D5CDD505-2E9C-101B-9397-08002B2CF9AE}" pid="321" name="language_phrasenewtitle1_f">
    <vt:lpwstr>Nouvelle partie</vt:lpwstr>
  </property>
  <property fmtid="{D5CDD505-2E9C-101B-9397-08002B2CF9AE}" pid="322" name="language_phrasenewtitle1_d">
    <vt:lpwstr>Neuer Teil</vt:lpwstr>
  </property>
  <property fmtid="{D5CDD505-2E9C-101B-9397-08002B2CF9AE}" pid="323" name="language_phrasenewtitle2_nl">
    <vt:lpwstr>Nieuw hoofdstuk</vt:lpwstr>
  </property>
  <property fmtid="{D5CDD505-2E9C-101B-9397-08002B2CF9AE}" pid="324" name="language_phrasenewtitle2_f">
    <vt:lpwstr>Nouveau chapitre</vt:lpwstr>
  </property>
  <property fmtid="{D5CDD505-2E9C-101B-9397-08002B2CF9AE}" pid="325" name="language_phrasenewtitle2_d">
    <vt:lpwstr>Neues Kapitel</vt:lpwstr>
  </property>
  <property fmtid="{D5CDD505-2E9C-101B-9397-08002B2CF9AE}" pid="326" name="language_phrasenewtitle3_nl">
    <vt:lpwstr>Nieuwe sectie</vt:lpwstr>
  </property>
  <property fmtid="{D5CDD505-2E9C-101B-9397-08002B2CF9AE}" pid="327" name="language_phrasenewtitle3_f">
    <vt:lpwstr>Nouvelle section</vt:lpwstr>
  </property>
  <property fmtid="{D5CDD505-2E9C-101B-9397-08002B2CF9AE}" pid="328" name="language_phrasenewtitle3_d">
    <vt:lpwstr>Neuer Abschnitt</vt:lpwstr>
  </property>
  <property fmtid="{D5CDD505-2E9C-101B-9397-08002B2CF9AE}" pid="329" name="language_titleparastyle_nl">
    <vt:lpwstr>Alineastijl selecteren</vt:lpwstr>
  </property>
  <property fmtid="{D5CDD505-2E9C-101B-9397-08002B2CF9AE}" pid="330" name="language_titleparastyle_f">
    <vt:lpwstr>Sélectionner le style de paragraphe</vt:lpwstr>
  </property>
  <property fmtid="{D5CDD505-2E9C-101B-9397-08002B2CF9AE}" pid="331" name="language_titleparastyle_d">
    <vt:lpwstr>Absatz-Formatvorlage wählen</vt:lpwstr>
  </property>
  <property fmtid="{D5CDD505-2E9C-101B-9397-08002B2CF9AE}" pid="332" name="language_lblparastyle1_nl">
    <vt:lpwstr>Selecteer alineastijl uit de lijst:</vt:lpwstr>
  </property>
  <property fmtid="{D5CDD505-2E9C-101B-9397-08002B2CF9AE}" pid="333" name="language_lblparastyle1_f">
    <vt:lpwstr>Sélectionner un style de paragraphe dans la liste :</vt:lpwstr>
  </property>
  <property fmtid="{D5CDD505-2E9C-101B-9397-08002B2CF9AE}" pid="334" name="language_lblparastyle1_d">
    <vt:lpwstr>Absatz-Formatvorlage auswählen:</vt:lpwstr>
  </property>
  <property fmtid="{D5CDD505-2E9C-101B-9397-08002B2CF9AE}" pid="335" name="language_lblparastyle2_nl">
    <vt:lpwstr> (buiten blok)</vt:lpwstr>
  </property>
  <property fmtid="{D5CDD505-2E9C-101B-9397-08002B2CF9AE}" pid="336" name="language_lblparastyle2_f">
    <vt:lpwstr> (en dehors du bloc)</vt:lpwstr>
  </property>
  <property fmtid="{D5CDD505-2E9C-101B-9397-08002B2CF9AE}" pid="337" name="language_lblparastyle2_d">
    <vt:lpwstr> (ausserhalb des Blocks)</vt:lpwstr>
  </property>
  <property fmtid="{D5CDD505-2E9C-101B-9397-08002B2CF9AE}" pid="338" name="language_lblparastyle3_nl">
    <vt:lpwstr> (in bloktabel)</vt:lpwstr>
  </property>
  <property fmtid="{D5CDD505-2E9C-101B-9397-08002B2CF9AE}" pid="339" name="language_lblparastyle3_f">
    <vt:lpwstr> (au sein du bloc)</vt:lpwstr>
  </property>
  <property fmtid="{D5CDD505-2E9C-101B-9397-08002B2CF9AE}" pid="340" name="language_lblparastyle3_d">
    <vt:lpwstr> (in Blocktabelle)</vt:lpwstr>
  </property>
  <property fmtid="{D5CDD505-2E9C-101B-9397-08002B2CF9AE}" pid="341" name="language_lblparastyle4_nl">
    <vt:lpwstr>Deeltitel</vt:lpwstr>
  </property>
  <property fmtid="{D5CDD505-2E9C-101B-9397-08002B2CF9AE}" pid="342" name="language_lblparastyle4_f">
    <vt:lpwstr>Titre de partie</vt:lpwstr>
  </property>
  <property fmtid="{D5CDD505-2E9C-101B-9397-08002B2CF9AE}" pid="343" name="language_lblparastyle4_d">
    <vt:lpwstr>Teiltitel</vt:lpwstr>
  </property>
  <property fmtid="{D5CDD505-2E9C-101B-9397-08002B2CF9AE}" pid="344" name="language_lblparastyle5_nl">
    <vt:lpwstr>Hoofdstuktitel</vt:lpwstr>
  </property>
  <property fmtid="{D5CDD505-2E9C-101B-9397-08002B2CF9AE}" pid="345" name="language_lblparastyle5_f">
    <vt:lpwstr>Titre de chapitre</vt:lpwstr>
  </property>
  <property fmtid="{D5CDD505-2E9C-101B-9397-08002B2CF9AE}" pid="346" name="language_lblparastyle5_d">
    <vt:lpwstr>Kapiteltitel</vt:lpwstr>
  </property>
  <property fmtid="{D5CDD505-2E9C-101B-9397-08002B2CF9AE}" pid="347" name="language_lblparastyle6_nl">
    <vt:lpwstr>Sectietitel</vt:lpwstr>
  </property>
  <property fmtid="{D5CDD505-2E9C-101B-9397-08002B2CF9AE}" pid="348" name="language_lblparastyle6_f">
    <vt:lpwstr>Titre de section</vt:lpwstr>
  </property>
  <property fmtid="{D5CDD505-2E9C-101B-9397-08002B2CF9AE}" pid="349" name="language_lblparastyle6_d">
    <vt:lpwstr>Abschnittstitel</vt:lpwstr>
  </property>
  <property fmtid="{D5CDD505-2E9C-101B-9397-08002B2CF9AE}" pid="350" name="language_lblparastyle7_nl">
    <vt:lpwstr>Maptitel</vt:lpwstr>
  </property>
  <property fmtid="{D5CDD505-2E9C-101B-9397-08002B2CF9AE}" pid="351" name="language_lblparastyle7_f">
    <vt:lpwstr>Titre de module</vt:lpwstr>
  </property>
  <property fmtid="{D5CDD505-2E9C-101B-9397-08002B2CF9AE}" pid="352" name="language_lblparastyle7_d">
    <vt:lpwstr>Maptitel</vt:lpwstr>
  </property>
  <property fmtid="{D5CDD505-2E9C-101B-9397-08002B2CF9AE}" pid="353" name="language_lblparastyle8_nl">
    <vt:lpwstr>Bloklijn</vt:lpwstr>
  </property>
  <property fmtid="{D5CDD505-2E9C-101B-9397-08002B2CF9AE}" pid="354" name="language_lblparastyle8_f">
    <vt:lpwstr>Ligne de bloc</vt:lpwstr>
  </property>
  <property fmtid="{D5CDD505-2E9C-101B-9397-08002B2CF9AE}" pid="355" name="language_lblparastyle8_d">
    <vt:lpwstr>Blockzeile</vt:lpwstr>
  </property>
  <property fmtid="{D5CDD505-2E9C-101B-9397-08002B2CF9AE}" pid="356" name="language_lblparastyle9_nl">
    <vt:lpwstr>Memolijn</vt:lpwstr>
  </property>
  <property fmtid="{D5CDD505-2E9C-101B-9397-08002B2CF9AE}" pid="357" name="language_lblparastyle9_f">
    <vt:lpwstr>Ligne de note</vt:lpwstr>
  </property>
  <property fmtid="{D5CDD505-2E9C-101B-9397-08002B2CF9AE}" pid="358" name="language_lblparastyle9_d">
    <vt:lpwstr>Memozeile</vt:lpwstr>
  </property>
  <property fmtid="{D5CDD505-2E9C-101B-9397-08002B2CF9AE}" pid="359" name="language_lblparastyle10_nl">
    <vt:lpwstr>Vervolg op volgende pagina</vt:lpwstr>
  </property>
  <property fmtid="{D5CDD505-2E9C-101B-9397-08002B2CF9AE}" pid="360" name="language_lblparastyle10_f">
    <vt:lpwstr>Ce sujet continue page suivante</vt:lpwstr>
  </property>
  <property fmtid="{D5CDD505-2E9C-101B-9397-08002B2CF9AE}" pid="361" name="language_lblparastyle10_d">
    <vt:lpwstr>Fortsetzung nächste Seite</vt:lpwstr>
  </property>
  <property fmtid="{D5CDD505-2E9C-101B-9397-08002B2CF9AE}" pid="362" name="language_lblparastyle11_nl">
    <vt:lpwstr>Normaal</vt:lpwstr>
  </property>
  <property fmtid="{D5CDD505-2E9C-101B-9397-08002B2CF9AE}" pid="363" name="language_lblparastyle11_f">
    <vt:lpwstr>Normal</vt:lpwstr>
  </property>
  <property fmtid="{D5CDD505-2E9C-101B-9397-08002B2CF9AE}" pid="364" name="language_lblparastyle11_d">
    <vt:lpwstr>Normal</vt:lpwstr>
  </property>
  <property fmtid="{D5CDD505-2E9C-101B-9397-08002B2CF9AE}" pid="365" name="language_lblparastyle12_nl">
    <vt:lpwstr>(in bloktabel)</vt:lpwstr>
  </property>
  <property fmtid="{D5CDD505-2E9C-101B-9397-08002B2CF9AE}" pid="366" name="language_lblparastyle12_f">
    <vt:lpwstr>(au sein du bloc)</vt:lpwstr>
  </property>
  <property fmtid="{D5CDD505-2E9C-101B-9397-08002B2CF9AE}" pid="367" name="language_lblparastyle12_d">
    <vt:lpwstr>(in Blocktabelle)</vt:lpwstr>
  </property>
  <property fmtid="{D5CDD505-2E9C-101B-9397-08002B2CF9AE}" pid="368" name="language_titletabletype_nl">
    <vt:lpwstr>Kies tabeltype</vt:lpwstr>
  </property>
  <property fmtid="{D5CDD505-2E9C-101B-9397-08002B2CF9AE}" pid="369" name="language_titletabletype_f">
    <vt:lpwstr>Sélectionner le type de tableau</vt:lpwstr>
  </property>
  <property fmtid="{D5CDD505-2E9C-101B-9397-08002B2CF9AE}" pid="370" name="language_titletabletype_d">
    <vt:lpwstr>Tabellenart wählen</vt:lpwstr>
  </property>
  <property fmtid="{D5CDD505-2E9C-101B-9397-08002B2CF9AE}" pid="371" name="language_lbltabletype1_nl">
    <vt:lpwstr>Kies tabeltype uit de lijst:</vt:lpwstr>
  </property>
  <property fmtid="{D5CDD505-2E9C-101B-9397-08002B2CF9AE}" pid="372" name="language_lbltabletype1_f">
    <vt:lpwstr>Sélectionner le type de tableau dans la liste :</vt:lpwstr>
  </property>
  <property fmtid="{D5CDD505-2E9C-101B-9397-08002B2CF9AE}" pid="373" name="language_lbltabletype1_d">
    <vt:lpwstr>Tabellenart aus der Liste wählen:</vt:lpwstr>
  </property>
  <property fmtid="{D5CDD505-2E9C-101B-9397-08002B2CF9AE}" pid="374" name="language_lbltabletype2_nl">
    <vt:lpwstr>Tabelrand</vt:lpwstr>
  </property>
  <property fmtid="{D5CDD505-2E9C-101B-9397-08002B2CF9AE}" pid="375" name="language_lbltabletype2_f">
    <vt:lpwstr>Bordure de tableau</vt:lpwstr>
  </property>
  <property fmtid="{D5CDD505-2E9C-101B-9397-08002B2CF9AE}" pid="376" name="language_lbltabletype2_d">
    <vt:lpwstr>Rahmen</vt:lpwstr>
  </property>
  <property fmtid="{D5CDD505-2E9C-101B-9397-08002B2CF9AE}" pid="377" name="language_phrase2col_nl">
    <vt:lpwstr>2 kolommen tabel</vt:lpwstr>
  </property>
  <property fmtid="{D5CDD505-2E9C-101B-9397-08002B2CF9AE}" pid="378" name="language_phrase2col_f">
    <vt:lpwstr>Tableau à 2 colonnes</vt:lpwstr>
  </property>
  <property fmtid="{D5CDD505-2E9C-101B-9397-08002B2CF9AE}" pid="379" name="language_phrase2col_d">
    <vt:lpwstr>2 Spaltentabelle</vt:lpwstr>
  </property>
  <property fmtid="{D5CDD505-2E9C-101B-9397-08002B2CF9AE}" pid="380" name="language_phrase3col_nl">
    <vt:lpwstr>3 kolommen tabel</vt:lpwstr>
  </property>
  <property fmtid="{D5CDD505-2E9C-101B-9397-08002B2CF9AE}" pid="381" name="language_phrase3col_f">
    <vt:lpwstr>Tableau à 3 colonnes</vt:lpwstr>
  </property>
  <property fmtid="{D5CDD505-2E9C-101B-9397-08002B2CF9AE}" pid="382" name="language_phrase3col_d">
    <vt:lpwstr>3 Spaltentabelle</vt:lpwstr>
  </property>
  <property fmtid="{D5CDD505-2E9C-101B-9397-08002B2CF9AE}" pid="383" name="language_phrase4col_nl">
    <vt:lpwstr>4 kolommen tabel</vt:lpwstr>
  </property>
  <property fmtid="{D5CDD505-2E9C-101B-9397-08002B2CF9AE}" pid="384" name="language_phrase4col_f">
    <vt:lpwstr>Tableau à 4 colonnes</vt:lpwstr>
  </property>
  <property fmtid="{D5CDD505-2E9C-101B-9397-08002B2CF9AE}" pid="385" name="language_phrase4col_d">
    <vt:lpwstr>4 Spaltentabelle</vt:lpwstr>
  </property>
  <property fmtid="{D5CDD505-2E9C-101B-9397-08002B2CF9AE}" pid="386" name="language_phrase4coloversize_nl">
    <vt:lpwstr>4 kolommen tabel – Overmaats</vt:lpwstr>
  </property>
  <property fmtid="{D5CDD505-2E9C-101B-9397-08002B2CF9AE}" pid="387" name="language_phrase4coloversize_f">
    <vt:lpwstr>Tableau large à 4 colonnes</vt:lpwstr>
  </property>
  <property fmtid="{D5CDD505-2E9C-101B-9397-08002B2CF9AE}" pid="388" name="language_phrase4coloversize_d">
    <vt:lpwstr>4 Spaltentabelle – Übergröße</vt:lpwstr>
  </property>
  <property fmtid="{D5CDD505-2E9C-101B-9397-08002B2CF9AE}" pid="389" name="language_lblinsidetable_nl">
    <vt:lpwstr>De cursor moet binnen een tabel geplaatst worden.</vt:lpwstr>
  </property>
  <property fmtid="{D5CDD505-2E9C-101B-9397-08002B2CF9AE}" pid="390" name="language_lblinsidetable_f">
    <vt:lpwstr>Le curseur doit être dans un tableau.</vt:lpwstr>
  </property>
  <property fmtid="{D5CDD505-2E9C-101B-9397-08002B2CF9AE}" pid="391" name="language_lblinsidetable_d">
    <vt:lpwstr>Cursor innerhalb der Tabelle positionieren.</vt:lpwstr>
  </property>
  <property fmtid="{D5CDD505-2E9C-101B-9397-08002B2CF9AE}" pid="392" name="language_lblembedtablenotallowed_nl">
    <vt:lpwstr>Ingesloten tabel hier niet toegestaan</vt:lpwstr>
  </property>
  <property fmtid="{D5CDD505-2E9C-101B-9397-08002B2CF9AE}" pid="393" name="language_lblembedtablenotallowed_f">
    <vt:lpwstr>Tableau inséré impossible ici</vt:lpwstr>
  </property>
  <property fmtid="{D5CDD505-2E9C-101B-9397-08002B2CF9AE}" pid="394" name="language_lblembedtablenotallowed_d">
    <vt:lpwstr>Tabelle in Tabelle hier nicht möglich</vt:lpwstr>
  </property>
  <property fmtid="{D5CDD505-2E9C-101B-9397-08002B2CF9AE}" pid="395" name="language_frmappautotxt_us">
    <vt:lpwstr>Append Autotext</vt:lpwstr>
  </property>
  <property fmtid="{D5CDD505-2E9C-101B-9397-08002B2CF9AE}" pid="396" name="language_frmappautotxt_nl">
    <vt:lpwstr/>
  </property>
  <property fmtid="{D5CDD505-2E9C-101B-9397-08002B2CF9AE}" pid="397" name="language_frmappautotxt_f">
    <vt:lpwstr/>
  </property>
  <property fmtid="{D5CDD505-2E9C-101B-9397-08002B2CF9AE}" pid="398" name="language_frmappautotxt_d">
    <vt:lpwstr/>
  </property>
  <property fmtid="{D5CDD505-2E9C-101B-9397-08002B2CF9AE}" pid="399" name="language_appautotxt_lblselect_us">
    <vt:lpwstr>The selection in the document will be appended to the autotext you select below:</vt:lpwstr>
  </property>
  <property fmtid="{D5CDD505-2E9C-101B-9397-08002B2CF9AE}" pid="400" name="language_appautotxt_lblselect_nl">
    <vt:lpwstr/>
  </property>
  <property fmtid="{D5CDD505-2E9C-101B-9397-08002B2CF9AE}" pid="401" name="language_appautotxt_lblselect_f">
    <vt:lpwstr/>
  </property>
  <property fmtid="{D5CDD505-2E9C-101B-9397-08002B2CF9AE}" pid="402" name="language_appautotxt_lblselect_d">
    <vt:lpwstr/>
  </property>
  <property fmtid="{D5CDD505-2E9C-101B-9397-08002B2CF9AE}" pid="403" name="language_appautotxt_cmdok_us">
    <vt:lpwstr>OK</vt:lpwstr>
  </property>
  <property fmtid="{D5CDD505-2E9C-101B-9397-08002B2CF9AE}" pid="404" name="language_appautotxt_cmdok_nl">
    <vt:lpwstr>OK</vt:lpwstr>
  </property>
  <property fmtid="{D5CDD505-2E9C-101B-9397-08002B2CF9AE}" pid="405" name="language_appautotxt_cmdok_f">
    <vt:lpwstr>OK</vt:lpwstr>
  </property>
  <property fmtid="{D5CDD505-2E9C-101B-9397-08002B2CF9AE}" pid="406" name="language_appautotxt_cmdok_d">
    <vt:lpwstr>OK</vt:lpwstr>
  </property>
  <property fmtid="{D5CDD505-2E9C-101B-9397-08002B2CF9AE}" pid="407" name="language_appautotxt_cmdcancel_us">
    <vt:lpwstr>Cancel</vt:lpwstr>
  </property>
  <property fmtid="{D5CDD505-2E9C-101B-9397-08002B2CF9AE}" pid="408" name="language_htmloptions_cmdok_us">
    <vt:lpwstr>OK</vt:lpwstr>
  </property>
  <property fmtid="{D5CDD505-2E9C-101B-9397-08002B2CF9AE}" pid="409" name="language_htmloptions_cmdok_nl">
    <vt:lpwstr>OK</vt:lpwstr>
  </property>
  <property fmtid="{D5CDD505-2E9C-101B-9397-08002B2CF9AE}" pid="410" name="language_htmloptions_cmdok_f">
    <vt:lpwstr>OK</vt:lpwstr>
  </property>
  <property fmtid="{D5CDD505-2E9C-101B-9397-08002B2CF9AE}" pid="411" name="language_htmloptions_cmdok_d">
    <vt:lpwstr>OK</vt:lpwstr>
  </property>
  <property fmtid="{D5CDD505-2E9C-101B-9397-08002B2CF9AE}" pid="412" name="language_htmloptions_cmdcancel_us">
    <vt:lpwstr>Cancel</vt:lpwstr>
  </property>
  <property fmtid="{D5CDD505-2E9C-101B-9397-08002B2CF9AE}" pid="413" name="language_htmloptions_cmdcancel_nl">
    <vt:lpwstr>Cancel</vt:lpwstr>
  </property>
  <property fmtid="{D5CDD505-2E9C-101B-9397-08002B2CF9AE}" pid="414" name="language_htmloptions_cmdcancel_f">
    <vt:lpwstr>Cancel</vt:lpwstr>
  </property>
  <property fmtid="{D5CDD505-2E9C-101B-9397-08002B2CF9AE}" pid="415" name="language_htmloptions_cmdcancel_d">
    <vt:lpwstr>Cancel</vt:lpwstr>
  </property>
  <property fmtid="{D5CDD505-2E9C-101B-9397-08002B2CF9AE}" pid="416" name="language_htmloptions_lblblocklabels_us">
    <vt:lpwstr>Block labels formatted as:</vt:lpwstr>
  </property>
  <property fmtid="{D5CDD505-2E9C-101B-9397-08002B2CF9AE}" pid="417" name="language_htmloptions_lblblocklabels_nl">
    <vt:lpwstr>Bloklabels geformatteerd als:</vt:lpwstr>
  </property>
  <property fmtid="{D5CDD505-2E9C-101B-9397-08002B2CF9AE}" pid="418" name="language_htmloptions_lblblocklabels_f">
    <vt:lpwstr>Titres de bloc formatés comme :</vt:lpwstr>
  </property>
  <property fmtid="{D5CDD505-2E9C-101B-9397-08002B2CF9AE}" pid="419" name="language_htmloptions_lblblocklabels_d">
    <vt:lpwstr>Blocktitel formatiert als:</vt:lpwstr>
  </property>
  <property fmtid="{D5CDD505-2E9C-101B-9397-08002B2CF9AE}" pid="420" name="language_htmloptions_optionbutton1_us">
    <vt:lpwstr>Sideheads to the left of the Block Text</vt:lpwstr>
  </property>
  <property fmtid="{D5CDD505-2E9C-101B-9397-08002B2CF9AE}" pid="421" name="language_htmloptions_optionbutton1_nl">
    <vt:lpwstr>zijkoppen links van bloktekst</vt:lpwstr>
  </property>
  <property fmtid="{D5CDD505-2E9C-101B-9397-08002B2CF9AE}" pid="422" name="language_htmloptions_optionbutton1_f">
    <vt:lpwstr>titres en retrait à gauche du texte du bloc</vt:lpwstr>
  </property>
  <property fmtid="{D5CDD505-2E9C-101B-9397-08002B2CF9AE}" pid="423" name="language_htmloptions_optionbutton1_d">
    <vt:lpwstr>Marginaltitel links vom Blocktext</vt:lpwstr>
  </property>
  <property fmtid="{D5CDD505-2E9C-101B-9397-08002B2CF9AE}" pid="424" name="language_htmloptions_optionbutton2_us">
    <vt:lpwstr>Plain paragraphs above the Block Text</vt:lpwstr>
  </property>
  <property fmtid="{D5CDD505-2E9C-101B-9397-08002B2CF9AE}" pid="425" name="language_htmloptions_optionbutton2_nl">
    <vt:lpwstr>platte alinea's boven bloktekst</vt:lpwstr>
  </property>
  <property fmtid="{D5CDD505-2E9C-101B-9397-08002B2CF9AE}" pid="426" name="language_htmloptions_optionbutton2_f">
    <vt:lpwstr>simples paragraphes au dessus du texte du bloc</vt:lpwstr>
  </property>
  <property fmtid="{D5CDD505-2E9C-101B-9397-08002B2CF9AE}" pid="427" name="language_htmloptions_optionbutton2_d">
    <vt:lpwstr>Vollständige Absätze vor dem Blocktext</vt:lpwstr>
  </property>
  <property fmtid="{D5CDD505-2E9C-101B-9397-08002B2CF9AE}" pid="428" name="language_htmloptions_checkbox1_us">
    <vt:lpwstr>Include Block Lines</vt:lpwstr>
  </property>
  <property fmtid="{D5CDD505-2E9C-101B-9397-08002B2CF9AE}" pid="429" name="language_htmloptions_checkbox1_nl">
    <vt:lpwstr/>
  </property>
  <property fmtid="{D5CDD505-2E9C-101B-9397-08002B2CF9AE}" pid="430" name="language_htmloptions_checkbox1_f">
    <vt:lpwstr/>
  </property>
  <property fmtid="{D5CDD505-2E9C-101B-9397-08002B2CF9AE}" pid="431" name="language_htmloptions_checkbox1_d">
    <vt:lpwstr/>
  </property>
  <property fmtid="{D5CDD505-2E9C-101B-9397-08002B2CF9AE}" pid="432" name="language_frmhtmloptions_us">
    <vt:lpwstr>HTML Options</vt:lpwstr>
  </property>
  <property fmtid="{D5CDD505-2E9C-101B-9397-08002B2CF9AE}" pid="433" name="language_frmhtmloptions_nl">
    <vt:lpwstr>Html-opties</vt:lpwstr>
  </property>
  <property fmtid="{D5CDD505-2E9C-101B-9397-08002B2CF9AE}" pid="434" name="language_frmhtmloptions_f">
    <vt:lpwstr>Options Html</vt:lpwstr>
  </property>
  <property fmtid="{D5CDD505-2E9C-101B-9397-08002B2CF9AE}" pid="435" name="language_frmhtmloptions_d">
    <vt:lpwstr>Html-Optionen</vt:lpwstr>
  </property>
  <property fmtid="{D5CDD505-2E9C-101B-9397-08002B2CF9AE}" pid="436" name="language_frminfotype_us">
    <vt:lpwstr>Assign Info Type</vt:lpwstr>
  </property>
  <property fmtid="{D5CDD505-2E9C-101B-9397-08002B2CF9AE}" pid="437" name="language_frminfotype_nl">
    <vt:lpwstr/>
  </property>
  <property fmtid="{D5CDD505-2E9C-101B-9397-08002B2CF9AE}" pid="438" name="language_frminfotype_f">
    <vt:lpwstr/>
  </property>
  <property fmtid="{D5CDD505-2E9C-101B-9397-08002B2CF9AE}" pid="439" name="language_frminfotype_d">
    <vt:lpwstr/>
  </property>
  <property fmtid="{D5CDD505-2E9C-101B-9397-08002B2CF9AE}" pid="440" name="language_infotype_lblselect_us">
    <vt:lpwstr>Select an Info Type below:</vt:lpwstr>
  </property>
  <property fmtid="{D5CDD505-2E9C-101B-9397-08002B2CF9AE}" pid="441" name="language_infotype_lblselect_nl">
    <vt:lpwstr/>
  </property>
  <property fmtid="{D5CDD505-2E9C-101B-9397-08002B2CF9AE}" pid="442" name="language_infotype_lblselect_f">
    <vt:lpwstr/>
  </property>
  <property fmtid="{D5CDD505-2E9C-101B-9397-08002B2CF9AE}" pid="443" name="language_infotype_lblselect_d">
    <vt:lpwstr/>
  </property>
  <property fmtid="{D5CDD505-2E9C-101B-9397-08002B2CF9AE}" pid="444" name="language_infotype_cmdok_us">
    <vt:lpwstr>OK</vt:lpwstr>
  </property>
  <property fmtid="{D5CDD505-2E9C-101B-9397-08002B2CF9AE}" pid="445" name="language_infotype_cmdok_nl">
    <vt:lpwstr>OK</vt:lpwstr>
  </property>
  <property fmtid="{D5CDD505-2E9C-101B-9397-08002B2CF9AE}" pid="446" name="language_infotype_cmdok_f">
    <vt:lpwstr>OK</vt:lpwstr>
  </property>
  <property fmtid="{D5CDD505-2E9C-101B-9397-08002B2CF9AE}" pid="447" name="language_infotype_cmdok_d">
    <vt:lpwstr>OK</vt:lpwstr>
  </property>
  <property fmtid="{D5CDD505-2E9C-101B-9397-08002B2CF9AE}" pid="448" name="language_infotype_cmdcancel_us">
    <vt:lpwstr>Cancel</vt:lpwstr>
  </property>
  <property fmtid="{D5CDD505-2E9C-101B-9397-08002B2CF9AE}" pid="449" name="language_infotype_cmdcancel_nl">
    <vt:lpwstr>Cancel</vt:lpwstr>
  </property>
  <property fmtid="{D5CDD505-2E9C-101B-9397-08002B2CF9AE}" pid="450" name="language_infotype_cmdcancel_f">
    <vt:lpwstr>Cancel</vt:lpwstr>
  </property>
  <property fmtid="{D5CDD505-2E9C-101B-9397-08002B2CF9AE}" pid="451" name="language_infotype_cmdcancel_d">
    <vt:lpwstr>Cancel</vt:lpwstr>
  </property>
  <property fmtid="{D5CDD505-2E9C-101B-9397-08002B2CF9AE}" pid="452" name="language_frminsertautotxt_us">
    <vt:lpwstr>Edit Autotext</vt:lpwstr>
  </property>
  <property fmtid="{D5CDD505-2E9C-101B-9397-08002B2CF9AE}" pid="453" name="language_frminsertautotxt_nl">
    <vt:lpwstr/>
  </property>
  <property fmtid="{D5CDD505-2E9C-101B-9397-08002B2CF9AE}" pid="454" name="language_frminsertautotxt_f">
    <vt:lpwstr/>
  </property>
  <property fmtid="{D5CDD505-2E9C-101B-9397-08002B2CF9AE}" pid="455" name="language_frminsertautotxt_d">
    <vt:lpwstr/>
  </property>
  <property fmtid="{D5CDD505-2E9C-101B-9397-08002B2CF9AE}" pid="456" name="language_insertautotxt_lblselect_us">
    <vt:lpwstr>Select an autotext to insert:</vt:lpwstr>
  </property>
  <property fmtid="{D5CDD505-2E9C-101B-9397-08002B2CF9AE}" pid="457" name="language_insertautotxt_lblselect_nl">
    <vt:lpwstr/>
  </property>
  <property fmtid="{D5CDD505-2E9C-101B-9397-08002B2CF9AE}" pid="458" name="language_insertautotxt_lblselect_f">
    <vt:lpwstr/>
  </property>
  <property fmtid="{D5CDD505-2E9C-101B-9397-08002B2CF9AE}" pid="459" name="language_insertautotxt_lblselect_d">
    <vt:lpwstr/>
  </property>
  <property fmtid="{D5CDD505-2E9C-101B-9397-08002B2CF9AE}" pid="460" name="language_insertautotxt_lblnote_us">
    <vt:lpwstr>NOTE:_x000d_The coloring of the autotext will help you to see where the autotext begins and ends._x000d_The color will NOT be saved with the autotext on a later appending.</vt:lpwstr>
  </property>
  <property fmtid="{D5CDD505-2E9C-101B-9397-08002B2CF9AE}" pid="461" name="language_insertautotxt_lblnote_nl">
    <vt:lpwstr/>
  </property>
  <property fmtid="{D5CDD505-2E9C-101B-9397-08002B2CF9AE}" pid="462" name="language_insertautotxt_lblnote_f">
    <vt:lpwstr/>
  </property>
  <property fmtid="{D5CDD505-2E9C-101B-9397-08002B2CF9AE}" pid="463" name="language_insertautotxt_lblnote_d">
    <vt:lpwstr/>
  </property>
  <property fmtid="{D5CDD505-2E9C-101B-9397-08002B2CF9AE}" pid="464" name="language_insertautotxt_cmdok_us">
    <vt:lpwstr>OK</vt:lpwstr>
  </property>
  <property fmtid="{D5CDD505-2E9C-101B-9397-08002B2CF9AE}" pid="465" name="language_insertautotxt_cmdok_nl">
    <vt:lpwstr>OK</vt:lpwstr>
  </property>
  <property fmtid="{D5CDD505-2E9C-101B-9397-08002B2CF9AE}" pid="466" name="language_insertautotxt_cmdok_f">
    <vt:lpwstr>OK</vt:lpwstr>
  </property>
  <property fmtid="{D5CDD505-2E9C-101B-9397-08002B2CF9AE}" pid="467" name="language_insertautotxt_cmdok_d">
    <vt:lpwstr>OK</vt:lpwstr>
  </property>
  <property fmtid="{D5CDD505-2E9C-101B-9397-08002B2CF9AE}" pid="468" name="language_insertautotxt_cmdcancel_us">
    <vt:lpwstr>Cancel</vt:lpwstr>
  </property>
  <property fmtid="{D5CDD505-2E9C-101B-9397-08002B2CF9AE}" pid="469" name="language_insertautotxt_cmdcancel_nl">
    <vt:lpwstr>Cancel</vt:lpwstr>
  </property>
  <property fmtid="{D5CDD505-2E9C-101B-9397-08002B2CF9AE}" pid="470" name="language_insertautotxt_cmdcancel_f">
    <vt:lpwstr>Cancel</vt:lpwstr>
  </property>
  <property fmtid="{D5CDD505-2E9C-101B-9397-08002B2CF9AE}" pid="471" name="language_insertautotxt_cmdcancel_d">
    <vt:lpwstr>Cancel</vt:lpwstr>
  </property>
  <property fmtid="{D5CDD505-2E9C-101B-9397-08002B2CF9AE}" pid="472" name="language_frmmissingblankline_us">
    <vt:lpwstr>Warning</vt:lpwstr>
  </property>
  <property fmtid="{D5CDD505-2E9C-101B-9397-08002B2CF9AE}" pid="473" name="language_frmmissingblankline_nl">
    <vt:lpwstr/>
  </property>
  <property fmtid="{D5CDD505-2E9C-101B-9397-08002B2CF9AE}" pid="474" name="language_frmmissingblankline_f">
    <vt:lpwstr/>
  </property>
  <property fmtid="{D5CDD505-2E9C-101B-9397-08002B2CF9AE}" pid="475" name="language_frmmissingblankline_d">
    <vt:lpwstr/>
  </property>
  <property fmtid="{D5CDD505-2E9C-101B-9397-08002B2CF9AE}" pid="476" name="language_missingblankline_label1_us">
    <vt:lpwstr>A blank line between the table and the block is missing._x000d__x000d_Click RESUME to insert a blank line and continue._x000d_Click CANCEL to quit.</vt:lpwstr>
  </property>
  <property fmtid="{D5CDD505-2E9C-101B-9397-08002B2CF9AE}" pid="477" name="language_missingblankline_label1_nl">
    <vt:lpwstr/>
  </property>
  <property fmtid="{D5CDD505-2E9C-101B-9397-08002B2CF9AE}" pid="478" name="language_missingblankline_label1_f">
    <vt:lpwstr/>
  </property>
  <property fmtid="{D5CDD505-2E9C-101B-9397-08002B2CF9AE}" pid="479" name="language_missingblankline_label1_d">
    <vt:lpwstr/>
  </property>
  <property fmtid="{D5CDD505-2E9C-101B-9397-08002B2CF9AE}" pid="480" name="language_missingblankline_cmdresume_us">
    <vt:lpwstr>Resume</vt:lpwstr>
  </property>
  <property fmtid="{D5CDD505-2E9C-101B-9397-08002B2CF9AE}" pid="481" name="language_missingblankline_cmdresume_nl">
    <vt:lpwstr/>
  </property>
  <property fmtid="{D5CDD505-2E9C-101B-9397-08002B2CF9AE}" pid="482" name="language_missingblankline_cmdresume_f">
    <vt:lpwstr/>
  </property>
  <property fmtid="{D5CDD505-2E9C-101B-9397-08002B2CF9AE}" pid="483" name="language_missingblankline_cmdresume_d">
    <vt:lpwstr/>
  </property>
  <property fmtid="{D5CDD505-2E9C-101B-9397-08002B2CF9AE}" pid="484" name="language_missingblankline_cmdcancel_us">
    <vt:lpwstr>Cancel</vt:lpwstr>
  </property>
  <property fmtid="{D5CDD505-2E9C-101B-9397-08002B2CF9AE}" pid="485" name="language_missingblankline_cmdcancel_nl">
    <vt:lpwstr>Cancel</vt:lpwstr>
  </property>
  <property fmtid="{D5CDD505-2E9C-101B-9397-08002B2CF9AE}" pid="486" name="language_missingblankline_cmdcancel_f">
    <vt:lpwstr>Cancel</vt:lpwstr>
  </property>
  <property fmtid="{D5CDD505-2E9C-101B-9397-08002B2CF9AE}" pid="487" name="language_missingblankline_cmdcancel_d">
    <vt:lpwstr>Cancel</vt:lpwstr>
  </property>
  <property fmtid="{D5CDD505-2E9C-101B-9397-08002B2CF9AE}" pid="488" name="language_frmpagesetup_us">
    <vt:lpwstr>Change Page Setup</vt:lpwstr>
  </property>
  <property fmtid="{D5CDD505-2E9C-101B-9397-08002B2CF9AE}" pid="489" name="language_frmpagesetup_f">
    <vt:lpwstr>Modifier la mise en page</vt:lpwstr>
  </property>
  <property fmtid="{D5CDD505-2E9C-101B-9397-08002B2CF9AE}" pid="490" name="language_frmpagesetup_d">
    <vt:lpwstr>Seiteneinrichtung ändern</vt:lpwstr>
  </property>
  <property fmtid="{D5CDD505-2E9C-101B-9397-08002B2CF9AE}" pid="491" name="language_pagesetup_lblselect_us">
    <vt:lpwstr>Select one of the page formats:</vt:lpwstr>
  </property>
  <property fmtid="{D5CDD505-2E9C-101B-9397-08002B2CF9AE}" pid="492" name="language_pagesetup_optionbutton1_us">
    <vt:lpwstr>US Letter</vt:lpwstr>
  </property>
  <property fmtid="{D5CDD505-2E9C-101B-9397-08002B2CF9AE}" pid="493" name="language_pagesetup_optionbutton1_nl">
    <vt:lpwstr>US Letter</vt:lpwstr>
  </property>
  <property fmtid="{D5CDD505-2E9C-101B-9397-08002B2CF9AE}" pid="494" name="language_pagesetup_optionbutton1_f">
    <vt:lpwstr>US Letter</vt:lpwstr>
  </property>
  <property fmtid="{D5CDD505-2E9C-101B-9397-08002B2CF9AE}" pid="495" name="language_pagesetup_optionbutton1_d">
    <vt:lpwstr>US Letter</vt:lpwstr>
  </property>
  <property fmtid="{D5CDD505-2E9C-101B-9397-08002B2CF9AE}" pid="496" name="language_pagesetup_optionbutton2_us">
    <vt:lpwstr>A4</vt:lpwstr>
  </property>
  <property fmtid="{D5CDD505-2E9C-101B-9397-08002B2CF9AE}" pid="497" name="language_pagesetup_optionbutton2_nl">
    <vt:lpwstr>A4</vt:lpwstr>
  </property>
  <property fmtid="{D5CDD505-2E9C-101B-9397-08002B2CF9AE}" pid="498" name="language_pagesetup_optionbutton2_f">
    <vt:lpwstr>A4</vt:lpwstr>
  </property>
  <property fmtid="{D5CDD505-2E9C-101B-9397-08002B2CF9AE}" pid="499" name="language_pagesetup_optionbutton2_d">
    <vt:lpwstr>A4</vt:lpwstr>
  </property>
  <property fmtid="{D5CDD505-2E9C-101B-9397-08002B2CF9AE}" pid="500" name="language_pagesetup_chksaveasdefault_us">
    <vt:lpwstr>Save as default in template</vt:lpwstr>
  </property>
  <property fmtid="{D5CDD505-2E9C-101B-9397-08002B2CF9AE}" pid="501" name="language_pagesetup_chksaveasdefault_nl">
    <vt:lpwstr>Opslaan als standaard in sjabloon</vt:lpwstr>
  </property>
  <property fmtid="{D5CDD505-2E9C-101B-9397-08002B2CF9AE}" pid="502" name="language_pagesetup_chksaveasdefault_f">
    <vt:lpwstr>Format par défaut dans le modèle</vt:lpwstr>
  </property>
  <property fmtid="{D5CDD505-2E9C-101B-9397-08002B2CF9AE}" pid="503" name="language_pagesetup_chksaveasdefault_d">
    <vt:lpwstr>Als Standard festlegen</vt:lpwstr>
  </property>
  <property fmtid="{D5CDD505-2E9C-101B-9397-08002B2CF9AE}" pid="504" name="language_pagesetup_cmdok_us">
    <vt:lpwstr>OK</vt:lpwstr>
  </property>
  <property fmtid="{D5CDD505-2E9C-101B-9397-08002B2CF9AE}" pid="505" name="language_pagesetup_cmdok_nl">
    <vt:lpwstr>OK</vt:lpwstr>
  </property>
  <property fmtid="{D5CDD505-2E9C-101B-9397-08002B2CF9AE}" pid="506" name="language_pagesetup_cmdok_f">
    <vt:lpwstr>OK</vt:lpwstr>
  </property>
  <property fmtid="{D5CDD505-2E9C-101B-9397-08002B2CF9AE}" pid="507" name="language_pagesetup_cmdok_d">
    <vt:lpwstr>OK</vt:lpwstr>
  </property>
  <property fmtid="{D5CDD505-2E9C-101B-9397-08002B2CF9AE}" pid="508" name="language_pagesetup_cmdcancel_us">
    <vt:lpwstr>Cancel</vt:lpwstr>
  </property>
  <property fmtid="{D5CDD505-2E9C-101B-9397-08002B2CF9AE}" pid="509" name="language_pagesetup_cmdcancel_nl">
    <vt:lpwstr>Cancel</vt:lpwstr>
  </property>
  <property fmtid="{D5CDD505-2E9C-101B-9397-08002B2CF9AE}" pid="510" name="language_pagesetup_cmdcancel_f">
    <vt:lpwstr>Cancel</vt:lpwstr>
  </property>
  <property fmtid="{D5CDD505-2E9C-101B-9397-08002B2CF9AE}" pid="511" name="language_pagesetup_cmdcancel_d">
    <vt:lpwstr>Cancel</vt:lpwstr>
  </property>
  <property fmtid="{D5CDD505-2E9C-101B-9397-08002B2CF9AE}" pid="512" name="language_frmtemplatelanguage_us">
    <vt:lpwstr>Language settings</vt:lpwstr>
  </property>
  <property fmtid="{D5CDD505-2E9C-101B-9397-08002B2CF9AE}" pid="513" name="language_frmtemplatelanguage_nl">
    <vt:lpwstr/>
  </property>
  <property fmtid="{D5CDD505-2E9C-101B-9397-08002B2CF9AE}" pid="514" name="language_frmtemplatelanguage_f">
    <vt:lpwstr/>
  </property>
  <property fmtid="{D5CDD505-2E9C-101B-9397-08002B2CF9AE}" pid="515" name="language_frmtemplatelanguage_d">
    <vt:lpwstr/>
  </property>
  <property fmtid="{D5CDD505-2E9C-101B-9397-08002B2CF9AE}" pid="516" name="language_templatelanguage_label1_us">
    <vt:lpwstr>Select a language:</vt:lpwstr>
  </property>
  <property fmtid="{D5CDD505-2E9C-101B-9397-08002B2CF9AE}" pid="517" name="language_templatelanguage_label1_nl">
    <vt:lpwstr/>
  </property>
  <property fmtid="{D5CDD505-2E9C-101B-9397-08002B2CF9AE}" pid="518" name="language_templatelanguage_label1_f">
    <vt:lpwstr/>
  </property>
  <property fmtid="{D5CDD505-2E9C-101B-9397-08002B2CF9AE}" pid="519" name="language_templatelanguage_label1_d">
    <vt:lpwstr/>
  </property>
  <property fmtid="{D5CDD505-2E9C-101B-9397-08002B2CF9AE}" pid="520" name="language_templatelanguage_optionbutton1_us">
    <vt:lpwstr>English</vt:lpwstr>
  </property>
  <property fmtid="{D5CDD505-2E9C-101B-9397-08002B2CF9AE}" pid="521" name="language_templatelanguage_optionbutton1_nl">
    <vt:lpwstr/>
  </property>
  <property fmtid="{D5CDD505-2E9C-101B-9397-08002B2CF9AE}" pid="522" name="language_templatelanguage_optionbutton1_f">
    <vt:lpwstr/>
  </property>
  <property fmtid="{D5CDD505-2E9C-101B-9397-08002B2CF9AE}" pid="523" name="language_templatelanguage_optionbutton1_d">
    <vt:lpwstr/>
  </property>
  <property fmtid="{D5CDD505-2E9C-101B-9397-08002B2CF9AE}" pid="524" name="language_templatelanguage_optionbutton2_us">
    <vt:lpwstr>German</vt:lpwstr>
  </property>
  <property fmtid="{D5CDD505-2E9C-101B-9397-08002B2CF9AE}" pid="525" name="language_templatelanguage_optionbutton2_nl">
    <vt:lpwstr/>
  </property>
  <property fmtid="{D5CDD505-2E9C-101B-9397-08002B2CF9AE}" pid="526" name="language_templatelanguage_optionbutton2_f">
    <vt:lpwstr/>
  </property>
  <property fmtid="{D5CDD505-2E9C-101B-9397-08002B2CF9AE}" pid="527" name="language_templatelanguage_optionbutton2_d">
    <vt:lpwstr/>
  </property>
  <property fmtid="{D5CDD505-2E9C-101B-9397-08002B2CF9AE}" pid="528" name="language_templatelanguage_optionbutton3_us">
    <vt:lpwstr>Dutch</vt:lpwstr>
  </property>
  <property fmtid="{D5CDD505-2E9C-101B-9397-08002B2CF9AE}" pid="529" name="language_templatelanguage_optionbutton3_nl">
    <vt:lpwstr/>
  </property>
  <property fmtid="{D5CDD505-2E9C-101B-9397-08002B2CF9AE}" pid="530" name="language_templatelanguage_optionbutton3_f">
    <vt:lpwstr/>
  </property>
  <property fmtid="{D5CDD505-2E9C-101B-9397-08002B2CF9AE}" pid="531" name="language_templatelanguage_optionbutton3_d">
    <vt:lpwstr/>
  </property>
  <property fmtid="{D5CDD505-2E9C-101B-9397-08002B2CF9AE}" pid="532" name="language_templatelanguage_optionbutton4_us">
    <vt:lpwstr>French</vt:lpwstr>
  </property>
  <property fmtid="{D5CDD505-2E9C-101B-9397-08002B2CF9AE}" pid="533" name="language_templatelanguage_optionbutton4_nl">
    <vt:lpwstr/>
  </property>
  <property fmtid="{D5CDD505-2E9C-101B-9397-08002B2CF9AE}" pid="534" name="language_templatelanguage_optionbutton4_f">
    <vt:lpwstr/>
  </property>
  <property fmtid="{D5CDD505-2E9C-101B-9397-08002B2CF9AE}" pid="535" name="language_templatelanguage_optionbutton4_d">
    <vt:lpwstr/>
  </property>
  <property fmtid="{D5CDD505-2E9C-101B-9397-08002B2CF9AE}" pid="536" name="language_templatelanguage_cmdok_us">
    <vt:lpwstr>OK</vt:lpwstr>
  </property>
  <property fmtid="{D5CDD505-2E9C-101B-9397-08002B2CF9AE}" pid="537" name="language_templatelanguage_cmdok_nl">
    <vt:lpwstr>OK</vt:lpwstr>
  </property>
  <property fmtid="{D5CDD505-2E9C-101B-9397-08002B2CF9AE}" pid="538" name="language_templatelanguage_cmdok_f">
    <vt:lpwstr>OK</vt:lpwstr>
  </property>
  <property fmtid="{D5CDD505-2E9C-101B-9397-08002B2CF9AE}" pid="539" name="language_templatelanguage_cmdok_d">
    <vt:lpwstr>OK</vt:lpwstr>
  </property>
  <property fmtid="{D5CDD505-2E9C-101B-9397-08002B2CF9AE}" pid="540" name="language_templatelanguage_cmdcancel_us">
    <vt:lpwstr>Cancel</vt:lpwstr>
  </property>
  <property fmtid="{D5CDD505-2E9C-101B-9397-08002B2CF9AE}" pid="541" name="language_templatelanguage_cmdcancel_nl">
    <vt:lpwstr>Cancel</vt:lpwstr>
  </property>
  <property fmtid="{D5CDD505-2E9C-101B-9397-08002B2CF9AE}" pid="542" name="language_templatelanguage_cmdcancel_f">
    <vt:lpwstr>Cancel</vt:lpwstr>
  </property>
  <property fmtid="{D5CDD505-2E9C-101B-9397-08002B2CF9AE}" pid="543" name="language_templatelanguage_cmdcancel_d">
    <vt:lpwstr>Cancel</vt:lpwstr>
  </property>
  <property fmtid="{D5CDD505-2E9C-101B-9397-08002B2CF9AE}" pid="544" name="language_frmtoc_us">
    <vt:lpwstr>Insert Table Of Contents</vt:lpwstr>
  </property>
  <property fmtid="{D5CDD505-2E9C-101B-9397-08002B2CF9AE}" pid="545" name="language_frmtoc_nl">
    <vt:lpwstr>Inhoudsopgave invoegen</vt:lpwstr>
  </property>
  <property fmtid="{D5CDD505-2E9C-101B-9397-08002B2CF9AE}" pid="546" name="language_frmtoc_f">
    <vt:lpwstr>Insérer une table des matières</vt:lpwstr>
  </property>
  <property fmtid="{D5CDD505-2E9C-101B-9397-08002B2CF9AE}" pid="547" name="language_frmtoc_d">
    <vt:lpwstr>Inhaltsverzeichnis einfügen</vt:lpwstr>
  </property>
  <property fmtid="{D5CDD505-2E9C-101B-9397-08002B2CF9AE}" pid="548" name="language_toc_lblwheretoplane_us">
    <vt:lpwstr>Select where to place the table of contents:</vt:lpwstr>
  </property>
  <property fmtid="{D5CDD505-2E9C-101B-9397-08002B2CF9AE}" pid="549" name="language_toc_lblwheretoplane_nl">
    <vt:lpwstr>Selecteer de plaats van de inhoudsopgave:</vt:lpwstr>
  </property>
  <property fmtid="{D5CDD505-2E9C-101B-9397-08002B2CF9AE}" pid="550" name="language_toc_lblwheretoplane_f">
    <vt:lpwstr>Sélectionner l'emplacement de la table des matières :</vt:lpwstr>
  </property>
  <property fmtid="{D5CDD505-2E9C-101B-9397-08002B2CF9AE}" pid="551" name="language_toc_lblwheretoplane_d">
    <vt:lpwstr>Position des Inhaltsverzeichnisses wählen:</vt:lpwstr>
  </property>
  <property fmtid="{D5CDD505-2E9C-101B-9397-08002B2CF9AE}" pid="552" name="language_toc_optionbutton1_us">
    <vt:lpwstr>At the start of the document</vt:lpwstr>
  </property>
  <property fmtid="{D5CDD505-2E9C-101B-9397-08002B2CF9AE}" pid="553" name="language_toc_optionbutton1_nl">
    <vt:lpwstr>Aan het begin van het document</vt:lpwstr>
  </property>
  <property fmtid="{D5CDD505-2E9C-101B-9397-08002B2CF9AE}" pid="554" name="language_toc_optionbutton1_f">
    <vt:lpwstr>Au début du document</vt:lpwstr>
  </property>
  <property fmtid="{D5CDD505-2E9C-101B-9397-08002B2CF9AE}" pid="555" name="language_toc_optionbutton1_d">
    <vt:lpwstr>Am Anfang des Dokuments</vt:lpwstr>
  </property>
  <property fmtid="{D5CDD505-2E9C-101B-9397-08002B2CF9AE}" pid="556" name="language_toc_optionbutton2_us">
    <vt:lpwstr>At the end of the document</vt:lpwstr>
  </property>
  <property fmtid="{D5CDD505-2E9C-101B-9397-08002B2CF9AE}" pid="557" name="language_toc_optionbutton2_nl">
    <vt:lpwstr>Aan het einde van het document</vt:lpwstr>
  </property>
  <property fmtid="{D5CDD505-2E9C-101B-9397-08002B2CF9AE}" pid="558" name="language_toc_optionbutton2_f">
    <vt:lpwstr>A la fin du document</vt:lpwstr>
  </property>
  <property fmtid="{D5CDD505-2E9C-101B-9397-08002B2CF9AE}" pid="559" name="language_toc_optionbutton2_d">
    <vt:lpwstr>Am Ende des Dokuments</vt:lpwstr>
  </property>
  <property fmtid="{D5CDD505-2E9C-101B-9397-08002B2CF9AE}" pid="560" name="language_toc_cbxaddpubtitle_us">
    <vt:lpwstr>Add a publication title before the TOC</vt:lpwstr>
  </property>
  <property fmtid="{D5CDD505-2E9C-101B-9397-08002B2CF9AE}" pid="561" name="language_toc_cbxaddpubtitle_nl">
    <vt:lpwstr>Publicatietitel toevoegen vóór de inhoudsopgave</vt:lpwstr>
  </property>
  <property fmtid="{D5CDD505-2E9C-101B-9397-08002B2CF9AE}" pid="562" name="language_toc_cbxaddpubtitle_f">
    <vt:lpwstr>Ajouter un titre de publication avant la TdM</vt:lpwstr>
  </property>
  <property fmtid="{D5CDD505-2E9C-101B-9397-08002B2CF9AE}" pid="563" name="language_toc_cbxaddpubtitle_d">
    <vt:lpwstr>Publikationstitel vor dem Inhaltsverzeichnis hinzufügen</vt:lpwstr>
  </property>
  <property fmtid="{D5CDD505-2E9C-101B-9397-08002B2CF9AE}" pid="564" name="language_toc_cmdok_us">
    <vt:lpwstr>OK</vt:lpwstr>
  </property>
  <property fmtid="{D5CDD505-2E9C-101B-9397-08002B2CF9AE}" pid="565" name="language_toc_cmdok_nl">
    <vt:lpwstr>OK</vt:lpwstr>
  </property>
  <property fmtid="{D5CDD505-2E9C-101B-9397-08002B2CF9AE}" pid="566" name="language_toc_cmdok_f">
    <vt:lpwstr>OK</vt:lpwstr>
  </property>
  <property fmtid="{D5CDD505-2E9C-101B-9397-08002B2CF9AE}" pid="567" name="language_toc_cmdok_d">
    <vt:lpwstr>OK</vt:lpwstr>
  </property>
  <property fmtid="{D5CDD505-2E9C-101B-9397-08002B2CF9AE}" pid="568" name="language_toc_cmdcancel_us">
    <vt:lpwstr>Cancel</vt:lpwstr>
  </property>
  <property fmtid="{D5CDD505-2E9C-101B-9397-08002B2CF9AE}" pid="569" name="language_toc_cmdcancel_nl">
    <vt:lpwstr>Cancel</vt:lpwstr>
  </property>
  <property fmtid="{D5CDD505-2E9C-101B-9397-08002B2CF9AE}" pid="570" name="language_toc_cmdcancel_f">
    <vt:lpwstr>Cancel</vt:lpwstr>
  </property>
  <property fmtid="{D5CDD505-2E9C-101B-9397-08002B2CF9AE}" pid="571" name="language_toc_cmdcancel_d">
    <vt:lpwstr>Cancel</vt:lpwstr>
  </property>
  <property fmtid="{D5CDD505-2E9C-101B-9397-08002B2CF9AE}" pid="572" name="language_frmxmloptions_us">
    <vt:lpwstr>XML Options</vt:lpwstr>
  </property>
  <property fmtid="{D5CDD505-2E9C-101B-9397-08002B2CF9AE}" pid="573" name="language_frmxmloptions_nl">
    <vt:lpwstr/>
  </property>
  <property fmtid="{D5CDD505-2E9C-101B-9397-08002B2CF9AE}" pid="574" name="language_frmxmloptions_f">
    <vt:lpwstr/>
  </property>
  <property fmtid="{D5CDD505-2E9C-101B-9397-08002B2CF9AE}" pid="575" name="language_frmxmloptions_d">
    <vt:lpwstr/>
  </property>
  <property fmtid="{D5CDD505-2E9C-101B-9397-08002B2CF9AE}" pid="576" name="language_xmloptions_label1_us">
    <vt:lpwstr>Select an XSL-Stylesheet:</vt:lpwstr>
  </property>
  <property fmtid="{D5CDD505-2E9C-101B-9397-08002B2CF9AE}" pid="577" name="language_xmloptions_label1_nl">
    <vt:lpwstr/>
  </property>
  <property fmtid="{D5CDD505-2E9C-101B-9397-08002B2CF9AE}" pid="578" name="language_xmloptions_label1_f">
    <vt:lpwstr/>
  </property>
  <property fmtid="{D5CDD505-2E9C-101B-9397-08002B2CF9AE}" pid="579" name="language_xmloptions_label1_d">
    <vt:lpwstr/>
  </property>
  <property fmtid="{D5CDD505-2E9C-101B-9397-08002B2CF9AE}" pid="580" name="language_xmloptions_cmdbrowse_us">
    <vt:lpwstr>Browse</vt:lpwstr>
  </property>
  <property fmtid="{D5CDD505-2E9C-101B-9397-08002B2CF9AE}" pid="581" name="language_xmloptions_cmdbrowse_nl">
    <vt:lpwstr/>
  </property>
  <property fmtid="{D5CDD505-2E9C-101B-9397-08002B2CF9AE}" pid="582" name="language_xmloptions_cmdbrowse_f">
    <vt:lpwstr/>
  </property>
  <property fmtid="{D5CDD505-2E9C-101B-9397-08002B2CF9AE}" pid="583" name="language_xmloptions_cmdbrowse_d">
    <vt:lpwstr/>
  </property>
  <property fmtid="{D5CDD505-2E9C-101B-9397-08002B2CF9AE}" pid="584" name="language_xmloptions_cmdok_us">
    <vt:lpwstr>OK</vt:lpwstr>
  </property>
  <property fmtid="{D5CDD505-2E9C-101B-9397-08002B2CF9AE}" pid="585" name="language_xmloptions_cmdok_nl">
    <vt:lpwstr>OK</vt:lpwstr>
  </property>
  <property fmtid="{D5CDD505-2E9C-101B-9397-08002B2CF9AE}" pid="586" name="language_xmloptions_cmdok_f">
    <vt:lpwstr>OK</vt:lpwstr>
  </property>
  <property fmtid="{D5CDD505-2E9C-101B-9397-08002B2CF9AE}" pid="587" name="language_xmloptions_cmdok_d">
    <vt:lpwstr>OK</vt:lpwstr>
  </property>
  <property fmtid="{D5CDD505-2E9C-101B-9397-08002B2CF9AE}" pid="588" name="language_xmloptions_cmdcancel_us">
    <vt:lpwstr>Cancel</vt:lpwstr>
  </property>
  <property fmtid="{D5CDD505-2E9C-101B-9397-08002B2CF9AE}" pid="589" name="language_xmloptions_cmdcancel_nl">
    <vt:lpwstr>Cancel</vt:lpwstr>
  </property>
  <property fmtid="{D5CDD505-2E9C-101B-9397-08002B2CF9AE}" pid="590" name="language_xmloptions_cmdcancel_f">
    <vt:lpwstr>Cancel</vt:lpwstr>
  </property>
  <property fmtid="{D5CDD505-2E9C-101B-9397-08002B2CF9AE}" pid="591" name="language_xmloptions_cmdcancel_d">
    <vt:lpwstr>Cancel</vt:lpwstr>
  </property>
  <property fmtid="{D5CDD505-2E9C-101B-9397-08002B2CF9AE}" pid="592" name="language_lblfailassigninfotype6_nl">
    <vt:lpwstr/>
  </property>
  <property fmtid="{D5CDD505-2E9C-101B-9397-08002B2CF9AE}" pid="593" name="language_lblfailassigninfotype6_f">
    <vt:lpwstr/>
  </property>
  <property fmtid="{D5CDD505-2E9C-101B-9397-08002B2CF9AE}" pid="594" name="language_lblfailassigninfotype6_d">
    <vt:lpwstr/>
  </property>
  <property fmtid="{D5CDD505-2E9C-101B-9397-08002B2CF9AE}" pid="595" name="language_lblfailassigninfotype7_nl">
    <vt:lpwstr/>
  </property>
  <property fmtid="{D5CDD505-2E9C-101B-9397-08002B2CF9AE}" pid="596" name="language_lblfailassigninfotype7_f">
    <vt:lpwstr/>
  </property>
  <property fmtid="{D5CDD505-2E9C-101B-9397-08002B2CF9AE}" pid="597" name="language_lblfailassigninfotype7_d">
    <vt:lpwstr/>
  </property>
  <property fmtid="{D5CDD505-2E9C-101B-9397-08002B2CF9AE}" pid="598" name="language_lblcannotrundirectly_nl">
    <vt:lpwstr>Sorry, deze macro kan niet direct starten.</vt:lpwstr>
  </property>
  <property fmtid="{D5CDD505-2E9C-101B-9397-08002B2CF9AE}" pid="599" name="language_lblcannotrundirectly_f">
    <vt:lpwstr>Désolé, cette macro ne peut pas s'exécuter directement.</vt:lpwstr>
  </property>
  <property fmtid="{D5CDD505-2E9C-101B-9397-08002B2CF9AE}" pid="600" name="language_lblcannotrundirectly_d">
    <vt:lpwstr>Sie können dieses Makro nicht direkt ausführen.</vt:lpwstr>
  </property>
  <property fmtid="{D5CDD505-2E9C-101B-9397-08002B2CF9AE}" pid="601" name="language_appautotxt_cmdcancel_nl">
    <vt:lpwstr>Cancel</vt:lpwstr>
  </property>
  <property fmtid="{D5CDD505-2E9C-101B-9397-08002B2CF9AE}" pid="602" name="language_appautotxt_cmdcancel_f">
    <vt:lpwstr>Cancel</vt:lpwstr>
  </property>
  <property fmtid="{D5CDD505-2E9C-101B-9397-08002B2CF9AE}" pid="603" name="language_appautotxt_cmdcancel_d">
    <vt:lpwstr>Cancel</vt:lpwstr>
  </property>
  <property fmtid="{D5CDD505-2E9C-101B-9397-08002B2CF9AE}" pid="604" name="language_frmpagesetup_nl">
    <vt:lpwstr>Pagina-instelling wijzigen</vt:lpwstr>
  </property>
  <property fmtid="{D5CDD505-2E9C-101B-9397-08002B2CF9AE}" pid="605" name="language_pagesetup_lblselect_nl">
    <vt:lpwstr>Selecteer een paginaformaat:</vt:lpwstr>
  </property>
  <property fmtid="{D5CDD505-2E9C-101B-9397-08002B2CF9AE}" pid="606" name="language_pagesetup_lblselect_f">
    <vt:lpwstr>Sélectionner un format de papier :</vt:lpwstr>
  </property>
  <property fmtid="{D5CDD505-2E9C-101B-9397-08002B2CF9AE}" pid="607" name="language_pagesetup_lblselect_d">
    <vt:lpwstr>Seitenformat wählen:</vt:lpwstr>
  </property>
  <property fmtid="{D5CDD505-2E9C-101B-9397-08002B2CF9AE}" pid="608" name="language_phrase100_us">
    <vt:lpwstr>Continued on next page</vt:lpwstr>
  </property>
  <property fmtid="{D5CDD505-2E9C-101B-9397-08002B2CF9AE}" pid="609" name="language_phrase100_nl">
    <vt:lpwstr/>
  </property>
  <property fmtid="{D5CDD505-2E9C-101B-9397-08002B2CF9AE}" pid="610" name="language_phrase100_f">
    <vt:lpwstr/>
  </property>
  <property fmtid="{D5CDD505-2E9C-101B-9397-08002B2CF9AE}" pid="611" name="language_phrase100_d">
    <vt:lpwstr/>
  </property>
  <property fmtid="{D5CDD505-2E9C-101B-9397-08002B2CF9AE}" pid="612" name="language_phrase101_us">
    <vt:lpwstr>Continued</vt:lpwstr>
  </property>
  <property fmtid="{D5CDD505-2E9C-101B-9397-08002B2CF9AE}" pid="613" name="language_phrase101_nl">
    <vt:lpwstr/>
  </property>
  <property fmtid="{D5CDD505-2E9C-101B-9397-08002B2CF9AE}" pid="614" name="language_phrase101_f">
    <vt:lpwstr/>
  </property>
  <property fmtid="{D5CDD505-2E9C-101B-9397-08002B2CF9AE}" pid="615" name="language_phrase101_d">
    <vt:lpwstr/>
  </property>
  <property fmtid="{D5CDD505-2E9C-101B-9397-08002B2CF9AE}" pid="616" name="language_phrase102_us">
    <vt:lpwstr>(continued)</vt:lpwstr>
  </property>
  <property fmtid="{D5CDD505-2E9C-101B-9397-08002B2CF9AE}" pid="617" name="language_phrase102_nl">
    <vt:lpwstr/>
  </property>
  <property fmtid="{D5CDD505-2E9C-101B-9397-08002B2CF9AE}" pid="618" name="language_phrase102_f">
    <vt:lpwstr/>
  </property>
  <property fmtid="{D5CDD505-2E9C-101B-9397-08002B2CF9AE}" pid="619" name="language_phrase102_d">
    <vt:lpwstr/>
  </property>
  <property fmtid="{D5CDD505-2E9C-101B-9397-08002B2CF9AE}" pid="620" name="language_phrase103_us">
    <vt:lpwstr>Map Title</vt:lpwstr>
  </property>
  <property fmtid="{D5CDD505-2E9C-101B-9397-08002B2CF9AE}" pid="621" name="language_phrase103_nl">
    <vt:lpwstr/>
  </property>
  <property fmtid="{D5CDD505-2E9C-101B-9397-08002B2CF9AE}" pid="622" name="language_phrase103_f">
    <vt:lpwstr/>
  </property>
  <property fmtid="{D5CDD505-2E9C-101B-9397-08002B2CF9AE}" pid="623" name="language_phrase103_d">
    <vt:lpwstr/>
  </property>
  <property fmtid="{D5CDD505-2E9C-101B-9397-08002B2CF9AE}" pid="624" name="Status">
    <vt:lpwstr>Normal</vt:lpwstr>
  </property>
  <property fmtid="{D5CDD505-2E9C-101B-9397-08002B2CF9AE}" pid="625" name="ContentTypeId">
    <vt:lpwstr>0x0101003534F17E570B0E4BAD9BE07BEB7B2CAD</vt:lpwstr>
  </property>
</Properties>
</file>