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70" w:rsidRPr="003B4232" w:rsidRDefault="00E73F61" w:rsidP="002F5E70">
      <w:pPr>
        <w:pStyle w:val="Heading4"/>
        <w:spacing w:before="120"/>
        <w:rPr>
          <w:rFonts w:cs="Arial"/>
        </w:rPr>
      </w:pPr>
      <w:r>
        <w:rPr>
          <w:rFonts w:cs="Arial"/>
        </w:rPr>
        <w:t>Netapp Data Motion Operational Readiness (OR)</w:t>
      </w:r>
    </w:p>
    <w:tbl>
      <w:tblPr>
        <w:tblW w:w="8928" w:type="dxa"/>
        <w:tblLayout w:type="fixed"/>
        <w:tblLook w:val="0000"/>
      </w:tblPr>
      <w:tblGrid>
        <w:gridCol w:w="1728"/>
        <w:gridCol w:w="7200"/>
      </w:tblGrid>
      <w:tr w:rsidR="002F5E70" w:rsidRPr="003B4232" w:rsidTr="00EB7428">
        <w:trPr>
          <w:cantSplit/>
        </w:trPr>
        <w:tc>
          <w:tcPr>
            <w:tcW w:w="1728" w:type="dxa"/>
          </w:tcPr>
          <w:p w:rsidR="00EB7428" w:rsidRPr="00EB7428" w:rsidRDefault="00EB7428" w:rsidP="005F3704">
            <w:pPr>
              <w:rPr>
                <w:b/>
                <w:sz w:val="22"/>
                <w:szCs w:val="22"/>
              </w:rPr>
            </w:pPr>
            <w:r w:rsidRPr="00EB7428">
              <w:rPr>
                <w:b/>
              </w:rPr>
              <w:t>Background</w:t>
            </w:r>
          </w:p>
        </w:tc>
        <w:tc>
          <w:tcPr>
            <w:tcW w:w="7200" w:type="dxa"/>
          </w:tcPr>
          <w:p w:rsidR="00EB7428" w:rsidRDefault="00EB7428" w:rsidP="00FE70E7">
            <w:pPr>
              <w:pStyle w:val="Block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Netapp provides SANs that provision NFS storage to VMWARE. A challenge for the storage team is scheduling outages when data needs to move between storage aggregates for maintenance and upgrades. Data Motion is a netapp technology that allows data to be moved without causing an outage.</w:t>
            </w:r>
          </w:p>
          <w:p w:rsidR="00F47F44" w:rsidRDefault="00F47F44" w:rsidP="00FE70E7">
            <w:pPr>
              <w:pStyle w:val="BlockText"/>
              <w:rPr>
                <w:rFonts w:ascii="Arial" w:hAnsi="Arial" w:cs="Arial"/>
                <w:color w:val="000000"/>
              </w:rPr>
            </w:pPr>
          </w:p>
          <w:p w:rsidR="00521E9C" w:rsidRPr="00FE70E7" w:rsidRDefault="00521E9C" w:rsidP="00A74B25">
            <w:pPr>
              <w:pStyle w:val="BlockText"/>
              <w:rPr>
                <w:rFonts w:ascii="Arial" w:hAnsi="Arial" w:cs="Arial"/>
                <w:color w:val="000000"/>
              </w:rPr>
            </w:pPr>
          </w:p>
        </w:tc>
      </w:tr>
      <w:tr w:rsidR="00DC52AF" w:rsidRPr="003B4232" w:rsidTr="00EB7428">
        <w:trPr>
          <w:cantSplit/>
        </w:trPr>
        <w:tc>
          <w:tcPr>
            <w:tcW w:w="1728" w:type="dxa"/>
          </w:tcPr>
          <w:p w:rsidR="00EB7428" w:rsidRDefault="00EB7428" w:rsidP="00EB7428">
            <w:pPr>
              <w:pStyle w:val="Heading5"/>
            </w:pPr>
            <w:r w:rsidRPr="003B4232">
              <w:t>Purpose</w:t>
            </w:r>
          </w:p>
          <w:p w:rsidR="00EB7428" w:rsidRDefault="00EB7428" w:rsidP="00EB7428"/>
          <w:p w:rsidR="00EB7428" w:rsidRDefault="00EB7428" w:rsidP="00EB7428">
            <w:pPr>
              <w:rPr>
                <w:b/>
                <w:sz w:val="22"/>
                <w:szCs w:val="22"/>
              </w:rPr>
            </w:pPr>
          </w:p>
          <w:p w:rsidR="00EB7428" w:rsidRDefault="00EB7428" w:rsidP="00EB7428">
            <w:pPr>
              <w:rPr>
                <w:b/>
                <w:sz w:val="22"/>
                <w:szCs w:val="22"/>
              </w:rPr>
            </w:pPr>
          </w:p>
          <w:p w:rsidR="00EB7428" w:rsidRDefault="00EB7428" w:rsidP="00EB7428">
            <w:pPr>
              <w:rPr>
                <w:b/>
                <w:sz w:val="22"/>
                <w:szCs w:val="22"/>
              </w:rPr>
            </w:pPr>
            <w:r w:rsidRPr="005F3704">
              <w:rPr>
                <w:b/>
                <w:sz w:val="22"/>
                <w:szCs w:val="22"/>
              </w:rPr>
              <w:t>Description</w:t>
            </w:r>
          </w:p>
          <w:p w:rsidR="00DC52AF" w:rsidRPr="003B4232" w:rsidRDefault="00DC52AF" w:rsidP="004B53E4">
            <w:pPr>
              <w:pStyle w:val="Heading5"/>
            </w:pPr>
          </w:p>
        </w:tc>
        <w:tc>
          <w:tcPr>
            <w:tcW w:w="7200" w:type="dxa"/>
          </w:tcPr>
          <w:p w:rsidR="00EB7428" w:rsidRDefault="00EB7428" w:rsidP="00EB7428">
            <w:pPr>
              <w:pStyle w:val="Block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purpose of this Operational Readiness is to test the simulated performance impact on a large number of VMs while Netapp Data Motion is in use.</w:t>
            </w:r>
          </w:p>
          <w:p w:rsidR="00EB7428" w:rsidRDefault="00EB7428" w:rsidP="00EB7428">
            <w:pPr>
              <w:pStyle w:val="BlockText"/>
              <w:rPr>
                <w:rFonts w:ascii="Arial" w:hAnsi="Arial" w:cs="Arial"/>
                <w:color w:val="000000"/>
              </w:rPr>
            </w:pPr>
          </w:p>
          <w:p w:rsidR="00EB7428" w:rsidRDefault="00EB7428" w:rsidP="00EB7428">
            <w:pPr>
              <w:pStyle w:val="BlockText"/>
              <w:rPr>
                <w:rFonts w:ascii="Arial" w:hAnsi="Arial" w:cs="Arial"/>
                <w:color w:val="000000"/>
              </w:rPr>
            </w:pPr>
          </w:p>
          <w:p w:rsidR="00EB7428" w:rsidRDefault="00EB7428" w:rsidP="00EB7428">
            <w:pPr>
              <w:pStyle w:val="Block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Work with </w:t>
            </w:r>
            <w:r w:rsidR="007A7453">
              <w:rPr>
                <w:rFonts w:ascii="Arial" w:hAnsi="Arial" w:cs="Arial"/>
                <w:color w:val="000000"/>
              </w:rPr>
              <w:t>Santhana Ramasamy</w:t>
            </w:r>
            <w:r w:rsidR="00D57F0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from the storage team to test the performance impact on virtual machines while data motion is under load. Clone many VMs, Generate some load using</w:t>
            </w:r>
            <w:r w:rsidR="00D57F0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IO in coordination with </w:t>
            </w:r>
            <w:r w:rsidR="007A7453">
              <w:rPr>
                <w:rFonts w:ascii="Arial" w:hAnsi="Arial" w:cs="Arial"/>
                <w:color w:val="000000"/>
              </w:rPr>
              <w:t>Santhana</w:t>
            </w:r>
            <w:r>
              <w:rPr>
                <w:rFonts w:ascii="Arial" w:hAnsi="Arial" w:cs="Arial"/>
                <w:color w:val="000000"/>
              </w:rPr>
              <w:t>’s activities. Make sure the VMs continue to have good performance during the test. Power down the VMs when done.</w:t>
            </w:r>
          </w:p>
          <w:p w:rsidR="00EB7428" w:rsidRDefault="00EB7428" w:rsidP="00EB7428">
            <w:pPr>
              <w:pStyle w:val="BlockText"/>
              <w:rPr>
                <w:rFonts w:ascii="Arial" w:hAnsi="Arial" w:cs="Arial"/>
                <w:color w:val="000000"/>
              </w:rPr>
            </w:pPr>
          </w:p>
          <w:p w:rsidR="00DC52AF" w:rsidRDefault="00DC52AF" w:rsidP="00DC52AF">
            <w:pPr>
              <w:pStyle w:val="BlockText"/>
              <w:rPr>
                <w:rFonts w:ascii="Arial" w:hAnsi="Arial" w:cs="Arial"/>
                <w:color w:val="000000"/>
              </w:rPr>
            </w:pPr>
          </w:p>
        </w:tc>
      </w:tr>
      <w:tr w:rsidR="00521E9C" w:rsidRPr="003B4232" w:rsidTr="00EB7428">
        <w:trPr>
          <w:cantSplit/>
        </w:trPr>
        <w:tc>
          <w:tcPr>
            <w:tcW w:w="1728" w:type="dxa"/>
          </w:tcPr>
          <w:p w:rsidR="00521E9C" w:rsidRPr="003B4232" w:rsidRDefault="00521E9C" w:rsidP="004B53E4">
            <w:pPr>
              <w:pStyle w:val="Heading5"/>
            </w:pPr>
            <w:r>
              <w:t>Analysis</w:t>
            </w:r>
          </w:p>
        </w:tc>
        <w:tc>
          <w:tcPr>
            <w:tcW w:w="7200" w:type="dxa"/>
          </w:tcPr>
          <w:p w:rsidR="00521E9C" w:rsidRDefault="00521E9C" w:rsidP="000A65F4">
            <w:pPr>
              <w:pStyle w:val="Block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Analysis will come in f</w:t>
            </w:r>
            <w:r w:rsidR="00A74B25">
              <w:rPr>
                <w:rFonts w:ascii="Arial" w:hAnsi="Arial" w:cs="Arial"/>
                <w:color w:val="000000"/>
              </w:rPr>
              <w:t>our</w:t>
            </w:r>
            <w:r>
              <w:rPr>
                <w:rFonts w:ascii="Arial" w:hAnsi="Arial" w:cs="Arial"/>
                <w:color w:val="000000"/>
              </w:rPr>
              <w:t xml:space="preserve"> ways:</w:t>
            </w:r>
          </w:p>
          <w:p w:rsidR="00521E9C" w:rsidRDefault="00521E9C" w:rsidP="00521E9C">
            <w:pPr>
              <w:pStyle w:val="BlockText"/>
              <w:numPr>
                <w:ilvl w:val="0"/>
                <w:numId w:val="4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During the tests, </w:t>
            </w:r>
            <w:r w:rsidR="00A542A3">
              <w:rPr>
                <w:rFonts w:ascii="Arial" w:hAnsi="Arial" w:cs="Arial"/>
                <w:color w:val="000000"/>
              </w:rPr>
              <w:t>a tool named Whatsup will run continual pings and will capture any moments of lost pings.</w:t>
            </w:r>
          </w:p>
          <w:p w:rsidR="00A74B25" w:rsidRDefault="00A74B25" w:rsidP="00A74B25">
            <w:pPr>
              <w:pStyle w:val="BlockText"/>
              <w:ind w:left="720"/>
              <w:rPr>
                <w:rFonts w:ascii="Arial" w:hAnsi="Arial" w:cs="Arial"/>
                <w:color w:val="000000"/>
              </w:rPr>
            </w:pPr>
          </w:p>
          <w:p w:rsidR="00521E9C" w:rsidRDefault="00521E9C" w:rsidP="00521E9C">
            <w:pPr>
              <w:pStyle w:val="BlockText"/>
              <w:numPr>
                <w:ilvl w:val="0"/>
                <w:numId w:val="4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VMWARE Performance monitors will be examined for indication of impact from the Netapp Data Motion activity</w:t>
            </w:r>
          </w:p>
          <w:p w:rsidR="00A74B25" w:rsidRDefault="00A74B25" w:rsidP="00A74B25">
            <w:pPr>
              <w:pStyle w:val="BlockText"/>
              <w:ind w:left="720"/>
              <w:rPr>
                <w:rFonts w:ascii="Arial" w:hAnsi="Arial" w:cs="Arial"/>
                <w:color w:val="000000"/>
              </w:rPr>
            </w:pPr>
          </w:p>
          <w:p w:rsidR="00521E9C" w:rsidRDefault="00521E9C" w:rsidP="00521E9C">
            <w:pPr>
              <w:pStyle w:val="BlockText"/>
              <w:numPr>
                <w:ilvl w:val="0"/>
                <w:numId w:val="4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the second test, Linux will be examined to see if the boot vo</w:t>
            </w:r>
            <w:r w:rsidR="00012DCA">
              <w:rPr>
                <w:rFonts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umes turns Read-Only.</w:t>
            </w:r>
          </w:p>
          <w:p w:rsidR="00A74B25" w:rsidRDefault="00A74B25" w:rsidP="00A74B25">
            <w:pPr>
              <w:pStyle w:val="BlockText"/>
              <w:ind w:left="720"/>
              <w:rPr>
                <w:rFonts w:ascii="Arial" w:hAnsi="Arial" w:cs="Arial"/>
                <w:color w:val="000000"/>
              </w:rPr>
            </w:pPr>
          </w:p>
          <w:p w:rsidR="00521E9C" w:rsidRDefault="00521E9C" w:rsidP="00521E9C">
            <w:pPr>
              <w:pStyle w:val="BlockText"/>
              <w:numPr>
                <w:ilvl w:val="0"/>
                <w:numId w:val="4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All VMs will be examined for blue screens and crashes.</w:t>
            </w:r>
          </w:p>
          <w:p w:rsidR="00A74B25" w:rsidRDefault="00A74B25" w:rsidP="00A74B25">
            <w:pPr>
              <w:pStyle w:val="ListParagraph"/>
              <w:rPr>
                <w:rFonts w:ascii="Arial" w:hAnsi="Arial" w:cs="Arial"/>
                <w:color w:val="000000"/>
              </w:rPr>
            </w:pPr>
          </w:p>
          <w:p w:rsidR="00EB7428" w:rsidRDefault="00EB7428" w:rsidP="00A74B25">
            <w:pPr>
              <w:pStyle w:val="ListParagraph"/>
              <w:rPr>
                <w:rFonts w:ascii="Arial" w:hAnsi="Arial" w:cs="Arial"/>
                <w:color w:val="000000"/>
              </w:rPr>
            </w:pPr>
          </w:p>
          <w:p w:rsidR="00A74B25" w:rsidRDefault="00A74B25" w:rsidP="00A74B25">
            <w:pPr>
              <w:pStyle w:val="BlockText"/>
              <w:ind w:left="720"/>
              <w:rPr>
                <w:rFonts w:ascii="Arial" w:hAnsi="Arial" w:cs="Arial"/>
                <w:color w:val="000000"/>
              </w:rPr>
            </w:pPr>
          </w:p>
        </w:tc>
      </w:tr>
      <w:tr w:rsidR="00DC52AF" w:rsidRPr="003B4232" w:rsidTr="00EB7428">
        <w:trPr>
          <w:cantSplit/>
        </w:trPr>
        <w:tc>
          <w:tcPr>
            <w:tcW w:w="1728" w:type="dxa"/>
          </w:tcPr>
          <w:p w:rsidR="00DC52AF" w:rsidRDefault="00DC52AF" w:rsidP="004B53E4">
            <w:pPr>
              <w:pStyle w:val="Heading5"/>
            </w:pPr>
            <w:r>
              <w:t>Roles and Responsibilities</w:t>
            </w:r>
          </w:p>
        </w:tc>
        <w:tc>
          <w:tcPr>
            <w:tcW w:w="7200" w:type="dxa"/>
          </w:tcPr>
          <w:p w:rsidR="00DC52AF" w:rsidRDefault="00DC52AF" w:rsidP="000A65F4">
            <w:pPr>
              <w:pStyle w:val="BlockText"/>
              <w:rPr>
                <w:rFonts w:ascii="Arial" w:hAnsi="Arial" w:cs="Arial"/>
                <w:color w:val="000000"/>
              </w:rPr>
            </w:pPr>
            <w:r w:rsidRPr="00EB7428">
              <w:rPr>
                <w:rFonts w:ascii="Arial" w:hAnsi="Arial" w:cs="Arial"/>
                <w:color w:val="000000"/>
                <w:u w:val="single"/>
              </w:rPr>
              <w:t>Kevin Gilbert</w:t>
            </w:r>
            <w:r>
              <w:rPr>
                <w:rFonts w:ascii="Arial" w:hAnsi="Arial" w:cs="Arial"/>
                <w:color w:val="000000"/>
              </w:rPr>
              <w:t xml:space="preserve"> – Responsible for the VMWARE environment and constructing the Operation Readiness report.</w:t>
            </w:r>
          </w:p>
          <w:p w:rsidR="00DC52AF" w:rsidRDefault="00DC52AF" w:rsidP="000A65F4">
            <w:pPr>
              <w:pStyle w:val="BlockText"/>
              <w:rPr>
                <w:rFonts w:ascii="Arial" w:hAnsi="Arial" w:cs="Arial"/>
                <w:color w:val="000000"/>
              </w:rPr>
            </w:pPr>
          </w:p>
          <w:p w:rsidR="00DC52AF" w:rsidRDefault="00FE38AA" w:rsidP="000A65F4">
            <w:pPr>
              <w:pStyle w:val="Block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u w:val="single"/>
              </w:rPr>
              <w:t>Santhana Ramasamy</w:t>
            </w:r>
            <w:r w:rsidR="00DC52AF">
              <w:rPr>
                <w:rFonts w:ascii="Arial" w:hAnsi="Arial" w:cs="Arial"/>
                <w:color w:val="000000"/>
              </w:rPr>
              <w:t xml:space="preserve"> – Provision the storage and perform data motion activities during the test</w:t>
            </w:r>
          </w:p>
        </w:tc>
      </w:tr>
    </w:tbl>
    <w:p w:rsidR="002F5E70" w:rsidRDefault="002F5E70" w:rsidP="002F5E70">
      <w:pPr>
        <w:pStyle w:val="BlockLine"/>
        <w:tabs>
          <w:tab w:val="left" w:pos="2235"/>
        </w:tabs>
        <w:rPr>
          <w:rFonts w:ascii="Arial" w:hAnsi="Arial" w:cs="Arial"/>
        </w:rPr>
      </w:pPr>
    </w:p>
    <w:tbl>
      <w:tblPr>
        <w:tblW w:w="8928" w:type="dxa"/>
        <w:tblLayout w:type="fixed"/>
        <w:tblLook w:val="0000"/>
      </w:tblPr>
      <w:tblGrid>
        <w:gridCol w:w="1738"/>
        <w:gridCol w:w="7190"/>
      </w:tblGrid>
      <w:tr w:rsidR="002F5E70" w:rsidRPr="004F7A5E" w:rsidTr="00F856DA">
        <w:trPr>
          <w:cantSplit/>
          <w:trHeight w:val="1593"/>
        </w:trPr>
        <w:tc>
          <w:tcPr>
            <w:tcW w:w="1738" w:type="dxa"/>
          </w:tcPr>
          <w:p w:rsidR="002F5E70" w:rsidRPr="004F7A5E" w:rsidRDefault="00133E98" w:rsidP="00133E98">
            <w:pPr>
              <w:pStyle w:val="Heading5"/>
              <w:rPr>
                <w:color w:val="000000"/>
              </w:rPr>
            </w:pPr>
            <w:r>
              <w:rPr>
                <w:color w:val="000000"/>
              </w:rPr>
              <w:t>Document Owner / Version</w:t>
            </w:r>
          </w:p>
        </w:tc>
        <w:tc>
          <w:tcPr>
            <w:tcW w:w="7190" w:type="dxa"/>
          </w:tcPr>
          <w:p w:rsidR="002F5E70" w:rsidRDefault="002F5E70" w:rsidP="004B53E4">
            <w:pPr>
              <w:rPr>
                <w:rFonts w:ascii="Frutiger 45 Light" w:hAnsi="Frutiger 45 Light" w:cs="Arial"/>
                <w:color w:val="000000"/>
                <w:sz w:val="20"/>
              </w:rPr>
            </w:pPr>
          </w:p>
          <w:tbl>
            <w:tblPr>
              <w:tblpPr w:leftFromText="180" w:rightFromText="180" w:vertAnchor="page" w:horzAnchor="margin" w:tblpY="185"/>
              <w:tblOverlap w:val="never"/>
              <w:tblW w:w="68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85"/>
              <w:gridCol w:w="2430"/>
              <w:gridCol w:w="2580"/>
            </w:tblGrid>
            <w:tr w:rsidR="002F5E70" w:rsidRPr="00A27C39" w:rsidTr="000143F6">
              <w:trPr>
                <w:trHeight w:val="214"/>
              </w:trPr>
              <w:tc>
                <w:tcPr>
                  <w:tcW w:w="1885" w:type="dxa"/>
                  <w:shd w:val="clear" w:color="auto" w:fill="000000"/>
                </w:tcPr>
                <w:p w:rsidR="002F5E70" w:rsidRPr="00A27C39" w:rsidRDefault="000143F6" w:rsidP="004B53E4">
                  <w:pPr>
                    <w:pStyle w:val="BlockText"/>
                    <w:spacing w:before="40" w:after="40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Author</w:t>
                  </w:r>
                </w:p>
              </w:tc>
              <w:tc>
                <w:tcPr>
                  <w:tcW w:w="2430" w:type="dxa"/>
                  <w:shd w:val="clear" w:color="auto" w:fill="000000"/>
                </w:tcPr>
                <w:p w:rsidR="002F5E70" w:rsidRPr="00A27C39" w:rsidRDefault="000143F6" w:rsidP="004B53E4">
                  <w:pPr>
                    <w:pStyle w:val="BlockText"/>
                    <w:spacing w:before="40" w:after="40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Document Version</w:t>
                  </w:r>
                </w:p>
              </w:tc>
              <w:tc>
                <w:tcPr>
                  <w:tcW w:w="2580" w:type="dxa"/>
                  <w:shd w:val="clear" w:color="auto" w:fill="000000"/>
                </w:tcPr>
                <w:p w:rsidR="002F5E70" w:rsidRPr="00A27C39" w:rsidRDefault="000143F6" w:rsidP="004B53E4">
                  <w:pPr>
                    <w:pStyle w:val="BlockText"/>
                    <w:spacing w:before="40" w:after="40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Date Created / Update</w:t>
                  </w:r>
                </w:p>
              </w:tc>
            </w:tr>
            <w:tr w:rsidR="008774C0" w:rsidRPr="00A27C39" w:rsidTr="000143F6">
              <w:trPr>
                <w:trHeight w:val="87"/>
              </w:trPr>
              <w:tc>
                <w:tcPr>
                  <w:tcW w:w="1885" w:type="dxa"/>
                </w:tcPr>
                <w:p w:rsidR="008774C0" w:rsidRPr="005F3704" w:rsidRDefault="00FE38AA" w:rsidP="00FE38AA">
                  <w:pPr>
                    <w:pStyle w:val="TableText"/>
                    <w:spacing w:before="20" w:after="20"/>
                    <w:rPr>
                      <w:rFonts w:ascii="Arial" w:hAnsi="Arial" w:cs="Arial"/>
                      <w:i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Kevin Gilbert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8774C0" w:rsidRPr="005F3704" w:rsidRDefault="00FE38AA" w:rsidP="00FE38AA">
                  <w:pPr>
                    <w:pStyle w:val="TableText"/>
                    <w:spacing w:before="20" w:after="20"/>
                    <w:rPr>
                      <w:rFonts w:ascii="Arial" w:hAnsi="Arial" w:cs="Arial"/>
                      <w:i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1.0</w:t>
                  </w:r>
                </w:p>
              </w:tc>
              <w:tc>
                <w:tcPr>
                  <w:tcW w:w="2580" w:type="dxa"/>
                  <w:shd w:val="clear" w:color="auto" w:fill="auto"/>
                </w:tcPr>
                <w:p w:rsidR="008774C0" w:rsidRPr="005F3704" w:rsidRDefault="00FE38AA" w:rsidP="00DE332D">
                  <w:pPr>
                    <w:pStyle w:val="TableText"/>
                    <w:spacing w:before="20" w:after="20"/>
                    <w:rPr>
                      <w:rFonts w:ascii="Arial" w:hAnsi="Arial" w:cs="Arial"/>
                      <w:i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5/11/2012</w:t>
                  </w:r>
                </w:p>
              </w:tc>
            </w:tr>
            <w:tr w:rsidR="000143F6" w:rsidRPr="005F3704" w:rsidTr="000143F6">
              <w:trPr>
                <w:trHeight w:val="87"/>
              </w:trPr>
              <w:tc>
                <w:tcPr>
                  <w:tcW w:w="1885" w:type="dxa"/>
                </w:tcPr>
                <w:p w:rsidR="000143F6" w:rsidRPr="005F3704" w:rsidRDefault="000143F6" w:rsidP="000143F6">
                  <w:pPr>
                    <w:pStyle w:val="TableText"/>
                    <w:spacing w:before="20" w:after="20"/>
                    <w:rPr>
                      <w:rFonts w:ascii="Arial" w:hAnsi="Arial" w:cs="Arial"/>
                      <w:i/>
                      <w:color w:val="000000"/>
                      <w:sz w:val="20"/>
                    </w:rPr>
                  </w:pPr>
                  <w:r w:rsidRPr="005F3704"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{</w:t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 xml:space="preserve">Engineer </w:t>
                  </w:r>
                  <w:r w:rsidRPr="005F3704"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Name}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0143F6" w:rsidRPr="005F3704" w:rsidRDefault="000143F6" w:rsidP="000143F6">
                  <w:pPr>
                    <w:pStyle w:val="TableText"/>
                    <w:spacing w:before="20" w:after="20"/>
                    <w:rPr>
                      <w:rFonts w:ascii="Arial" w:hAnsi="Arial" w:cs="Arial"/>
                      <w:i/>
                      <w:color w:val="000000"/>
                      <w:sz w:val="20"/>
                    </w:rPr>
                  </w:pPr>
                  <w:r w:rsidRPr="005F3704"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{</w:t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Document Version x.x}</w:t>
                  </w:r>
                </w:p>
              </w:tc>
              <w:tc>
                <w:tcPr>
                  <w:tcW w:w="2580" w:type="dxa"/>
                  <w:shd w:val="clear" w:color="auto" w:fill="auto"/>
                </w:tcPr>
                <w:p w:rsidR="000143F6" w:rsidRPr="005F3704" w:rsidRDefault="000143F6" w:rsidP="000143F6">
                  <w:pPr>
                    <w:pStyle w:val="TableText"/>
                    <w:spacing w:before="20" w:after="20"/>
                    <w:rPr>
                      <w:rFonts w:ascii="Arial" w:hAnsi="Arial" w:cs="Arial"/>
                      <w:i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</w:rPr>
                    <w:t>{Date}</w:t>
                  </w:r>
                </w:p>
              </w:tc>
            </w:tr>
          </w:tbl>
          <w:p w:rsidR="002F5E70" w:rsidRPr="00F54633" w:rsidRDefault="002F5E70" w:rsidP="004B53E4">
            <w:pPr>
              <w:rPr>
                <w:rFonts w:ascii="Frutiger 45 Light" w:hAnsi="Frutiger 45 Light" w:cs="Arial"/>
                <w:color w:val="000000"/>
                <w:sz w:val="20"/>
              </w:rPr>
            </w:pPr>
          </w:p>
        </w:tc>
      </w:tr>
    </w:tbl>
    <w:p w:rsidR="002F5E70" w:rsidRDefault="002F5E70" w:rsidP="002F5E70">
      <w:pPr>
        <w:pStyle w:val="BlockLine"/>
        <w:tabs>
          <w:tab w:val="left" w:pos="2235"/>
        </w:tabs>
        <w:rPr>
          <w:rFonts w:ascii="Arial" w:hAnsi="Arial" w:cs="Arial"/>
        </w:rPr>
      </w:pPr>
    </w:p>
    <w:p w:rsidR="00521E9C" w:rsidRDefault="00521E9C">
      <w:pPr>
        <w:rPr>
          <w:b/>
        </w:rPr>
      </w:pPr>
      <w:r>
        <w:rPr>
          <w:b/>
        </w:rPr>
        <w:br w:type="page"/>
      </w:r>
    </w:p>
    <w:p w:rsidR="000D7577" w:rsidRDefault="000D7577">
      <w:pPr>
        <w:rPr>
          <w:b/>
        </w:rPr>
      </w:pPr>
    </w:p>
    <w:p w:rsidR="00521E9C" w:rsidRDefault="00521E9C">
      <w:pPr>
        <w:rPr>
          <w:b/>
        </w:rPr>
      </w:pPr>
    </w:p>
    <w:p w:rsidR="00521E9C" w:rsidRPr="007F57F8" w:rsidRDefault="00521E9C" w:rsidP="00521E9C">
      <w:pPr>
        <w:pStyle w:val="BodyText"/>
        <w:rPr>
          <w:rFonts w:ascii="Arial" w:hAnsi="Arial" w:cs="Arial"/>
          <w:sz w:val="28"/>
          <w:szCs w:val="28"/>
          <w:u w:val="single"/>
        </w:rPr>
      </w:pPr>
      <w:r w:rsidRPr="007F57F8">
        <w:rPr>
          <w:rFonts w:ascii="Arial" w:hAnsi="Arial" w:cs="Arial"/>
          <w:sz w:val="28"/>
          <w:szCs w:val="28"/>
          <w:u w:val="single"/>
        </w:rPr>
        <w:t>Test Infrastructure</w:t>
      </w:r>
    </w:p>
    <w:p w:rsidR="00521E9C" w:rsidRDefault="00521E9C" w:rsidP="00521E9C">
      <w:pPr>
        <w:pStyle w:val="BodyText"/>
        <w:rPr>
          <w:rFonts w:ascii="Arial" w:hAnsi="Arial" w:cs="Arial"/>
          <w:u w:val="single"/>
        </w:rPr>
      </w:pPr>
    </w:p>
    <w:p w:rsidR="00521E9C" w:rsidRPr="000143F6" w:rsidRDefault="00521E9C" w:rsidP="00521E9C">
      <w:pPr>
        <w:pStyle w:val="BodyText"/>
        <w:rPr>
          <w:rFonts w:ascii="Arial" w:hAnsi="Arial" w:cs="Arial"/>
          <w:u w:val="single"/>
        </w:rPr>
      </w:pPr>
      <w:r w:rsidRPr="000143F6">
        <w:rPr>
          <w:rFonts w:ascii="Arial" w:hAnsi="Arial" w:cs="Arial"/>
          <w:u w:val="single"/>
        </w:rPr>
        <w:t>Hardware Configuration</w:t>
      </w:r>
    </w:p>
    <w:p w:rsidR="00012DCA" w:rsidRDefault="00012DCA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Three ESXi hosts will be used for this test. Each host is configured as follows:</w:t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Cs w:val="0"/>
          <w:noProof/>
        </w:rPr>
        <w:drawing>
          <wp:inline distT="0" distB="0" distL="0" distR="0">
            <wp:extent cx="2809875" cy="781050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Pr="000143F6" w:rsidRDefault="00521E9C" w:rsidP="00521E9C">
      <w:pPr>
        <w:pStyle w:val="BodyText"/>
        <w:rPr>
          <w:rFonts w:ascii="Arial" w:hAnsi="Arial" w:cs="Arial"/>
          <w:u w:val="single"/>
        </w:rPr>
      </w:pPr>
      <w:r w:rsidRPr="000143F6">
        <w:rPr>
          <w:rFonts w:ascii="Arial" w:hAnsi="Arial" w:cs="Arial"/>
          <w:u w:val="single"/>
        </w:rPr>
        <w:t>ESXi Version</w:t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VMware ESXi 5.0.0 515841</w:t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Pr="00D164A8" w:rsidRDefault="00521E9C" w:rsidP="00521E9C">
      <w:pPr>
        <w:pStyle w:val="BodyText"/>
        <w:rPr>
          <w:rFonts w:ascii="Arial" w:hAnsi="Arial" w:cs="Arial"/>
          <w:u w:val="single"/>
        </w:rPr>
      </w:pPr>
      <w:r w:rsidRPr="00D164A8">
        <w:rPr>
          <w:rFonts w:ascii="Arial" w:hAnsi="Arial" w:cs="Arial"/>
          <w:u w:val="single"/>
        </w:rPr>
        <w:t>Storage Configuration</w:t>
      </w:r>
    </w:p>
    <w:p w:rsidR="00012DCA" w:rsidRDefault="00012DCA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Each host has a local datastore, a nosnap, snap07, and snap14. </w:t>
      </w:r>
    </w:p>
    <w:p w:rsidR="00521E9C" w:rsidRDefault="00A74B25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Cs w:val="0"/>
          <w:noProof/>
        </w:rPr>
        <w:drawing>
          <wp:inline distT="0" distB="0" distL="0" distR="0">
            <wp:extent cx="5486400" cy="495365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Pr="000143F6" w:rsidRDefault="00521E9C" w:rsidP="00521E9C">
      <w:pPr>
        <w:pStyle w:val="BodyText"/>
        <w:rPr>
          <w:rFonts w:ascii="Arial" w:hAnsi="Arial" w:cs="Arial"/>
          <w:u w:val="single"/>
        </w:rPr>
      </w:pPr>
      <w:r w:rsidRPr="000143F6">
        <w:rPr>
          <w:rFonts w:ascii="Arial" w:hAnsi="Arial" w:cs="Arial"/>
          <w:u w:val="single"/>
        </w:rPr>
        <w:t>Network Configuration</w:t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Cs w:val="0"/>
          <w:noProof/>
        </w:rPr>
        <w:drawing>
          <wp:inline distT="0" distB="0" distL="0" distR="0">
            <wp:extent cx="3619500" cy="6858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Pr="00F47F44" w:rsidRDefault="00521E9C" w:rsidP="00521E9C">
      <w:pPr>
        <w:pStyle w:val="BodyText"/>
        <w:rPr>
          <w:rFonts w:ascii="Arial" w:hAnsi="Arial" w:cs="Arial"/>
          <w:u w:val="single"/>
        </w:rPr>
      </w:pPr>
      <w:r w:rsidRPr="00F47F44">
        <w:rPr>
          <w:rFonts w:ascii="Arial" w:hAnsi="Arial" w:cs="Arial"/>
          <w:u w:val="single"/>
        </w:rPr>
        <w:t>Virtual Machine Configuration</w:t>
      </w:r>
    </w:p>
    <w:p w:rsidR="00521E9C" w:rsidRPr="00D164A8" w:rsidRDefault="00521E9C" w:rsidP="00521E9C">
      <w:pPr>
        <w:pStyle w:val="BodyText"/>
        <w:rPr>
          <w:rFonts w:ascii="Arial" w:hAnsi="Arial" w:cs="Arial"/>
          <w:b w:val="0"/>
        </w:rPr>
      </w:pPr>
      <w:r w:rsidRPr="00D164A8">
        <w:rPr>
          <w:rFonts w:ascii="Arial" w:hAnsi="Arial" w:cs="Arial"/>
          <w:b w:val="0"/>
        </w:rPr>
        <w:t>Virtual machines varied from 2 CPU to 4, and from 2GB RAM to 8GB RAM.</w:t>
      </w:r>
      <w:r>
        <w:rPr>
          <w:rFonts w:ascii="Arial" w:hAnsi="Arial" w:cs="Arial"/>
          <w:b w:val="0"/>
        </w:rPr>
        <w:t xml:space="preserve"> All virtual machines used Virtual Machine Hardware Version 7 with no reservations and equal resource shares.</w:t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Cs w:val="0"/>
          <w:noProof/>
        </w:rPr>
        <w:drawing>
          <wp:inline distT="0" distB="0" distL="0" distR="0">
            <wp:extent cx="4419600" cy="1476375"/>
            <wp:effectExtent l="1905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475"/>
        <w:gridCol w:w="3476"/>
      </w:tblGrid>
      <w:tr w:rsidR="00521E9C" w:rsidTr="00521E9C">
        <w:tc>
          <w:tcPr>
            <w:tcW w:w="3475" w:type="dxa"/>
          </w:tcPr>
          <w:p w:rsidR="00521E9C" w:rsidRPr="00F47F44" w:rsidRDefault="00521E9C" w:rsidP="00521E9C">
            <w:pPr>
              <w:pStyle w:val="BodyText"/>
              <w:rPr>
                <w:rFonts w:ascii="Arial" w:hAnsi="Arial" w:cs="Arial"/>
              </w:rPr>
            </w:pPr>
            <w:r w:rsidRPr="00F47F44">
              <w:rPr>
                <w:rFonts w:ascii="Arial" w:hAnsi="Arial" w:cs="Arial"/>
              </w:rPr>
              <w:t>VIRTUAL MACHINE</w:t>
            </w:r>
          </w:p>
        </w:tc>
        <w:tc>
          <w:tcPr>
            <w:tcW w:w="3476" w:type="dxa"/>
          </w:tcPr>
          <w:p w:rsidR="00521E9C" w:rsidRPr="00F47F44" w:rsidRDefault="00521E9C" w:rsidP="00521E9C">
            <w:pPr>
              <w:pStyle w:val="BodyText"/>
              <w:rPr>
                <w:rFonts w:ascii="Arial" w:hAnsi="Arial" w:cs="Arial"/>
              </w:rPr>
            </w:pPr>
            <w:r w:rsidRPr="00F47F44">
              <w:rPr>
                <w:rFonts w:ascii="Arial" w:hAnsi="Arial" w:cs="Arial"/>
              </w:rPr>
              <w:t>QUANTITY IN LAB</w:t>
            </w:r>
          </w:p>
        </w:tc>
      </w:tr>
      <w:tr w:rsidR="00521E9C" w:rsidTr="00521E9C">
        <w:tc>
          <w:tcPr>
            <w:tcW w:w="3475" w:type="dxa"/>
          </w:tcPr>
          <w:p w:rsidR="00521E9C" w:rsidRDefault="00521E9C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 CPU, 2GB RAM</w:t>
            </w:r>
            <w:r w:rsidR="00A542A3">
              <w:rPr>
                <w:rFonts w:ascii="Arial" w:hAnsi="Arial" w:cs="Arial"/>
                <w:b w:val="0"/>
              </w:rPr>
              <w:t xml:space="preserve"> Win03R2 SP2</w:t>
            </w:r>
          </w:p>
        </w:tc>
        <w:tc>
          <w:tcPr>
            <w:tcW w:w="3476" w:type="dxa"/>
          </w:tcPr>
          <w:p w:rsidR="00521E9C" w:rsidRDefault="00A542A3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12</w:t>
            </w:r>
          </w:p>
        </w:tc>
      </w:tr>
      <w:tr w:rsidR="00521E9C" w:rsidTr="00521E9C">
        <w:tc>
          <w:tcPr>
            <w:tcW w:w="3475" w:type="dxa"/>
          </w:tcPr>
          <w:p w:rsidR="00521E9C" w:rsidRDefault="00521E9C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 CPU, 4GB RAM</w:t>
            </w:r>
            <w:r w:rsidR="00A542A3">
              <w:rPr>
                <w:rFonts w:ascii="Arial" w:hAnsi="Arial" w:cs="Arial"/>
                <w:b w:val="0"/>
              </w:rPr>
              <w:t xml:space="preserve"> Win03R2 SP2</w:t>
            </w:r>
          </w:p>
        </w:tc>
        <w:tc>
          <w:tcPr>
            <w:tcW w:w="3476" w:type="dxa"/>
          </w:tcPr>
          <w:p w:rsidR="00521E9C" w:rsidRDefault="00A542A3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</w:p>
        </w:tc>
      </w:tr>
      <w:tr w:rsidR="00521E9C" w:rsidTr="00521E9C">
        <w:tc>
          <w:tcPr>
            <w:tcW w:w="3475" w:type="dxa"/>
          </w:tcPr>
          <w:p w:rsidR="00521E9C" w:rsidRDefault="00521E9C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 CPU, 8 GB RAM</w:t>
            </w:r>
            <w:r w:rsidR="00A542A3">
              <w:rPr>
                <w:rFonts w:ascii="Arial" w:hAnsi="Arial" w:cs="Arial"/>
                <w:b w:val="0"/>
              </w:rPr>
              <w:t xml:space="preserve"> Win03R2 SP2</w:t>
            </w:r>
          </w:p>
        </w:tc>
        <w:tc>
          <w:tcPr>
            <w:tcW w:w="3476" w:type="dxa"/>
          </w:tcPr>
          <w:p w:rsidR="00521E9C" w:rsidRDefault="00A542A3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46</w:t>
            </w:r>
          </w:p>
        </w:tc>
      </w:tr>
      <w:tr w:rsidR="00A542A3" w:rsidTr="00521E9C">
        <w:tc>
          <w:tcPr>
            <w:tcW w:w="3475" w:type="dxa"/>
          </w:tcPr>
          <w:p w:rsidR="00A542A3" w:rsidRDefault="00A542A3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 CPU, 2 GB RAM SUSE 11</w:t>
            </w:r>
          </w:p>
        </w:tc>
        <w:tc>
          <w:tcPr>
            <w:tcW w:w="3476" w:type="dxa"/>
          </w:tcPr>
          <w:p w:rsidR="00A542A3" w:rsidRDefault="00A542A3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</w:p>
        </w:tc>
      </w:tr>
    </w:tbl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A74B25" w:rsidRDefault="00A74B25"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C533D6" w:rsidRDefault="00C533D6" w:rsidP="00521E9C">
      <w:pPr>
        <w:pStyle w:val="BodyText"/>
        <w:rPr>
          <w:rFonts w:ascii="Arial" w:hAnsi="Arial" w:cs="Arial"/>
          <w:u w:val="single"/>
        </w:rPr>
      </w:pPr>
    </w:p>
    <w:p w:rsidR="00C533D6" w:rsidRDefault="00C533D6" w:rsidP="00521E9C">
      <w:pPr>
        <w:pStyle w:val="BodyText"/>
        <w:rPr>
          <w:rFonts w:ascii="Arial" w:hAnsi="Arial" w:cs="Arial"/>
          <w:u w:val="single"/>
        </w:rPr>
      </w:pPr>
    </w:p>
    <w:p w:rsidR="00521E9C" w:rsidRPr="00521E9C" w:rsidRDefault="00521E9C" w:rsidP="00521E9C">
      <w:pPr>
        <w:pStyle w:val="BodyText"/>
        <w:rPr>
          <w:rFonts w:ascii="Arial" w:hAnsi="Arial" w:cs="Arial"/>
          <w:u w:val="single"/>
        </w:rPr>
      </w:pPr>
      <w:r w:rsidRPr="00521E9C">
        <w:rPr>
          <w:rFonts w:ascii="Arial" w:hAnsi="Arial" w:cs="Arial"/>
          <w:u w:val="single"/>
        </w:rPr>
        <w:t>Storage Configuration</w:t>
      </w:r>
    </w:p>
    <w:p w:rsidR="00521E9C" w:rsidRDefault="00EB7428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Swap for</w:t>
      </w:r>
      <w:r w:rsidR="007F57F8">
        <w:rPr>
          <w:rFonts w:ascii="Arial" w:hAnsi="Arial" w:cs="Arial"/>
          <w:b w:val="0"/>
        </w:rPr>
        <w:t>all</w:t>
      </w:r>
      <w:r>
        <w:rPr>
          <w:rFonts w:ascii="Arial" w:hAnsi="Arial" w:cs="Arial"/>
          <w:b w:val="0"/>
        </w:rPr>
        <w:t xml:space="preserve"> Windows </w:t>
      </w:r>
      <w:r w:rsidR="007F57F8">
        <w:rPr>
          <w:rFonts w:ascii="Arial" w:hAnsi="Arial" w:cs="Arial"/>
          <w:b w:val="0"/>
        </w:rPr>
        <w:t xml:space="preserve">VMs </w:t>
      </w:r>
      <w:r>
        <w:rPr>
          <w:rFonts w:ascii="Arial" w:hAnsi="Arial" w:cs="Arial"/>
          <w:b w:val="0"/>
        </w:rPr>
        <w:t>is</w:t>
      </w:r>
      <w:r w:rsidR="007F57F8">
        <w:rPr>
          <w:rFonts w:ascii="Arial" w:hAnsi="Arial" w:cs="Arial"/>
          <w:b w:val="0"/>
        </w:rPr>
        <w:t xml:space="preserve"> stored on vms_nosnap_Kevinpardek_01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7F57F8" w:rsidTr="007F57F8">
        <w:tc>
          <w:tcPr>
            <w:tcW w:w="4428" w:type="dxa"/>
          </w:tcPr>
          <w:p w:rsidR="007F57F8" w:rsidRPr="007F57F8" w:rsidRDefault="007F57F8" w:rsidP="00521E9C">
            <w:pPr>
              <w:pStyle w:val="BodyText"/>
              <w:rPr>
                <w:rFonts w:ascii="Arial" w:hAnsi="Arial" w:cs="Arial"/>
              </w:rPr>
            </w:pPr>
            <w:r w:rsidRPr="007F57F8">
              <w:rPr>
                <w:rFonts w:ascii="Arial" w:hAnsi="Arial" w:cs="Arial"/>
              </w:rPr>
              <w:t>Name Of Datastore</w:t>
            </w:r>
          </w:p>
        </w:tc>
        <w:tc>
          <w:tcPr>
            <w:tcW w:w="4428" w:type="dxa"/>
          </w:tcPr>
          <w:p w:rsidR="007F57F8" w:rsidRPr="007F57F8" w:rsidRDefault="007F57F8" w:rsidP="00521E9C">
            <w:pPr>
              <w:pStyle w:val="BodyText"/>
              <w:rPr>
                <w:rFonts w:ascii="Arial" w:hAnsi="Arial" w:cs="Arial"/>
              </w:rPr>
            </w:pPr>
            <w:r w:rsidRPr="007F57F8">
              <w:rPr>
                <w:rFonts w:ascii="Arial" w:hAnsi="Arial" w:cs="Arial"/>
              </w:rPr>
              <w:t>Number of Virtual Machines</w:t>
            </w:r>
          </w:p>
        </w:tc>
      </w:tr>
      <w:tr w:rsidR="007F57F8" w:rsidTr="007F57F8">
        <w:tc>
          <w:tcPr>
            <w:tcW w:w="4428" w:type="dxa"/>
          </w:tcPr>
          <w:p w:rsidR="007F57F8" w:rsidRDefault="007F57F8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Vms_snap07_Kevinpardek_01</w:t>
            </w:r>
          </w:p>
        </w:tc>
        <w:tc>
          <w:tcPr>
            <w:tcW w:w="4428" w:type="dxa"/>
          </w:tcPr>
          <w:p w:rsidR="007F57F8" w:rsidRDefault="00A542A3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30</w:t>
            </w:r>
          </w:p>
        </w:tc>
      </w:tr>
      <w:tr w:rsidR="007F57F8" w:rsidTr="007F57F8">
        <w:tc>
          <w:tcPr>
            <w:tcW w:w="4428" w:type="dxa"/>
          </w:tcPr>
          <w:p w:rsidR="007F57F8" w:rsidRDefault="007F57F8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Vms_snap14_Kevinpardek_01</w:t>
            </w:r>
          </w:p>
        </w:tc>
        <w:tc>
          <w:tcPr>
            <w:tcW w:w="4428" w:type="dxa"/>
          </w:tcPr>
          <w:p w:rsidR="007F57F8" w:rsidRDefault="00A542A3" w:rsidP="00521E9C">
            <w:pPr>
              <w:pStyle w:val="Body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42</w:t>
            </w:r>
          </w:p>
        </w:tc>
      </w:tr>
    </w:tbl>
    <w:p w:rsidR="007F57F8" w:rsidRDefault="007F57F8" w:rsidP="00521E9C">
      <w:pPr>
        <w:pStyle w:val="BodyText"/>
        <w:rPr>
          <w:rFonts w:ascii="Arial" w:hAnsi="Arial" w:cs="Arial"/>
          <w:b w:val="0"/>
        </w:rPr>
      </w:pP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</w:p>
    <w:p w:rsidR="00521E9C" w:rsidRPr="00A542A3" w:rsidRDefault="00A542A3" w:rsidP="00521E9C">
      <w:pPr>
        <w:pStyle w:val="BodyText"/>
        <w:rPr>
          <w:rFonts w:ascii="Arial" w:hAnsi="Arial" w:cs="Arial"/>
          <w:u w:val="single"/>
        </w:rPr>
      </w:pPr>
      <w:r w:rsidRPr="00A542A3">
        <w:rPr>
          <w:rFonts w:ascii="Arial" w:hAnsi="Arial" w:cs="Arial"/>
          <w:u w:val="single"/>
        </w:rPr>
        <w:t>Linux Mount Information</w:t>
      </w:r>
    </w:p>
    <w:p w:rsidR="00A542A3" w:rsidRDefault="00A542A3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Cs w:val="0"/>
          <w:noProof/>
        </w:rPr>
        <w:drawing>
          <wp:inline distT="0" distB="0" distL="0" distR="0">
            <wp:extent cx="4676775" cy="19812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9C" w:rsidRDefault="00521E9C" w:rsidP="00521E9C">
      <w:pPr>
        <w:pStyle w:val="BodyText"/>
        <w:rPr>
          <w:rFonts w:ascii="Arial" w:hAnsi="Arial" w:cs="Arial"/>
          <w:b w:val="0"/>
        </w:rPr>
      </w:pPr>
    </w:p>
    <w:p w:rsidR="00521E9C" w:rsidRDefault="00581B1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Timeout on the Linux VMs was set to 190:</w:t>
      </w:r>
    </w:p>
    <w:p w:rsidR="00581B16" w:rsidRDefault="00581B1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/sys/class/scsi_generic/sg0/device/timeout</w:t>
      </w:r>
    </w:p>
    <w:p w:rsidR="00581B16" w:rsidRDefault="00581B1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/sys/class/scsi_generic/sg1/device/timeout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</w:p>
    <w:p w:rsidR="00C533D6" w:rsidRDefault="00C533D6" w:rsidP="00521E9C">
      <w:pPr>
        <w:pStyle w:val="BodyTex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Netapp NFS Recommended Settings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The hosts had the following recommended Netapp setting changes: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Net.TcpipHeapSize: 32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NFS.MaxVolumes:256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Net.TcpipHeapMax:128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Disk.QFullSampleSize:32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Disk.QFullThreshold:8</w:t>
      </w:r>
    </w:p>
    <w:p w:rsid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Nfssettings: true</w:t>
      </w:r>
    </w:p>
    <w:p w:rsidR="00C533D6" w:rsidRPr="00C533D6" w:rsidRDefault="00C533D6" w:rsidP="00521E9C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Qfullsettings:true</w:t>
      </w:r>
    </w:p>
    <w:p w:rsidR="00C533D6" w:rsidRDefault="00C533D6"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C533D6" w:rsidRDefault="00C533D6" w:rsidP="00521E9C">
      <w:pPr>
        <w:pStyle w:val="BodyText"/>
        <w:rPr>
          <w:rFonts w:ascii="Arial" w:hAnsi="Arial" w:cs="Arial"/>
          <w:u w:val="single"/>
        </w:rPr>
      </w:pPr>
    </w:p>
    <w:p w:rsidR="00521E9C" w:rsidRDefault="00EB7428" w:rsidP="00521E9C">
      <w:pPr>
        <w:pStyle w:val="BodyTex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Lab Configuration Diagram</w:t>
      </w:r>
    </w:p>
    <w:p w:rsidR="00C533D6" w:rsidRDefault="00C533D6" w:rsidP="00521E9C">
      <w:pPr>
        <w:pStyle w:val="BodyText"/>
        <w:rPr>
          <w:rFonts w:ascii="Arial" w:hAnsi="Arial" w:cs="Arial"/>
          <w:u w:val="single"/>
        </w:rPr>
      </w:pPr>
    </w:p>
    <w:p w:rsidR="00C533D6" w:rsidRDefault="00C533D6" w:rsidP="00521E9C">
      <w:pPr>
        <w:pStyle w:val="BodyText"/>
        <w:rPr>
          <w:rFonts w:ascii="Arial" w:hAnsi="Arial" w:cs="Arial"/>
          <w:u w:val="single"/>
        </w:rPr>
      </w:pPr>
    </w:p>
    <w:p w:rsidR="00521E9C" w:rsidRDefault="00521E9C">
      <w:pPr>
        <w:rPr>
          <w:b/>
        </w:rPr>
      </w:pPr>
    </w:p>
    <w:p w:rsidR="00521E9C" w:rsidRDefault="00DC52A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>
            <wp:extent cx="5486400" cy="32575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B25" w:rsidRDefault="00A74B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74B25" w:rsidRPr="00A74B25" w:rsidRDefault="00A74B25" w:rsidP="00A74B25">
      <w:pPr>
        <w:jc w:val="center"/>
        <w:rPr>
          <w:rFonts w:ascii="Arial" w:hAnsi="Arial" w:cs="Arial"/>
          <w:b/>
          <w:u w:val="single"/>
        </w:rPr>
      </w:pPr>
      <w:r w:rsidRPr="00A74B25">
        <w:rPr>
          <w:rFonts w:ascii="Arial" w:hAnsi="Arial" w:cs="Arial"/>
          <w:b/>
          <w:u w:val="single"/>
        </w:rPr>
        <w:lastRenderedPageBreak/>
        <w:t>IOMeter Labtest.icf</w:t>
      </w:r>
    </w:p>
    <w:p w:rsidR="00A74B25" w:rsidRDefault="00A74B25" w:rsidP="00A74B25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Each Windows virtual machine came pre-configured with IO Meter to run upon start-up.</w:t>
      </w:r>
    </w:p>
    <w:p w:rsidR="00A74B25" w:rsidRDefault="00A74B25">
      <w:pPr>
        <w:rPr>
          <w:rFonts w:ascii="Arial" w:hAnsi="Arial" w:cs="Arial"/>
          <w:b/>
        </w:rPr>
      </w:pP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 xml:space="preserve">Version 2006.07.27 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'TEST SETUP ====================================================================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'Test Description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'Run Time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</w:t>
      </w:r>
      <w:r w:rsidRPr="00A74B25">
        <w:rPr>
          <w:rFonts w:ascii="Arial" w:hAnsi="Arial" w:cs="Arial"/>
          <w:sz w:val="12"/>
          <w:szCs w:val="12"/>
        </w:rPr>
        <w:tab/>
        <w:t>hours      minutes    seconds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5          5          0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'Ramp Up Time (s)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'Default Disk Workers to Spawn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NUMBER_OF_CPUS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'Default Network Workers to Spawn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'Record Results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ALL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'Worker Cycling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</w:t>
      </w:r>
      <w:r w:rsidRPr="00A74B25">
        <w:rPr>
          <w:rFonts w:ascii="Arial" w:hAnsi="Arial" w:cs="Arial"/>
          <w:sz w:val="12"/>
          <w:szCs w:val="12"/>
        </w:rPr>
        <w:tab/>
        <w:t>start      step       step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          1          LINEAR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'Disk Cycling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</w:t>
      </w:r>
      <w:r w:rsidRPr="00A74B25">
        <w:rPr>
          <w:rFonts w:ascii="Arial" w:hAnsi="Arial" w:cs="Arial"/>
          <w:sz w:val="12"/>
          <w:szCs w:val="12"/>
        </w:rPr>
        <w:tab/>
        <w:t>start      step       step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          1          LINEAR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'Queue Depth Cycling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</w:t>
      </w:r>
      <w:r w:rsidRPr="00A74B25">
        <w:rPr>
          <w:rFonts w:ascii="Arial" w:hAnsi="Arial" w:cs="Arial"/>
          <w:sz w:val="12"/>
          <w:szCs w:val="12"/>
        </w:rPr>
        <w:tab/>
        <w:t>start      end        step       step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          32         2          EXPONENTIAL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'Test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NORMAL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test setup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'RESULTS DISPLAY ===============================================================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'Update Frequency,Update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1,LAST_UPDATE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'Bar chart 1 statistic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Total I/Os per Second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'Bar chart 2 statistic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Total MBs per Second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'Bar chart 3 statistic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Average I/O Response Time (ms)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'Bar chart 4 statistic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Maximum I/O Response Time (ms)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'Bar chart 5 statistic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% CPU Utilization (total)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'Bar chart 6 statistic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Total Error Count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results display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SPECIFICATIONS =========================================================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Default,NONE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2048,100,67,100,0,1,0,0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512B; 100%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512,100,100,0,0,1,0,0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512B; 75%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512,100,75,0,0,1,0,0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512B; 50%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512,100,50,0,0,1,0,0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512B; 25%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512,100,25,0,0,1,0,0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512B; 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512,100,0,0,0,1,0,0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4K; 100%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4096,100,100,0,0,1,0,0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4K; 75%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4096,100,75,0,0,1,0,0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4K; 50%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4096,100,50,0,0,1,0,0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4K; 25%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4096,100,25,0,0,1,0,0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4K; 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lastRenderedPageBreak/>
        <w:tab/>
        <w:t>4096,100,0,0,0,1,0,0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16K; 100%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16384,100,100,0,0,1,0,0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16K; 75%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16384,100,75,0,0,1,0,0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16K; 50%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16384,100,50,0,0,1,0,0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16K; 25%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16384,100,25,0,0,1,0,0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16K; 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16384,100,0,0,0,1,0,0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32K; 100%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32768,100,100,0,0,1,0,0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32K; 75%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32768,100,75,0,0,1,0,0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32K; 50%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32768,100,50,0,0,1,0,0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32K; 25%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32768,100,25,0,0,1,0,0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32K; 0% Read; 0% random,NONE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32768,100,0,0,0,1,0,0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All in one,NONE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512,5,100,0,0,1,0,0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512,5,75,0,0,1,0,0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512,5,50,0,0,1,0,0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512,5,25,0,0,1,0,0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512,5,0,0,0,1,0,0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4096,5,100,0,0,1,0,0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4096,5,75,0,0,1,0,0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4096,5,50,0,0,1,0,0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4096,5,25,0,0,1,0,0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4096,5,0,0,0,1,0,0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16384,5,100,0,0,1,0,0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16384,5,75,0,0,1,0,0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16384,5,50,0,0,1,0,0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16384,5,25,0,0,1,0,0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16384,5,0,0,0,1,0,0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32768,5,100,0,0,1,0,0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32768,5,75,0,0,1,0,0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32768,5,50,0,0,1,0,0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32768,5,25,0,0,1,0,0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32768,5,0,0,0,1,0,0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'Access specification name,default assignment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Copy of 4K; 100% Read; 0% random (1),NONE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'size,% of size,% reads,% random,delay,burst,align,reply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1024,100,100,0,0,1,0,0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access specifications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'MANAGER LIST ==================================================================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'Manager ID, manager name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1,LABTESTVM1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'Manager network address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127.0.0.1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Worker 1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'Worker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DISK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'Default target settings for 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'Number of outstanding IOs,test connection rate,transactions per connection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1,ENABLED,0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'Disk maximum size,starting sector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default target settings for 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'Assigned access specs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512B; 100% Read; 0% random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assigned access specs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'Target assignments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'Target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C: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'Target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DISK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target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lastRenderedPageBreak/>
        <w:t>'End target assignments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Worker 1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'Worker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DISK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'Default target settings for 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'Number of outstanding IOs,test connection rate,transactions per connection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1,ENABLED,1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'Disk maximum size,starting sector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0,0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default target settings for 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'Assigned access specs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Copy of 4K; 100% Read; 0% random (1)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assigned access specs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'Target assignments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'Target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C: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'Target type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ab/>
        <w:t>DISK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target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target assignments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worker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manager</w:t>
      </w:r>
    </w:p>
    <w:p w:rsidR="00A74B25" w:rsidRPr="00A74B25" w:rsidRDefault="00A74B25" w:rsidP="00A74B25">
      <w:pPr>
        <w:rPr>
          <w:rFonts w:ascii="Arial" w:hAnsi="Arial" w:cs="Arial"/>
          <w:sz w:val="12"/>
          <w:szCs w:val="12"/>
        </w:rPr>
      </w:pPr>
      <w:r w:rsidRPr="00A74B25">
        <w:rPr>
          <w:rFonts w:ascii="Arial" w:hAnsi="Arial" w:cs="Arial"/>
          <w:sz w:val="12"/>
          <w:szCs w:val="12"/>
        </w:rPr>
        <w:t>'END manager list</w:t>
      </w:r>
    </w:p>
    <w:p w:rsidR="00521E9C" w:rsidRDefault="00A74B25" w:rsidP="00A74B25">
      <w:pPr>
        <w:rPr>
          <w:rFonts w:ascii="Arial" w:hAnsi="Arial" w:cs="Arial"/>
          <w:b/>
        </w:rPr>
      </w:pPr>
      <w:r w:rsidRPr="00A74B25">
        <w:rPr>
          <w:rFonts w:ascii="Arial" w:hAnsi="Arial" w:cs="Arial"/>
          <w:sz w:val="12"/>
          <w:szCs w:val="12"/>
        </w:rPr>
        <w:t xml:space="preserve">Version 2006.07.27 </w:t>
      </w:r>
      <w:r w:rsidR="00521E9C">
        <w:rPr>
          <w:rFonts w:ascii="Arial" w:hAnsi="Arial" w:cs="Arial"/>
          <w:b/>
        </w:rPr>
        <w:br w:type="page"/>
      </w:r>
    </w:p>
    <w:p w:rsidR="00DB10FD" w:rsidRPr="00203AD1" w:rsidRDefault="00DB10FD">
      <w:pPr>
        <w:rPr>
          <w:rFonts w:ascii="Arial" w:hAnsi="Arial" w:cs="Arial"/>
          <w:b/>
        </w:rPr>
      </w:pPr>
    </w:p>
    <w:p w:rsidR="000545AC" w:rsidRDefault="000545AC"/>
    <w:tbl>
      <w:tblPr>
        <w:tblStyle w:val="TableContemporary"/>
        <w:tblW w:w="9068" w:type="dxa"/>
        <w:tblLayout w:type="fixed"/>
        <w:tblLook w:val="04A0"/>
      </w:tblPr>
      <w:tblGrid>
        <w:gridCol w:w="2647"/>
        <w:gridCol w:w="6421"/>
      </w:tblGrid>
      <w:tr w:rsidR="000545AC" w:rsidRPr="00341658" w:rsidTr="000545AC">
        <w:trPr>
          <w:cnfStyle w:val="100000000000"/>
          <w:trHeight w:val="228"/>
        </w:trPr>
        <w:tc>
          <w:tcPr>
            <w:tcW w:w="2647" w:type="dxa"/>
          </w:tcPr>
          <w:p w:rsidR="000545AC" w:rsidRPr="00341658" w:rsidRDefault="000545AC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  <w:r w:rsidR="000143F6">
              <w:rPr>
                <w:rFonts w:ascii="Arial" w:hAnsi="Arial" w:cs="Arial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6421" w:type="dxa"/>
          </w:tcPr>
          <w:p w:rsidR="000545AC" w:rsidRPr="000143F6" w:rsidRDefault="00FE38AA" w:rsidP="000545AC">
            <w:pPr>
              <w:rPr>
                <w:rFonts w:ascii="Arial" w:hAnsi="Arial" w:cs="Arial"/>
                <w:b w:val="0"/>
                <w:i/>
                <w:szCs w:val="24"/>
              </w:rPr>
            </w:pPr>
            <w:r>
              <w:rPr>
                <w:rFonts w:ascii="Arial" w:hAnsi="Arial" w:cs="Arial"/>
                <w:b w:val="0"/>
                <w:i/>
                <w:szCs w:val="24"/>
              </w:rPr>
              <w:t>Test Data Motion</w:t>
            </w:r>
          </w:p>
        </w:tc>
      </w:tr>
      <w:tr w:rsidR="000545AC" w:rsidRPr="00341658" w:rsidTr="000545AC">
        <w:trPr>
          <w:cnfStyle w:val="000000100000"/>
          <w:trHeight w:val="248"/>
        </w:trPr>
        <w:tc>
          <w:tcPr>
            <w:tcW w:w="2647" w:type="dxa"/>
          </w:tcPr>
          <w:p w:rsidR="000545AC" w:rsidRPr="00341658" w:rsidRDefault="000545AC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Long </w:t>
            </w:r>
            <w:r w:rsidRPr="00341658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21" w:type="dxa"/>
          </w:tcPr>
          <w:p w:rsidR="000545AC" w:rsidRPr="000143F6" w:rsidRDefault="00FE38AA" w:rsidP="006575D4">
            <w:pPr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Perform a live migration test of Netapp Data Motion</w:t>
            </w:r>
          </w:p>
        </w:tc>
      </w:tr>
      <w:tr w:rsidR="000545AC" w:rsidRPr="00341658" w:rsidTr="000545AC">
        <w:trPr>
          <w:cnfStyle w:val="000000010000"/>
          <w:trHeight w:val="248"/>
        </w:trPr>
        <w:tc>
          <w:tcPr>
            <w:tcW w:w="2647" w:type="dxa"/>
          </w:tcPr>
          <w:p w:rsidR="000545AC" w:rsidRPr="00341658" w:rsidRDefault="000545AC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6421" w:type="dxa"/>
          </w:tcPr>
          <w:p w:rsidR="000545AC" w:rsidRPr="000143F6" w:rsidRDefault="00FE38AA" w:rsidP="000A3374">
            <w:pPr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Test the impact on virtual machines during a data motion activity</w:t>
            </w:r>
          </w:p>
        </w:tc>
      </w:tr>
      <w:tr w:rsidR="000545AC" w:rsidRPr="00341658" w:rsidTr="000545AC">
        <w:trPr>
          <w:cnfStyle w:val="000000100000"/>
          <w:trHeight w:val="477"/>
        </w:trPr>
        <w:tc>
          <w:tcPr>
            <w:tcW w:w="2647" w:type="dxa"/>
          </w:tcPr>
          <w:p w:rsidR="000545AC" w:rsidRPr="00341658" w:rsidRDefault="000545AC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Required Result</w:t>
            </w:r>
          </w:p>
        </w:tc>
        <w:tc>
          <w:tcPr>
            <w:tcW w:w="6421" w:type="dxa"/>
          </w:tcPr>
          <w:p w:rsidR="000545AC" w:rsidRPr="000143F6" w:rsidRDefault="00FE38AA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>No impact to virtual machines</w:t>
            </w:r>
          </w:p>
        </w:tc>
      </w:tr>
      <w:tr w:rsidR="000545AC" w:rsidRPr="00341658" w:rsidTr="000545AC">
        <w:trPr>
          <w:cnfStyle w:val="000000010000"/>
          <w:trHeight w:val="248"/>
        </w:trPr>
        <w:tc>
          <w:tcPr>
            <w:tcW w:w="2647" w:type="dxa"/>
          </w:tcPr>
          <w:p w:rsidR="000545AC" w:rsidRPr="00341658" w:rsidRDefault="000545AC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6421" w:type="dxa"/>
          </w:tcPr>
          <w:p w:rsidR="000545AC" w:rsidRPr="000143F6" w:rsidRDefault="00FE38AA" w:rsidP="003920DC">
            <w:pPr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Success</w:t>
            </w:r>
          </w:p>
        </w:tc>
      </w:tr>
      <w:tr w:rsidR="000545AC" w:rsidRPr="00341658" w:rsidTr="000545AC">
        <w:trPr>
          <w:cnfStyle w:val="000000100000"/>
          <w:trHeight w:val="228"/>
        </w:trPr>
        <w:tc>
          <w:tcPr>
            <w:tcW w:w="2647" w:type="dxa"/>
          </w:tcPr>
          <w:p w:rsidR="000545AC" w:rsidRPr="00341658" w:rsidRDefault="000545AC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6421" w:type="dxa"/>
          </w:tcPr>
          <w:p w:rsidR="000545AC" w:rsidRPr="00341658" w:rsidRDefault="000545AC" w:rsidP="000545AC">
            <w:pPr>
              <w:pStyle w:val="BulletText1"/>
              <w:tabs>
                <w:tab w:val="clear" w:pos="187"/>
              </w:tabs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545AC" w:rsidRDefault="000545AC"/>
    <w:p w:rsidR="00E5408F" w:rsidRPr="00E5408F" w:rsidRDefault="00E5408F" w:rsidP="00E5408F">
      <w:pPr>
        <w:rPr>
          <w:rFonts w:ascii="Arial" w:hAnsi="Arial" w:cs="Arial"/>
          <w:b/>
        </w:rPr>
      </w:pPr>
    </w:p>
    <w:p w:rsidR="00862EAD" w:rsidRPr="00E5408F" w:rsidRDefault="00862EAD" w:rsidP="00E5408F">
      <w:pPr>
        <w:rPr>
          <w:rFonts w:ascii="Arial" w:hAnsi="Arial" w:cs="Arial"/>
          <w:b/>
        </w:rPr>
      </w:pPr>
      <w:r w:rsidRPr="00E5408F">
        <w:rPr>
          <w:rFonts w:ascii="Arial" w:hAnsi="Arial" w:cs="Arial"/>
          <w:b/>
        </w:rPr>
        <w:t>Conclusion:</w:t>
      </w:r>
    </w:p>
    <w:p w:rsidR="00B13DC1" w:rsidRDefault="00B13DC1"/>
    <w:p w:rsidR="00FE38AA" w:rsidRDefault="00FE38AA">
      <w:r>
        <w:t>We performed the tests several times over a period of time. On the early morning of May 9 we had success with no I/O. On the evening of May 10 we had success with I/O.</w:t>
      </w:r>
    </w:p>
    <w:p w:rsidR="00FE38AA" w:rsidRDefault="00FE38AA"/>
    <w:p w:rsidR="00FE38AA" w:rsidRDefault="00FE38AA">
      <w:r>
        <w:t>Initially we planned to run 70 virtual machines during the test. However, that caused the Netapp filer’s CPU utilization to be too high. Instead</w:t>
      </w:r>
      <w:r w:rsidR="004E05C9">
        <w:t>, on May 10</w:t>
      </w:r>
      <w:r>
        <w:t xml:space="preserve"> we ran 6 virtual machines producing I/O, and 5 Linux SUSE that were not producing I/O so that we could lower the filer’s CPU utilization.</w:t>
      </w:r>
    </w:p>
    <w:p w:rsidR="00FE38AA" w:rsidRDefault="00FE38AA"/>
    <w:p w:rsidR="00FE38AA" w:rsidRDefault="00FE38AA">
      <w:r>
        <w:t>During the tests, I attempted to browse the datastores and to log into the virtual machines and open folders on the C: drive. I was able to do this with no problems. I also monitored the servers with WhatsUpGold, which detected no problems. I monitored the server’s VMWARE performance graphs and they showed no indication of anything happening. No virtual machines had blue screens or crashes. None of the Linux drives/partitions showed any impact.</w:t>
      </w:r>
    </w:p>
    <w:p w:rsidR="00FE38AA" w:rsidRDefault="00FE38AA"/>
    <w:p w:rsidR="00FE38AA" w:rsidRDefault="00B30AE7">
      <w:r>
        <w:t>San</w:t>
      </w:r>
      <w:r w:rsidR="00FE38AA">
        <w:t>thana noted the following take away points:</w:t>
      </w:r>
    </w:p>
    <w:p w:rsidR="00FE38AA" w:rsidRDefault="00FE38AA"/>
    <w:p w:rsidR="00FE38AA" w:rsidRDefault="00FE38AA" w:rsidP="00FE38AA">
      <w:pPr>
        <w:pStyle w:val="ListParagraph"/>
        <w:numPr>
          <w:ilvl w:val="0"/>
          <w:numId w:val="42"/>
        </w:numPr>
        <w:rPr>
          <w:i/>
        </w:rPr>
      </w:pPr>
      <w:r>
        <w:rPr>
          <w:i/>
        </w:rPr>
        <w:t>Filer CPU/Disk should be normal</w:t>
      </w:r>
    </w:p>
    <w:p w:rsidR="00FE38AA" w:rsidRDefault="00FE38AA" w:rsidP="00FE38AA">
      <w:pPr>
        <w:pStyle w:val="ListParagraph"/>
        <w:numPr>
          <w:ilvl w:val="1"/>
          <w:numId w:val="42"/>
        </w:numPr>
        <w:rPr>
          <w:i/>
        </w:rPr>
      </w:pPr>
      <w:r>
        <w:rPr>
          <w:i/>
        </w:rPr>
        <w:t>CPU load should be lessthan 70% for both source and target filers</w:t>
      </w:r>
    </w:p>
    <w:p w:rsidR="00FE38AA" w:rsidRDefault="00FE38AA" w:rsidP="00FE38AA">
      <w:pPr>
        <w:pStyle w:val="ListParagraph"/>
        <w:numPr>
          <w:ilvl w:val="1"/>
          <w:numId w:val="42"/>
        </w:numPr>
        <w:rPr>
          <w:i/>
        </w:rPr>
      </w:pPr>
      <w:r>
        <w:rPr>
          <w:i/>
        </w:rPr>
        <w:t>Disk utilization should be less than 65% (max of 70%)</w:t>
      </w:r>
    </w:p>
    <w:p w:rsidR="00FE38AA" w:rsidRDefault="00FE38AA" w:rsidP="00FE38AA">
      <w:pPr>
        <w:rPr>
          <w:i/>
        </w:rPr>
      </w:pPr>
    </w:p>
    <w:p w:rsidR="00FE38AA" w:rsidRDefault="00FE38AA" w:rsidP="00FE38AA">
      <w:pPr>
        <w:pStyle w:val="ListParagraph"/>
        <w:numPr>
          <w:ilvl w:val="0"/>
          <w:numId w:val="42"/>
        </w:numPr>
        <w:rPr>
          <w:i/>
        </w:rPr>
      </w:pPr>
      <w:r>
        <w:rPr>
          <w:i/>
        </w:rPr>
        <w:t>Need to check the vfiler root volume frequently and set the volume size manually above 10% of the original size to avoid last minutes space issue during the copy</w:t>
      </w:r>
    </w:p>
    <w:p w:rsidR="00FE38AA" w:rsidRDefault="00FE38AA" w:rsidP="00FE38AA">
      <w:pPr>
        <w:ind w:left="360"/>
        <w:rPr>
          <w:i/>
        </w:rPr>
      </w:pPr>
    </w:p>
    <w:p w:rsidR="00FE38AA" w:rsidRPr="00FE38AA" w:rsidRDefault="00FE38AA" w:rsidP="00FE38AA">
      <w:pPr>
        <w:pStyle w:val="ListParagraph"/>
        <w:numPr>
          <w:ilvl w:val="0"/>
          <w:numId w:val="42"/>
        </w:numPr>
        <w:rPr>
          <w:i/>
        </w:rPr>
      </w:pPr>
      <w:r>
        <w:rPr>
          <w:i/>
        </w:rPr>
        <w:t>During the pre-stage cutover time, there will be a number of samples happening and need to make sure all the above conditions are normal.</w:t>
      </w:r>
    </w:p>
    <w:sectPr w:rsidR="00FE38AA" w:rsidRPr="00FE38AA" w:rsidSect="00524F56">
      <w:headerReference w:type="default" r:id="rId17"/>
      <w:footerReference w:type="default" r:id="rId18"/>
      <w:pgSz w:w="12240" w:h="15840" w:code="1"/>
      <w:pgMar w:top="1440" w:right="1800" w:bottom="1440" w:left="1800" w:header="720" w:footer="288" w:gutter="0"/>
      <w:pgBorders w:offsetFrom="page">
        <w:top w:val="single" w:sz="6" w:space="24" w:color="000080"/>
        <w:left w:val="single" w:sz="6" w:space="24" w:color="000080"/>
        <w:bottom w:val="single" w:sz="6" w:space="24" w:color="000080"/>
        <w:right w:val="single" w:sz="6" w:space="24" w:color="0000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37F" w:rsidRDefault="0015437F">
      <w:r>
        <w:separator/>
      </w:r>
    </w:p>
  </w:endnote>
  <w:endnote w:type="continuationSeparator" w:id="0">
    <w:p w:rsidR="0015437F" w:rsidRDefault="00154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tiger 45 Light">
    <w:altName w:val="Lucida Sans Unicode"/>
    <w:charset w:val="00"/>
    <w:family w:val="swiss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AA" w:rsidRPr="006074D0" w:rsidRDefault="00263877">
    <w:pPr>
      <w:pStyle w:val="Footer"/>
      <w:spacing w:before="120" w:after="80"/>
      <w:ind w:left="-907"/>
      <w:rPr>
        <w:rFonts w:ascii="Arial" w:hAnsi="Arial" w:cs="Arial"/>
        <w:sz w:val="8"/>
        <w:szCs w:val="8"/>
      </w:rPr>
    </w:pPr>
    <w:r>
      <w:rPr>
        <w:rFonts w:ascii="Arial" w:hAnsi="Arial" w:cs="Arial"/>
        <w:noProof/>
        <w:sz w:val="8"/>
        <w:szCs w:val="8"/>
      </w:rPr>
      <w:pict>
        <v:line id="_x0000_s2053" style="position:absolute;left:0;text-align:left;z-index:251657216" from="-54pt,2.3pt" to="54pt,2.3pt" strokecolor="navy"/>
      </w:pict>
    </w:r>
    <w:r w:rsidRPr="00263877">
      <w:rPr>
        <w:rFonts w:ascii="Arial" w:hAnsi="Arial" w:cs="Arial"/>
        <w:noProof/>
        <w:sz w:val="16"/>
        <w:szCs w:val="16"/>
      </w:rPr>
      <w:pict>
        <v:line id="_x0000_s2054" style="position:absolute;left:0;text-align:left;z-index:251658240" from="54pt,2.85pt" to="54pt,20.85pt" strokecolor="navy"/>
      </w:pict>
    </w:r>
    <w:r w:rsidRPr="00263877">
      <w:rPr>
        <w:rFonts w:ascii="Arial" w:hAnsi="Arial" w:cs="Arial"/>
        <w:noProof/>
        <w:sz w:val="16"/>
      </w:rPr>
      <w:pict>
        <v:line id="_x0000_s2055" style="position:absolute;left:0;text-align:left;z-index:251659264" from="54pt,20.85pt" to="486pt,20.85pt" strokecolor="navy"/>
      </w:pict>
    </w:r>
    <w:r w:rsidR="00FE38AA">
      <w:rPr>
        <w:rFonts w:ascii="Arial" w:hAnsi="Arial" w:cs="Arial"/>
        <w:noProof/>
        <w:sz w:val="16"/>
        <w:szCs w:val="16"/>
      </w:rPr>
      <w:drawing>
        <wp:inline distT="0" distB="0" distL="0" distR="0">
          <wp:extent cx="965254" cy="213995"/>
          <wp:effectExtent l="19050" t="0" r="6296" b="0"/>
          <wp:docPr id="2" name="Picture 2" descr="3141thomson_blu_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3141thomson_blu_wm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5254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10800" w:type="dxa"/>
      <w:tblInd w:w="-972" w:type="dxa"/>
      <w:tblLayout w:type="fixed"/>
      <w:tblLook w:val="0000"/>
    </w:tblPr>
    <w:tblGrid>
      <w:gridCol w:w="2700"/>
      <w:gridCol w:w="5760"/>
      <w:gridCol w:w="2340"/>
    </w:tblGrid>
    <w:tr w:rsidR="00FE38AA" w:rsidRPr="006074D0" w:rsidTr="000143F6">
      <w:tc>
        <w:tcPr>
          <w:tcW w:w="2700" w:type="dxa"/>
        </w:tcPr>
        <w:p w:rsidR="00FE38AA" w:rsidRPr="006074D0" w:rsidRDefault="00FE38AA" w:rsidP="007A22AF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6"/>
              <w:lang w:val="en-CA"/>
            </w:rPr>
          </w:pPr>
        </w:p>
      </w:tc>
      <w:tc>
        <w:tcPr>
          <w:tcW w:w="5760" w:type="dxa"/>
        </w:tcPr>
        <w:p w:rsidR="00FE38AA" w:rsidRPr="006074D0" w:rsidRDefault="00FE38AA" w:rsidP="000143F6">
          <w:pPr>
            <w:pStyle w:val="Header"/>
            <w:tabs>
              <w:tab w:val="clear" w:pos="4320"/>
              <w:tab w:val="clear" w:pos="8640"/>
              <w:tab w:val="left" w:pos="612"/>
            </w:tabs>
            <w:rPr>
              <w:rFonts w:ascii="Arial" w:hAnsi="Arial" w:cs="Arial"/>
              <w:sz w:val="16"/>
              <w:lang w:val="en-CA"/>
            </w:rPr>
          </w:pPr>
          <w:r w:rsidRPr="006074D0">
            <w:rPr>
              <w:rFonts w:ascii="Arial" w:hAnsi="Arial" w:cs="Arial"/>
              <w:b/>
              <w:sz w:val="16"/>
              <w:szCs w:val="16"/>
            </w:rPr>
            <w:t>Thomson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Reuters</w:t>
          </w:r>
          <w:r w:rsidRPr="006074D0">
            <w:rPr>
              <w:rFonts w:ascii="Arial" w:hAnsi="Arial" w:cs="Arial"/>
              <w:b/>
              <w:sz w:val="16"/>
              <w:szCs w:val="16"/>
            </w:rPr>
            <w:t xml:space="preserve"> Corporation Confidential for internal distribution only</w:t>
          </w:r>
        </w:p>
      </w:tc>
      <w:tc>
        <w:tcPr>
          <w:tcW w:w="2340" w:type="dxa"/>
        </w:tcPr>
        <w:p w:rsidR="00FE38AA" w:rsidRPr="006074D0" w:rsidRDefault="00FE38AA" w:rsidP="000143F6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sz w:val="16"/>
              <w:lang w:val="en-CA"/>
            </w:rPr>
          </w:pPr>
          <w:r w:rsidRPr="006074D0">
            <w:rPr>
              <w:rFonts w:ascii="Arial" w:hAnsi="Arial" w:cs="Arial"/>
              <w:sz w:val="16"/>
              <w:lang w:val="en-CA"/>
            </w:rPr>
            <w:t>Owner</w:t>
          </w:r>
          <w:r>
            <w:rPr>
              <w:rFonts w:ascii="Arial" w:hAnsi="Arial" w:cs="Arial"/>
              <w:sz w:val="16"/>
              <w:lang w:val="en-CA"/>
            </w:rPr>
            <w:t>: Strategy Team</w:t>
          </w:r>
        </w:p>
      </w:tc>
    </w:tr>
    <w:tr w:rsidR="00FE38AA" w:rsidRPr="006074D0" w:rsidTr="000143F6">
      <w:tc>
        <w:tcPr>
          <w:tcW w:w="2700" w:type="dxa"/>
        </w:tcPr>
        <w:p w:rsidR="00FE38AA" w:rsidRPr="006074D0" w:rsidRDefault="00FE38AA" w:rsidP="00EC593F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  <w:sz w:val="16"/>
              <w:lang w:val="en-CA"/>
            </w:rPr>
          </w:pPr>
        </w:p>
      </w:tc>
      <w:tc>
        <w:tcPr>
          <w:tcW w:w="5760" w:type="dxa"/>
        </w:tcPr>
        <w:p w:rsidR="00FE38AA" w:rsidRPr="006074D0" w:rsidRDefault="00FE38AA" w:rsidP="000143F6">
          <w:pPr>
            <w:pStyle w:val="Footer"/>
            <w:spacing w:after="120"/>
            <w:ind w:left="432"/>
            <w:rPr>
              <w:rFonts w:ascii="Arial" w:hAnsi="Arial" w:cs="Arial"/>
              <w:lang w:val="en-CA"/>
            </w:rPr>
          </w:pPr>
        </w:p>
      </w:tc>
      <w:tc>
        <w:tcPr>
          <w:tcW w:w="2340" w:type="dxa"/>
        </w:tcPr>
        <w:p w:rsidR="00FE38AA" w:rsidRPr="006074D0" w:rsidRDefault="00FE38AA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sz w:val="16"/>
              <w:lang w:val="en-CA"/>
            </w:rPr>
          </w:pPr>
          <w:r w:rsidRPr="006074D0">
            <w:rPr>
              <w:rFonts w:ascii="Arial" w:hAnsi="Arial" w:cs="Arial"/>
              <w:sz w:val="16"/>
              <w:lang w:val="en-CA"/>
            </w:rPr>
            <w:t xml:space="preserve">Page </w:t>
          </w:r>
          <w:r w:rsidR="00263877" w:rsidRPr="006074D0">
            <w:rPr>
              <w:rFonts w:ascii="Arial" w:hAnsi="Arial" w:cs="Arial"/>
              <w:sz w:val="16"/>
              <w:lang w:val="en-CA"/>
            </w:rPr>
            <w:fldChar w:fldCharType="begin"/>
          </w:r>
          <w:r w:rsidRPr="006074D0">
            <w:rPr>
              <w:rFonts w:ascii="Arial" w:hAnsi="Arial" w:cs="Arial"/>
              <w:sz w:val="16"/>
              <w:lang w:val="en-CA"/>
            </w:rPr>
            <w:instrText xml:space="preserve"> PAGE </w:instrText>
          </w:r>
          <w:r w:rsidR="00263877" w:rsidRPr="006074D0">
            <w:rPr>
              <w:rFonts w:ascii="Arial" w:hAnsi="Arial" w:cs="Arial"/>
              <w:sz w:val="16"/>
              <w:lang w:val="en-CA"/>
            </w:rPr>
            <w:fldChar w:fldCharType="separate"/>
          </w:r>
          <w:r w:rsidR="00D57F01">
            <w:rPr>
              <w:rFonts w:ascii="Arial" w:hAnsi="Arial" w:cs="Arial"/>
              <w:noProof/>
              <w:sz w:val="16"/>
              <w:lang w:val="en-CA"/>
            </w:rPr>
            <w:t>1</w:t>
          </w:r>
          <w:r w:rsidR="00263877" w:rsidRPr="006074D0">
            <w:rPr>
              <w:rFonts w:ascii="Arial" w:hAnsi="Arial" w:cs="Arial"/>
              <w:sz w:val="16"/>
              <w:lang w:val="en-CA"/>
            </w:rPr>
            <w:fldChar w:fldCharType="end"/>
          </w:r>
          <w:r w:rsidRPr="006074D0">
            <w:rPr>
              <w:rFonts w:ascii="Arial" w:hAnsi="Arial" w:cs="Arial"/>
              <w:sz w:val="16"/>
              <w:lang w:val="en-CA"/>
            </w:rPr>
            <w:t xml:space="preserve"> of </w:t>
          </w:r>
          <w:r w:rsidR="00263877" w:rsidRPr="006074D0">
            <w:rPr>
              <w:rFonts w:ascii="Arial" w:hAnsi="Arial" w:cs="Arial"/>
              <w:sz w:val="16"/>
              <w:lang w:val="en-CA"/>
            </w:rPr>
            <w:fldChar w:fldCharType="begin"/>
          </w:r>
          <w:r w:rsidRPr="006074D0">
            <w:rPr>
              <w:rFonts w:ascii="Arial" w:hAnsi="Arial" w:cs="Arial"/>
              <w:sz w:val="16"/>
              <w:lang w:val="en-CA"/>
            </w:rPr>
            <w:instrText xml:space="preserve"> NUMPAGES </w:instrText>
          </w:r>
          <w:r w:rsidR="00263877" w:rsidRPr="006074D0">
            <w:rPr>
              <w:rFonts w:ascii="Arial" w:hAnsi="Arial" w:cs="Arial"/>
              <w:sz w:val="16"/>
              <w:lang w:val="en-CA"/>
            </w:rPr>
            <w:fldChar w:fldCharType="separate"/>
          </w:r>
          <w:r w:rsidR="00D57F01">
            <w:rPr>
              <w:rFonts w:ascii="Arial" w:hAnsi="Arial" w:cs="Arial"/>
              <w:noProof/>
              <w:sz w:val="16"/>
              <w:lang w:val="en-CA"/>
            </w:rPr>
            <w:t>8</w:t>
          </w:r>
          <w:r w:rsidR="00263877" w:rsidRPr="006074D0">
            <w:rPr>
              <w:rFonts w:ascii="Arial" w:hAnsi="Arial" w:cs="Arial"/>
              <w:sz w:val="16"/>
              <w:lang w:val="en-CA"/>
            </w:rPr>
            <w:fldChar w:fldCharType="end"/>
          </w:r>
        </w:p>
      </w:tc>
    </w:tr>
  </w:tbl>
  <w:p w:rsidR="00FE38AA" w:rsidRPr="006074D0" w:rsidRDefault="00FE38AA">
    <w:pPr>
      <w:pStyle w:val="Footer"/>
      <w:rPr>
        <w:rFonts w:ascii="Arial" w:hAnsi="Arial" w:cs="Arial"/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37F" w:rsidRDefault="0015437F">
      <w:r>
        <w:separator/>
      </w:r>
    </w:p>
  </w:footnote>
  <w:footnote w:type="continuationSeparator" w:id="0">
    <w:p w:rsidR="0015437F" w:rsidRDefault="001543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AA" w:rsidRDefault="00263877">
    <w:pPr>
      <w:pStyle w:val="Header"/>
    </w:pPr>
    <w:r>
      <w:rPr>
        <w:noProof/>
      </w:rPr>
      <w:pict>
        <v:group id="_x0000_s2049" style="position:absolute;margin-left:-66pt;margin-top:-12pt;width:563.75pt;height:39pt;z-index:251656192" coordorigin="480,480" coordsize="11275,780">
          <v:rect id="_x0000_s2050" style="position:absolute;left:480;top:480;width:11275;height:420" fillcolor="#365f91 [2404]" strokecolor="#365f91 [2404]"/>
          <v:rect id="_x0000_s2051" style="position:absolute;left:8280;top:720;width:3470;height:540" fillcolor="#365f91 [2404]" strokecolor="#365f91 [2404]"/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8460;top:480;width:3060;height:780" filled="f" stroked="f">
            <v:textbox style="mso-next-textbox:#_x0000_s2052">
              <w:txbxContent>
                <w:p w:rsidR="00FE38AA" w:rsidRPr="00D564FA" w:rsidRDefault="00FE38AA">
                  <w:pPr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0"/>
                    </w:rPr>
                    <w:t>Virtual Platform Strategy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creenHunter_01 Jan. 11 09.11.gif" style="width:4.5pt;height:1.5pt;visibility:visible;mso-wrap-style:square" o:bullet="t">
        <v:imagedata r:id="rId1" o:title="ScreenHunter_01 Jan"/>
      </v:shape>
    </w:pict>
  </w:numPicBullet>
  <w:abstractNum w:abstractNumId="0">
    <w:nsid w:val="039D4A85"/>
    <w:multiLevelType w:val="hybridMultilevel"/>
    <w:tmpl w:val="10DA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91FDE"/>
    <w:multiLevelType w:val="hybridMultilevel"/>
    <w:tmpl w:val="7C60EC16"/>
    <w:lvl w:ilvl="0" w:tplc="95685E2C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90ADB"/>
    <w:multiLevelType w:val="hybridMultilevel"/>
    <w:tmpl w:val="3A6EEA38"/>
    <w:lvl w:ilvl="0" w:tplc="3BDA9B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642343"/>
    <w:multiLevelType w:val="hybridMultilevel"/>
    <w:tmpl w:val="189EC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9160E"/>
    <w:multiLevelType w:val="multilevel"/>
    <w:tmpl w:val="A23EBC16"/>
    <w:lvl w:ilvl="0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EC2383"/>
    <w:multiLevelType w:val="hybridMultilevel"/>
    <w:tmpl w:val="8320E46E"/>
    <w:lvl w:ilvl="0" w:tplc="15967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66F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B41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8A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784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0B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48B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E5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2F5E77"/>
    <w:multiLevelType w:val="multilevel"/>
    <w:tmpl w:val="39B097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14951A0"/>
    <w:multiLevelType w:val="hybridMultilevel"/>
    <w:tmpl w:val="3A60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1542C"/>
    <w:multiLevelType w:val="hybridMultilevel"/>
    <w:tmpl w:val="DD967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D4382A"/>
    <w:multiLevelType w:val="hybridMultilevel"/>
    <w:tmpl w:val="A23EBC16"/>
    <w:lvl w:ilvl="0" w:tplc="95685E2C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014F42"/>
    <w:multiLevelType w:val="hybridMultilevel"/>
    <w:tmpl w:val="5616F5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5B04E0"/>
    <w:multiLevelType w:val="multilevel"/>
    <w:tmpl w:val="39B097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2640A10"/>
    <w:multiLevelType w:val="multilevel"/>
    <w:tmpl w:val="39B097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2D277CC"/>
    <w:multiLevelType w:val="hybridMultilevel"/>
    <w:tmpl w:val="21669CB8"/>
    <w:lvl w:ilvl="0" w:tplc="39E0A1D6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F972B6"/>
    <w:multiLevelType w:val="hybridMultilevel"/>
    <w:tmpl w:val="CA9A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F2BF3"/>
    <w:multiLevelType w:val="hybridMultilevel"/>
    <w:tmpl w:val="88B4E294"/>
    <w:lvl w:ilvl="0" w:tplc="95685E2C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6F57E2"/>
    <w:multiLevelType w:val="multilevel"/>
    <w:tmpl w:val="39B097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FFD271B"/>
    <w:multiLevelType w:val="hybridMultilevel"/>
    <w:tmpl w:val="DE76D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2B2420"/>
    <w:multiLevelType w:val="multilevel"/>
    <w:tmpl w:val="5616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CB6BA1"/>
    <w:multiLevelType w:val="multilevel"/>
    <w:tmpl w:val="39B097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B241E7A"/>
    <w:multiLevelType w:val="multilevel"/>
    <w:tmpl w:val="B210C6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color w:val="000000"/>
      </w:rPr>
    </w:lvl>
    <w:lvl w:ilvl="1">
      <w:start w:val="62"/>
      <w:numFmt w:val="bullet"/>
      <w:lvlText w:val=""/>
      <w:lvlJc w:val="left"/>
      <w:pPr>
        <w:tabs>
          <w:tab w:val="num" w:pos="576"/>
        </w:tabs>
        <w:ind w:left="576" w:hanging="216"/>
      </w:pPr>
      <w:rPr>
        <w:rFonts w:ascii="Symbol" w:eastAsia="Times New Roman" w:hAnsi="Symbol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3FCB0FE5"/>
    <w:multiLevelType w:val="hybridMultilevel"/>
    <w:tmpl w:val="CC74174C"/>
    <w:lvl w:ilvl="0" w:tplc="39E0A1D6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  <w:color w:val="000000"/>
      </w:rPr>
    </w:lvl>
    <w:lvl w:ilvl="1" w:tplc="95685E2C">
      <w:start w:val="62"/>
      <w:numFmt w:val="bullet"/>
      <w:lvlText w:val=""/>
      <w:lvlJc w:val="left"/>
      <w:pPr>
        <w:tabs>
          <w:tab w:val="num" w:pos="576"/>
        </w:tabs>
        <w:ind w:left="576" w:hanging="216"/>
      </w:pPr>
      <w:rPr>
        <w:rFonts w:ascii="Symbol" w:eastAsia="Times New Roman" w:hAnsi="Symbol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405117AF"/>
    <w:multiLevelType w:val="multilevel"/>
    <w:tmpl w:val="39B097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4D31B92"/>
    <w:multiLevelType w:val="hybridMultilevel"/>
    <w:tmpl w:val="B210C65C"/>
    <w:lvl w:ilvl="0" w:tplc="9AD2E95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color w:val="000000"/>
      </w:rPr>
    </w:lvl>
    <w:lvl w:ilvl="1" w:tplc="95685E2C">
      <w:start w:val="62"/>
      <w:numFmt w:val="bullet"/>
      <w:lvlText w:val=""/>
      <w:lvlJc w:val="left"/>
      <w:pPr>
        <w:tabs>
          <w:tab w:val="num" w:pos="576"/>
        </w:tabs>
        <w:ind w:left="576" w:hanging="216"/>
      </w:pPr>
      <w:rPr>
        <w:rFonts w:ascii="Symbol" w:eastAsia="Times New Roman" w:hAnsi="Symbol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498C4CE0"/>
    <w:multiLevelType w:val="hybridMultilevel"/>
    <w:tmpl w:val="05D86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66F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B41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8A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784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0B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48B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E5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103257"/>
    <w:multiLevelType w:val="hybridMultilevel"/>
    <w:tmpl w:val="0A94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1126AF"/>
    <w:multiLevelType w:val="hybridMultilevel"/>
    <w:tmpl w:val="6F4C4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495174"/>
    <w:multiLevelType w:val="hybridMultilevel"/>
    <w:tmpl w:val="2A14875C"/>
    <w:lvl w:ilvl="0" w:tplc="39E0A1D6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D82E0B"/>
    <w:multiLevelType w:val="hybridMultilevel"/>
    <w:tmpl w:val="42F4DE14"/>
    <w:lvl w:ilvl="0" w:tplc="2D348C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8E05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343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AAB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B2B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C0A7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F6B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EAA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8DB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97B0D81"/>
    <w:multiLevelType w:val="multilevel"/>
    <w:tmpl w:val="8320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7505B3"/>
    <w:multiLevelType w:val="hybridMultilevel"/>
    <w:tmpl w:val="A27287A6"/>
    <w:lvl w:ilvl="0" w:tplc="39E0A1D6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8D7E5A"/>
    <w:multiLevelType w:val="hybridMultilevel"/>
    <w:tmpl w:val="402C5BD4"/>
    <w:lvl w:ilvl="0" w:tplc="95685E2C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F4818AE"/>
    <w:multiLevelType w:val="singleLevel"/>
    <w:tmpl w:val="4CA02A0A"/>
    <w:lvl w:ilvl="0">
      <w:start w:val="1"/>
      <w:numFmt w:val="bulle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</w:rPr>
    </w:lvl>
  </w:abstractNum>
  <w:abstractNum w:abstractNumId="33">
    <w:nsid w:val="61AC3F41"/>
    <w:multiLevelType w:val="hybridMultilevel"/>
    <w:tmpl w:val="88907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FA0720"/>
    <w:multiLevelType w:val="hybridMultilevel"/>
    <w:tmpl w:val="02FE1AA6"/>
    <w:lvl w:ilvl="0" w:tplc="39E0A1D6">
      <w:start w:val="62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eastAsia="Times New Roman" w:hAnsi="Symbol" w:cs="Times New Roman" w:hint="default"/>
        <w:color w:val="000000"/>
      </w:rPr>
    </w:lvl>
    <w:lvl w:ilvl="1" w:tplc="95685E2C">
      <w:start w:val="62"/>
      <w:numFmt w:val="bullet"/>
      <w:lvlText w:val=""/>
      <w:lvlJc w:val="left"/>
      <w:pPr>
        <w:tabs>
          <w:tab w:val="num" w:pos="576"/>
        </w:tabs>
        <w:ind w:left="576" w:hanging="216"/>
      </w:pPr>
      <w:rPr>
        <w:rFonts w:ascii="Symbol" w:eastAsia="Times New Roman" w:hAnsi="Symbol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657806E6"/>
    <w:multiLevelType w:val="hybridMultilevel"/>
    <w:tmpl w:val="CDDAC198"/>
    <w:lvl w:ilvl="0" w:tplc="9AD2E95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6B02AF"/>
    <w:multiLevelType w:val="singleLevel"/>
    <w:tmpl w:val="187216B6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37">
    <w:nsid w:val="6EEE77B3"/>
    <w:multiLevelType w:val="multilevel"/>
    <w:tmpl w:val="AF8896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nsid w:val="6F3939BD"/>
    <w:multiLevelType w:val="hybridMultilevel"/>
    <w:tmpl w:val="826843F4"/>
    <w:lvl w:ilvl="0" w:tplc="7014277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EC0F72"/>
    <w:multiLevelType w:val="hybridMultilevel"/>
    <w:tmpl w:val="65AE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2F102A"/>
    <w:multiLevelType w:val="multilevel"/>
    <w:tmpl w:val="B210C6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color w:val="000000"/>
      </w:rPr>
    </w:lvl>
    <w:lvl w:ilvl="1">
      <w:start w:val="62"/>
      <w:numFmt w:val="bullet"/>
      <w:lvlText w:val=""/>
      <w:lvlJc w:val="left"/>
      <w:pPr>
        <w:tabs>
          <w:tab w:val="num" w:pos="576"/>
        </w:tabs>
        <w:ind w:left="576" w:hanging="216"/>
      </w:pPr>
      <w:rPr>
        <w:rFonts w:ascii="Symbol" w:eastAsia="Times New Roman" w:hAnsi="Symbol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>
    <w:nsid w:val="7EB956BF"/>
    <w:multiLevelType w:val="hybridMultilevel"/>
    <w:tmpl w:val="70E6C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8"/>
  </w:num>
  <w:num w:numId="4">
    <w:abstractNumId w:val="33"/>
  </w:num>
  <w:num w:numId="5">
    <w:abstractNumId w:val="35"/>
  </w:num>
  <w:num w:numId="6">
    <w:abstractNumId w:val="12"/>
  </w:num>
  <w:num w:numId="7">
    <w:abstractNumId w:val="11"/>
  </w:num>
  <w:num w:numId="8">
    <w:abstractNumId w:val="6"/>
  </w:num>
  <w:num w:numId="9">
    <w:abstractNumId w:val="22"/>
  </w:num>
  <w:num w:numId="10">
    <w:abstractNumId w:val="2"/>
  </w:num>
  <w:num w:numId="11">
    <w:abstractNumId w:val="19"/>
  </w:num>
  <w:num w:numId="12">
    <w:abstractNumId w:val="16"/>
  </w:num>
  <w:num w:numId="13">
    <w:abstractNumId w:val="5"/>
  </w:num>
  <w:num w:numId="14">
    <w:abstractNumId w:val="8"/>
  </w:num>
  <w:num w:numId="15">
    <w:abstractNumId w:val="26"/>
  </w:num>
  <w:num w:numId="16">
    <w:abstractNumId w:val="10"/>
  </w:num>
  <w:num w:numId="17">
    <w:abstractNumId w:val="41"/>
  </w:num>
  <w:num w:numId="18">
    <w:abstractNumId w:val="23"/>
  </w:num>
  <w:num w:numId="19">
    <w:abstractNumId w:val="15"/>
  </w:num>
  <w:num w:numId="20">
    <w:abstractNumId w:val="37"/>
  </w:num>
  <w:num w:numId="21">
    <w:abstractNumId w:val="31"/>
  </w:num>
  <w:num w:numId="22">
    <w:abstractNumId w:val="9"/>
  </w:num>
  <w:num w:numId="23">
    <w:abstractNumId w:val="1"/>
  </w:num>
  <w:num w:numId="24">
    <w:abstractNumId w:val="40"/>
  </w:num>
  <w:num w:numId="25">
    <w:abstractNumId w:val="21"/>
  </w:num>
  <w:num w:numId="26">
    <w:abstractNumId w:val="13"/>
  </w:num>
  <w:num w:numId="27">
    <w:abstractNumId w:val="27"/>
  </w:num>
  <w:num w:numId="28">
    <w:abstractNumId w:val="20"/>
  </w:num>
  <w:num w:numId="29">
    <w:abstractNumId w:val="34"/>
  </w:num>
  <w:num w:numId="30">
    <w:abstractNumId w:val="4"/>
  </w:num>
  <w:num w:numId="31">
    <w:abstractNumId w:val="30"/>
  </w:num>
  <w:num w:numId="32">
    <w:abstractNumId w:val="18"/>
  </w:num>
  <w:num w:numId="33">
    <w:abstractNumId w:val="3"/>
  </w:num>
  <w:num w:numId="34">
    <w:abstractNumId w:val="29"/>
  </w:num>
  <w:num w:numId="35">
    <w:abstractNumId w:val="24"/>
  </w:num>
  <w:num w:numId="36">
    <w:abstractNumId w:val="17"/>
  </w:num>
  <w:num w:numId="37">
    <w:abstractNumId w:val="39"/>
  </w:num>
  <w:num w:numId="38">
    <w:abstractNumId w:val="7"/>
  </w:num>
  <w:num w:numId="39">
    <w:abstractNumId w:val="28"/>
  </w:num>
  <w:num w:numId="40">
    <w:abstractNumId w:val="0"/>
  </w:num>
  <w:num w:numId="41">
    <w:abstractNumId w:val="25"/>
  </w:num>
  <w:num w:numId="42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619D"/>
    <w:rsid w:val="00001FEF"/>
    <w:rsid w:val="00007C99"/>
    <w:rsid w:val="000126BD"/>
    <w:rsid w:val="00012DCA"/>
    <w:rsid w:val="000143F6"/>
    <w:rsid w:val="00016003"/>
    <w:rsid w:val="00017F87"/>
    <w:rsid w:val="0003094C"/>
    <w:rsid w:val="0003202F"/>
    <w:rsid w:val="000326B9"/>
    <w:rsid w:val="00033E4D"/>
    <w:rsid w:val="00036902"/>
    <w:rsid w:val="00041284"/>
    <w:rsid w:val="00053870"/>
    <w:rsid w:val="00053D75"/>
    <w:rsid w:val="000545AC"/>
    <w:rsid w:val="0006075F"/>
    <w:rsid w:val="0006092A"/>
    <w:rsid w:val="00060B9E"/>
    <w:rsid w:val="00062162"/>
    <w:rsid w:val="000676B0"/>
    <w:rsid w:val="00067822"/>
    <w:rsid w:val="00067F07"/>
    <w:rsid w:val="00070DD1"/>
    <w:rsid w:val="000721E8"/>
    <w:rsid w:val="00074FCA"/>
    <w:rsid w:val="00075D83"/>
    <w:rsid w:val="0007621B"/>
    <w:rsid w:val="000839F7"/>
    <w:rsid w:val="000855C2"/>
    <w:rsid w:val="00085A71"/>
    <w:rsid w:val="00087B58"/>
    <w:rsid w:val="0009449E"/>
    <w:rsid w:val="00096782"/>
    <w:rsid w:val="000972FA"/>
    <w:rsid w:val="0009782B"/>
    <w:rsid w:val="000A28A7"/>
    <w:rsid w:val="000A2B74"/>
    <w:rsid w:val="000A3374"/>
    <w:rsid w:val="000A3451"/>
    <w:rsid w:val="000A60EB"/>
    <w:rsid w:val="000A65F4"/>
    <w:rsid w:val="000A67A1"/>
    <w:rsid w:val="000A7776"/>
    <w:rsid w:val="000A7B6D"/>
    <w:rsid w:val="000B0180"/>
    <w:rsid w:val="000B2457"/>
    <w:rsid w:val="000B3759"/>
    <w:rsid w:val="000B38C7"/>
    <w:rsid w:val="000B3D43"/>
    <w:rsid w:val="000B6F65"/>
    <w:rsid w:val="000C07B7"/>
    <w:rsid w:val="000C31EC"/>
    <w:rsid w:val="000C74CA"/>
    <w:rsid w:val="000D62A0"/>
    <w:rsid w:val="000D7577"/>
    <w:rsid w:val="000E1C6D"/>
    <w:rsid w:val="000E26B2"/>
    <w:rsid w:val="000E3D36"/>
    <w:rsid w:val="000E4230"/>
    <w:rsid w:val="000E5AAC"/>
    <w:rsid w:val="000E619D"/>
    <w:rsid w:val="000E7496"/>
    <w:rsid w:val="000E76E6"/>
    <w:rsid w:val="000F7C34"/>
    <w:rsid w:val="001019C3"/>
    <w:rsid w:val="00107CB4"/>
    <w:rsid w:val="00113304"/>
    <w:rsid w:val="0011464B"/>
    <w:rsid w:val="00114AA7"/>
    <w:rsid w:val="001173FE"/>
    <w:rsid w:val="001203D9"/>
    <w:rsid w:val="001213ED"/>
    <w:rsid w:val="00122880"/>
    <w:rsid w:val="00123AAD"/>
    <w:rsid w:val="00124E55"/>
    <w:rsid w:val="001262C6"/>
    <w:rsid w:val="001304D9"/>
    <w:rsid w:val="00133CF9"/>
    <w:rsid w:val="00133E98"/>
    <w:rsid w:val="00136747"/>
    <w:rsid w:val="00140605"/>
    <w:rsid w:val="0014563F"/>
    <w:rsid w:val="00145AE6"/>
    <w:rsid w:val="0015226D"/>
    <w:rsid w:val="0015437F"/>
    <w:rsid w:val="00157A04"/>
    <w:rsid w:val="00157DE9"/>
    <w:rsid w:val="00161006"/>
    <w:rsid w:val="00172283"/>
    <w:rsid w:val="0017352C"/>
    <w:rsid w:val="00177236"/>
    <w:rsid w:val="00177423"/>
    <w:rsid w:val="00180070"/>
    <w:rsid w:val="00180AF7"/>
    <w:rsid w:val="00182DE4"/>
    <w:rsid w:val="0018485F"/>
    <w:rsid w:val="00187171"/>
    <w:rsid w:val="00194C27"/>
    <w:rsid w:val="00195D66"/>
    <w:rsid w:val="001971EA"/>
    <w:rsid w:val="001A2685"/>
    <w:rsid w:val="001A3755"/>
    <w:rsid w:val="001A53AD"/>
    <w:rsid w:val="001B322F"/>
    <w:rsid w:val="001B3326"/>
    <w:rsid w:val="001B5107"/>
    <w:rsid w:val="001B758F"/>
    <w:rsid w:val="001B7829"/>
    <w:rsid w:val="001C04D7"/>
    <w:rsid w:val="001C0F28"/>
    <w:rsid w:val="001C15D2"/>
    <w:rsid w:val="001C26F5"/>
    <w:rsid w:val="001C454E"/>
    <w:rsid w:val="001C4851"/>
    <w:rsid w:val="001C51C9"/>
    <w:rsid w:val="001C72B4"/>
    <w:rsid w:val="001C731D"/>
    <w:rsid w:val="001D0C5A"/>
    <w:rsid w:val="001D1505"/>
    <w:rsid w:val="001D15FD"/>
    <w:rsid w:val="001D37E0"/>
    <w:rsid w:val="001D3DE4"/>
    <w:rsid w:val="001D3E3D"/>
    <w:rsid w:val="001D62A4"/>
    <w:rsid w:val="001D670E"/>
    <w:rsid w:val="001D6741"/>
    <w:rsid w:val="001D7687"/>
    <w:rsid w:val="001D78FB"/>
    <w:rsid w:val="001E0BBA"/>
    <w:rsid w:val="001E1585"/>
    <w:rsid w:val="001E1AC9"/>
    <w:rsid w:val="001E4D7B"/>
    <w:rsid w:val="001F13D4"/>
    <w:rsid w:val="001F6112"/>
    <w:rsid w:val="00202E42"/>
    <w:rsid w:val="00203AD1"/>
    <w:rsid w:val="00204C92"/>
    <w:rsid w:val="00205B61"/>
    <w:rsid w:val="002103BD"/>
    <w:rsid w:val="0021066A"/>
    <w:rsid w:val="00213E5F"/>
    <w:rsid w:val="00215801"/>
    <w:rsid w:val="00217507"/>
    <w:rsid w:val="00221AF1"/>
    <w:rsid w:val="002222AB"/>
    <w:rsid w:val="00222BA9"/>
    <w:rsid w:val="002234FC"/>
    <w:rsid w:val="00226113"/>
    <w:rsid w:val="00227A43"/>
    <w:rsid w:val="00234C25"/>
    <w:rsid w:val="00237919"/>
    <w:rsid w:val="00242770"/>
    <w:rsid w:val="002428EB"/>
    <w:rsid w:val="00246AD1"/>
    <w:rsid w:val="00247191"/>
    <w:rsid w:val="00250E58"/>
    <w:rsid w:val="0025166D"/>
    <w:rsid w:val="0025183E"/>
    <w:rsid w:val="00252CD3"/>
    <w:rsid w:val="00257245"/>
    <w:rsid w:val="00260421"/>
    <w:rsid w:val="00260FE2"/>
    <w:rsid w:val="002612BC"/>
    <w:rsid w:val="00261480"/>
    <w:rsid w:val="00261EB7"/>
    <w:rsid w:val="00261F91"/>
    <w:rsid w:val="002620EB"/>
    <w:rsid w:val="00263877"/>
    <w:rsid w:val="00274958"/>
    <w:rsid w:val="0027508F"/>
    <w:rsid w:val="00277711"/>
    <w:rsid w:val="00281077"/>
    <w:rsid w:val="002811FF"/>
    <w:rsid w:val="00284471"/>
    <w:rsid w:val="00284CD4"/>
    <w:rsid w:val="00286024"/>
    <w:rsid w:val="0029003A"/>
    <w:rsid w:val="0029568F"/>
    <w:rsid w:val="002A40D6"/>
    <w:rsid w:val="002A55A0"/>
    <w:rsid w:val="002B039B"/>
    <w:rsid w:val="002B1C1A"/>
    <w:rsid w:val="002B3657"/>
    <w:rsid w:val="002B4618"/>
    <w:rsid w:val="002B5A6A"/>
    <w:rsid w:val="002C213C"/>
    <w:rsid w:val="002C2318"/>
    <w:rsid w:val="002C40D7"/>
    <w:rsid w:val="002C4FBB"/>
    <w:rsid w:val="002C723E"/>
    <w:rsid w:val="002C72DA"/>
    <w:rsid w:val="002D0AD6"/>
    <w:rsid w:val="002D15F4"/>
    <w:rsid w:val="002D37EB"/>
    <w:rsid w:val="002D6E59"/>
    <w:rsid w:val="002E5EC1"/>
    <w:rsid w:val="002E66C7"/>
    <w:rsid w:val="002E7C7E"/>
    <w:rsid w:val="002F0440"/>
    <w:rsid w:val="002F1E65"/>
    <w:rsid w:val="002F51D5"/>
    <w:rsid w:val="002F59D2"/>
    <w:rsid w:val="002F5E70"/>
    <w:rsid w:val="002F7254"/>
    <w:rsid w:val="003008CD"/>
    <w:rsid w:val="00306C2E"/>
    <w:rsid w:val="00306C33"/>
    <w:rsid w:val="003104E8"/>
    <w:rsid w:val="00311861"/>
    <w:rsid w:val="00314633"/>
    <w:rsid w:val="00315086"/>
    <w:rsid w:val="0032081A"/>
    <w:rsid w:val="00323C19"/>
    <w:rsid w:val="00326A4D"/>
    <w:rsid w:val="00327897"/>
    <w:rsid w:val="003347BE"/>
    <w:rsid w:val="00337ABC"/>
    <w:rsid w:val="00341658"/>
    <w:rsid w:val="00341843"/>
    <w:rsid w:val="00356BE0"/>
    <w:rsid w:val="0036229C"/>
    <w:rsid w:val="00367025"/>
    <w:rsid w:val="00367A05"/>
    <w:rsid w:val="00374AB9"/>
    <w:rsid w:val="0037691B"/>
    <w:rsid w:val="00376C46"/>
    <w:rsid w:val="00380BF8"/>
    <w:rsid w:val="00381109"/>
    <w:rsid w:val="0038487A"/>
    <w:rsid w:val="003920DC"/>
    <w:rsid w:val="00395F52"/>
    <w:rsid w:val="003A4CCB"/>
    <w:rsid w:val="003A5355"/>
    <w:rsid w:val="003B1824"/>
    <w:rsid w:val="003B3752"/>
    <w:rsid w:val="003B4D5D"/>
    <w:rsid w:val="003C258F"/>
    <w:rsid w:val="003C3794"/>
    <w:rsid w:val="003D1098"/>
    <w:rsid w:val="003D4986"/>
    <w:rsid w:val="003D5C82"/>
    <w:rsid w:val="003E36B7"/>
    <w:rsid w:val="003E66D6"/>
    <w:rsid w:val="003E7148"/>
    <w:rsid w:val="003F013B"/>
    <w:rsid w:val="003F039D"/>
    <w:rsid w:val="003F1234"/>
    <w:rsid w:val="003F7B8E"/>
    <w:rsid w:val="00402D1F"/>
    <w:rsid w:val="004038C9"/>
    <w:rsid w:val="00403B46"/>
    <w:rsid w:val="00411E27"/>
    <w:rsid w:val="004129A9"/>
    <w:rsid w:val="00414B35"/>
    <w:rsid w:val="00415CFF"/>
    <w:rsid w:val="00416393"/>
    <w:rsid w:val="00421237"/>
    <w:rsid w:val="0042383D"/>
    <w:rsid w:val="004240D4"/>
    <w:rsid w:val="00424B1A"/>
    <w:rsid w:val="00425014"/>
    <w:rsid w:val="00425CBC"/>
    <w:rsid w:val="0043122E"/>
    <w:rsid w:val="00432038"/>
    <w:rsid w:val="004432E1"/>
    <w:rsid w:val="0045013E"/>
    <w:rsid w:val="00450B0C"/>
    <w:rsid w:val="00452611"/>
    <w:rsid w:val="004543BC"/>
    <w:rsid w:val="00456408"/>
    <w:rsid w:val="00457850"/>
    <w:rsid w:val="004618C4"/>
    <w:rsid w:val="00462508"/>
    <w:rsid w:val="0046485B"/>
    <w:rsid w:val="00465684"/>
    <w:rsid w:val="00465B0F"/>
    <w:rsid w:val="00465B5C"/>
    <w:rsid w:val="0047140E"/>
    <w:rsid w:val="0047184B"/>
    <w:rsid w:val="004719CA"/>
    <w:rsid w:val="00476189"/>
    <w:rsid w:val="00486D3B"/>
    <w:rsid w:val="004938BF"/>
    <w:rsid w:val="0049491E"/>
    <w:rsid w:val="004A30E9"/>
    <w:rsid w:val="004A5426"/>
    <w:rsid w:val="004B1964"/>
    <w:rsid w:val="004B4B97"/>
    <w:rsid w:val="004B53E4"/>
    <w:rsid w:val="004B55CA"/>
    <w:rsid w:val="004C29C7"/>
    <w:rsid w:val="004D251E"/>
    <w:rsid w:val="004D3112"/>
    <w:rsid w:val="004E05C9"/>
    <w:rsid w:val="004E4343"/>
    <w:rsid w:val="004F03F0"/>
    <w:rsid w:val="004F1445"/>
    <w:rsid w:val="004F151A"/>
    <w:rsid w:val="004F231D"/>
    <w:rsid w:val="004F7A5E"/>
    <w:rsid w:val="00502E80"/>
    <w:rsid w:val="005046F2"/>
    <w:rsid w:val="00504D8F"/>
    <w:rsid w:val="00505437"/>
    <w:rsid w:val="0051268E"/>
    <w:rsid w:val="00513291"/>
    <w:rsid w:val="005157C3"/>
    <w:rsid w:val="005163E3"/>
    <w:rsid w:val="00521BA0"/>
    <w:rsid w:val="00521E9C"/>
    <w:rsid w:val="00524260"/>
    <w:rsid w:val="00524E31"/>
    <w:rsid w:val="00524F56"/>
    <w:rsid w:val="00525533"/>
    <w:rsid w:val="00533F05"/>
    <w:rsid w:val="00534EEA"/>
    <w:rsid w:val="00542608"/>
    <w:rsid w:val="005432C8"/>
    <w:rsid w:val="00545555"/>
    <w:rsid w:val="00545FE9"/>
    <w:rsid w:val="005514B2"/>
    <w:rsid w:val="0055200F"/>
    <w:rsid w:val="00552990"/>
    <w:rsid w:val="0055619C"/>
    <w:rsid w:val="00570A73"/>
    <w:rsid w:val="00571371"/>
    <w:rsid w:val="00571598"/>
    <w:rsid w:val="00572E65"/>
    <w:rsid w:val="0057475A"/>
    <w:rsid w:val="00574AC2"/>
    <w:rsid w:val="00574FFB"/>
    <w:rsid w:val="00575B86"/>
    <w:rsid w:val="00575F4B"/>
    <w:rsid w:val="00581B16"/>
    <w:rsid w:val="00581D06"/>
    <w:rsid w:val="00583428"/>
    <w:rsid w:val="0058356C"/>
    <w:rsid w:val="00586D1B"/>
    <w:rsid w:val="00590976"/>
    <w:rsid w:val="005928F9"/>
    <w:rsid w:val="00593969"/>
    <w:rsid w:val="0059587E"/>
    <w:rsid w:val="00597D08"/>
    <w:rsid w:val="005A5B52"/>
    <w:rsid w:val="005B0657"/>
    <w:rsid w:val="005B32CA"/>
    <w:rsid w:val="005B59AD"/>
    <w:rsid w:val="005B5B38"/>
    <w:rsid w:val="005C45E2"/>
    <w:rsid w:val="005C5FFC"/>
    <w:rsid w:val="005C732D"/>
    <w:rsid w:val="005D053C"/>
    <w:rsid w:val="005D299E"/>
    <w:rsid w:val="005D2ADD"/>
    <w:rsid w:val="005D77A1"/>
    <w:rsid w:val="005E03ED"/>
    <w:rsid w:val="005E084A"/>
    <w:rsid w:val="005E08B9"/>
    <w:rsid w:val="005E2802"/>
    <w:rsid w:val="005E4796"/>
    <w:rsid w:val="005F28B3"/>
    <w:rsid w:val="005F3704"/>
    <w:rsid w:val="005F3BCD"/>
    <w:rsid w:val="005F74F6"/>
    <w:rsid w:val="00604175"/>
    <w:rsid w:val="0060621E"/>
    <w:rsid w:val="006074D0"/>
    <w:rsid w:val="00611901"/>
    <w:rsid w:val="0061364D"/>
    <w:rsid w:val="00614A60"/>
    <w:rsid w:val="00615764"/>
    <w:rsid w:val="00617C0A"/>
    <w:rsid w:val="0063434C"/>
    <w:rsid w:val="00635CD1"/>
    <w:rsid w:val="006369AC"/>
    <w:rsid w:val="006415F0"/>
    <w:rsid w:val="006421D1"/>
    <w:rsid w:val="00643E21"/>
    <w:rsid w:val="00644845"/>
    <w:rsid w:val="0064558F"/>
    <w:rsid w:val="00651A22"/>
    <w:rsid w:val="00654A44"/>
    <w:rsid w:val="006575D4"/>
    <w:rsid w:val="00660F28"/>
    <w:rsid w:val="00661475"/>
    <w:rsid w:val="00664340"/>
    <w:rsid w:val="00664B56"/>
    <w:rsid w:val="0067148D"/>
    <w:rsid w:val="006758AC"/>
    <w:rsid w:val="00680B5A"/>
    <w:rsid w:val="00681082"/>
    <w:rsid w:val="006851E4"/>
    <w:rsid w:val="006861C8"/>
    <w:rsid w:val="0069237E"/>
    <w:rsid w:val="00694A87"/>
    <w:rsid w:val="00695491"/>
    <w:rsid w:val="00695E18"/>
    <w:rsid w:val="00696A9E"/>
    <w:rsid w:val="006A603C"/>
    <w:rsid w:val="006B408A"/>
    <w:rsid w:val="006B4B32"/>
    <w:rsid w:val="006B4E08"/>
    <w:rsid w:val="006B7500"/>
    <w:rsid w:val="006B7B71"/>
    <w:rsid w:val="006D237D"/>
    <w:rsid w:val="006D366F"/>
    <w:rsid w:val="006D3A5E"/>
    <w:rsid w:val="006D4603"/>
    <w:rsid w:val="006D5AB6"/>
    <w:rsid w:val="006D6BBB"/>
    <w:rsid w:val="006D6E5B"/>
    <w:rsid w:val="006E1480"/>
    <w:rsid w:val="006E2ABF"/>
    <w:rsid w:val="006E5AC8"/>
    <w:rsid w:val="006E6608"/>
    <w:rsid w:val="006E74F3"/>
    <w:rsid w:val="006F0B25"/>
    <w:rsid w:val="006F18C0"/>
    <w:rsid w:val="006F1D57"/>
    <w:rsid w:val="006F5381"/>
    <w:rsid w:val="006F55F1"/>
    <w:rsid w:val="006F590B"/>
    <w:rsid w:val="006F76D9"/>
    <w:rsid w:val="00700A07"/>
    <w:rsid w:val="00700BBC"/>
    <w:rsid w:val="00701377"/>
    <w:rsid w:val="0070252E"/>
    <w:rsid w:val="00705FE8"/>
    <w:rsid w:val="007120B8"/>
    <w:rsid w:val="007133D7"/>
    <w:rsid w:val="0071587C"/>
    <w:rsid w:val="00716642"/>
    <w:rsid w:val="0072163B"/>
    <w:rsid w:val="007217AA"/>
    <w:rsid w:val="00725B74"/>
    <w:rsid w:val="007269F7"/>
    <w:rsid w:val="00730613"/>
    <w:rsid w:val="007322B3"/>
    <w:rsid w:val="00737933"/>
    <w:rsid w:val="00740E35"/>
    <w:rsid w:val="007430DD"/>
    <w:rsid w:val="0074430E"/>
    <w:rsid w:val="007519BB"/>
    <w:rsid w:val="0075228D"/>
    <w:rsid w:val="007550F6"/>
    <w:rsid w:val="00755FF9"/>
    <w:rsid w:val="007565CA"/>
    <w:rsid w:val="007570FB"/>
    <w:rsid w:val="007608C1"/>
    <w:rsid w:val="00765E46"/>
    <w:rsid w:val="00767CB9"/>
    <w:rsid w:val="00767D56"/>
    <w:rsid w:val="00771EA0"/>
    <w:rsid w:val="00773D52"/>
    <w:rsid w:val="00775935"/>
    <w:rsid w:val="0077605A"/>
    <w:rsid w:val="00777837"/>
    <w:rsid w:val="00777E23"/>
    <w:rsid w:val="00781261"/>
    <w:rsid w:val="0078185D"/>
    <w:rsid w:val="00785011"/>
    <w:rsid w:val="00786098"/>
    <w:rsid w:val="00786B62"/>
    <w:rsid w:val="00792D39"/>
    <w:rsid w:val="007931DC"/>
    <w:rsid w:val="007A22AF"/>
    <w:rsid w:val="007A55AC"/>
    <w:rsid w:val="007A7453"/>
    <w:rsid w:val="007A7851"/>
    <w:rsid w:val="007B4774"/>
    <w:rsid w:val="007B4BF4"/>
    <w:rsid w:val="007B5EEB"/>
    <w:rsid w:val="007B71C9"/>
    <w:rsid w:val="007C09AD"/>
    <w:rsid w:val="007C0FE3"/>
    <w:rsid w:val="007C7518"/>
    <w:rsid w:val="007D08B7"/>
    <w:rsid w:val="007D43CC"/>
    <w:rsid w:val="007D4AE9"/>
    <w:rsid w:val="007D7411"/>
    <w:rsid w:val="007D7D3E"/>
    <w:rsid w:val="007D7F26"/>
    <w:rsid w:val="007E07C3"/>
    <w:rsid w:val="007E08EC"/>
    <w:rsid w:val="007E5872"/>
    <w:rsid w:val="007F0E5B"/>
    <w:rsid w:val="007F317C"/>
    <w:rsid w:val="007F4EB1"/>
    <w:rsid w:val="007F57F8"/>
    <w:rsid w:val="008020E4"/>
    <w:rsid w:val="008047A1"/>
    <w:rsid w:val="00806271"/>
    <w:rsid w:val="00807BE6"/>
    <w:rsid w:val="00807BF6"/>
    <w:rsid w:val="00810C35"/>
    <w:rsid w:val="008111F7"/>
    <w:rsid w:val="00811FB0"/>
    <w:rsid w:val="008138ED"/>
    <w:rsid w:val="00814189"/>
    <w:rsid w:val="00815CBE"/>
    <w:rsid w:val="00820616"/>
    <w:rsid w:val="00820731"/>
    <w:rsid w:val="00821BC9"/>
    <w:rsid w:val="00823011"/>
    <w:rsid w:val="0082310E"/>
    <w:rsid w:val="00824627"/>
    <w:rsid w:val="00826E98"/>
    <w:rsid w:val="008303D4"/>
    <w:rsid w:val="00832EC6"/>
    <w:rsid w:val="00835E98"/>
    <w:rsid w:val="008361AC"/>
    <w:rsid w:val="0084005C"/>
    <w:rsid w:val="008413AA"/>
    <w:rsid w:val="0085146C"/>
    <w:rsid w:val="00851FE3"/>
    <w:rsid w:val="00854E92"/>
    <w:rsid w:val="00854FBE"/>
    <w:rsid w:val="00862EAD"/>
    <w:rsid w:val="00864B19"/>
    <w:rsid w:val="00865E56"/>
    <w:rsid w:val="008679AF"/>
    <w:rsid w:val="00871778"/>
    <w:rsid w:val="00874E00"/>
    <w:rsid w:val="0087703B"/>
    <w:rsid w:val="008774C0"/>
    <w:rsid w:val="008807E6"/>
    <w:rsid w:val="00881ECF"/>
    <w:rsid w:val="008820E4"/>
    <w:rsid w:val="00882311"/>
    <w:rsid w:val="00890D60"/>
    <w:rsid w:val="00892DFE"/>
    <w:rsid w:val="00893204"/>
    <w:rsid w:val="00894357"/>
    <w:rsid w:val="0089588C"/>
    <w:rsid w:val="008A28B8"/>
    <w:rsid w:val="008A4816"/>
    <w:rsid w:val="008A6252"/>
    <w:rsid w:val="008A6D26"/>
    <w:rsid w:val="008A7B61"/>
    <w:rsid w:val="008B08AB"/>
    <w:rsid w:val="008B1124"/>
    <w:rsid w:val="008B4C27"/>
    <w:rsid w:val="008B7D78"/>
    <w:rsid w:val="008C4445"/>
    <w:rsid w:val="008D0646"/>
    <w:rsid w:val="008D3ED8"/>
    <w:rsid w:val="008D4E12"/>
    <w:rsid w:val="008D52E5"/>
    <w:rsid w:val="008D572E"/>
    <w:rsid w:val="008E6787"/>
    <w:rsid w:val="008F2B41"/>
    <w:rsid w:val="008F3DC2"/>
    <w:rsid w:val="008F7E7C"/>
    <w:rsid w:val="00905360"/>
    <w:rsid w:val="00905EE2"/>
    <w:rsid w:val="009062C0"/>
    <w:rsid w:val="00912A29"/>
    <w:rsid w:val="00914880"/>
    <w:rsid w:val="00915A44"/>
    <w:rsid w:val="00921362"/>
    <w:rsid w:val="00922AD5"/>
    <w:rsid w:val="00925F57"/>
    <w:rsid w:val="0092789B"/>
    <w:rsid w:val="0093327A"/>
    <w:rsid w:val="00933448"/>
    <w:rsid w:val="00933B8B"/>
    <w:rsid w:val="0093446C"/>
    <w:rsid w:val="00934487"/>
    <w:rsid w:val="00934C68"/>
    <w:rsid w:val="00936379"/>
    <w:rsid w:val="00937C03"/>
    <w:rsid w:val="009407ED"/>
    <w:rsid w:val="00940A8E"/>
    <w:rsid w:val="00941031"/>
    <w:rsid w:val="009429CC"/>
    <w:rsid w:val="009453ED"/>
    <w:rsid w:val="009538D9"/>
    <w:rsid w:val="00956AFD"/>
    <w:rsid w:val="009574FE"/>
    <w:rsid w:val="00957941"/>
    <w:rsid w:val="0096014E"/>
    <w:rsid w:val="00965F28"/>
    <w:rsid w:val="009675DC"/>
    <w:rsid w:val="00970F44"/>
    <w:rsid w:val="0097234E"/>
    <w:rsid w:val="0097683E"/>
    <w:rsid w:val="0099110F"/>
    <w:rsid w:val="00991647"/>
    <w:rsid w:val="00994005"/>
    <w:rsid w:val="00994359"/>
    <w:rsid w:val="00994767"/>
    <w:rsid w:val="00996E72"/>
    <w:rsid w:val="009A10AF"/>
    <w:rsid w:val="009A59A6"/>
    <w:rsid w:val="009A6185"/>
    <w:rsid w:val="009A7E2E"/>
    <w:rsid w:val="009B00A6"/>
    <w:rsid w:val="009B5BFA"/>
    <w:rsid w:val="009C10E4"/>
    <w:rsid w:val="009C339F"/>
    <w:rsid w:val="009D72EB"/>
    <w:rsid w:val="009E13BC"/>
    <w:rsid w:val="009E3C1E"/>
    <w:rsid w:val="009E7110"/>
    <w:rsid w:val="009E7661"/>
    <w:rsid w:val="009E7765"/>
    <w:rsid w:val="009F4CCA"/>
    <w:rsid w:val="009F6265"/>
    <w:rsid w:val="009F7E5B"/>
    <w:rsid w:val="00A0124B"/>
    <w:rsid w:val="00A04BC7"/>
    <w:rsid w:val="00A04DC1"/>
    <w:rsid w:val="00A10DE3"/>
    <w:rsid w:val="00A11425"/>
    <w:rsid w:val="00A144F0"/>
    <w:rsid w:val="00A15DAD"/>
    <w:rsid w:val="00A16B5D"/>
    <w:rsid w:val="00A23160"/>
    <w:rsid w:val="00A26CC1"/>
    <w:rsid w:val="00A31B6D"/>
    <w:rsid w:val="00A33555"/>
    <w:rsid w:val="00A35324"/>
    <w:rsid w:val="00A36BBD"/>
    <w:rsid w:val="00A376A2"/>
    <w:rsid w:val="00A37AF6"/>
    <w:rsid w:val="00A37FBB"/>
    <w:rsid w:val="00A408D6"/>
    <w:rsid w:val="00A44293"/>
    <w:rsid w:val="00A457E4"/>
    <w:rsid w:val="00A52B74"/>
    <w:rsid w:val="00A542A3"/>
    <w:rsid w:val="00A553E8"/>
    <w:rsid w:val="00A61AA5"/>
    <w:rsid w:val="00A61E60"/>
    <w:rsid w:val="00A64388"/>
    <w:rsid w:val="00A65051"/>
    <w:rsid w:val="00A670C2"/>
    <w:rsid w:val="00A7180F"/>
    <w:rsid w:val="00A71F3F"/>
    <w:rsid w:val="00A721E4"/>
    <w:rsid w:val="00A72922"/>
    <w:rsid w:val="00A74B25"/>
    <w:rsid w:val="00A76040"/>
    <w:rsid w:val="00A85282"/>
    <w:rsid w:val="00A86154"/>
    <w:rsid w:val="00A876E8"/>
    <w:rsid w:val="00A87774"/>
    <w:rsid w:val="00A93A80"/>
    <w:rsid w:val="00AA701E"/>
    <w:rsid w:val="00AA7D6D"/>
    <w:rsid w:val="00AB0689"/>
    <w:rsid w:val="00AC0C46"/>
    <w:rsid w:val="00AC4D88"/>
    <w:rsid w:val="00AC6431"/>
    <w:rsid w:val="00AC7114"/>
    <w:rsid w:val="00AD33DD"/>
    <w:rsid w:val="00AD4074"/>
    <w:rsid w:val="00AE09C7"/>
    <w:rsid w:val="00AE0A7E"/>
    <w:rsid w:val="00AE3006"/>
    <w:rsid w:val="00AE76BD"/>
    <w:rsid w:val="00AF1AAE"/>
    <w:rsid w:val="00AF36E0"/>
    <w:rsid w:val="00AF437C"/>
    <w:rsid w:val="00AF5CA8"/>
    <w:rsid w:val="00AF65BE"/>
    <w:rsid w:val="00B019F7"/>
    <w:rsid w:val="00B02F8A"/>
    <w:rsid w:val="00B05875"/>
    <w:rsid w:val="00B05C8F"/>
    <w:rsid w:val="00B1180C"/>
    <w:rsid w:val="00B13DC1"/>
    <w:rsid w:val="00B14AEC"/>
    <w:rsid w:val="00B14E1F"/>
    <w:rsid w:val="00B15AE9"/>
    <w:rsid w:val="00B15ED7"/>
    <w:rsid w:val="00B21725"/>
    <w:rsid w:val="00B25A05"/>
    <w:rsid w:val="00B30AE7"/>
    <w:rsid w:val="00B311E3"/>
    <w:rsid w:val="00B322C8"/>
    <w:rsid w:val="00B330DB"/>
    <w:rsid w:val="00B34828"/>
    <w:rsid w:val="00B34A92"/>
    <w:rsid w:val="00B35610"/>
    <w:rsid w:val="00B36C46"/>
    <w:rsid w:val="00B36E33"/>
    <w:rsid w:val="00B378C0"/>
    <w:rsid w:val="00B40409"/>
    <w:rsid w:val="00B40C8C"/>
    <w:rsid w:val="00B44BD3"/>
    <w:rsid w:val="00B46217"/>
    <w:rsid w:val="00B47FAA"/>
    <w:rsid w:val="00B52B93"/>
    <w:rsid w:val="00B52F45"/>
    <w:rsid w:val="00B54340"/>
    <w:rsid w:val="00B54BE7"/>
    <w:rsid w:val="00B558F9"/>
    <w:rsid w:val="00B622D1"/>
    <w:rsid w:val="00B632AE"/>
    <w:rsid w:val="00B64088"/>
    <w:rsid w:val="00B65675"/>
    <w:rsid w:val="00B718E0"/>
    <w:rsid w:val="00B7190F"/>
    <w:rsid w:val="00B7193C"/>
    <w:rsid w:val="00B725B5"/>
    <w:rsid w:val="00B74768"/>
    <w:rsid w:val="00B751FD"/>
    <w:rsid w:val="00B754EC"/>
    <w:rsid w:val="00B75CD3"/>
    <w:rsid w:val="00B7712E"/>
    <w:rsid w:val="00B86F45"/>
    <w:rsid w:val="00B91311"/>
    <w:rsid w:val="00B956B7"/>
    <w:rsid w:val="00B979B0"/>
    <w:rsid w:val="00BA01E3"/>
    <w:rsid w:val="00BA1731"/>
    <w:rsid w:val="00BB76AD"/>
    <w:rsid w:val="00BC05D8"/>
    <w:rsid w:val="00BC0E08"/>
    <w:rsid w:val="00BC30CC"/>
    <w:rsid w:val="00BC5A63"/>
    <w:rsid w:val="00BD1E5D"/>
    <w:rsid w:val="00BD3178"/>
    <w:rsid w:val="00BD62AD"/>
    <w:rsid w:val="00BE48D3"/>
    <w:rsid w:val="00BE610A"/>
    <w:rsid w:val="00BE725A"/>
    <w:rsid w:val="00BE7BD7"/>
    <w:rsid w:val="00BF0079"/>
    <w:rsid w:val="00BF01E6"/>
    <w:rsid w:val="00BF0267"/>
    <w:rsid w:val="00BF0723"/>
    <w:rsid w:val="00BF1811"/>
    <w:rsid w:val="00BF2A3D"/>
    <w:rsid w:val="00BF3B22"/>
    <w:rsid w:val="00BF3CEA"/>
    <w:rsid w:val="00BF5697"/>
    <w:rsid w:val="00C00449"/>
    <w:rsid w:val="00C01CC9"/>
    <w:rsid w:val="00C02365"/>
    <w:rsid w:val="00C025A5"/>
    <w:rsid w:val="00C03070"/>
    <w:rsid w:val="00C03978"/>
    <w:rsid w:val="00C07300"/>
    <w:rsid w:val="00C07EAD"/>
    <w:rsid w:val="00C11D57"/>
    <w:rsid w:val="00C13216"/>
    <w:rsid w:val="00C17863"/>
    <w:rsid w:val="00C20EAA"/>
    <w:rsid w:val="00C2125E"/>
    <w:rsid w:val="00C237D3"/>
    <w:rsid w:val="00C25D3A"/>
    <w:rsid w:val="00C301FB"/>
    <w:rsid w:val="00C308CB"/>
    <w:rsid w:val="00C325E5"/>
    <w:rsid w:val="00C3299F"/>
    <w:rsid w:val="00C44B13"/>
    <w:rsid w:val="00C46086"/>
    <w:rsid w:val="00C46358"/>
    <w:rsid w:val="00C46D16"/>
    <w:rsid w:val="00C50D30"/>
    <w:rsid w:val="00C51577"/>
    <w:rsid w:val="00C533D6"/>
    <w:rsid w:val="00C56051"/>
    <w:rsid w:val="00C60B30"/>
    <w:rsid w:val="00C625E9"/>
    <w:rsid w:val="00C62DDA"/>
    <w:rsid w:val="00C64F3D"/>
    <w:rsid w:val="00C6673F"/>
    <w:rsid w:val="00C73C3B"/>
    <w:rsid w:val="00C80691"/>
    <w:rsid w:val="00C80770"/>
    <w:rsid w:val="00C822D3"/>
    <w:rsid w:val="00C92C08"/>
    <w:rsid w:val="00C95F65"/>
    <w:rsid w:val="00CA5787"/>
    <w:rsid w:val="00CB0C0F"/>
    <w:rsid w:val="00CB4711"/>
    <w:rsid w:val="00CB4775"/>
    <w:rsid w:val="00CC0E19"/>
    <w:rsid w:val="00CD1FE3"/>
    <w:rsid w:val="00CD4AE8"/>
    <w:rsid w:val="00CD5825"/>
    <w:rsid w:val="00CD6239"/>
    <w:rsid w:val="00CD7E86"/>
    <w:rsid w:val="00CE0494"/>
    <w:rsid w:val="00CE70A7"/>
    <w:rsid w:val="00CE7782"/>
    <w:rsid w:val="00CF6290"/>
    <w:rsid w:val="00CF69E5"/>
    <w:rsid w:val="00CF6A2E"/>
    <w:rsid w:val="00D002D8"/>
    <w:rsid w:val="00D01193"/>
    <w:rsid w:val="00D06C9D"/>
    <w:rsid w:val="00D06EEF"/>
    <w:rsid w:val="00D074F8"/>
    <w:rsid w:val="00D106B1"/>
    <w:rsid w:val="00D10DAA"/>
    <w:rsid w:val="00D164A8"/>
    <w:rsid w:val="00D164BB"/>
    <w:rsid w:val="00D168C6"/>
    <w:rsid w:val="00D245B3"/>
    <w:rsid w:val="00D30D4C"/>
    <w:rsid w:val="00D31E05"/>
    <w:rsid w:val="00D40507"/>
    <w:rsid w:val="00D40D97"/>
    <w:rsid w:val="00D4254E"/>
    <w:rsid w:val="00D42A7B"/>
    <w:rsid w:val="00D44E6A"/>
    <w:rsid w:val="00D47164"/>
    <w:rsid w:val="00D47412"/>
    <w:rsid w:val="00D501DC"/>
    <w:rsid w:val="00D50BCC"/>
    <w:rsid w:val="00D5287A"/>
    <w:rsid w:val="00D5430F"/>
    <w:rsid w:val="00D54970"/>
    <w:rsid w:val="00D55344"/>
    <w:rsid w:val="00D564FA"/>
    <w:rsid w:val="00D56DC5"/>
    <w:rsid w:val="00D57287"/>
    <w:rsid w:val="00D57819"/>
    <w:rsid w:val="00D57F01"/>
    <w:rsid w:val="00D606BD"/>
    <w:rsid w:val="00D65EDB"/>
    <w:rsid w:val="00D71C05"/>
    <w:rsid w:val="00D73CA0"/>
    <w:rsid w:val="00D74882"/>
    <w:rsid w:val="00D76DBE"/>
    <w:rsid w:val="00D859BB"/>
    <w:rsid w:val="00D932B6"/>
    <w:rsid w:val="00DA1B10"/>
    <w:rsid w:val="00DA6D50"/>
    <w:rsid w:val="00DB10FD"/>
    <w:rsid w:val="00DB5D15"/>
    <w:rsid w:val="00DC0293"/>
    <w:rsid w:val="00DC4154"/>
    <w:rsid w:val="00DC42A9"/>
    <w:rsid w:val="00DC4562"/>
    <w:rsid w:val="00DC52AF"/>
    <w:rsid w:val="00DD0CD2"/>
    <w:rsid w:val="00DD18C8"/>
    <w:rsid w:val="00DD28E4"/>
    <w:rsid w:val="00DD3C34"/>
    <w:rsid w:val="00DE13E2"/>
    <w:rsid w:val="00DE332D"/>
    <w:rsid w:val="00DF11C8"/>
    <w:rsid w:val="00DF21C8"/>
    <w:rsid w:val="00E0391A"/>
    <w:rsid w:val="00E07F3E"/>
    <w:rsid w:val="00E1046F"/>
    <w:rsid w:val="00E14D3E"/>
    <w:rsid w:val="00E1687E"/>
    <w:rsid w:val="00E20E10"/>
    <w:rsid w:val="00E21AFF"/>
    <w:rsid w:val="00E26D83"/>
    <w:rsid w:val="00E33537"/>
    <w:rsid w:val="00E34632"/>
    <w:rsid w:val="00E36BDB"/>
    <w:rsid w:val="00E42583"/>
    <w:rsid w:val="00E4562B"/>
    <w:rsid w:val="00E50152"/>
    <w:rsid w:val="00E535D3"/>
    <w:rsid w:val="00E5372D"/>
    <w:rsid w:val="00E5408F"/>
    <w:rsid w:val="00E545D8"/>
    <w:rsid w:val="00E5487F"/>
    <w:rsid w:val="00E55623"/>
    <w:rsid w:val="00E624D7"/>
    <w:rsid w:val="00E634EB"/>
    <w:rsid w:val="00E64952"/>
    <w:rsid w:val="00E662AE"/>
    <w:rsid w:val="00E735F1"/>
    <w:rsid w:val="00E73F61"/>
    <w:rsid w:val="00E75ABD"/>
    <w:rsid w:val="00E85C89"/>
    <w:rsid w:val="00E87227"/>
    <w:rsid w:val="00E91655"/>
    <w:rsid w:val="00E976C4"/>
    <w:rsid w:val="00E979F9"/>
    <w:rsid w:val="00EA1A50"/>
    <w:rsid w:val="00EA3E4B"/>
    <w:rsid w:val="00EA47C2"/>
    <w:rsid w:val="00EA62C8"/>
    <w:rsid w:val="00EB0F87"/>
    <w:rsid w:val="00EB1381"/>
    <w:rsid w:val="00EB4F49"/>
    <w:rsid w:val="00EB69A6"/>
    <w:rsid w:val="00EB7428"/>
    <w:rsid w:val="00EC09B5"/>
    <w:rsid w:val="00EC2C85"/>
    <w:rsid w:val="00EC593F"/>
    <w:rsid w:val="00ED5EC0"/>
    <w:rsid w:val="00ED6C08"/>
    <w:rsid w:val="00EE1DE6"/>
    <w:rsid w:val="00EE384C"/>
    <w:rsid w:val="00EE7DBB"/>
    <w:rsid w:val="00EF70B6"/>
    <w:rsid w:val="00EF7976"/>
    <w:rsid w:val="00F01D46"/>
    <w:rsid w:val="00F0420A"/>
    <w:rsid w:val="00F06889"/>
    <w:rsid w:val="00F06C36"/>
    <w:rsid w:val="00F1775B"/>
    <w:rsid w:val="00F20D7E"/>
    <w:rsid w:val="00F21371"/>
    <w:rsid w:val="00F251DD"/>
    <w:rsid w:val="00F2529C"/>
    <w:rsid w:val="00F270E3"/>
    <w:rsid w:val="00F305DA"/>
    <w:rsid w:val="00F30938"/>
    <w:rsid w:val="00F30A1A"/>
    <w:rsid w:val="00F30A8F"/>
    <w:rsid w:val="00F35F16"/>
    <w:rsid w:val="00F369BE"/>
    <w:rsid w:val="00F4195B"/>
    <w:rsid w:val="00F4214C"/>
    <w:rsid w:val="00F438F2"/>
    <w:rsid w:val="00F44313"/>
    <w:rsid w:val="00F47F44"/>
    <w:rsid w:val="00F54633"/>
    <w:rsid w:val="00F55733"/>
    <w:rsid w:val="00F56E93"/>
    <w:rsid w:val="00F576D0"/>
    <w:rsid w:val="00F57717"/>
    <w:rsid w:val="00F609BD"/>
    <w:rsid w:val="00F60E1E"/>
    <w:rsid w:val="00F65BAA"/>
    <w:rsid w:val="00F749F6"/>
    <w:rsid w:val="00F77950"/>
    <w:rsid w:val="00F8516A"/>
    <w:rsid w:val="00F856DA"/>
    <w:rsid w:val="00FA1A9D"/>
    <w:rsid w:val="00FA2112"/>
    <w:rsid w:val="00FA3535"/>
    <w:rsid w:val="00FA47B8"/>
    <w:rsid w:val="00FA7249"/>
    <w:rsid w:val="00FA7D99"/>
    <w:rsid w:val="00FB2725"/>
    <w:rsid w:val="00FB49A1"/>
    <w:rsid w:val="00FC1501"/>
    <w:rsid w:val="00FC2087"/>
    <w:rsid w:val="00FC4EB8"/>
    <w:rsid w:val="00FC6587"/>
    <w:rsid w:val="00FD071A"/>
    <w:rsid w:val="00FD23DF"/>
    <w:rsid w:val="00FD6132"/>
    <w:rsid w:val="00FD66D8"/>
    <w:rsid w:val="00FE38AA"/>
    <w:rsid w:val="00FE641C"/>
    <w:rsid w:val="00FE6FEA"/>
    <w:rsid w:val="00FE70E7"/>
    <w:rsid w:val="00FF0178"/>
    <w:rsid w:val="00FF054A"/>
    <w:rsid w:val="00FF4E2B"/>
    <w:rsid w:val="00FF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7423"/>
    <w:rPr>
      <w:sz w:val="24"/>
    </w:rPr>
  </w:style>
  <w:style w:type="paragraph" w:styleId="Heading1">
    <w:name w:val="heading 1"/>
    <w:aliases w:val="Part Title"/>
    <w:basedOn w:val="Normal"/>
    <w:next w:val="Heading2"/>
    <w:link w:val="Heading1Char"/>
    <w:qFormat/>
    <w:rsid w:val="00EE7DBB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EE7DBB"/>
    <w:pPr>
      <w:spacing w:after="240"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Section Title"/>
    <w:basedOn w:val="Normal"/>
    <w:next w:val="Heading4"/>
    <w:qFormat/>
    <w:rsid w:val="00EE7DBB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EE7DBB"/>
    <w:pPr>
      <w:spacing w:after="240"/>
      <w:outlineLvl w:val="3"/>
    </w:pPr>
    <w:rPr>
      <w:rFonts w:ascii="Arial" w:hAnsi="Arial"/>
      <w:b/>
      <w:sz w:val="32"/>
    </w:rPr>
  </w:style>
  <w:style w:type="paragraph" w:styleId="Heading5">
    <w:name w:val="heading 5"/>
    <w:aliases w:val="Block Label"/>
    <w:basedOn w:val="Normal"/>
    <w:next w:val="Normal"/>
    <w:qFormat/>
    <w:rsid w:val="00EE7DBB"/>
    <w:p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EE7DBB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E7DBB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E7DBB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E7DB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E7DBB"/>
    <w:pPr>
      <w:spacing w:before="120" w:after="120"/>
    </w:pPr>
    <w:rPr>
      <w:b/>
    </w:rPr>
  </w:style>
  <w:style w:type="paragraph" w:customStyle="1" w:styleId="BlockLine">
    <w:name w:val="Block Line"/>
    <w:basedOn w:val="Normal"/>
    <w:next w:val="Normal"/>
    <w:rsid w:val="00EE7DBB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rsid w:val="00EE7DBB"/>
    <w:rPr>
      <w:rFonts w:ascii="Frutiger 45 Light" w:hAnsi="Frutiger 45 Light"/>
      <w:sz w:val="20"/>
    </w:rPr>
  </w:style>
  <w:style w:type="paragraph" w:customStyle="1" w:styleId="BulletText1">
    <w:name w:val="Bullet Text 1"/>
    <w:basedOn w:val="Normal"/>
    <w:rsid w:val="00F44313"/>
    <w:pPr>
      <w:tabs>
        <w:tab w:val="left" w:pos="187"/>
      </w:tabs>
      <w:ind w:left="187" w:hanging="187"/>
    </w:pPr>
    <w:rPr>
      <w:rFonts w:ascii="Frutiger 45 Light" w:hAnsi="Frutiger 45 Light"/>
      <w:sz w:val="20"/>
    </w:rPr>
  </w:style>
  <w:style w:type="paragraph" w:customStyle="1" w:styleId="BulletText2">
    <w:name w:val="Bullet Text 2"/>
    <w:basedOn w:val="Normal"/>
    <w:rsid w:val="00EE7DBB"/>
    <w:pPr>
      <w:tabs>
        <w:tab w:val="left" w:pos="374"/>
      </w:tabs>
      <w:ind w:left="374" w:hanging="187"/>
    </w:pPr>
    <w:rPr>
      <w:rFonts w:ascii="Frutiger 45 Light" w:hAnsi="Frutiger 45 Light"/>
      <w:sz w:val="20"/>
    </w:rPr>
  </w:style>
  <w:style w:type="character" w:customStyle="1" w:styleId="Continued">
    <w:name w:val="Continued"/>
    <w:basedOn w:val="DefaultParagraphFont"/>
    <w:rsid w:val="00EE7DBB"/>
    <w:rPr>
      <w:rFonts w:ascii="Arial" w:hAnsi="Arial"/>
      <w:sz w:val="24"/>
    </w:rPr>
  </w:style>
  <w:style w:type="paragraph" w:customStyle="1" w:styleId="ContinuedBlockLabel">
    <w:name w:val="Continued Block Label"/>
    <w:basedOn w:val="Normal"/>
    <w:rsid w:val="00EE7DBB"/>
    <w:rPr>
      <w:b/>
      <w:sz w:val="22"/>
    </w:rPr>
  </w:style>
  <w:style w:type="paragraph" w:customStyle="1" w:styleId="ContinuedOnNextPa">
    <w:name w:val="Continued On Next Pa"/>
    <w:basedOn w:val="Normal"/>
    <w:next w:val="Normal"/>
    <w:rsid w:val="00EE7DBB"/>
    <w:pPr>
      <w:pBdr>
        <w:top w:val="single" w:sz="6" w:space="1" w:color="auto"/>
        <w:between w:val="single" w:sz="6" w:space="1" w:color="auto"/>
      </w:pBdr>
      <w:spacing w:before="240"/>
      <w:ind w:left="1701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EE7DBB"/>
    <w:rPr>
      <w:b/>
      <w:sz w:val="22"/>
    </w:rPr>
  </w:style>
  <w:style w:type="paragraph" w:customStyle="1" w:styleId="TableText">
    <w:name w:val="Table Text"/>
    <w:basedOn w:val="Normal"/>
    <w:rsid w:val="00EE7DBB"/>
  </w:style>
  <w:style w:type="paragraph" w:customStyle="1" w:styleId="EmbeddedText">
    <w:name w:val="Embedded Text"/>
    <w:basedOn w:val="TableText"/>
    <w:rsid w:val="00EE7DBB"/>
  </w:style>
  <w:style w:type="character" w:customStyle="1" w:styleId="Jump">
    <w:name w:val="Jump"/>
    <w:basedOn w:val="DefaultParagraphFont"/>
    <w:rsid w:val="00EE7DBB"/>
    <w:rPr>
      <w:color w:val="FF0000"/>
    </w:rPr>
  </w:style>
  <w:style w:type="paragraph" w:styleId="MacroText">
    <w:name w:val="macro"/>
    <w:semiHidden/>
    <w:rsid w:val="00EE7D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MapTitleContinued">
    <w:name w:val="Map Title. Continued"/>
    <w:basedOn w:val="Normal"/>
    <w:rsid w:val="00EE7DBB"/>
    <w:pPr>
      <w:spacing w:after="240"/>
    </w:pPr>
    <w:rPr>
      <w:rFonts w:ascii="Arial" w:hAnsi="Arial"/>
      <w:b/>
      <w:sz w:val="32"/>
    </w:rPr>
  </w:style>
  <w:style w:type="paragraph" w:customStyle="1" w:styleId="MemoLine">
    <w:name w:val="Memo Line"/>
    <w:basedOn w:val="BlockLine"/>
    <w:next w:val="Normal"/>
    <w:rsid w:val="00EE7DBB"/>
    <w:pPr>
      <w:ind w:left="0"/>
    </w:pPr>
  </w:style>
  <w:style w:type="paragraph" w:customStyle="1" w:styleId="NoteText">
    <w:name w:val="Note Text"/>
    <w:basedOn w:val="BlockText"/>
    <w:rsid w:val="00EE7DBB"/>
  </w:style>
  <w:style w:type="paragraph" w:customStyle="1" w:styleId="PublicationTitle">
    <w:name w:val="Publication Title"/>
    <w:basedOn w:val="Normal"/>
    <w:next w:val="Heading4"/>
    <w:rsid w:val="00EE7DBB"/>
    <w:pPr>
      <w:spacing w:after="240"/>
      <w:jc w:val="center"/>
    </w:pPr>
    <w:rPr>
      <w:rFonts w:ascii="Arial" w:hAnsi="Arial"/>
      <w:b/>
      <w:sz w:val="32"/>
    </w:rPr>
  </w:style>
  <w:style w:type="paragraph" w:styleId="Footer">
    <w:name w:val="footer"/>
    <w:basedOn w:val="Normal"/>
    <w:rsid w:val="00EE7DB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E7D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7DBB"/>
  </w:style>
  <w:style w:type="paragraph" w:customStyle="1" w:styleId="TableHeaderText">
    <w:name w:val="Table Header Text"/>
    <w:basedOn w:val="TableText"/>
    <w:rsid w:val="00EE7DBB"/>
    <w:pPr>
      <w:jc w:val="center"/>
    </w:pPr>
    <w:rPr>
      <w:b/>
    </w:rPr>
  </w:style>
  <w:style w:type="paragraph" w:customStyle="1" w:styleId="TOCTitle">
    <w:name w:val="TOC Title"/>
    <w:basedOn w:val="Normal"/>
    <w:rsid w:val="00EE7DBB"/>
    <w:pPr>
      <w:widowControl w:val="0"/>
    </w:pPr>
    <w:rPr>
      <w:rFonts w:ascii="Arial" w:hAnsi="Arial"/>
      <w:b/>
      <w:sz w:val="32"/>
      <w:lang w:val="en-GB"/>
    </w:rPr>
  </w:style>
  <w:style w:type="paragraph" w:customStyle="1" w:styleId="TOCItem">
    <w:name w:val="TOCItem"/>
    <w:basedOn w:val="Normal"/>
    <w:rsid w:val="00EE7DBB"/>
    <w:pPr>
      <w:tabs>
        <w:tab w:val="left" w:leader="dot" w:pos="7061"/>
        <w:tab w:val="right" w:pos="7524"/>
      </w:tabs>
      <w:spacing w:before="60" w:after="60"/>
      <w:ind w:right="465"/>
    </w:pPr>
  </w:style>
  <w:style w:type="paragraph" w:customStyle="1" w:styleId="TOCStem">
    <w:name w:val="TOCStem"/>
    <w:basedOn w:val="Normal"/>
    <w:rsid w:val="00EE7DBB"/>
  </w:style>
  <w:style w:type="paragraph" w:styleId="TOC1">
    <w:name w:val="toc 1"/>
    <w:basedOn w:val="Normal"/>
    <w:next w:val="Normal"/>
    <w:autoRedefine/>
    <w:semiHidden/>
    <w:rsid w:val="00EE7DBB"/>
    <w:pPr>
      <w:ind w:left="57"/>
    </w:pPr>
    <w:rPr>
      <w:rFonts w:ascii="Times" w:hAnsi="Times"/>
    </w:rPr>
  </w:style>
  <w:style w:type="paragraph" w:styleId="BalloonText">
    <w:name w:val="Balloon Text"/>
    <w:basedOn w:val="Normal"/>
    <w:semiHidden/>
    <w:rsid w:val="00EE7DB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44313"/>
    <w:pPr>
      <w:autoSpaceDE w:val="0"/>
      <w:autoSpaceDN w:val="0"/>
      <w:adjustRightInd w:val="0"/>
    </w:pPr>
    <w:rPr>
      <w:rFonts w:ascii="Frutiger 45 Light" w:hAnsi="Frutiger 45 Light"/>
      <w:b/>
      <w:bCs/>
      <w:sz w:val="20"/>
    </w:rPr>
  </w:style>
  <w:style w:type="paragraph" w:customStyle="1" w:styleId="StyleBlockTextFrutiger45Light10ptBlack">
    <w:name w:val="Style Block Text + Frutiger 45 Light 10 pt Black"/>
    <w:basedOn w:val="BlockText"/>
    <w:rsid w:val="00EE7DBB"/>
    <w:rPr>
      <w:color w:val="000000"/>
    </w:rPr>
  </w:style>
  <w:style w:type="character" w:customStyle="1" w:styleId="Char">
    <w:name w:val="Char"/>
    <w:basedOn w:val="DefaultParagraphFont"/>
    <w:rsid w:val="00EE7DBB"/>
    <w:rPr>
      <w:rFonts w:ascii="Frutiger 45 Light" w:hAnsi="Frutiger 45 Light"/>
      <w:lang w:val="en-US" w:eastAsia="en-US" w:bidi="ar-SA"/>
    </w:rPr>
  </w:style>
  <w:style w:type="character" w:customStyle="1" w:styleId="StyleBlockTextFrutiger45Light10ptBlackChar">
    <w:name w:val="Style Block Text + Frutiger 45 Light 10 pt Black Char"/>
    <w:basedOn w:val="Char"/>
    <w:rsid w:val="00EE7DBB"/>
    <w:rPr>
      <w:color w:val="000000"/>
    </w:rPr>
  </w:style>
  <w:style w:type="paragraph" w:customStyle="1" w:styleId="StyleBlockTextFrutiger45Light10ptWhite">
    <w:name w:val="Style Block Text + Frutiger 45 Light 10 pt White"/>
    <w:basedOn w:val="BlockText"/>
    <w:rsid w:val="00EE7DBB"/>
    <w:rPr>
      <w:rFonts w:ascii="Arial" w:hAnsi="Arial"/>
      <w:color w:val="FFFFFF"/>
    </w:rPr>
  </w:style>
  <w:style w:type="paragraph" w:customStyle="1" w:styleId="StyleBlockTextBoldItalicLeft013">
    <w:name w:val="Style Block Text + Bold Italic Left:  0.13&quot;"/>
    <w:basedOn w:val="BlockText"/>
    <w:rsid w:val="00EE7DBB"/>
    <w:pPr>
      <w:ind w:left="187"/>
    </w:pPr>
    <w:rPr>
      <w:rFonts w:ascii="Arial" w:hAnsi="Arial"/>
      <w:b/>
      <w:bCs/>
      <w:i/>
      <w:iCs/>
    </w:rPr>
  </w:style>
  <w:style w:type="paragraph" w:styleId="ListNumber">
    <w:name w:val="List Number"/>
    <w:basedOn w:val="Normal"/>
    <w:rsid w:val="00EE7DBB"/>
    <w:rPr>
      <w:rFonts w:ascii="Arial" w:hAnsi="Arial"/>
    </w:rPr>
  </w:style>
  <w:style w:type="character" w:customStyle="1" w:styleId="StyleEmphasisBold">
    <w:name w:val="Style Emphasis + Bold"/>
    <w:basedOn w:val="Emphasis"/>
    <w:rsid w:val="00EE7DBB"/>
    <w:rPr>
      <w:rFonts w:ascii="Arial" w:hAnsi="Arial"/>
      <w:b/>
      <w:bCs/>
      <w:i/>
      <w:iCs/>
      <w:color w:val="000000"/>
      <w:sz w:val="20"/>
    </w:rPr>
  </w:style>
  <w:style w:type="character" w:styleId="Emphasis">
    <w:name w:val="Emphasis"/>
    <w:basedOn w:val="DefaultParagraphFont"/>
    <w:qFormat/>
    <w:rsid w:val="00EE7DBB"/>
    <w:rPr>
      <w:i/>
      <w:iCs/>
    </w:rPr>
  </w:style>
  <w:style w:type="paragraph" w:customStyle="1" w:styleId="bulletedlist">
    <w:name w:val="bulleted list"/>
    <w:basedOn w:val="Normal"/>
    <w:rsid w:val="00EE7DBB"/>
    <w:pPr>
      <w:numPr>
        <w:numId w:val="3"/>
      </w:numPr>
    </w:pPr>
    <w:rPr>
      <w:rFonts w:ascii="Frutiger 45 Light" w:hAnsi="Frutiger 45 Light"/>
      <w:sz w:val="20"/>
    </w:rPr>
  </w:style>
  <w:style w:type="character" w:styleId="Hyperlink">
    <w:name w:val="Hyperlink"/>
    <w:basedOn w:val="DefaultParagraphFont"/>
    <w:rsid w:val="00E535D3"/>
    <w:rPr>
      <w:color w:val="0000FF"/>
      <w:u w:val="single"/>
    </w:rPr>
  </w:style>
  <w:style w:type="character" w:customStyle="1" w:styleId="tlistbodycopy1">
    <w:name w:val="tlistbodycopy1"/>
    <w:basedOn w:val="DefaultParagraphFont"/>
    <w:rsid w:val="008807E6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character" w:customStyle="1" w:styleId="bodycopy1">
    <w:name w:val="bodycopy1"/>
    <w:basedOn w:val="DefaultParagraphFont"/>
    <w:rsid w:val="00B75CD3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NormalWeb">
    <w:name w:val="Normal (Web)"/>
    <w:basedOn w:val="Normal"/>
    <w:rsid w:val="00B75CD3"/>
    <w:pPr>
      <w:spacing w:before="100" w:beforeAutospacing="1" w:after="100" w:afterAutospacing="1"/>
    </w:pPr>
    <w:rPr>
      <w:szCs w:val="24"/>
    </w:rPr>
  </w:style>
  <w:style w:type="character" w:customStyle="1" w:styleId="bulletbodycopy">
    <w:name w:val="bulletbodycopy"/>
    <w:basedOn w:val="DefaultParagraphFont"/>
    <w:rsid w:val="00B75CD3"/>
  </w:style>
  <w:style w:type="paragraph" w:customStyle="1" w:styleId="subhead2">
    <w:name w:val="subhead2"/>
    <w:basedOn w:val="Normal"/>
    <w:rsid w:val="00EC2C85"/>
    <w:pPr>
      <w:spacing w:line="195" w:lineRule="atLeast"/>
    </w:pPr>
    <w:rPr>
      <w:rFonts w:ascii="Verdana" w:hAnsi="Verdana"/>
      <w:b/>
      <w:bCs/>
      <w:color w:val="333333"/>
      <w:sz w:val="17"/>
      <w:szCs w:val="17"/>
    </w:rPr>
  </w:style>
  <w:style w:type="character" w:customStyle="1" w:styleId="Heading1Char">
    <w:name w:val="Heading 1 Char"/>
    <w:aliases w:val="Part Title Char"/>
    <w:basedOn w:val="DefaultParagraphFont"/>
    <w:link w:val="Heading1"/>
    <w:rsid w:val="00781261"/>
    <w:rPr>
      <w:rFonts w:ascii="Arial" w:hAnsi="Arial"/>
      <w:b/>
      <w:sz w:val="32"/>
      <w:lang w:val="en-US" w:eastAsia="en-US" w:bidi="ar-SA"/>
    </w:rPr>
  </w:style>
  <w:style w:type="character" w:styleId="HTMLKeyboard">
    <w:name w:val="HTML Keyboard"/>
    <w:basedOn w:val="DefaultParagraphFont"/>
    <w:rsid w:val="00781261"/>
    <w:rPr>
      <w:rFonts w:ascii="Courier" w:eastAsia="Times New Roman" w:hAnsi="Courier" w:cs="Courier New" w:hint="default"/>
      <w:color w:val="666666"/>
      <w:sz w:val="18"/>
      <w:szCs w:val="18"/>
    </w:rPr>
  </w:style>
  <w:style w:type="table" w:styleId="TableGrid">
    <w:name w:val="Table Grid"/>
    <w:basedOn w:val="TableNormal"/>
    <w:rsid w:val="00524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numbered">
    <w:name w:val="Outline numbered"/>
    <w:aliases w:val="Left:  0.5&quot;,Hanging:  0.25&quot;"/>
    <w:basedOn w:val="Normal"/>
    <w:rsid w:val="009E7661"/>
  </w:style>
  <w:style w:type="character" w:styleId="FollowedHyperlink">
    <w:name w:val="FollowedHyperlink"/>
    <w:basedOn w:val="DefaultParagraphFont"/>
    <w:rsid w:val="00E634EB"/>
    <w:rPr>
      <w:color w:val="800080"/>
      <w:u w:val="single"/>
    </w:rPr>
  </w:style>
  <w:style w:type="paragraph" w:styleId="TOC3">
    <w:name w:val="toc 3"/>
    <w:basedOn w:val="Normal"/>
    <w:next w:val="Normal"/>
    <w:autoRedefine/>
    <w:semiHidden/>
    <w:rsid w:val="00B91311"/>
    <w:pPr>
      <w:ind w:left="480"/>
    </w:pPr>
  </w:style>
  <w:style w:type="paragraph" w:styleId="TOC2">
    <w:name w:val="toc 2"/>
    <w:basedOn w:val="Normal"/>
    <w:next w:val="Normal"/>
    <w:autoRedefine/>
    <w:semiHidden/>
    <w:rsid w:val="00B91311"/>
    <w:pPr>
      <w:ind w:left="240"/>
    </w:pPr>
    <w:rPr>
      <w:szCs w:val="24"/>
    </w:rPr>
  </w:style>
  <w:style w:type="character" w:styleId="CommentReference">
    <w:name w:val="annotation reference"/>
    <w:basedOn w:val="DefaultParagraphFont"/>
    <w:semiHidden/>
    <w:rsid w:val="00315086"/>
    <w:rPr>
      <w:sz w:val="16"/>
      <w:szCs w:val="16"/>
    </w:rPr>
  </w:style>
  <w:style w:type="paragraph" w:styleId="CommentText">
    <w:name w:val="annotation text"/>
    <w:basedOn w:val="Normal"/>
    <w:semiHidden/>
    <w:rsid w:val="00315086"/>
    <w:rPr>
      <w:sz w:val="20"/>
    </w:rPr>
  </w:style>
  <w:style w:type="paragraph" w:styleId="CommentSubject">
    <w:name w:val="annotation subject"/>
    <w:basedOn w:val="CommentText"/>
    <w:next w:val="CommentText"/>
    <w:semiHidden/>
    <w:rsid w:val="00315086"/>
    <w:rPr>
      <w:b/>
      <w:bCs/>
    </w:rPr>
  </w:style>
  <w:style w:type="character" w:styleId="Strong">
    <w:name w:val="Strong"/>
    <w:basedOn w:val="DefaultParagraphFont"/>
    <w:qFormat/>
    <w:rsid w:val="002F5E70"/>
    <w:rPr>
      <w:b/>
      <w:bCs/>
    </w:rPr>
  </w:style>
  <w:style w:type="table" w:styleId="TableClassic1">
    <w:name w:val="Table Classic 1"/>
    <w:basedOn w:val="TableNormal"/>
    <w:rsid w:val="00651A2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rsid w:val="008B112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3Deffects2">
    <w:name w:val="Table 3D effects 2"/>
    <w:basedOn w:val="TableNormal"/>
    <w:rsid w:val="00DC456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DC456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E54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ynng\Application%20Data\Microsoft\Templates\IMI\infomap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42E5988AE8469BCBA3E8B06299AA" ma:contentTypeVersion="0" ma:contentTypeDescription="Create a new document." ma:contentTypeScope="" ma:versionID="f5e57874c8dbf56332c689f784adf4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3501-84D8-4524-953C-FD13D16F1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87ECB3-A173-4BFC-9B84-F360D95382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F7B53-C4F9-45AD-A906-39B5AC5C845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6C75DD9-17F0-428A-A40F-54872299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infomappro.dot</Template>
  <TotalTime>6</TotalTime>
  <Pages>8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on</vt:lpstr>
    </vt:vector>
  </TitlesOfParts>
  <Company>Thomson</Company>
  <LinksUpToDate>false</LinksUpToDate>
  <CharactersWithSpaces>10909</CharactersWithSpaces>
  <SharedDoc>false</SharedDoc>
  <HLinks>
    <vt:vector size="36" baseType="variant">
      <vt:variant>
        <vt:i4>5439504</vt:i4>
      </vt:variant>
      <vt:variant>
        <vt:i4>18</vt:i4>
      </vt:variant>
      <vt:variant>
        <vt:i4>0</vt:i4>
      </vt:variant>
      <vt:variant>
        <vt:i4>5</vt:i4>
      </vt:variant>
      <vt:variant>
        <vt:lpwstr>http://www.vmware.com/support/vi3/doc/vc_db_calculator.xls</vt:lpwstr>
      </vt:variant>
      <vt:variant>
        <vt:lpwstr/>
      </vt:variant>
      <vt:variant>
        <vt:i4>5832716</vt:i4>
      </vt:variant>
      <vt:variant>
        <vt:i4>15</vt:i4>
      </vt:variant>
      <vt:variant>
        <vt:i4>0</vt:i4>
      </vt:variant>
      <vt:variant>
        <vt:i4>5</vt:i4>
      </vt:variant>
      <vt:variant>
        <vt:lpwstr>http://www.vmware.com/pdf/vi3_301_201_san_cfg.pdf</vt:lpwstr>
      </vt:variant>
      <vt:variant>
        <vt:lpwstr/>
      </vt:variant>
      <vt:variant>
        <vt:i4>983065</vt:i4>
      </vt:variant>
      <vt:variant>
        <vt:i4>12</vt:i4>
      </vt:variant>
      <vt:variant>
        <vt:i4>0</vt:i4>
      </vt:variant>
      <vt:variant>
        <vt:i4>5</vt:i4>
      </vt:variant>
      <vt:variant>
        <vt:lpwstr>http://www.vmware.com/resources/techresources/945</vt:lpwstr>
      </vt:variant>
      <vt:variant>
        <vt:lpwstr/>
      </vt:variant>
      <vt:variant>
        <vt:i4>5439504</vt:i4>
      </vt:variant>
      <vt:variant>
        <vt:i4>9</vt:i4>
      </vt:variant>
      <vt:variant>
        <vt:i4>0</vt:i4>
      </vt:variant>
      <vt:variant>
        <vt:i4>5</vt:i4>
      </vt:variant>
      <vt:variant>
        <vt:lpwstr>http://www.vmware.com/support/vi3/doc/vc_db_calculator.xls</vt:lpwstr>
      </vt:variant>
      <vt:variant>
        <vt:lpwstr/>
      </vt:variant>
      <vt:variant>
        <vt:i4>5832716</vt:i4>
      </vt:variant>
      <vt:variant>
        <vt:i4>6</vt:i4>
      </vt:variant>
      <vt:variant>
        <vt:i4>0</vt:i4>
      </vt:variant>
      <vt:variant>
        <vt:i4>5</vt:i4>
      </vt:variant>
      <vt:variant>
        <vt:lpwstr>http://www.vmware.com/pdf/vi3_301_201_san_cfg.pdf</vt:lpwstr>
      </vt:variant>
      <vt:variant>
        <vt:lpwstr/>
      </vt:variant>
      <vt:variant>
        <vt:i4>983065</vt:i4>
      </vt:variant>
      <vt:variant>
        <vt:i4>3</vt:i4>
      </vt:variant>
      <vt:variant>
        <vt:i4>0</vt:i4>
      </vt:variant>
      <vt:variant>
        <vt:i4>5</vt:i4>
      </vt:variant>
      <vt:variant>
        <vt:lpwstr>http://www.vmware.com/resources/techresources/945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on</dc:title>
  <dc:creator>Lynn Gordon</dc:creator>
  <cp:lastModifiedBy>Thomson Reuters</cp:lastModifiedBy>
  <cp:revision>5</cp:revision>
  <cp:lastPrinted>2012-01-24T22:35:00Z</cp:lastPrinted>
  <dcterms:created xsi:type="dcterms:W3CDTF">2012-05-12T16:41:00Z</dcterms:created>
  <dcterms:modified xsi:type="dcterms:W3CDTF">2012-08-08T10:13:00Z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_lblautotxtpleaseselect_us">
    <vt:lpwstr>Please select the text to append.</vt:lpwstr>
  </property>
  <property fmtid="{D5CDD505-2E9C-101B-9397-08002B2CF9AE}" pid="3" name="language_lblcannotfindhtmlfilter_us">
    <vt:lpwstr>Cannot find Word's HTML filter.</vt:lpwstr>
  </property>
  <property fmtid="{D5CDD505-2E9C-101B-9397-08002B2CF9AE}" pid="4" name="language_lblcannotinsertcontd_us">
    <vt:lpwstr>Cannot insert a continue on next page break here.</vt:lpwstr>
  </property>
  <property fmtid="{D5CDD505-2E9C-101B-9397-08002B2CF9AE}" pid="5" name="language_lblconttable2ndrow_us">
    <vt:lpwstr>The cursor must at least be in the second row after the table header.</vt:lpwstr>
  </property>
  <property fmtid="{D5CDD505-2E9C-101B-9397-08002B2CF9AE}" pid="6" name="language_lblfailassigninfotype1_us">
    <vt:lpwstr>Assigning an Info Type did not succeed due to one of the following reasons:</vt:lpwstr>
  </property>
  <property fmtid="{D5CDD505-2E9C-101B-9397-08002B2CF9AE}" pid="7" name="language_lblfailassigninfotype2_us">
    <vt:lpwstr>1.You are positioned after the last block of the document.</vt:lpwstr>
  </property>
  <property fmtid="{D5CDD505-2E9C-101B-9397-08002B2CF9AE}" pid="8" name="language_lblfailassigninfotype3_us">
    <vt:lpwstr>- SOLUTION: Position your cursor in a block or in a title and try again.</vt:lpwstr>
  </property>
  <property fmtid="{D5CDD505-2E9C-101B-9397-08002B2CF9AE}" pid="9" name="language_lblfailassigninfotype4_us">
    <vt:lpwstr>2.The block you are positioned in does not begin with a block line.</vt:lpwstr>
  </property>
  <property fmtid="{D5CDD505-2E9C-101B-9397-08002B2CF9AE}" pid="10" name="language_lblfailassigninfotype5_us">
    <vt:lpwstr>- SOLUTION: Insert a block line at the beginning of the block and try again.</vt:lpwstr>
  </property>
  <property fmtid="{D5CDD505-2E9C-101B-9397-08002B2CF9AE}" pid="11" name="language_lblfailassigninfotype6_us">
    <vt:lpwstr>3.The first paragraph of your document does not have a Title style (e.g. Map Title or Chapter Title).</vt:lpwstr>
  </property>
  <property fmtid="{D5CDD505-2E9C-101B-9397-08002B2CF9AE}" pid="12" name="language_lblfailassigninfotype7_us">
    <vt:lpwstr>- SOLUTION: Insert a Title in the first paragraph of your document.</vt:lpwstr>
  </property>
  <property fmtid="{D5CDD505-2E9C-101B-9397-08002B2CF9AE}" pid="13" name="language_lblfsversion_us">
    <vt:lpwstr>Formatting Solutions Pro for Microsoft Word 97 and Word 2000 for Windows</vt:lpwstr>
  </property>
  <property fmtid="{D5CDD505-2E9C-101B-9397-08002B2CF9AE}" pid="14" name="language_lblmaptitlenotfound_us">
    <vt:lpwstr>Previous Map Title not found. You must insert a Map Title before you can insert a Continue Map Title.</vt:lpwstr>
  </property>
  <property fmtid="{D5CDD505-2E9C-101B-9397-08002B2CF9AE}" pid="15" name="language_lblrightsreserved_us">
    <vt:lpwstr>All rights reserved.</vt:lpwstr>
  </property>
  <property fmtid="{D5CDD505-2E9C-101B-9397-08002B2CF9AE}" pid="16" name="language_lbltempnotlocated1_us">
    <vt:lpwstr>The template</vt:lpwstr>
  </property>
  <property fmtid="{D5CDD505-2E9C-101B-9397-08002B2CF9AE}" pid="17" name="language_lbltempnotlocated2_us">
    <vt:lpwstr>was not located in the template folder:</vt:lpwstr>
  </property>
  <property fmtid="{D5CDD505-2E9C-101B-9397-08002B2CF9AE}" pid="18" name="language_lbltempnotlocated3_us">
    <vt:lpwstr>SOLUTION: Copy the template to this folder and try again.</vt:lpwstr>
  </property>
  <property fmtid="{D5CDD505-2E9C-101B-9397-08002B2CF9AE}" pid="19" name="language_lblvdate_us">
    <vt:lpwstr>Date:</vt:lpwstr>
  </property>
  <property fmtid="{D5CDD505-2E9C-101B-9397-08002B2CF9AE}" pid="20" name="language_lblversion_us">
    <vt:lpwstr>Version:</vt:lpwstr>
  </property>
  <property fmtid="{D5CDD505-2E9C-101B-9397-08002B2CF9AE}" pid="21" name="language_lblxmlmustsave_us">
    <vt:lpwstr>You must save this document before you can convert it to XML.</vt:lpwstr>
  </property>
  <property fmtid="{D5CDD505-2E9C-101B-9397-08002B2CF9AE}" pid="22" name="language_titleaboutfs_us">
    <vt:lpwstr>About Formatting Solutions Pro</vt:lpwstr>
  </property>
  <property fmtid="{D5CDD505-2E9C-101B-9397-08002B2CF9AE}" pid="23" name="language_titleblanklineinserted_us">
    <vt:lpwstr>Information</vt:lpwstr>
  </property>
  <property fmtid="{D5CDD505-2E9C-101B-9397-08002B2CF9AE}" pid="24" name="language_titleconttable2ndrow_us">
    <vt:lpwstr>Continue Table failed</vt:lpwstr>
  </property>
  <property fmtid="{D5CDD505-2E9C-101B-9397-08002B2CF9AE}" pid="25" name="language_titlefailassigninfotype_us">
    <vt:lpwstr>Failure - Assign Info Type</vt:lpwstr>
  </property>
  <property fmtid="{D5CDD505-2E9C-101B-9397-08002B2CF9AE}" pid="26" name="language_titlemaptitlenotfound_us">
    <vt:lpwstr>Continue Map failed</vt:lpwstr>
  </property>
  <property fmtid="{D5CDD505-2E9C-101B-9397-08002B2CF9AE}" pid="27" name="language_titlexmlmustsave_us">
    <vt:lpwstr>Save as XML</vt:lpwstr>
  </property>
  <property fmtid="{D5CDD505-2E9C-101B-9397-08002B2CF9AE}" pid="28" name="language_lblnohelpfilefound1_us">
    <vt:lpwstr>Could not find the help file</vt:lpwstr>
  </property>
  <property fmtid="{D5CDD505-2E9C-101B-9397-08002B2CF9AE}" pid="29" name="language_lblnohelpfilefound2_us">
    <vt:lpwstr>in the templates path:</vt:lpwstr>
  </property>
  <property fmtid="{D5CDD505-2E9C-101B-9397-08002B2CF9AE}" pid="30" name="language_titlenohelpfilefound_us">
    <vt:lpwstr>Help file not found</vt:lpwstr>
  </property>
  <property fmtid="{D5CDD505-2E9C-101B-9397-08002B2CF9AE}" pid="31" name="language_lblnohelpbrowserfound1_us">
    <vt:lpwstr>Could not find the help browser.</vt:lpwstr>
  </property>
  <property fmtid="{D5CDD505-2E9C-101B-9397-08002B2CF9AE}" pid="32" name="language_lblnohelpbrowserfound2_us">
    <vt:lpwstr> in the systems path!</vt:lpwstr>
  </property>
  <property fmtid="{D5CDD505-2E9C-101B-9397-08002B2CF9AE}" pid="33" name="language_titlenohelpbrowserfound_us">
    <vt:lpwstr>Help browser not found</vt:lpwstr>
  </property>
  <property fmtid="{D5CDD505-2E9C-101B-9397-08002B2CF9AE}" pid="34" name="language_lblcannotrundirectly_us">
    <vt:lpwstr>Sorry this macro cannot run directly.</vt:lpwstr>
  </property>
  <property fmtid="{D5CDD505-2E9C-101B-9397-08002B2CF9AE}" pid="35" name="language_lblsavedoc_us">
    <vt:lpwstr>Do you want to save the changes in the document?</vt:lpwstr>
  </property>
  <property fmtid="{D5CDD505-2E9C-101B-9397-08002B2CF9AE}" pid="36" name="language_titlesavedoc_us">
    <vt:lpwstr>Unsaved changes in document</vt:lpwstr>
  </property>
  <property fmtid="{D5CDD505-2E9C-101B-9397-08002B2CF9AE}" pid="37" name="language_statussavingdoc_us">
    <vt:lpwstr>Saving document</vt:lpwstr>
  </property>
  <property fmtid="{D5CDD505-2E9C-101B-9397-08002B2CF9AE}" pid="38" name="language_lblinserttoc1_us">
    <vt:lpwstr>Select on of the options:</vt:lpwstr>
  </property>
  <property fmtid="{D5CDD505-2E9C-101B-9397-08002B2CF9AE}" pid="39" name="language_lblinserttoc2_us">
    <vt:lpwstr>Only chapter titles</vt:lpwstr>
  </property>
  <property fmtid="{D5CDD505-2E9C-101B-9397-08002B2CF9AE}" pid="40" name="language_lblinserttoc3_us">
    <vt:lpwstr>Detailed Table of Contents</vt:lpwstr>
  </property>
  <property fmtid="{D5CDD505-2E9C-101B-9397-08002B2CF9AE}" pid="41" name="language_titleinserttoc_us">
    <vt:lpwstr>Insert Overall Table of Contents</vt:lpwstr>
  </property>
  <property fmtid="{D5CDD505-2E9C-101B-9397-08002B2CF9AE}" pid="42" name="language_titlelocaltocchoices_us">
    <vt:lpwstr>Insert local Table Of Contents Block</vt:lpwstr>
  </property>
  <property fmtid="{D5CDD505-2E9C-101B-9397-08002B2CF9AE}" pid="43" name="language_lbllocaltocchoices1_us">
    <vt:lpwstr>Select or write stem sentence:</vt:lpwstr>
  </property>
  <property fmtid="{D5CDD505-2E9C-101B-9397-08002B2CF9AE}" pid="44" name="language_lbllocaltocchoices2_us">
    <vt:lpwstr>Define heading level in the TOC:</vt:lpwstr>
  </property>
  <property fmtid="{D5CDD505-2E9C-101B-9397-08002B2CF9AE}" pid="45" name="language_lbllocaltocchoices3_us">
    <vt:lpwstr>Select level from the list:</vt:lpwstr>
  </property>
  <property fmtid="{D5CDD505-2E9C-101B-9397-08002B2CF9AE}" pid="46" name="language_lbllocaltocchoices4_us">
    <vt:lpwstr>Define bookmark range for the TOC:</vt:lpwstr>
  </property>
  <property fmtid="{D5CDD505-2E9C-101B-9397-08002B2CF9AE}" pid="47" name="language_lbllocaltocchoices5_us">
    <vt:lpwstr>Type in the bookmarkname here:</vt:lpwstr>
  </property>
  <property fmtid="{D5CDD505-2E9C-101B-9397-08002B2CF9AE}" pid="48" name="language_lbllocaltocchoices6_us">
    <vt:lpwstr>(NOTE: If empty no range will be used)</vt:lpwstr>
  </property>
  <property fmtid="{D5CDD505-2E9C-101B-9397-08002B2CF9AE}" pid="49" name="language_phrase301_us">
    <vt:lpwstr>This library contains the following books:</vt:lpwstr>
  </property>
  <property fmtid="{D5CDD505-2E9C-101B-9397-08002B2CF9AE}" pid="50" name="language_phrase302_us">
    <vt:lpwstr>This book contains the following topics:</vt:lpwstr>
  </property>
  <property fmtid="{D5CDD505-2E9C-101B-9397-08002B2CF9AE}" pid="51" name="language_phrase303_us">
    <vt:lpwstr>This part contains the following topics:</vt:lpwstr>
  </property>
  <property fmtid="{D5CDD505-2E9C-101B-9397-08002B2CF9AE}" pid="52" name="language_phrase305_us">
    <vt:lpwstr>This section contains the following topics:</vt:lpwstr>
  </property>
  <property fmtid="{D5CDD505-2E9C-101B-9397-08002B2CF9AE}" pid="53" name="language_phrase306_us">
    <vt:lpwstr>This subsection contains the following topics:</vt:lpwstr>
  </property>
  <property fmtid="{D5CDD505-2E9C-101B-9397-08002B2CF9AE}" pid="54" name="language_phrase307_us">
    <vt:lpwstr>This topic contains the following subtopics:</vt:lpwstr>
  </property>
  <property fmtid="{D5CDD505-2E9C-101B-9397-08002B2CF9AE}" pid="55" name="language_phrase304_us">
    <vt:lpwstr>This chapter contains the following topics:</vt:lpwstr>
  </property>
  <property fmtid="{D5CDD505-2E9C-101B-9397-08002B2CF9AE}" pid="56" name="language_phrase002_us">
    <vt:lpwstr>Contents</vt:lpwstr>
  </property>
  <property fmtid="{D5CDD505-2E9C-101B-9397-08002B2CF9AE}" pid="57" name="language_phrase014_us">
    <vt:lpwstr>Topic</vt:lpwstr>
  </property>
  <property fmtid="{D5CDD505-2E9C-101B-9397-08002B2CF9AE}" pid="58" name="language_phrase015_us">
    <vt:lpwstr>See</vt:lpwstr>
  </property>
  <property fmtid="{D5CDD505-2E9C-101B-9397-08002B2CF9AE}" pid="59" name="language_phrase317_us">
    <vt:lpwstr>Map Title</vt:lpwstr>
  </property>
  <property fmtid="{D5CDD505-2E9C-101B-9397-08002B2CF9AE}" pid="60" name="language_phrase010_us">
    <vt:lpwstr>Overview</vt:lpwstr>
  </property>
  <property fmtid="{D5CDD505-2E9C-101B-9397-08002B2CF9AE}" pid="61" name="language_phrase016_us">
    <vt:lpwstr>Introduction</vt:lpwstr>
  </property>
  <property fmtid="{D5CDD505-2E9C-101B-9397-08002B2CF9AE}" pid="62" name="language_phrase309_us">
    <vt:lpwstr>Publication Title</vt:lpwstr>
  </property>
  <property fmtid="{D5CDD505-2E9C-101B-9397-08002B2CF9AE}" pid="63" name="language_phrase313_us">
    <vt:lpwstr>Part Title</vt:lpwstr>
  </property>
  <property fmtid="{D5CDD505-2E9C-101B-9397-08002B2CF9AE}" pid="64" name="language_phrase314_us">
    <vt:lpwstr>Chapter Title</vt:lpwstr>
  </property>
  <property fmtid="{D5CDD505-2E9C-101B-9397-08002B2CF9AE}" pid="65" name="language_phrase315_us">
    <vt:lpwstr>Section Title</vt:lpwstr>
  </property>
  <property fmtid="{D5CDD505-2E9C-101B-9397-08002B2CF9AE}" pid="66" name="language_phrase308_us">
    <vt:lpwstr>This publication contains the following topics:</vt:lpwstr>
  </property>
  <property fmtid="{D5CDD505-2E9C-101B-9397-08002B2CF9AE}" pid="67" name="language_phrase311_us">
    <vt:lpwstr>Library Title</vt:lpwstr>
  </property>
  <property fmtid="{D5CDD505-2E9C-101B-9397-08002B2CF9AE}" pid="68" name="language_phrase312_us">
    <vt:lpwstr>Book Title</vt:lpwstr>
  </property>
  <property fmtid="{D5CDD505-2E9C-101B-9397-08002B2CF9AE}" pid="69" name="language_phrase316_us">
    <vt:lpwstr>SubSection Title</vt:lpwstr>
  </property>
  <property fmtid="{D5CDD505-2E9C-101B-9397-08002B2CF9AE}" pid="70" name="language_phrase310_us">
    <vt:lpwstr>Heading</vt:lpwstr>
  </property>
  <property fmtid="{D5CDD505-2E9C-101B-9397-08002B2CF9AE}" pid="71" name="language_titlenewtitle_us">
    <vt:lpwstr>Insert New Object</vt:lpwstr>
  </property>
  <property fmtid="{D5CDD505-2E9C-101B-9397-08002B2CF9AE}" pid="72" name="language_lblnewtitle1_us">
    <vt:lpwstr>Select title level from the list:</vt:lpwstr>
  </property>
  <property fmtid="{D5CDD505-2E9C-101B-9397-08002B2CF9AE}" pid="73" name="language_lblnewtitle2_us">
    <vt:lpwstr>Title of first map:</vt:lpwstr>
  </property>
  <property fmtid="{D5CDD505-2E9C-101B-9397-08002B2CF9AE}" pid="74" name="language_lblnewtitle3_us">
    <vt:lpwstr>Title of first block:</vt:lpwstr>
  </property>
  <property fmtid="{D5CDD505-2E9C-101B-9397-08002B2CF9AE}" pid="75" name="language_lblnewtitle4_us">
    <vt:lpwstr>Add Access Table</vt:lpwstr>
  </property>
  <property fmtid="{D5CDD505-2E9C-101B-9397-08002B2CF9AE}" pid="76" name="language_phrasenewtitle0_us">
    <vt:lpwstr>New Publication</vt:lpwstr>
  </property>
  <property fmtid="{D5CDD505-2E9C-101B-9397-08002B2CF9AE}" pid="77" name="language_phrasenewtitle1_us">
    <vt:lpwstr>New Part</vt:lpwstr>
  </property>
  <property fmtid="{D5CDD505-2E9C-101B-9397-08002B2CF9AE}" pid="78" name="language_phrasenewtitle2_us">
    <vt:lpwstr>New Chapter</vt:lpwstr>
  </property>
  <property fmtid="{D5CDD505-2E9C-101B-9397-08002B2CF9AE}" pid="79" name="language_phrasenewtitle3_us">
    <vt:lpwstr>New Section</vt:lpwstr>
  </property>
  <property fmtid="{D5CDD505-2E9C-101B-9397-08002B2CF9AE}" pid="80" name="language_titleparastyle_us">
    <vt:lpwstr>Select Paragraph Style</vt:lpwstr>
  </property>
  <property fmtid="{D5CDD505-2E9C-101B-9397-08002B2CF9AE}" pid="81" name="language_lblparastyle1_us">
    <vt:lpwstr>Select paragraph style from the list:</vt:lpwstr>
  </property>
  <property fmtid="{D5CDD505-2E9C-101B-9397-08002B2CF9AE}" pid="82" name="language_lblparastyle2_us">
    <vt:lpwstr> (outside block)</vt:lpwstr>
  </property>
  <property fmtid="{D5CDD505-2E9C-101B-9397-08002B2CF9AE}" pid="83" name="language_lblparastyle3_us">
    <vt:lpwstr> (in block table)</vt:lpwstr>
  </property>
  <property fmtid="{D5CDD505-2E9C-101B-9397-08002B2CF9AE}" pid="84" name="language_lblparastyle4_us">
    <vt:lpwstr>Part Title</vt:lpwstr>
  </property>
  <property fmtid="{D5CDD505-2E9C-101B-9397-08002B2CF9AE}" pid="85" name="language_lblparastyle5_us">
    <vt:lpwstr>Chapter Title</vt:lpwstr>
  </property>
  <property fmtid="{D5CDD505-2E9C-101B-9397-08002B2CF9AE}" pid="86" name="language_lblparastyle6_us">
    <vt:lpwstr>Section Title</vt:lpwstr>
  </property>
  <property fmtid="{D5CDD505-2E9C-101B-9397-08002B2CF9AE}" pid="87" name="language_lblparastyle7_us">
    <vt:lpwstr>Map Title</vt:lpwstr>
  </property>
  <property fmtid="{D5CDD505-2E9C-101B-9397-08002B2CF9AE}" pid="88" name="language_lblparastyle8_us">
    <vt:lpwstr>Block Line</vt:lpwstr>
  </property>
  <property fmtid="{D5CDD505-2E9C-101B-9397-08002B2CF9AE}" pid="89" name="language_lblparastyle9_us">
    <vt:lpwstr>Memo Line</vt:lpwstr>
  </property>
  <property fmtid="{D5CDD505-2E9C-101B-9397-08002B2CF9AE}" pid="90" name="language_lblparastyle10_us">
    <vt:lpwstr>Continued On Next Pa</vt:lpwstr>
  </property>
  <property fmtid="{D5CDD505-2E9C-101B-9397-08002B2CF9AE}" pid="91" name="language_lblparastyle11_us">
    <vt:lpwstr>Normal</vt:lpwstr>
  </property>
  <property fmtid="{D5CDD505-2E9C-101B-9397-08002B2CF9AE}" pid="92" name="language_lblparastyle12_us">
    <vt:lpwstr>(in block table)</vt:lpwstr>
  </property>
  <property fmtid="{D5CDD505-2E9C-101B-9397-08002B2CF9AE}" pid="93" name="language_titletabletype_us">
    <vt:lpwstr>Select Table Type</vt:lpwstr>
  </property>
  <property fmtid="{D5CDD505-2E9C-101B-9397-08002B2CF9AE}" pid="94" name="language_lbltabletype1_us">
    <vt:lpwstr>Select a Table Type from the list:</vt:lpwstr>
  </property>
  <property fmtid="{D5CDD505-2E9C-101B-9397-08002B2CF9AE}" pid="95" name="language_lbltabletype2_us">
    <vt:lpwstr>TableBorder</vt:lpwstr>
  </property>
  <property fmtid="{D5CDD505-2E9C-101B-9397-08002B2CF9AE}" pid="96" name="language_phrase2col_us">
    <vt:lpwstr>2 Column Table</vt:lpwstr>
  </property>
  <property fmtid="{D5CDD505-2E9C-101B-9397-08002B2CF9AE}" pid="97" name="language_phrase3col_us">
    <vt:lpwstr>3 Column Table</vt:lpwstr>
  </property>
  <property fmtid="{D5CDD505-2E9C-101B-9397-08002B2CF9AE}" pid="98" name="language_phrase4col_us">
    <vt:lpwstr>4 Column Table</vt:lpwstr>
  </property>
  <property fmtid="{D5CDD505-2E9C-101B-9397-08002B2CF9AE}" pid="99" name="language_phrase4coloversize_us">
    <vt:lpwstr>4 Column Table – Oversized</vt:lpwstr>
  </property>
  <property fmtid="{D5CDD505-2E9C-101B-9397-08002B2CF9AE}" pid="100" name="language_lblinsidetable_us">
    <vt:lpwstr>The cursor must be inside a table.</vt:lpwstr>
  </property>
  <property fmtid="{D5CDD505-2E9C-101B-9397-08002B2CF9AE}" pid="101" name="language_lblembedtablenotallowed_us">
    <vt:lpwstr>Embedded table not allowed here</vt:lpwstr>
  </property>
  <property fmtid="{D5CDD505-2E9C-101B-9397-08002B2CF9AE}" pid="102" name="language_phrase003_us">
    <vt:lpwstr>Table of Contents</vt:lpwstr>
  </property>
  <property fmtid="{D5CDD505-2E9C-101B-9397-08002B2CF9AE}" pid="103" name="language_lblblanklineinserted_us">
    <vt:lpwstr>HTML conversion successfully completed._x000d__x000d_For your information, white space has been inserted between a block and a table.</vt:lpwstr>
  </property>
  <property fmtid="{D5CDD505-2E9C-101B-9397-08002B2CF9AE}" pid="104" name="language_lblcannotfindhtmlfilter_nl">
    <vt:lpwstr>Kan html-filter van Word niet vinden.</vt:lpwstr>
  </property>
  <property fmtid="{D5CDD505-2E9C-101B-9397-08002B2CF9AE}" pid="105" name="language_lblcannotfindhtmlfilter_f">
    <vt:lpwstr>Le filtre html de Word est introuvable.</vt:lpwstr>
  </property>
  <property fmtid="{D5CDD505-2E9C-101B-9397-08002B2CF9AE}" pid="106" name="language_lblcannotfindhtmlfilter_d">
    <vt:lpwstr>html-Filter in Word nicht auffindbar.</vt:lpwstr>
  </property>
  <property fmtid="{D5CDD505-2E9C-101B-9397-08002B2CF9AE}" pid="107" name="language_lblcannotinsertcontd_nl">
    <vt:lpwstr>Invoegen 'vervolg op vlg. pagina' hier niet mogelijk</vt:lpwstr>
  </property>
  <property fmtid="{D5CDD505-2E9C-101B-9397-08002B2CF9AE}" pid="108" name="language_lblcannotinsertcontd_f">
    <vt:lpwstr>Impossible d'insérer un saut de type Continuer page suivante ici</vt:lpwstr>
  </property>
  <property fmtid="{D5CDD505-2E9C-101B-9397-08002B2CF9AE}" pid="109" name="language_lblcannotinsertcontd_d">
    <vt:lpwstr>Einfügen von Fortsetzung nächste Seite unmöglich</vt:lpwstr>
  </property>
  <property fmtid="{D5CDD505-2E9C-101B-9397-08002B2CF9AE}" pid="110" name="language_lblconttable2ndrow_nl">
    <vt:lpwstr>De cursor moet minimaal in de tweede rij onder de tabelkop geplaatst worden.</vt:lpwstr>
  </property>
  <property fmtid="{D5CDD505-2E9C-101B-9397-08002B2CF9AE}" pid="111" name="language_lblconttable2ndrow_f">
    <vt:lpwstr>Le curseur doit être au moins 2 rangs après les titres de colonne.</vt:lpwstr>
  </property>
  <property fmtid="{D5CDD505-2E9C-101B-9397-08002B2CF9AE}" pid="112" name="language_lblconttable2ndrow_d">
    <vt:lpwstr>Cursor in der zweiten Tabellenzeile nach der Tabellenüberschrift positionieren.</vt:lpwstr>
  </property>
  <property fmtid="{D5CDD505-2E9C-101B-9397-08002B2CF9AE}" pid="113" name="language_titleconttable2ndrow_nl">
    <vt:lpwstr>Vervolgtabel mislukt</vt:lpwstr>
  </property>
  <property fmtid="{D5CDD505-2E9C-101B-9397-08002B2CF9AE}" pid="114" name="language_titleconttable2ndrow_f">
    <vt:lpwstr>Echec de la suite de tableau.</vt:lpwstr>
  </property>
  <property fmtid="{D5CDD505-2E9C-101B-9397-08002B2CF9AE}" pid="115" name="language_titleconttable2ndrow_d">
    <vt:lpwstr>Tabelle fortsetzen unmöglich</vt:lpwstr>
  </property>
  <property fmtid="{D5CDD505-2E9C-101B-9397-08002B2CF9AE}" pid="116" name="language_lblautotxtpleaseselect_nl">
    <vt:lpwstr/>
  </property>
  <property fmtid="{D5CDD505-2E9C-101B-9397-08002B2CF9AE}" pid="117" name="language_lblautotxtpleaseselect_f">
    <vt:lpwstr/>
  </property>
  <property fmtid="{D5CDD505-2E9C-101B-9397-08002B2CF9AE}" pid="118" name="language_lblautotxtpleaseselect_d">
    <vt:lpwstr/>
  </property>
  <property fmtid="{D5CDD505-2E9C-101B-9397-08002B2CF9AE}" pid="119" name="language_lblblanklineinserted_nl">
    <vt:lpwstr/>
  </property>
  <property fmtid="{D5CDD505-2E9C-101B-9397-08002B2CF9AE}" pid="120" name="language_lblblanklineinserted_f">
    <vt:lpwstr/>
  </property>
  <property fmtid="{D5CDD505-2E9C-101B-9397-08002B2CF9AE}" pid="121" name="language_lblblanklineinserted_d">
    <vt:lpwstr/>
  </property>
  <property fmtid="{D5CDD505-2E9C-101B-9397-08002B2CF9AE}" pid="122" name="language_lblfailassigninfotype1_nl">
    <vt:lpwstr/>
  </property>
  <property fmtid="{D5CDD505-2E9C-101B-9397-08002B2CF9AE}" pid="123" name="language_lblfailassigninfotype1_f">
    <vt:lpwstr/>
  </property>
  <property fmtid="{D5CDD505-2E9C-101B-9397-08002B2CF9AE}" pid="124" name="language_lblfailassigninfotype1_d">
    <vt:lpwstr/>
  </property>
  <property fmtid="{D5CDD505-2E9C-101B-9397-08002B2CF9AE}" pid="125" name="language_lblfailassigninfotype2_nl">
    <vt:lpwstr/>
  </property>
  <property fmtid="{D5CDD505-2E9C-101B-9397-08002B2CF9AE}" pid="126" name="language_lblfailassigninfotype2_f">
    <vt:lpwstr/>
  </property>
  <property fmtid="{D5CDD505-2E9C-101B-9397-08002B2CF9AE}" pid="127" name="language_lblfailassigninfotype2_d">
    <vt:lpwstr/>
  </property>
  <property fmtid="{D5CDD505-2E9C-101B-9397-08002B2CF9AE}" pid="128" name="language_lblfailassigninfotype3_nl">
    <vt:lpwstr/>
  </property>
  <property fmtid="{D5CDD505-2E9C-101B-9397-08002B2CF9AE}" pid="129" name="language_lblfailassigninfotype3_f">
    <vt:lpwstr/>
  </property>
  <property fmtid="{D5CDD505-2E9C-101B-9397-08002B2CF9AE}" pid="130" name="language_lblfailassigninfotype3_d">
    <vt:lpwstr/>
  </property>
  <property fmtid="{D5CDD505-2E9C-101B-9397-08002B2CF9AE}" pid="131" name="language_lblfailassigninfotype4_nl">
    <vt:lpwstr/>
  </property>
  <property fmtid="{D5CDD505-2E9C-101B-9397-08002B2CF9AE}" pid="132" name="language_lblfailassigninfotype4_f">
    <vt:lpwstr/>
  </property>
  <property fmtid="{D5CDD505-2E9C-101B-9397-08002B2CF9AE}" pid="133" name="language_lblfailassigninfotype4_d">
    <vt:lpwstr/>
  </property>
  <property fmtid="{D5CDD505-2E9C-101B-9397-08002B2CF9AE}" pid="134" name="language_lblfailassigninfotype5_nl">
    <vt:lpwstr/>
  </property>
  <property fmtid="{D5CDD505-2E9C-101B-9397-08002B2CF9AE}" pid="135" name="language_lblfailassigninfotype5_f">
    <vt:lpwstr/>
  </property>
  <property fmtid="{D5CDD505-2E9C-101B-9397-08002B2CF9AE}" pid="136" name="language_lblfailassigninfotype5_d">
    <vt:lpwstr/>
  </property>
  <property fmtid="{D5CDD505-2E9C-101B-9397-08002B2CF9AE}" pid="137" name="language_lblfsversion_nl">
    <vt:lpwstr>Formatting Solutions Pro for Microsoft Word 97 and Word 2000 for Windows</vt:lpwstr>
  </property>
  <property fmtid="{D5CDD505-2E9C-101B-9397-08002B2CF9AE}" pid="138" name="language_lblfsversion_f">
    <vt:lpwstr>Formatting Solutions Pro for Microsoft Word 97 and Word 2000 for Windows</vt:lpwstr>
  </property>
  <property fmtid="{D5CDD505-2E9C-101B-9397-08002B2CF9AE}" pid="139" name="language_lblfsversion_d">
    <vt:lpwstr>Formatting Solutions Pro for Microsoft Word 97 and Word 2000 for Windows</vt:lpwstr>
  </property>
  <property fmtid="{D5CDD505-2E9C-101B-9397-08002B2CF9AE}" pid="140" name="language_lblmaptitlenotfound_nl">
    <vt:lpwstr>Vorige maptitel niet gevonden. U dient een maptitel in te voegen voordat u Vervolgmap kunt invoegen.</vt:lpwstr>
  </property>
  <property fmtid="{D5CDD505-2E9C-101B-9397-08002B2CF9AE}" pid="141" name="language_lblmaptitlenotfound_f">
    <vt:lpwstr>Le titre de module précédent est introuvable. Insérer un titre de module avant d'insérer une Suite de module</vt:lpwstr>
  </property>
  <property fmtid="{D5CDD505-2E9C-101B-9397-08002B2CF9AE}" pid="142" name="language_lblmaptitlenotfound_d">
    <vt:lpwstr>Vorherigen Maptitel nicht gefunden. Fügen Sie einen Maptitel ein, bevor Sie Maptitel fortsetzen wählen.</vt:lpwstr>
  </property>
  <property fmtid="{D5CDD505-2E9C-101B-9397-08002B2CF9AE}" pid="143" name="language_lblrightsreserved_nl">
    <vt:lpwstr>All rights reserved.</vt:lpwstr>
  </property>
  <property fmtid="{D5CDD505-2E9C-101B-9397-08002B2CF9AE}" pid="144" name="language_lblrightsreserved_f">
    <vt:lpwstr>All rights reserved.</vt:lpwstr>
  </property>
  <property fmtid="{D5CDD505-2E9C-101B-9397-08002B2CF9AE}" pid="145" name="language_lblrightsreserved_d">
    <vt:lpwstr>All rights reserved.</vt:lpwstr>
  </property>
  <property fmtid="{D5CDD505-2E9C-101B-9397-08002B2CF9AE}" pid="146" name="language_lbltempnotlocated1_nl">
    <vt:lpwstr/>
  </property>
  <property fmtid="{D5CDD505-2E9C-101B-9397-08002B2CF9AE}" pid="147" name="language_lbltempnotlocated1_f">
    <vt:lpwstr/>
  </property>
  <property fmtid="{D5CDD505-2E9C-101B-9397-08002B2CF9AE}" pid="148" name="language_lbltempnotlocated1_d">
    <vt:lpwstr/>
  </property>
  <property fmtid="{D5CDD505-2E9C-101B-9397-08002B2CF9AE}" pid="149" name="language_lbltempnotlocated2_nl">
    <vt:lpwstr/>
  </property>
  <property fmtid="{D5CDD505-2E9C-101B-9397-08002B2CF9AE}" pid="150" name="language_lbltempnotlocated2_f">
    <vt:lpwstr/>
  </property>
  <property fmtid="{D5CDD505-2E9C-101B-9397-08002B2CF9AE}" pid="151" name="language_lbltempnotlocated2_d">
    <vt:lpwstr/>
  </property>
  <property fmtid="{D5CDD505-2E9C-101B-9397-08002B2CF9AE}" pid="152" name="language_lbltempnotlocated3_nl">
    <vt:lpwstr/>
  </property>
  <property fmtid="{D5CDD505-2E9C-101B-9397-08002B2CF9AE}" pid="153" name="language_lbltempnotlocated3_f">
    <vt:lpwstr/>
  </property>
  <property fmtid="{D5CDD505-2E9C-101B-9397-08002B2CF9AE}" pid="154" name="language_lbltempnotlocated3_d">
    <vt:lpwstr/>
  </property>
  <property fmtid="{D5CDD505-2E9C-101B-9397-08002B2CF9AE}" pid="155" name="language_lblvdate_nl">
    <vt:lpwstr>Date:</vt:lpwstr>
  </property>
  <property fmtid="{D5CDD505-2E9C-101B-9397-08002B2CF9AE}" pid="156" name="language_lblvdate_f">
    <vt:lpwstr>Date:</vt:lpwstr>
  </property>
  <property fmtid="{D5CDD505-2E9C-101B-9397-08002B2CF9AE}" pid="157" name="language_lblvdate_d">
    <vt:lpwstr>Date:</vt:lpwstr>
  </property>
  <property fmtid="{D5CDD505-2E9C-101B-9397-08002B2CF9AE}" pid="158" name="language_lblversion_nl">
    <vt:lpwstr>Version:</vt:lpwstr>
  </property>
  <property fmtid="{D5CDD505-2E9C-101B-9397-08002B2CF9AE}" pid="159" name="language_lblversion_f">
    <vt:lpwstr>Version:</vt:lpwstr>
  </property>
  <property fmtid="{D5CDD505-2E9C-101B-9397-08002B2CF9AE}" pid="160" name="language_lblversion_d">
    <vt:lpwstr>Version:</vt:lpwstr>
  </property>
  <property fmtid="{D5CDD505-2E9C-101B-9397-08002B2CF9AE}" pid="161" name="language_lblxmlmustsave_nl">
    <vt:lpwstr/>
  </property>
  <property fmtid="{D5CDD505-2E9C-101B-9397-08002B2CF9AE}" pid="162" name="language_lblxmlmustsave_f">
    <vt:lpwstr/>
  </property>
  <property fmtid="{D5CDD505-2E9C-101B-9397-08002B2CF9AE}" pid="163" name="language_lblxmlmustsave_d">
    <vt:lpwstr/>
  </property>
  <property fmtid="{D5CDD505-2E9C-101B-9397-08002B2CF9AE}" pid="164" name="language_titleaboutfs_nl">
    <vt:lpwstr>About Formatting Solutions Pro</vt:lpwstr>
  </property>
  <property fmtid="{D5CDD505-2E9C-101B-9397-08002B2CF9AE}" pid="165" name="language_titleaboutfs_f">
    <vt:lpwstr>About Formatting Solutions Pro</vt:lpwstr>
  </property>
  <property fmtid="{D5CDD505-2E9C-101B-9397-08002B2CF9AE}" pid="166" name="language_titleaboutfs_d">
    <vt:lpwstr>About Formatting Solutions Pro</vt:lpwstr>
  </property>
  <property fmtid="{D5CDD505-2E9C-101B-9397-08002B2CF9AE}" pid="167" name="language_titleblanklineinserted_nl">
    <vt:lpwstr/>
  </property>
  <property fmtid="{D5CDD505-2E9C-101B-9397-08002B2CF9AE}" pid="168" name="language_titleblanklineinserted_f">
    <vt:lpwstr/>
  </property>
  <property fmtid="{D5CDD505-2E9C-101B-9397-08002B2CF9AE}" pid="169" name="language_titleblanklineinserted_d">
    <vt:lpwstr/>
  </property>
  <property fmtid="{D5CDD505-2E9C-101B-9397-08002B2CF9AE}" pid="170" name="language_titlefailassigninfotype_nl">
    <vt:lpwstr/>
  </property>
  <property fmtid="{D5CDD505-2E9C-101B-9397-08002B2CF9AE}" pid="171" name="language_titlefailassigninfotype_f">
    <vt:lpwstr/>
  </property>
  <property fmtid="{D5CDD505-2E9C-101B-9397-08002B2CF9AE}" pid="172" name="language_titlefailassigninfotype_d">
    <vt:lpwstr/>
  </property>
  <property fmtid="{D5CDD505-2E9C-101B-9397-08002B2CF9AE}" pid="173" name="language_titlemaptitlenotfound_nl">
    <vt:lpwstr>Vervolgmap mislukt</vt:lpwstr>
  </property>
  <property fmtid="{D5CDD505-2E9C-101B-9397-08002B2CF9AE}" pid="174" name="language_titlemaptitlenotfound_f">
    <vt:lpwstr>Echec de la suite de module</vt:lpwstr>
  </property>
  <property fmtid="{D5CDD505-2E9C-101B-9397-08002B2CF9AE}" pid="175" name="language_titlemaptitlenotfound_d">
    <vt:lpwstr>Map fortsetzen unmöglich</vt:lpwstr>
  </property>
  <property fmtid="{D5CDD505-2E9C-101B-9397-08002B2CF9AE}" pid="176" name="language_titlexmlmustsave_nl">
    <vt:lpwstr>Opslaan als XML</vt:lpwstr>
  </property>
  <property fmtid="{D5CDD505-2E9C-101B-9397-08002B2CF9AE}" pid="177" name="language_titlexmlmustsave_f">
    <vt:lpwstr>Enregistrer au format XML</vt:lpwstr>
  </property>
  <property fmtid="{D5CDD505-2E9C-101B-9397-08002B2CF9AE}" pid="178" name="language_titlexmlmustsave_d">
    <vt:lpwstr>Als XML speichern</vt:lpwstr>
  </property>
  <property fmtid="{D5CDD505-2E9C-101B-9397-08002B2CF9AE}" pid="179" name="language_lblnohelpfilefound1_nl">
    <vt:lpwstr>Kon helpbestand niet vinden</vt:lpwstr>
  </property>
  <property fmtid="{D5CDD505-2E9C-101B-9397-08002B2CF9AE}" pid="180" name="language_lblnohelpfilefound1_f">
    <vt:lpwstr>Impossible de trouver le fichier d'aide</vt:lpwstr>
  </property>
  <property fmtid="{D5CDD505-2E9C-101B-9397-08002B2CF9AE}" pid="181" name="language_lblnohelpfilefound1_d">
    <vt:lpwstr>Hilfedatei nicht gefunden</vt:lpwstr>
  </property>
  <property fmtid="{D5CDD505-2E9C-101B-9397-08002B2CF9AE}" pid="182" name="language_lblnohelpfilefound2_nl">
    <vt:lpwstr> in het sjabloonpad: </vt:lpwstr>
  </property>
  <property fmtid="{D5CDD505-2E9C-101B-9397-08002B2CF9AE}" pid="183" name="language_lblnohelpfilefound2_f">
    <vt:lpwstr> dans le chemin templates : </vt:lpwstr>
  </property>
  <property fmtid="{D5CDD505-2E9C-101B-9397-08002B2CF9AE}" pid="184" name="language_lblnohelpfilefound2_d">
    <vt:lpwstr> im Vorlagenpfad: </vt:lpwstr>
  </property>
  <property fmtid="{D5CDD505-2E9C-101B-9397-08002B2CF9AE}" pid="185" name="language_lblnohelpbrowserfound1_nl">
    <vt:lpwstr>Kon de helpbrowser niet vinden</vt:lpwstr>
  </property>
  <property fmtid="{D5CDD505-2E9C-101B-9397-08002B2CF9AE}" pid="186" name="language_lblnohelpbrowserfound1_f">
    <vt:lpwstr>Impossible de trouver le navigateur d'aide</vt:lpwstr>
  </property>
  <property fmtid="{D5CDD505-2E9C-101B-9397-08002B2CF9AE}" pid="187" name="language_lblnohelpbrowserfound1_d">
    <vt:lpwstr>Hilfe-Browser nicht gefunden</vt:lpwstr>
  </property>
  <property fmtid="{D5CDD505-2E9C-101B-9397-08002B2CF9AE}" pid="188" name="language_lblnohelpbrowserfound2_nl">
    <vt:lpwstr> in het systeempad!</vt:lpwstr>
  </property>
  <property fmtid="{D5CDD505-2E9C-101B-9397-08002B2CF9AE}" pid="189" name="language_lblnohelpbrowserfound2_f">
    <vt:lpwstr> dans le chemin systems !</vt:lpwstr>
  </property>
  <property fmtid="{D5CDD505-2E9C-101B-9397-08002B2CF9AE}" pid="190" name="language_lblnohelpbrowserfound2_d">
    <vt:lpwstr> im Systempfad!</vt:lpwstr>
  </property>
  <property fmtid="{D5CDD505-2E9C-101B-9397-08002B2CF9AE}" pid="191" name="language_lblsavedoc_nl">
    <vt:lpwstr>Wilt u de wijzigingen in het bestand opslaan?</vt:lpwstr>
  </property>
  <property fmtid="{D5CDD505-2E9C-101B-9397-08002B2CF9AE}" pid="192" name="language_lblsavedoc_f">
    <vt:lpwstr>Voulez-vous enregistrer les changements du document ?</vt:lpwstr>
  </property>
  <property fmtid="{D5CDD505-2E9C-101B-9397-08002B2CF9AE}" pid="193" name="language_lblsavedoc_d">
    <vt:lpwstr>Möchten Sie die Änderungen in diesem Dokument speichern?</vt:lpwstr>
  </property>
  <property fmtid="{D5CDD505-2E9C-101B-9397-08002B2CF9AE}" pid="194" name="language_titlesavedoc_nl">
    <vt:lpwstr>Niet opgeslagen wijzigingen in het bestand</vt:lpwstr>
  </property>
  <property fmtid="{D5CDD505-2E9C-101B-9397-08002B2CF9AE}" pid="195" name="language_titlesavedoc_f">
    <vt:lpwstr>Les changements du document n'ont pas été enregistrés.</vt:lpwstr>
  </property>
  <property fmtid="{D5CDD505-2E9C-101B-9397-08002B2CF9AE}" pid="196" name="language_titlesavedoc_d">
    <vt:lpwstr>Änderungen nicht gespeichert</vt:lpwstr>
  </property>
  <property fmtid="{D5CDD505-2E9C-101B-9397-08002B2CF9AE}" pid="197" name="language_statussavingdoc_nl">
    <vt:lpwstr>Bestand wordt opgeslagen</vt:lpwstr>
  </property>
  <property fmtid="{D5CDD505-2E9C-101B-9397-08002B2CF9AE}" pid="198" name="language_statussavingdoc_f">
    <vt:lpwstr>En cours d'enregistrement du document</vt:lpwstr>
  </property>
  <property fmtid="{D5CDD505-2E9C-101B-9397-08002B2CF9AE}" pid="199" name="language_statussavingdoc_d">
    <vt:lpwstr>Speichert das Dokument</vt:lpwstr>
  </property>
  <property fmtid="{D5CDD505-2E9C-101B-9397-08002B2CF9AE}" pid="200" name="language_lblinserttoc1_nl">
    <vt:lpwstr>Kies een van de opties:</vt:lpwstr>
  </property>
  <property fmtid="{D5CDD505-2E9C-101B-9397-08002B2CF9AE}" pid="201" name="language_lblinserttoc1_f">
    <vt:lpwstr>Sélectionner une des options :</vt:lpwstr>
  </property>
  <property fmtid="{D5CDD505-2E9C-101B-9397-08002B2CF9AE}" pid="202" name="language_lblinserttoc1_d">
    <vt:lpwstr>Eine Option auswählen:</vt:lpwstr>
  </property>
  <property fmtid="{D5CDD505-2E9C-101B-9397-08002B2CF9AE}" pid="203" name="language_lblinserttoc2_nl">
    <vt:lpwstr>Alleen hoofdstuktitels</vt:lpwstr>
  </property>
  <property fmtid="{D5CDD505-2E9C-101B-9397-08002B2CF9AE}" pid="204" name="language_lblinserttoc2_f">
    <vt:lpwstr>Seulement les titres de chapitre</vt:lpwstr>
  </property>
  <property fmtid="{D5CDD505-2E9C-101B-9397-08002B2CF9AE}" pid="205" name="language_lblinserttoc2_d">
    <vt:lpwstr>Nur Kapiteltitel</vt:lpwstr>
  </property>
  <property fmtid="{D5CDD505-2E9C-101B-9397-08002B2CF9AE}" pid="206" name="language_lblinserttoc3_nl">
    <vt:lpwstr>Gedetailleerde inhoudsopgave</vt:lpwstr>
  </property>
  <property fmtid="{D5CDD505-2E9C-101B-9397-08002B2CF9AE}" pid="207" name="language_lblinserttoc3_f">
    <vt:lpwstr>Table des matières détaillée</vt:lpwstr>
  </property>
  <property fmtid="{D5CDD505-2E9C-101B-9397-08002B2CF9AE}" pid="208" name="language_lblinserttoc3_d">
    <vt:lpwstr>Detailliertes Inhaltsverzeichnis</vt:lpwstr>
  </property>
  <property fmtid="{D5CDD505-2E9C-101B-9397-08002B2CF9AE}" pid="209" name="language_titleinserttoc_nl">
    <vt:lpwstr>Overkoepelende inhoudsopgave invoegen</vt:lpwstr>
  </property>
  <property fmtid="{D5CDD505-2E9C-101B-9397-08002B2CF9AE}" pid="210" name="language_titleinserttoc_f">
    <vt:lpwstr>Insérer la table des matières générale</vt:lpwstr>
  </property>
  <property fmtid="{D5CDD505-2E9C-101B-9397-08002B2CF9AE}" pid="211" name="language_titleinserttoc_d">
    <vt:lpwstr>Gesamt-Inhaltsverzeichnis einfügen</vt:lpwstr>
  </property>
  <property fmtid="{D5CDD505-2E9C-101B-9397-08002B2CF9AE}" pid="212" name="language_titlelocaltocchoices_nl">
    <vt:lpwstr>Blok met lokale inhoudsopgave invoegen</vt:lpwstr>
  </property>
  <property fmtid="{D5CDD505-2E9C-101B-9397-08002B2CF9AE}" pid="213" name="language_titlelocaltocchoices_f">
    <vt:lpwstr>Insérer un bloc de table des matières locale</vt:lpwstr>
  </property>
  <property fmtid="{D5CDD505-2E9C-101B-9397-08002B2CF9AE}" pid="214" name="language_titlelocaltocchoices_d">
    <vt:lpwstr>Block mit lokalem Inhaltsverzeichnis einfügen</vt:lpwstr>
  </property>
  <property fmtid="{D5CDD505-2E9C-101B-9397-08002B2CF9AE}" pid="215" name="language_lbllocaltocchoices1_nl">
    <vt:lpwstr>Kies of typ inleidende zin:</vt:lpwstr>
  </property>
  <property fmtid="{D5CDD505-2E9C-101B-9397-08002B2CF9AE}" pid="216" name="language_lbllocaltocchoices1_f">
    <vt:lpwstr>Sélectionner ou rédiger une phrase d'introduction :</vt:lpwstr>
  </property>
  <property fmtid="{D5CDD505-2E9C-101B-9397-08002B2CF9AE}" pid="217" name="language_lbllocaltocchoices1_d">
    <vt:lpwstr>Einleitungssatz auswählen oder schreiben:</vt:lpwstr>
  </property>
  <property fmtid="{D5CDD505-2E9C-101B-9397-08002B2CF9AE}" pid="218" name="language_lbllocaltocchoices2_nl">
    <vt:lpwstr>Definieer kopniveau in de inhoudsopgave:</vt:lpwstr>
  </property>
  <property fmtid="{D5CDD505-2E9C-101B-9397-08002B2CF9AE}" pid="219" name="language_lbllocaltocchoices2_f">
    <vt:lpwstr>Définir le niveau de titre dans la TdM :</vt:lpwstr>
  </property>
  <property fmtid="{D5CDD505-2E9C-101B-9397-08002B2CF9AE}" pid="220" name="language_lbllocaltocchoices2_d">
    <vt:lpwstr>Überschriftenebene im Inhaltsverzeichnis definieren:</vt:lpwstr>
  </property>
  <property fmtid="{D5CDD505-2E9C-101B-9397-08002B2CF9AE}" pid="221" name="language_lbllocaltocchoices3_nl">
    <vt:lpwstr>Kies niveau uit de lijst:</vt:lpwstr>
  </property>
  <property fmtid="{D5CDD505-2E9C-101B-9397-08002B2CF9AE}" pid="222" name="language_lbllocaltocchoices3_f">
    <vt:lpwstr>Sélectionner le niveau dans la liste :</vt:lpwstr>
  </property>
  <property fmtid="{D5CDD505-2E9C-101B-9397-08002B2CF9AE}" pid="223" name="language_lbllocaltocchoices3_d">
    <vt:lpwstr>Ebene wählen:</vt:lpwstr>
  </property>
  <property fmtid="{D5CDD505-2E9C-101B-9397-08002B2CF9AE}" pid="224" name="language_lbllocaltocchoices4_nl">
    <vt:lpwstr>Definieer reikwijdte van bladwijzer voor de inhoudsopgave:</vt:lpwstr>
  </property>
  <property fmtid="{D5CDD505-2E9C-101B-9397-08002B2CF9AE}" pid="225" name="language_lbllocaltocchoices4_f">
    <vt:lpwstr>Définir la zone du signet pour la TdM :</vt:lpwstr>
  </property>
  <property fmtid="{D5CDD505-2E9C-101B-9397-08002B2CF9AE}" pid="226" name="language_lbllocaltocchoices4_d">
    <vt:lpwstr>Textmarkenbereich für Inhaltsverzeichnis definieren:</vt:lpwstr>
  </property>
  <property fmtid="{D5CDD505-2E9C-101B-9397-08002B2CF9AE}" pid="227" name="language_lbllocaltocchoices5_nl">
    <vt:lpwstr>Typ de bladwijzernaam hier:</vt:lpwstr>
  </property>
  <property fmtid="{D5CDD505-2E9C-101B-9397-08002B2CF9AE}" pid="228" name="language_lbllocaltocchoices5_f">
    <vt:lpwstr>Entrer le nom du signet ici :</vt:lpwstr>
  </property>
  <property fmtid="{D5CDD505-2E9C-101B-9397-08002B2CF9AE}" pid="229" name="language_lbllocaltocchoices5_d">
    <vt:lpwstr>Name der Textmarke hier eingeben:</vt:lpwstr>
  </property>
  <property fmtid="{D5CDD505-2E9C-101B-9397-08002B2CF9AE}" pid="230" name="language_lbllocaltocchoices6_nl">
    <vt:lpwstr>(NB: Bij lege velden zal geen reikwijdte worden gebruikt)</vt:lpwstr>
  </property>
  <property fmtid="{D5CDD505-2E9C-101B-9397-08002B2CF9AE}" pid="231" name="language_lbllocaltocchoices6_f">
    <vt:lpwstr>(Remarque : si vous ne répondez pas, aucune zone ne sera utilisée)</vt:lpwstr>
  </property>
  <property fmtid="{D5CDD505-2E9C-101B-9397-08002B2CF9AE}" pid="232" name="language_lbllocaltocchoices6_d">
    <vt:lpwstr>(Hinweis: Wenn Sie nichts eingeben, wird kein Bereich gewählt)</vt:lpwstr>
  </property>
  <property fmtid="{D5CDD505-2E9C-101B-9397-08002B2CF9AE}" pid="233" name="language_phrase301_nl">
    <vt:lpwstr>Deze bibliotheek behandelt de volgende onderwerpen:</vt:lpwstr>
  </property>
  <property fmtid="{D5CDD505-2E9C-101B-9397-08002B2CF9AE}" pid="234" name="language_phrase301_f">
    <vt:lpwstr>Cette bibliothèque contient les livres suivants:</vt:lpwstr>
  </property>
  <property fmtid="{D5CDD505-2E9C-101B-9397-08002B2CF9AE}" pid="235" name="language_phrase301_d">
    <vt:lpwstr>Diese Bibliothek enthält folgende Bücher:</vt:lpwstr>
  </property>
  <property fmtid="{D5CDD505-2E9C-101B-9397-08002B2CF9AE}" pid="236" name="language_phrase302_nl">
    <vt:lpwstr>Dit boek behandelt de volgende onderwerpen:</vt:lpwstr>
  </property>
  <property fmtid="{D5CDD505-2E9C-101B-9397-08002B2CF9AE}" pid="237" name="language_phrase302_f">
    <vt:lpwstr>Ce livre couvre les sujets suivants:</vt:lpwstr>
  </property>
  <property fmtid="{D5CDD505-2E9C-101B-9397-08002B2CF9AE}" pid="238" name="language_phrase302_d">
    <vt:lpwstr>Dieses Buch enthält folgende Themen:</vt:lpwstr>
  </property>
  <property fmtid="{D5CDD505-2E9C-101B-9397-08002B2CF9AE}" pid="239" name="language_phrase303_nl">
    <vt:lpwstr>Dit deel behandelt de volgende onderwerpen:</vt:lpwstr>
  </property>
  <property fmtid="{D5CDD505-2E9C-101B-9397-08002B2CF9AE}" pid="240" name="language_phrase303_f">
    <vt:lpwstr>Ce chapitre couvre les sujets suivants:</vt:lpwstr>
  </property>
  <property fmtid="{D5CDD505-2E9C-101B-9397-08002B2CF9AE}" pid="241" name="language_phrase303_d">
    <vt:lpwstr>Dieser Teil enthält folgende Themen:</vt:lpwstr>
  </property>
  <property fmtid="{D5CDD505-2E9C-101B-9397-08002B2CF9AE}" pid="242" name="language_phrase305_nl">
    <vt:lpwstr>Deze sectie behandelt de volgende onderwerpen:</vt:lpwstr>
  </property>
  <property fmtid="{D5CDD505-2E9C-101B-9397-08002B2CF9AE}" pid="243" name="language_phrase305_f">
    <vt:lpwstr>Cette sous-section couvre les sujets suivants:</vt:lpwstr>
  </property>
  <property fmtid="{D5CDD505-2E9C-101B-9397-08002B2CF9AE}" pid="244" name="language_phrase305_d">
    <vt:lpwstr>Dieser Abschnitt enthält folgende Themen:</vt:lpwstr>
  </property>
  <property fmtid="{D5CDD505-2E9C-101B-9397-08002B2CF9AE}" pid="245" name="language_phrase306_nl">
    <vt:lpwstr>Deze subsectie behandelt de volgende onderwerpen:</vt:lpwstr>
  </property>
  <property fmtid="{D5CDD505-2E9C-101B-9397-08002B2CF9AE}" pid="246" name="language_phrase306_f">
    <vt:lpwstr>Ce sujet couvre les sous-sujets suivants:</vt:lpwstr>
  </property>
  <property fmtid="{D5CDD505-2E9C-101B-9397-08002B2CF9AE}" pid="247" name="language_phrase306_d">
    <vt:lpwstr>Dieser Unterabschnitt enthält folgende Themen:</vt:lpwstr>
  </property>
  <property fmtid="{D5CDD505-2E9C-101B-9397-08002B2CF9AE}" pid="248" name="language_phrase307_nl">
    <vt:lpwstr>Dit onderwerp behandelt de volgende deelonderwerpen:</vt:lpwstr>
  </property>
  <property fmtid="{D5CDD505-2E9C-101B-9397-08002B2CF9AE}" pid="249" name="language_phrase307_f">
    <vt:lpwstr>This topic contains the following subtopics:</vt:lpwstr>
  </property>
  <property fmtid="{D5CDD505-2E9C-101B-9397-08002B2CF9AE}" pid="250" name="language_phrase307_d">
    <vt:lpwstr>Dieses Thema enthält folgende Unterthemen:</vt:lpwstr>
  </property>
  <property fmtid="{D5CDD505-2E9C-101B-9397-08002B2CF9AE}" pid="251" name="language_phrase304_nl">
    <vt:lpwstr>Dit hoofdstuk behandelt de volgende onderwerpen:</vt:lpwstr>
  </property>
  <property fmtid="{D5CDD505-2E9C-101B-9397-08002B2CF9AE}" pid="252" name="language_phrase304_f">
    <vt:lpwstr>Cette section couvre les sujets suivants:</vt:lpwstr>
  </property>
  <property fmtid="{D5CDD505-2E9C-101B-9397-08002B2CF9AE}" pid="253" name="language_phrase304_d">
    <vt:lpwstr>Dieses Kapitel enthält folgende Themen:</vt:lpwstr>
  </property>
  <property fmtid="{D5CDD505-2E9C-101B-9397-08002B2CF9AE}" pid="254" name="language_phrase002_nl">
    <vt:lpwstr>Inhoud</vt:lpwstr>
  </property>
  <property fmtid="{D5CDD505-2E9C-101B-9397-08002B2CF9AE}" pid="255" name="language_phrase002_f">
    <vt:lpwstr>Contenu</vt:lpwstr>
  </property>
  <property fmtid="{D5CDD505-2E9C-101B-9397-08002B2CF9AE}" pid="256" name="language_phrase002_d">
    <vt:lpwstr>Inhalt</vt:lpwstr>
  </property>
  <property fmtid="{D5CDD505-2E9C-101B-9397-08002B2CF9AE}" pid="257" name="language_phrase003_nl">
    <vt:lpwstr>Inhoudsopgave</vt:lpwstr>
  </property>
  <property fmtid="{D5CDD505-2E9C-101B-9397-08002B2CF9AE}" pid="258" name="language_phrase003_f">
    <vt:lpwstr>Table des Matières</vt:lpwstr>
  </property>
  <property fmtid="{D5CDD505-2E9C-101B-9397-08002B2CF9AE}" pid="259" name="language_phrase003_d">
    <vt:lpwstr>Inhaltsverzeichnis</vt:lpwstr>
  </property>
  <property fmtid="{D5CDD505-2E9C-101B-9397-08002B2CF9AE}" pid="260" name="language_phrase010_nl">
    <vt:lpwstr>Overzicht</vt:lpwstr>
  </property>
  <property fmtid="{D5CDD505-2E9C-101B-9397-08002B2CF9AE}" pid="261" name="language_phrase010_f">
    <vt:lpwstr>Aperçu</vt:lpwstr>
  </property>
  <property fmtid="{D5CDD505-2E9C-101B-9397-08002B2CF9AE}" pid="262" name="language_phrase010_d">
    <vt:lpwstr>Übersicht</vt:lpwstr>
  </property>
  <property fmtid="{D5CDD505-2E9C-101B-9397-08002B2CF9AE}" pid="263" name="language_phrase014_nl">
    <vt:lpwstr>Onderwerp</vt:lpwstr>
  </property>
  <property fmtid="{D5CDD505-2E9C-101B-9397-08002B2CF9AE}" pid="264" name="language_phrase014_f">
    <vt:lpwstr>Sujet</vt:lpwstr>
  </property>
  <property fmtid="{D5CDD505-2E9C-101B-9397-08002B2CF9AE}" pid="265" name="language_phrase014_d">
    <vt:lpwstr>Thema</vt:lpwstr>
  </property>
  <property fmtid="{D5CDD505-2E9C-101B-9397-08002B2CF9AE}" pid="266" name="language_phrase015_nl">
    <vt:lpwstr>Zie</vt:lpwstr>
  </property>
  <property fmtid="{D5CDD505-2E9C-101B-9397-08002B2CF9AE}" pid="267" name="language_phrase015_f">
    <vt:lpwstr>Voir</vt:lpwstr>
  </property>
  <property fmtid="{D5CDD505-2E9C-101B-9397-08002B2CF9AE}" pid="268" name="language_phrase015_d">
    <vt:lpwstr>Siehe</vt:lpwstr>
  </property>
  <property fmtid="{D5CDD505-2E9C-101B-9397-08002B2CF9AE}" pid="269" name="language_phrase016_nl">
    <vt:lpwstr>Inleiding</vt:lpwstr>
  </property>
  <property fmtid="{D5CDD505-2E9C-101B-9397-08002B2CF9AE}" pid="270" name="language_phrase016_f">
    <vt:lpwstr>Introduction</vt:lpwstr>
  </property>
  <property fmtid="{D5CDD505-2E9C-101B-9397-08002B2CF9AE}" pid="271" name="language_phrase016_d">
    <vt:lpwstr>Einleitung</vt:lpwstr>
  </property>
  <property fmtid="{D5CDD505-2E9C-101B-9397-08002B2CF9AE}" pid="272" name="language_phrase308_nl">
    <vt:lpwstr/>
  </property>
  <property fmtid="{D5CDD505-2E9C-101B-9397-08002B2CF9AE}" pid="273" name="language_phrase308_f">
    <vt:lpwstr/>
  </property>
  <property fmtid="{D5CDD505-2E9C-101B-9397-08002B2CF9AE}" pid="274" name="language_phrase308_d">
    <vt:lpwstr>Diese Publikation enthält folgende Themen:</vt:lpwstr>
  </property>
  <property fmtid="{D5CDD505-2E9C-101B-9397-08002B2CF9AE}" pid="275" name="language_phrase309_nl">
    <vt:lpwstr/>
  </property>
  <property fmtid="{D5CDD505-2E9C-101B-9397-08002B2CF9AE}" pid="276" name="language_phrase309_f">
    <vt:lpwstr/>
  </property>
  <property fmtid="{D5CDD505-2E9C-101B-9397-08002B2CF9AE}" pid="277" name="language_phrase309_d">
    <vt:lpwstr>Publikationstitel</vt:lpwstr>
  </property>
  <property fmtid="{D5CDD505-2E9C-101B-9397-08002B2CF9AE}" pid="278" name="language_phrase310_nl">
    <vt:lpwstr>Kop</vt:lpwstr>
  </property>
  <property fmtid="{D5CDD505-2E9C-101B-9397-08002B2CF9AE}" pid="279" name="language_phrase310_f">
    <vt:lpwstr>Titre</vt:lpwstr>
  </property>
  <property fmtid="{D5CDD505-2E9C-101B-9397-08002B2CF9AE}" pid="280" name="language_phrase310_d">
    <vt:lpwstr>Überschrift</vt:lpwstr>
  </property>
  <property fmtid="{D5CDD505-2E9C-101B-9397-08002B2CF9AE}" pid="281" name="language_phrase311_nl">
    <vt:lpwstr>Bibliotheektitel</vt:lpwstr>
  </property>
  <property fmtid="{D5CDD505-2E9C-101B-9397-08002B2CF9AE}" pid="282" name="language_phrase311_f">
    <vt:lpwstr>Titre de bibliothèque</vt:lpwstr>
  </property>
  <property fmtid="{D5CDD505-2E9C-101B-9397-08002B2CF9AE}" pid="283" name="language_phrase311_d">
    <vt:lpwstr>Bibliothekstitel</vt:lpwstr>
  </property>
  <property fmtid="{D5CDD505-2E9C-101B-9397-08002B2CF9AE}" pid="284" name="language_phrase312_nl">
    <vt:lpwstr>Boektitel</vt:lpwstr>
  </property>
  <property fmtid="{D5CDD505-2E9C-101B-9397-08002B2CF9AE}" pid="285" name="language_phrase312_f">
    <vt:lpwstr>Titre de livre</vt:lpwstr>
  </property>
  <property fmtid="{D5CDD505-2E9C-101B-9397-08002B2CF9AE}" pid="286" name="language_phrase312_d">
    <vt:lpwstr>Buchtitel</vt:lpwstr>
  </property>
  <property fmtid="{D5CDD505-2E9C-101B-9397-08002B2CF9AE}" pid="287" name="language_phrase313_nl">
    <vt:lpwstr>Deeltitel</vt:lpwstr>
  </property>
  <property fmtid="{D5CDD505-2E9C-101B-9397-08002B2CF9AE}" pid="288" name="language_phrase313_f">
    <vt:lpwstr>Titre de partie</vt:lpwstr>
  </property>
  <property fmtid="{D5CDD505-2E9C-101B-9397-08002B2CF9AE}" pid="289" name="language_phrase313_d">
    <vt:lpwstr>Teiltitel</vt:lpwstr>
  </property>
  <property fmtid="{D5CDD505-2E9C-101B-9397-08002B2CF9AE}" pid="290" name="language_phrase314_nl">
    <vt:lpwstr>Hoofdstuktitel</vt:lpwstr>
  </property>
  <property fmtid="{D5CDD505-2E9C-101B-9397-08002B2CF9AE}" pid="291" name="language_phrase314_f">
    <vt:lpwstr>Titre de chapitre</vt:lpwstr>
  </property>
  <property fmtid="{D5CDD505-2E9C-101B-9397-08002B2CF9AE}" pid="292" name="language_phrase314_d">
    <vt:lpwstr>Kapiteltitel</vt:lpwstr>
  </property>
  <property fmtid="{D5CDD505-2E9C-101B-9397-08002B2CF9AE}" pid="293" name="language_phrase315_nl">
    <vt:lpwstr>Sectietitel</vt:lpwstr>
  </property>
  <property fmtid="{D5CDD505-2E9C-101B-9397-08002B2CF9AE}" pid="294" name="language_phrase315_f">
    <vt:lpwstr>Titre de section</vt:lpwstr>
  </property>
  <property fmtid="{D5CDD505-2E9C-101B-9397-08002B2CF9AE}" pid="295" name="language_phrase315_d">
    <vt:lpwstr>Abschnittstitel</vt:lpwstr>
  </property>
  <property fmtid="{D5CDD505-2E9C-101B-9397-08002B2CF9AE}" pid="296" name="language_phrase316_nl">
    <vt:lpwstr>Subsectietitel</vt:lpwstr>
  </property>
  <property fmtid="{D5CDD505-2E9C-101B-9397-08002B2CF9AE}" pid="297" name="language_phrase316_f">
    <vt:lpwstr>Titre de sous-section</vt:lpwstr>
  </property>
  <property fmtid="{D5CDD505-2E9C-101B-9397-08002B2CF9AE}" pid="298" name="language_phrase316_d">
    <vt:lpwstr>Unterabschnittstitel</vt:lpwstr>
  </property>
  <property fmtid="{D5CDD505-2E9C-101B-9397-08002B2CF9AE}" pid="299" name="language_phrase317_nl">
    <vt:lpwstr>Maptitel</vt:lpwstr>
  </property>
  <property fmtid="{D5CDD505-2E9C-101B-9397-08002B2CF9AE}" pid="300" name="language_phrase317_f">
    <vt:lpwstr>Titre de module</vt:lpwstr>
  </property>
  <property fmtid="{D5CDD505-2E9C-101B-9397-08002B2CF9AE}" pid="301" name="language_phrase317_d">
    <vt:lpwstr>Maptitel</vt:lpwstr>
  </property>
  <property fmtid="{D5CDD505-2E9C-101B-9397-08002B2CF9AE}" pid="302" name="language_titlenewtitle_nl">
    <vt:lpwstr>Nieuwe titel invoegen</vt:lpwstr>
  </property>
  <property fmtid="{D5CDD505-2E9C-101B-9397-08002B2CF9AE}" pid="303" name="language_titlenewtitle_f">
    <vt:lpwstr>Insérer un nouveau titre</vt:lpwstr>
  </property>
  <property fmtid="{D5CDD505-2E9C-101B-9397-08002B2CF9AE}" pid="304" name="language_titlenewtitle_d">
    <vt:lpwstr>Neues Objekt einfügen</vt:lpwstr>
  </property>
  <property fmtid="{D5CDD505-2E9C-101B-9397-08002B2CF9AE}" pid="305" name="language_lblnewtitle1_nl">
    <vt:lpwstr>Kies titelniveau uit de lijst:</vt:lpwstr>
  </property>
  <property fmtid="{D5CDD505-2E9C-101B-9397-08002B2CF9AE}" pid="306" name="language_lblnewtitle1_f">
    <vt:lpwstr>Sélectionner le niveau de titre dans la liste :</vt:lpwstr>
  </property>
  <property fmtid="{D5CDD505-2E9C-101B-9397-08002B2CF9AE}" pid="307" name="language_lblnewtitle1_d">
    <vt:lpwstr>Titelebene aus der Liste wählen:</vt:lpwstr>
  </property>
  <property fmtid="{D5CDD505-2E9C-101B-9397-08002B2CF9AE}" pid="308" name="language_lblnewtitle2_nl">
    <vt:lpwstr>Titel van de eerste map:</vt:lpwstr>
  </property>
  <property fmtid="{D5CDD505-2E9C-101B-9397-08002B2CF9AE}" pid="309" name="language_lblnewtitle2_f">
    <vt:lpwstr>Titre du premier module :</vt:lpwstr>
  </property>
  <property fmtid="{D5CDD505-2E9C-101B-9397-08002B2CF9AE}" pid="310" name="language_lblnewtitle2_d">
    <vt:lpwstr>Titel der ersten Map:</vt:lpwstr>
  </property>
  <property fmtid="{D5CDD505-2E9C-101B-9397-08002B2CF9AE}" pid="311" name="language_lblnewtitle3_nl">
    <vt:lpwstr>Titel van het eerste blok:</vt:lpwstr>
  </property>
  <property fmtid="{D5CDD505-2E9C-101B-9397-08002B2CF9AE}" pid="312" name="language_lblnewtitle3_f">
    <vt:lpwstr>Titre du premier bloc :</vt:lpwstr>
  </property>
  <property fmtid="{D5CDD505-2E9C-101B-9397-08002B2CF9AE}" pid="313" name="language_lblnewtitle3_d">
    <vt:lpwstr>Titel des ersten Blocks:</vt:lpwstr>
  </property>
  <property fmtid="{D5CDD505-2E9C-101B-9397-08002B2CF9AE}" pid="314" name="language_lblnewtitle4_nl">
    <vt:lpwstr>Voeg inhoudsopgave toe</vt:lpwstr>
  </property>
  <property fmtid="{D5CDD505-2E9C-101B-9397-08002B2CF9AE}" pid="315" name="language_lblnewtitle4_f">
    <vt:lpwstr>Insérer la table des matières</vt:lpwstr>
  </property>
  <property fmtid="{D5CDD505-2E9C-101B-9397-08002B2CF9AE}" pid="316" name="language_lblnewtitle4_d">
    <vt:lpwstr>Zugriffstabelle hinzufügen</vt:lpwstr>
  </property>
  <property fmtid="{D5CDD505-2E9C-101B-9397-08002B2CF9AE}" pid="317" name="language_phrasenewtitle0_nl">
    <vt:lpwstr/>
  </property>
  <property fmtid="{D5CDD505-2E9C-101B-9397-08002B2CF9AE}" pid="318" name="language_phrasenewtitle0_f">
    <vt:lpwstr/>
  </property>
  <property fmtid="{D5CDD505-2E9C-101B-9397-08002B2CF9AE}" pid="319" name="language_phrasenewtitle0_d">
    <vt:lpwstr>Neue Publikation</vt:lpwstr>
  </property>
  <property fmtid="{D5CDD505-2E9C-101B-9397-08002B2CF9AE}" pid="320" name="language_phrasenewtitle1_nl">
    <vt:lpwstr>Nieuw deel</vt:lpwstr>
  </property>
  <property fmtid="{D5CDD505-2E9C-101B-9397-08002B2CF9AE}" pid="321" name="language_phrasenewtitle1_f">
    <vt:lpwstr>Nouvelle partie</vt:lpwstr>
  </property>
  <property fmtid="{D5CDD505-2E9C-101B-9397-08002B2CF9AE}" pid="322" name="language_phrasenewtitle1_d">
    <vt:lpwstr>Neuer Teil</vt:lpwstr>
  </property>
  <property fmtid="{D5CDD505-2E9C-101B-9397-08002B2CF9AE}" pid="323" name="language_phrasenewtitle2_nl">
    <vt:lpwstr>Nieuw hoofdstuk</vt:lpwstr>
  </property>
  <property fmtid="{D5CDD505-2E9C-101B-9397-08002B2CF9AE}" pid="324" name="language_phrasenewtitle2_f">
    <vt:lpwstr>Nouveau chapitre</vt:lpwstr>
  </property>
  <property fmtid="{D5CDD505-2E9C-101B-9397-08002B2CF9AE}" pid="325" name="language_phrasenewtitle2_d">
    <vt:lpwstr>Neues Kapitel</vt:lpwstr>
  </property>
  <property fmtid="{D5CDD505-2E9C-101B-9397-08002B2CF9AE}" pid="326" name="language_phrasenewtitle3_nl">
    <vt:lpwstr>Nieuwe sectie</vt:lpwstr>
  </property>
  <property fmtid="{D5CDD505-2E9C-101B-9397-08002B2CF9AE}" pid="327" name="language_phrasenewtitle3_f">
    <vt:lpwstr>Nouvelle section</vt:lpwstr>
  </property>
  <property fmtid="{D5CDD505-2E9C-101B-9397-08002B2CF9AE}" pid="328" name="language_phrasenewtitle3_d">
    <vt:lpwstr>Neuer Abschnitt</vt:lpwstr>
  </property>
  <property fmtid="{D5CDD505-2E9C-101B-9397-08002B2CF9AE}" pid="329" name="language_titleparastyle_nl">
    <vt:lpwstr>Alineastijl selecteren</vt:lpwstr>
  </property>
  <property fmtid="{D5CDD505-2E9C-101B-9397-08002B2CF9AE}" pid="330" name="language_titleparastyle_f">
    <vt:lpwstr>Sélectionner le style de paragraphe</vt:lpwstr>
  </property>
  <property fmtid="{D5CDD505-2E9C-101B-9397-08002B2CF9AE}" pid="331" name="language_titleparastyle_d">
    <vt:lpwstr>Absatz-Formatvorlage wählen</vt:lpwstr>
  </property>
  <property fmtid="{D5CDD505-2E9C-101B-9397-08002B2CF9AE}" pid="332" name="language_lblparastyle1_nl">
    <vt:lpwstr>Selecteer alineastijl uit de lijst:</vt:lpwstr>
  </property>
  <property fmtid="{D5CDD505-2E9C-101B-9397-08002B2CF9AE}" pid="333" name="language_lblparastyle1_f">
    <vt:lpwstr>Sélectionner un style de paragraphe dans la liste :</vt:lpwstr>
  </property>
  <property fmtid="{D5CDD505-2E9C-101B-9397-08002B2CF9AE}" pid="334" name="language_lblparastyle1_d">
    <vt:lpwstr>Absatz-Formatvorlage auswählen:</vt:lpwstr>
  </property>
  <property fmtid="{D5CDD505-2E9C-101B-9397-08002B2CF9AE}" pid="335" name="language_lblparastyle2_nl">
    <vt:lpwstr> (buiten blok)</vt:lpwstr>
  </property>
  <property fmtid="{D5CDD505-2E9C-101B-9397-08002B2CF9AE}" pid="336" name="language_lblparastyle2_f">
    <vt:lpwstr> (en dehors du bloc)</vt:lpwstr>
  </property>
  <property fmtid="{D5CDD505-2E9C-101B-9397-08002B2CF9AE}" pid="337" name="language_lblparastyle2_d">
    <vt:lpwstr> (ausserhalb des Blocks)</vt:lpwstr>
  </property>
  <property fmtid="{D5CDD505-2E9C-101B-9397-08002B2CF9AE}" pid="338" name="language_lblparastyle3_nl">
    <vt:lpwstr> (in bloktabel)</vt:lpwstr>
  </property>
  <property fmtid="{D5CDD505-2E9C-101B-9397-08002B2CF9AE}" pid="339" name="language_lblparastyle3_f">
    <vt:lpwstr> (au sein du bloc)</vt:lpwstr>
  </property>
  <property fmtid="{D5CDD505-2E9C-101B-9397-08002B2CF9AE}" pid="340" name="language_lblparastyle3_d">
    <vt:lpwstr> (in Blocktabelle)</vt:lpwstr>
  </property>
  <property fmtid="{D5CDD505-2E9C-101B-9397-08002B2CF9AE}" pid="341" name="language_lblparastyle4_nl">
    <vt:lpwstr>Deeltitel</vt:lpwstr>
  </property>
  <property fmtid="{D5CDD505-2E9C-101B-9397-08002B2CF9AE}" pid="342" name="language_lblparastyle4_f">
    <vt:lpwstr>Titre de partie</vt:lpwstr>
  </property>
  <property fmtid="{D5CDD505-2E9C-101B-9397-08002B2CF9AE}" pid="343" name="language_lblparastyle4_d">
    <vt:lpwstr>Teiltitel</vt:lpwstr>
  </property>
  <property fmtid="{D5CDD505-2E9C-101B-9397-08002B2CF9AE}" pid="344" name="language_lblparastyle5_nl">
    <vt:lpwstr>Hoofdstuktitel</vt:lpwstr>
  </property>
  <property fmtid="{D5CDD505-2E9C-101B-9397-08002B2CF9AE}" pid="345" name="language_lblparastyle5_f">
    <vt:lpwstr>Titre de chapitre</vt:lpwstr>
  </property>
  <property fmtid="{D5CDD505-2E9C-101B-9397-08002B2CF9AE}" pid="346" name="language_lblparastyle5_d">
    <vt:lpwstr>Kapiteltitel</vt:lpwstr>
  </property>
  <property fmtid="{D5CDD505-2E9C-101B-9397-08002B2CF9AE}" pid="347" name="language_lblparastyle6_nl">
    <vt:lpwstr>Sectietitel</vt:lpwstr>
  </property>
  <property fmtid="{D5CDD505-2E9C-101B-9397-08002B2CF9AE}" pid="348" name="language_lblparastyle6_f">
    <vt:lpwstr>Titre de section</vt:lpwstr>
  </property>
  <property fmtid="{D5CDD505-2E9C-101B-9397-08002B2CF9AE}" pid="349" name="language_lblparastyle6_d">
    <vt:lpwstr>Abschnittstitel</vt:lpwstr>
  </property>
  <property fmtid="{D5CDD505-2E9C-101B-9397-08002B2CF9AE}" pid="350" name="language_lblparastyle7_nl">
    <vt:lpwstr>Maptitel</vt:lpwstr>
  </property>
  <property fmtid="{D5CDD505-2E9C-101B-9397-08002B2CF9AE}" pid="351" name="language_lblparastyle7_f">
    <vt:lpwstr>Titre de module</vt:lpwstr>
  </property>
  <property fmtid="{D5CDD505-2E9C-101B-9397-08002B2CF9AE}" pid="352" name="language_lblparastyle7_d">
    <vt:lpwstr>Maptitel</vt:lpwstr>
  </property>
  <property fmtid="{D5CDD505-2E9C-101B-9397-08002B2CF9AE}" pid="353" name="language_lblparastyle8_nl">
    <vt:lpwstr>Bloklijn</vt:lpwstr>
  </property>
  <property fmtid="{D5CDD505-2E9C-101B-9397-08002B2CF9AE}" pid="354" name="language_lblparastyle8_f">
    <vt:lpwstr>Ligne de bloc</vt:lpwstr>
  </property>
  <property fmtid="{D5CDD505-2E9C-101B-9397-08002B2CF9AE}" pid="355" name="language_lblparastyle8_d">
    <vt:lpwstr>Blockzeile</vt:lpwstr>
  </property>
  <property fmtid="{D5CDD505-2E9C-101B-9397-08002B2CF9AE}" pid="356" name="language_lblparastyle9_nl">
    <vt:lpwstr>Memolijn</vt:lpwstr>
  </property>
  <property fmtid="{D5CDD505-2E9C-101B-9397-08002B2CF9AE}" pid="357" name="language_lblparastyle9_f">
    <vt:lpwstr>Ligne de note</vt:lpwstr>
  </property>
  <property fmtid="{D5CDD505-2E9C-101B-9397-08002B2CF9AE}" pid="358" name="language_lblparastyle9_d">
    <vt:lpwstr>Memozeile</vt:lpwstr>
  </property>
  <property fmtid="{D5CDD505-2E9C-101B-9397-08002B2CF9AE}" pid="359" name="language_lblparastyle10_nl">
    <vt:lpwstr>Vervolg op volgende pagina</vt:lpwstr>
  </property>
  <property fmtid="{D5CDD505-2E9C-101B-9397-08002B2CF9AE}" pid="360" name="language_lblparastyle10_f">
    <vt:lpwstr>Ce sujet continue page suivante</vt:lpwstr>
  </property>
  <property fmtid="{D5CDD505-2E9C-101B-9397-08002B2CF9AE}" pid="361" name="language_lblparastyle10_d">
    <vt:lpwstr>Fortsetzung nächste Seite</vt:lpwstr>
  </property>
  <property fmtid="{D5CDD505-2E9C-101B-9397-08002B2CF9AE}" pid="362" name="language_lblparastyle11_nl">
    <vt:lpwstr>Normaal</vt:lpwstr>
  </property>
  <property fmtid="{D5CDD505-2E9C-101B-9397-08002B2CF9AE}" pid="363" name="language_lblparastyle11_f">
    <vt:lpwstr>Normal</vt:lpwstr>
  </property>
  <property fmtid="{D5CDD505-2E9C-101B-9397-08002B2CF9AE}" pid="364" name="language_lblparastyle11_d">
    <vt:lpwstr>Normal</vt:lpwstr>
  </property>
  <property fmtid="{D5CDD505-2E9C-101B-9397-08002B2CF9AE}" pid="365" name="language_lblparastyle12_nl">
    <vt:lpwstr>(in bloktabel)</vt:lpwstr>
  </property>
  <property fmtid="{D5CDD505-2E9C-101B-9397-08002B2CF9AE}" pid="366" name="language_lblparastyle12_f">
    <vt:lpwstr>(au sein du bloc)</vt:lpwstr>
  </property>
  <property fmtid="{D5CDD505-2E9C-101B-9397-08002B2CF9AE}" pid="367" name="language_lblparastyle12_d">
    <vt:lpwstr>(in Blocktabelle)</vt:lpwstr>
  </property>
  <property fmtid="{D5CDD505-2E9C-101B-9397-08002B2CF9AE}" pid="368" name="language_titletabletype_nl">
    <vt:lpwstr>Kies tabeltype</vt:lpwstr>
  </property>
  <property fmtid="{D5CDD505-2E9C-101B-9397-08002B2CF9AE}" pid="369" name="language_titletabletype_f">
    <vt:lpwstr>Sélectionner le type de tableau</vt:lpwstr>
  </property>
  <property fmtid="{D5CDD505-2E9C-101B-9397-08002B2CF9AE}" pid="370" name="language_titletabletype_d">
    <vt:lpwstr>Tabellenart wählen</vt:lpwstr>
  </property>
  <property fmtid="{D5CDD505-2E9C-101B-9397-08002B2CF9AE}" pid="371" name="language_lbltabletype1_nl">
    <vt:lpwstr>Kies tabeltype uit de lijst:</vt:lpwstr>
  </property>
  <property fmtid="{D5CDD505-2E9C-101B-9397-08002B2CF9AE}" pid="372" name="language_lbltabletype1_f">
    <vt:lpwstr>Sélectionner le type de tableau dans la liste :</vt:lpwstr>
  </property>
  <property fmtid="{D5CDD505-2E9C-101B-9397-08002B2CF9AE}" pid="373" name="language_lbltabletype1_d">
    <vt:lpwstr>Tabellenart aus der Liste wählen:</vt:lpwstr>
  </property>
  <property fmtid="{D5CDD505-2E9C-101B-9397-08002B2CF9AE}" pid="374" name="language_lbltabletype2_nl">
    <vt:lpwstr>Tabelrand</vt:lpwstr>
  </property>
  <property fmtid="{D5CDD505-2E9C-101B-9397-08002B2CF9AE}" pid="375" name="language_lbltabletype2_f">
    <vt:lpwstr>Bordure de tableau</vt:lpwstr>
  </property>
  <property fmtid="{D5CDD505-2E9C-101B-9397-08002B2CF9AE}" pid="376" name="language_lbltabletype2_d">
    <vt:lpwstr>Rahmen</vt:lpwstr>
  </property>
  <property fmtid="{D5CDD505-2E9C-101B-9397-08002B2CF9AE}" pid="377" name="language_phrase2col_nl">
    <vt:lpwstr>2 kolommen tabel</vt:lpwstr>
  </property>
  <property fmtid="{D5CDD505-2E9C-101B-9397-08002B2CF9AE}" pid="378" name="language_phrase2col_f">
    <vt:lpwstr>Tableau à 2 colonnes</vt:lpwstr>
  </property>
  <property fmtid="{D5CDD505-2E9C-101B-9397-08002B2CF9AE}" pid="379" name="language_phrase2col_d">
    <vt:lpwstr>2 Spaltentabelle</vt:lpwstr>
  </property>
  <property fmtid="{D5CDD505-2E9C-101B-9397-08002B2CF9AE}" pid="380" name="language_phrase3col_nl">
    <vt:lpwstr>3 kolommen tabel</vt:lpwstr>
  </property>
  <property fmtid="{D5CDD505-2E9C-101B-9397-08002B2CF9AE}" pid="381" name="language_phrase3col_f">
    <vt:lpwstr>Tableau à 3 colonnes</vt:lpwstr>
  </property>
  <property fmtid="{D5CDD505-2E9C-101B-9397-08002B2CF9AE}" pid="382" name="language_phrase3col_d">
    <vt:lpwstr>3 Spaltentabelle</vt:lpwstr>
  </property>
  <property fmtid="{D5CDD505-2E9C-101B-9397-08002B2CF9AE}" pid="383" name="language_phrase4col_nl">
    <vt:lpwstr>4 kolommen tabel</vt:lpwstr>
  </property>
  <property fmtid="{D5CDD505-2E9C-101B-9397-08002B2CF9AE}" pid="384" name="language_phrase4col_f">
    <vt:lpwstr>Tableau à 4 colonnes</vt:lpwstr>
  </property>
  <property fmtid="{D5CDD505-2E9C-101B-9397-08002B2CF9AE}" pid="385" name="language_phrase4col_d">
    <vt:lpwstr>4 Spaltentabelle</vt:lpwstr>
  </property>
  <property fmtid="{D5CDD505-2E9C-101B-9397-08002B2CF9AE}" pid="386" name="language_phrase4coloversize_nl">
    <vt:lpwstr>4 kolommen tabel – Overmaats</vt:lpwstr>
  </property>
  <property fmtid="{D5CDD505-2E9C-101B-9397-08002B2CF9AE}" pid="387" name="language_phrase4coloversize_f">
    <vt:lpwstr>Tableau large à 4 colonnes</vt:lpwstr>
  </property>
  <property fmtid="{D5CDD505-2E9C-101B-9397-08002B2CF9AE}" pid="388" name="language_phrase4coloversize_d">
    <vt:lpwstr>4 Spaltentabelle – Übergröße</vt:lpwstr>
  </property>
  <property fmtid="{D5CDD505-2E9C-101B-9397-08002B2CF9AE}" pid="389" name="language_lblinsidetable_nl">
    <vt:lpwstr>De cursor moet binnen een tabel geplaatst worden.</vt:lpwstr>
  </property>
  <property fmtid="{D5CDD505-2E9C-101B-9397-08002B2CF9AE}" pid="390" name="language_lblinsidetable_f">
    <vt:lpwstr>Le curseur doit être dans un tableau.</vt:lpwstr>
  </property>
  <property fmtid="{D5CDD505-2E9C-101B-9397-08002B2CF9AE}" pid="391" name="language_lblinsidetable_d">
    <vt:lpwstr>Cursor innerhalb der Tabelle positionieren.</vt:lpwstr>
  </property>
  <property fmtid="{D5CDD505-2E9C-101B-9397-08002B2CF9AE}" pid="392" name="language_lblembedtablenotallowed_nl">
    <vt:lpwstr>Ingesloten tabel hier niet toegestaan</vt:lpwstr>
  </property>
  <property fmtid="{D5CDD505-2E9C-101B-9397-08002B2CF9AE}" pid="393" name="language_lblembedtablenotallowed_f">
    <vt:lpwstr>Tableau inséré impossible ici</vt:lpwstr>
  </property>
  <property fmtid="{D5CDD505-2E9C-101B-9397-08002B2CF9AE}" pid="394" name="language_lblembedtablenotallowed_d">
    <vt:lpwstr>Tabelle in Tabelle hier nicht möglich</vt:lpwstr>
  </property>
  <property fmtid="{D5CDD505-2E9C-101B-9397-08002B2CF9AE}" pid="395" name="language_frmappautotxt_us">
    <vt:lpwstr>Append Autotext</vt:lpwstr>
  </property>
  <property fmtid="{D5CDD505-2E9C-101B-9397-08002B2CF9AE}" pid="396" name="language_frmappautotxt_nl">
    <vt:lpwstr/>
  </property>
  <property fmtid="{D5CDD505-2E9C-101B-9397-08002B2CF9AE}" pid="397" name="language_frmappautotxt_f">
    <vt:lpwstr/>
  </property>
  <property fmtid="{D5CDD505-2E9C-101B-9397-08002B2CF9AE}" pid="398" name="language_frmappautotxt_d">
    <vt:lpwstr/>
  </property>
  <property fmtid="{D5CDD505-2E9C-101B-9397-08002B2CF9AE}" pid="399" name="language_appautotxt_lblselect_us">
    <vt:lpwstr>The selection in the document will be appended to the autotext you select below:</vt:lpwstr>
  </property>
  <property fmtid="{D5CDD505-2E9C-101B-9397-08002B2CF9AE}" pid="400" name="language_appautotxt_lblselect_nl">
    <vt:lpwstr/>
  </property>
  <property fmtid="{D5CDD505-2E9C-101B-9397-08002B2CF9AE}" pid="401" name="language_appautotxt_lblselect_f">
    <vt:lpwstr/>
  </property>
  <property fmtid="{D5CDD505-2E9C-101B-9397-08002B2CF9AE}" pid="402" name="language_appautotxt_lblselect_d">
    <vt:lpwstr/>
  </property>
  <property fmtid="{D5CDD505-2E9C-101B-9397-08002B2CF9AE}" pid="403" name="language_appautotxt_cmdok_us">
    <vt:lpwstr>OK</vt:lpwstr>
  </property>
  <property fmtid="{D5CDD505-2E9C-101B-9397-08002B2CF9AE}" pid="404" name="language_appautotxt_cmdok_nl">
    <vt:lpwstr>OK</vt:lpwstr>
  </property>
  <property fmtid="{D5CDD505-2E9C-101B-9397-08002B2CF9AE}" pid="405" name="language_appautotxt_cmdok_f">
    <vt:lpwstr>OK</vt:lpwstr>
  </property>
  <property fmtid="{D5CDD505-2E9C-101B-9397-08002B2CF9AE}" pid="406" name="language_appautotxt_cmdok_d">
    <vt:lpwstr>OK</vt:lpwstr>
  </property>
  <property fmtid="{D5CDD505-2E9C-101B-9397-08002B2CF9AE}" pid="407" name="language_appautotxt_cmdcancel_us">
    <vt:lpwstr>Cancel</vt:lpwstr>
  </property>
  <property fmtid="{D5CDD505-2E9C-101B-9397-08002B2CF9AE}" pid="408" name="language_htmloptions_cmdok_us">
    <vt:lpwstr>OK</vt:lpwstr>
  </property>
  <property fmtid="{D5CDD505-2E9C-101B-9397-08002B2CF9AE}" pid="409" name="language_htmloptions_cmdok_nl">
    <vt:lpwstr>OK</vt:lpwstr>
  </property>
  <property fmtid="{D5CDD505-2E9C-101B-9397-08002B2CF9AE}" pid="410" name="language_htmloptions_cmdok_f">
    <vt:lpwstr>OK</vt:lpwstr>
  </property>
  <property fmtid="{D5CDD505-2E9C-101B-9397-08002B2CF9AE}" pid="411" name="language_htmloptions_cmdok_d">
    <vt:lpwstr>OK</vt:lpwstr>
  </property>
  <property fmtid="{D5CDD505-2E9C-101B-9397-08002B2CF9AE}" pid="412" name="language_htmloptions_cmdcancel_us">
    <vt:lpwstr>Cancel</vt:lpwstr>
  </property>
  <property fmtid="{D5CDD505-2E9C-101B-9397-08002B2CF9AE}" pid="413" name="language_htmloptions_cmdcancel_nl">
    <vt:lpwstr>Cancel</vt:lpwstr>
  </property>
  <property fmtid="{D5CDD505-2E9C-101B-9397-08002B2CF9AE}" pid="414" name="language_htmloptions_cmdcancel_f">
    <vt:lpwstr>Cancel</vt:lpwstr>
  </property>
  <property fmtid="{D5CDD505-2E9C-101B-9397-08002B2CF9AE}" pid="415" name="language_htmloptions_cmdcancel_d">
    <vt:lpwstr>Cancel</vt:lpwstr>
  </property>
  <property fmtid="{D5CDD505-2E9C-101B-9397-08002B2CF9AE}" pid="416" name="language_htmloptions_lblblocklabels_us">
    <vt:lpwstr>Block labels formatted as:</vt:lpwstr>
  </property>
  <property fmtid="{D5CDD505-2E9C-101B-9397-08002B2CF9AE}" pid="417" name="language_htmloptions_lblblocklabels_nl">
    <vt:lpwstr>Bloklabels geformatteerd als:</vt:lpwstr>
  </property>
  <property fmtid="{D5CDD505-2E9C-101B-9397-08002B2CF9AE}" pid="418" name="language_htmloptions_lblblocklabels_f">
    <vt:lpwstr>Titres de bloc formatés comme :</vt:lpwstr>
  </property>
  <property fmtid="{D5CDD505-2E9C-101B-9397-08002B2CF9AE}" pid="419" name="language_htmloptions_lblblocklabels_d">
    <vt:lpwstr>Blocktitel formatiert als:</vt:lpwstr>
  </property>
  <property fmtid="{D5CDD505-2E9C-101B-9397-08002B2CF9AE}" pid="420" name="language_htmloptions_optionbutton1_us">
    <vt:lpwstr>Sideheads to the left of the Block Text</vt:lpwstr>
  </property>
  <property fmtid="{D5CDD505-2E9C-101B-9397-08002B2CF9AE}" pid="421" name="language_htmloptions_optionbutton1_nl">
    <vt:lpwstr>zijkoppen links van bloktekst</vt:lpwstr>
  </property>
  <property fmtid="{D5CDD505-2E9C-101B-9397-08002B2CF9AE}" pid="422" name="language_htmloptions_optionbutton1_f">
    <vt:lpwstr>titres en retrait à gauche du texte du bloc</vt:lpwstr>
  </property>
  <property fmtid="{D5CDD505-2E9C-101B-9397-08002B2CF9AE}" pid="423" name="language_htmloptions_optionbutton1_d">
    <vt:lpwstr>Marginaltitel links vom Blocktext</vt:lpwstr>
  </property>
  <property fmtid="{D5CDD505-2E9C-101B-9397-08002B2CF9AE}" pid="424" name="language_htmloptions_optionbutton2_us">
    <vt:lpwstr>Plain paragraphs above the Block Text</vt:lpwstr>
  </property>
  <property fmtid="{D5CDD505-2E9C-101B-9397-08002B2CF9AE}" pid="425" name="language_htmloptions_optionbutton2_nl">
    <vt:lpwstr>platte alinea's boven bloktekst</vt:lpwstr>
  </property>
  <property fmtid="{D5CDD505-2E9C-101B-9397-08002B2CF9AE}" pid="426" name="language_htmloptions_optionbutton2_f">
    <vt:lpwstr>simples paragraphes au dessus du texte du bloc</vt:lpwstr>
  </property>
  <property fmtid="{D5CDD505-2E9C-101B-9397-08002B2CF9AE}" pid="427" name="language_htmloptions_optionbutton2_d">
    <vt:lpwstr>Vollständige Absätze vor dem Blocktext</vt:lpwstr>
  </property>
  <property fmtid="{D5CDD505-2E9C-101B-9397-08002B2CF9AE}" pid="428" name="language_htmloptions_checkbox1_us">
    <vt:lpwstr>Include Block Lines</vt:lpwstr>
  </property>
  <property fmtid="{D5CDD505-2E9C-101B-9397-08002B2CF9AE}" pid="429" name="language_htmloptions_checkbox1_nl">
    <vt:lpwstr/>
  </property>
  <property fmtid="{D5CDD505-2E9C-101B-9397-08002B2CF9AE}" pid="430" name="language_htmloptions_checkbox1_f">
    <vt:lpwstr/>
  </property>
  <property fmtid="{D5CDD505-2E9C-101B-9397-08002B2CF9AE}" pid="431" name="language_htmloptions_checkbox1_d">
    <vt:lpwstr/>
  </property>
  <property fmtid="{D5CDD505-2E9C-101B-9397-08002B2CF9AE}" pid="432" name="language_frmhtmloptions_us">
    <vt:lpwstr>HTML Options</vt:lpwstr>
  </property>
  <property fmtid="{D5CDD505-2E9C-101B-9397-08002B2CF9AE}" pid="433" name="language_frmhtmloptions_nl">
    <vt:lpwstr>Html-opties</vt:lpwstr>
  </property>
  <property fmtid="{D5CDD505-2E9C-101B-9397-08002B2CF9AE}" pid="434" name="language_frmhtmloptions_f">
    <vt:lpwstr>Options Html</vt:lpwstr>
  </property>
  <property fmtid="{D5CDD505-2E9C-101B-9397-08002B2CF9AE}" pid="435" name="language_frmhtmloptions_d">
    <vt:lpwstr>Html-Optionen</vt:lpwstr>
  </property>
  <property fmtid="{D5CDD505-2E9C-101B-9397-08002B2CF9AE}" pid="436" name="language_frminfotype_us">
    <vt:lpwstr>Assign Info Type</vt:lpwstr>
  </property>
  <property fmtid="{D5CDD505-2E9C-101B-9397-08002B2CF9AE}" pid="437" name="language_frminfotype_nl">
    <vt:lpwstr/>
  </property>
  <property fmtid="{D5CDD505-2E9C-101B-9397-08002B2CF9AE}" pid="438" name="language_frminfotype_f">
    <vt:lpwstr/>
  </property>
  <property fmtid="{D5CDD505-2E9C-101B-9397-08002B2CF9AE}" pid="439" name="language_frminfotype_d">
    <vt:lpwstr/>
  </property>
  <property fmtid="{D5CDD505-2E9C-101B-9397-08002B2CF9AE}" pid="440" name="language_infotype_lblselect_us">
    <vt:lpwstr>Select an Info Type below:</vt:lpwstr>
  </property>
  <property fmtid="{D5CDD505-2E9C-101B-9397-08002B2CF9AE}" pid="441" name="language_infotype_lblselect_nl">
    <vt:lpwstr/>
  </property>
  <property fmtid="{D5CDD505-2E9C-101B-9397-08002B2CF9AE}" pid="442" name="language_infotype_lblselect_f">
    <vt:lpwstr/>
  </property>
  <property fmtid="{D5CDD505-2E9C-101B-9397-08002B2CF9AE}" pid="443" name="language_infotype_lblselect_d">
    <vt:lpwstr/>
  </property>
  <property fmtid="{D5CDD505-2E9C-101B-9397-08002B2CF9AE}" pid="444" name="language_infotype_cmdok_us">
    <vt:lpwstr>OK</vt:lpwstr>
  </property>
  <property fmtid="{D5CDD505-2E9C-101B-9397-08002B2CF9AE}" pid="445" name="language_infotype_cmdok_nl">
    <vt:lpwstr>OK</vt:lpwstr>
  </property>
  <property fmtid="{D5CDD505-2E9C-101B-9397-08002B2CF9AE}" pid="446" name="language_infotype_cmdok_f">
    <vt:lpwstr>OK</vt:lpwstr>
  </property>
  <property fmtid="{D5CDD505-2E9C-101B-9397-08002B2CF9AE}" pid="447" name="language_infotype_cmdok_d">
    <vt:lpwstr>OK</vt:lpwstr>
  </property>
  <property fmtid="{D5CDD505-2E9C-101B-9397-08002B2CF9AE}" pid="448" name="language_infotype_cmdcancel_us">
    <vt:lpwstr>Cancel</vt:lpwstr>
  </property>
  <property fmtid="{D5CDD505-2E9C-101B-9397-08002B2CF9AE}" pid="449" name="language_infotype_cmdcancel_nl">
    <vt:lpwstr>Cancel</vt:lpwstr>
  </property>
  <property fmtid="{D5CDD505-2E9C-101B-9397-08002B2CF9AE}" pid="450" name="language_infotype_cmdcancel_f">
    <vt:lpwstr>Cancel</vt:lpwstr>
  </property>
  <property fmtid="{D5CDD505-2E9C-101B-9397-08002B2CF9AE}" pid="451" name="language_infotype_cmdcancel_d">
    <vt:lpwstr>Cancel</vt:lpwstr>
  </property>
  <property fmtid="{D5CDD505-2E9C-101B-9397-08002B2CF9AE}" pid="452" name="language_frminsertautotxt_us">
    <vt:lpwstr>Edit Autotext</vt:lpwstr>
  </property>
  <property fmtid="{D5CDD505-2E9C-101B-9397-08002B2CF9AE}" pid="453" name="language_frminsertautotxt_nl">
    <vt:lpwstr/>
  </property>
  <property fmtid="{D5CDD505-2E9C-101B-9397-08002B2CF9AE}" pid="454" name="language_frminsertautotxt_f">
    <vt:lpwstr/>
  </property>
  <property fmtid="{D5CDD505-2E9C-101B-9397-08002B2CF9AE}" pid="455" name="language_frminsertautotxt_d">
    <vt:lpwstr/>
  </property>
  <property fmtid="{D5CDD505-2E9C-101B-9397-08002B2CF9AE}" pid="456" name="language_insertautotxt_lblselect_us">
    <vt:lpwstr>Select an autotext to insert:</vt:lpwstr>
  </property>
  <property fmtid="{D5CDD505-2E9C-101B-9397-08002B2CF9AE}" pid="457" name="language_insertautotxt_lblselect_nl">
    <vt:lpwstr/>
  </property>
  <property fmtid="{D5CDD505-2E9C-101B-9397-08002B2CF9AE}" pid="458" name="language_insertautotxt_lblselect_f">
    <vt:lpwstr/>
  </property>
  <property fmtid="{D5CDD505-2E9C-101B-9397-08002B2CF9AE}" pid="459" name="language_insertautotxt_lblselect_d">
    <vt:lpwstr/>
  </property>
  <property fmtid="{D5CDD505-2E9C-101B-9397-08002B2CF9AE}" pid="460" name="language_insertautotxt_lblnote_us">
    <vt:lpwstr>NOTE:_x000d_The coloring of the autotext will help you to see where the autotext begins and ends._x000d_The color will NOT be saved with the autotext on a later appending.</vt:lpwstr>
  </property>
  <property fmtid="{D5CDD505-2E9C-101B-9397-08002B2CF9AE}" pid="461" name="language_insertautotxt_lblnote_nl">
    <vt:lpwstr/>
  </property>
  <property fmtid="{D5CDD505-2E9C-101B-9397-08002B2CF9AE}" pid="462" name="language_insertautotxt_lblnote_f">
    <vt:lpwstr/>
  </property>
  <property fmtid="{D5CDD505-2E9C-101B-9397-08002B2CF9AE}" pid="463" name="language_insertautotxt_lblnote_d">
    <vt:lpwstr/>
  </property>
  <property fmtid="{D5CDD505-2E9C-101B-9397-08002B2CF9AE}" pid="464" name="language_insertautotxt_cmdok_us">
    <vt:lpwstr>OK</vt:lpwstr>
  </property>
  <property fmtid="{D5CDD505-2E9C-101B-9397-08002B2CF9AE}" pid="465" name="language_insertautotxt_cmdok_nl">
    <vt:lpwstr>OK</vt:lpwstr>
  </property>
  <property fmtid="{D5CDD505-2E9C-101B-9397-08002B2CF9AE}" pid="466" name="language_insertautotxt_cmdok_f">
    <vt:lpwstr>OK</vt:lpwstr>
  </property>
  <property fmtid="{D5CDD505-2E9C-101B-9397-08002B2CF9AE}" pid="467" name="language_insertautotxt_cmdok_d">
    <vt:lpwstr>OK</vt:lpwstr>
  </property>
  <property fmtid="{D5CDD505-2E9C-101B-9397-08002B2CF9AE}" pid="468" name="language_insertautotxt_cmdcancel_us">
    <vt:lpwstr>Cancel</vt:lpwstr>
  </property>
  <property fmtid="{D5CDD505-2E9C-101B-9397-08002B2CF9AE}" pid="469" name="language_insertautotxt_cmdcancel_nl">
    <vt:lpwstr>Cancel</vt:lpwstr>
  </property>
  <property fmtid="{D5CDD505-2E9C-101B-9397-08002B2CF9AE}" pid="470" name="language_insertautotxt_cmdcancel_f">
    <vt:lpwstr>Cancel</vt:lpwstr>
  </property>
  <property fmtid="{D5CDD505-2E9C-101B-9397-08002B2CF9AE}" pid="471" name="language_insertautotxt_cmdcancel_d">
    <vt:lpwstr>Cancel</vt:lpwstr>
  </property>
  <property fmtid="{D5CDD505-2E9C-101B-9397-08002B2CF9AE}" pid="472" name="language_frmmissingblankline_us">
    <vt:lpwstr>Warning</vt:lpwstr>
  </property>
  <property fmtid="{D5CDD505-2E9C-101B-9397-08002B2CF9AE}" pid="473" name="language_frmmissingblankline_nl">
    <vt:lpwstr/>
  </property>
  <property fmtid="{D5CDD505-2E9C-101B-9397-08002B2CF9AE}" pid="474" name="language_frmmissingblankline_f">
    <vt:lpwstr/>
  </property>
  <property fmtid="{D5CDD505-2E9C-101B-9397-08002B2CF9AE}" pid="475" name="language_frmmissingblankline_d">
    <vt:lpwstr/>
  </property>
  <property fmtid="{D5CDD505-2E9C-101B-9397-08002B2CF9AE}" pid="476" name="language_missingblankline_label1_us">
    <vt:lpwstr>A blank line between the table and the block is missing._x000d__x000d_Click RESUME to insert a blank line and continue._x000d_Click CANCEL to quit.</vt:lpwstr>
  </property>
  <property fmtid="{D5CDD505-2E9C-101B-9397-08002B2CF9AE}" pid="477" name="language_missingblankline_label1_nl">
    <vt:lpwstr/>
  </property>
  <property fmtid="{D5CDD505-2E9C-101B-9397-08002B2CF9AE}" pid="478" name="language_missingblankline_label1_f">
    <vt:lpwstr/>
  </property>
  <property fmtid="{D5CDD505-2E9C-101B-9397-08002B2CF9AE}" pid="479" name="language_missingblankline_label1_d">
    <vt:lpwstr/>
  </property>
  <property fmtid="{D5CDD505-2E9C-101B-9397-08002B2CF9AE}" pid="480" name="language_missingblankline_cmdresume_us">
    <vt:lpwstr>Resume</vt:lpwstr>
  </property>
  <property fmtid="{D5CDD505-2E9C-101B-9397-08002B2CF9AE}" pid="481" name="language_missingblankline_cmdresume_nl">
    <vt:lpwstr/>
  </property>
  <property fmtid="{D5CDD505-2E9C-101B-9397-08002B2CF9AE}" pid="482" name="language_missingblankline_cmdresume_f">
    <vt:lpwstr/>
  </property>
  <property fmtid="{D5CDD505-2E9C-101B-9397-08002B2CF9AE}" pid="483" name="language_missingblankline_cmdresume_d">
    <vt:lpwstr/>
  </property>
  <property fmtid="{D5CDD505-2E9C-101B-9397-08002B2CF9AE}" pid="484" name="language_missingblankline_cmdcancel_us">
    <vt:lpwstr>Cancel</vt:lpwstr>
  </property>
  <property fmtid="{D5CDD505-2E9C-101B-9397-08002B2CF9AE}" pid="485" name="language_missingblankline_cmdcancel_nl">
    <vt:lpwstr>Cancel</vt:lpwstr>
  </property>
  <property fmtid="{D5CDD505-2E9C-101B-9397-08002B2CF9AE}" pid="486" name="language_missingblankline_cmdcancel_f">
    <vt:lpwstr>Cancel</vt:lpwstr>
  </property>
  <property fmtid="{D5CDD505-2E9C-101B-9397-08002B2CF9AE}" pid="487" name="language_missingblankline_cmdcancel_d">
    <vt:lpwstr>Cancel</vt:lpwstr>
  </property>
  <property fmtid="{D5CDD505-2E9C-101B-9397-08002B2CF9AE}" pid="488" name="language_frmpagesetup_us">
    <vt:lpwstr>Change Page Setup</vt:lpwstr>
  </property>
  <property fmtid="{D5CDD505-2E9C-101B-9397-08002B2CF9AE}" pid="489" name="language_frmpagesetup_f">
    <vt:lpwstr>Modifier la mise en page</vt:lpwstr>
  </property>
  <property fmtid="{D5CDD505-2E9C-101B-9397-08002B2CF9AE}" pid="490" name="language_frmpagesetup_d">
    <vt:lpwstr>Seiteneinrichtung ändern</vt:lpwstr>
  </property>
  <property fmtid="{D5CDD505-2E9C-101B-9397-08002B2CF9AE}" pid="491" name="language_pagesetup_lblselect_us">
    <vt:lpwstr>Select one of the page formats:</vt:lpwstr>
  </property>
  <property fmtid="{D5CDD505-2E9C-101B-9397-08002B2CF9AE}" pid="492" name="language_pagesetup_optionbutton1_us">
    <vt:lpwstr>US Letter</vt:lpwstr>
  </property>
  <property fmtid="{D5CDD505-2E9C-101B-9397-08002B2CF9AE}" pid="493" name="language_pagesetup_optionbutton1_nl">
    <vt:lpwstr>US Letter</vt:lpwstr>
  </property>
  <property fmtid="{D5CDD505-2E9C-101B-9397-08002B2CF9AE}" pid="494" name="language_pagesetup_optionbutton1_f">
    <vt:lpwstr>US Letter</vt:lpwstr>
  </property>
  <property fmtid="{D5CDD505-2E9C-101B-9397-08002B2CF9AE}" pid="495" name="language_pagesetup_optionbutton1_d">
    <vt:lpwstr>US Letter</vt:lpwstr>
  </property>
  <property fmtid="{D5CDD505-2E9C-101B-9397-08002B2CF9AE}" pid="496" name="language_pagesetup_optionbutton2_us">
    <vt:lpwstr>A4</vt:lpwstr>
  </property>
  <property fmtid="{D5CDD505-2E9C-101B-9397-08002B2CF9AE}" pid="497" name="language_pagesetup_optionbutton2_nl">
    <vt:lpwstr>A4</vt:lpwstr>
  </property>
  <property fmtid="{D5CDD505-2E9C-101B-9397-08002B2CF9AE}" pid="498" name="language_pagesetup_optionbutton2_f">
    <vt:lpwstr>A4</vt:lpwstr>
  </property>
  <property fmtid="{D5CDD505-2E9C-101B-9397-08002B2CF9AE}" pid="499" name="language_pagesetup_optionbutton2_d">
    <vt:lpwstr>A4</vt:lpwstr>
  </property>
  <property fmtid="{D5CDD505-2E9C-101B-9397-08002B2CF9AE}" pid="500" name="language_pagesetup_chksaveasdefault_us">
    <vt:lpwstr>Save as default in template</vt:lpwstr>
  </property>
  <property fmtid="{D5CDD505-2E9C-101B-9397-08002B2CF9AE}" pid="501" name="language_pagesetup_chksaveasdefault_nl">
    <vt:lpwstr>Opslaan als standaard in sjabloon</vt:lpwstr>
  </property>
  <property fmtid="{D5CDD505-2E9C-101B-9397-08002B2CF9AE}" pid="502" name="language_pagesetup_chksaveasdefault_f">
    <vt:lpwstr>Format par défaut dans le modèle</vt:lpwstr>
  </property>
  <property fmtid="{D5CDD505-2E9C-101B-9397-08002B2CF9AE}" pid="503" name="language_pagesetup_chksaveasdefault_d">
    <vt:lpwstr>Als Standard festlegen</vt:lpwstr>
  </property>
  <property fmtid="{D5CDD505-2E9C-101B-9397-08002B2CF9AE}" pid="504" name="language_pagesetup_cmdok_us">
    <vt:lpwstr>OK</vt:lpwstr>
  </property>
  <property fmtid="{D5CDD505-2E9C-101B-9397-08002B2CF9AE}" pid="505" name="language_pagesetup_cmdok_nl">
    <vt:lpwstr>OK</vt:lpwstr>
  </property>
  <property fmtid="{D5CDD505-2E9C-101B-9397-08002B2CF9AE}" pid="506" name="language_pagesetup_cmdok_f">
    <vt:lpwstr>OK</vt:lpwstr>
  </property>
  <property fmtid="{D5CDD505-2E9C-101B-9397-08002B2CF9AE}" pid="507" name="language_pagesetup_cmdok_d">
    <vt:lpwstr>OK</vt:lpwstr>
  </property>
  <property fmtid="{D5CDD505-2E9C-101B-9397-08002B2CF9AE}" pid="508" name="language_pagesetup_cmdcancel_us">
    <vt:lpwstr>Cancel</vt:lpwstr>
  </property>
  <property fmtid="{D5CDD505-2E9C-101B-9397-08002B2CF9AE}" pid="509" name="language_pagesetup_cmdcancel_nl">
    <vt:lpwstr>Cancel</vt:lpwstr>
  </property>
  <property fmtid="{D5CDD505-2E9C-101B-9397-08002B2CF9AE}" pid="510" name="language_pagesetup_cmdcancel_f">
    <vt:lpwstr>Cancel</vt:lpwstr>
  </property>
  <property fmtid="{D5CDD505-2E9C-101B-9397-08002B2CF9AE}" pid="511" name="language_pagesetup_cmdcancel_d">
    <vt:lpwstr>Cancel</vt:lpwstr>
  </property>
  <property fmtid="{D5CDD505-2E9C-101B-9397-08002B2CF9AE}" pid="512" name="language_frmtemplatelanguage_us">
    <vt:lpwstr>Language settings</vt:lpwstr>
  </property>
  <property fmtid="{D5CDD505-2E9C-101B-9397-08002B2CF9AE}" pid="513" name="language_frmtemplatelanguage_nl">
    <vt:lpwstr/>
  </property>
  <property fmtid="{D5CDD505-2E9C-101B-9397-08002B2CF9AE}" pid="514" name="language_frmtemplatelanguage_f">
    <vt:lpwstr/>
  </property>
  <property fmtid="{D5CDD505-2E9C-101B-9397-08002B2CF9AE}" pid="515" name="language_frmtemplatelanguage_d">
    <vt:lpwstr/>
  </property>
  <property fmtid="{D5CDD505-2E9C-101B-9397-08002B2CF9AE}" pid="516" name="language_templatelanguage_label1_us">
    <vt:lpwstr>Select a language:</vt:lpwstr>
  </property>
  <property fmtid="{D5CDD505-2E9C-101B-9397-08002B2CF9AE}" pid="517" name="language_templatelanguage_label1_nl">
    <vt:lpwstr/>
  </property>
  <property fmtid="{D5CDD505-2E9C-101B-9397-08002B2CF9AE}" pid="518" name="language_templatelanguage_label1_f">
    <vt:lpwstr/>
  </property>
  <property fmtid="{D5CDD505-2E9C-101B-9397-08002B2CF9AE}" pid="519" name="language_templatelanguage_label1_d">
    <vt:lpwstr/>
  </property>
  <property fmtid="{D5CDD505-2E9C-101B-9397-08002B2CF9AE}" pid="520" name="language_templatelanguage_optionbutton1_us">
    <vt:lpwstr>English</vt:lpwstr>
  </property>
  <property fmtid="{D5CDD505-2E9C-101B-9397-08002B2CF9AE}" pid="521" name="language_templatelanguage_optionbutton1_nl">
    <vt:lpwstr/>
  </property>
  <property fmtid="{D5CDD505-2E9C-101B-9397-08002B2CF9AE}" pid="522" name="language_templatelanguage_optionbutton1_f">
    <vt:lpwstr/>
  </property>
  <property fmtid="{D5CDD505-2E9C-101B-9397-08002B2CF9AE}" pid="523" name="language_templatelanguage_optionbutton1_d">
    <vt:lpwstr/>
  </property>
  <property fmtid="{D5CDD505-2E9C-101B-9397-08002B2CF9AE}" pid="524" name="language_templatelanguage_optionbutton2_us">
    <vt:lpwstr>German</vt:lpwstr>
  </property>
  <property fmtid="{D5CDD505-2E9C-101B-9397-08002B2CF9AE}" pid="525" name="language_templatelanguage_optionbutton2_nl">
    <vt:lpwstr/>
  </property>
  <property fmtid="{D5CDD505-2E9C-101B-9397-08002B2CF9AE}" pid="526" name="language_templatelanguage_optionbutton2_f">
    <vt:lpwstr/>
  </property>
  <property fmtid="{D5CDD505-2E9C-101B-9397-08002B2CF9AE}" pid="527" name="language_templatelanguage_optionbutton2_d">
    <vt:lpwstr/>
  </property>
  <property fmtid="{D5CDD505-2E9C-101B-9397-08002B2CF9AE}" pid="528" name="language_templatelanguage_optionbutton3_us">
    <vt:lpwstr>Dutch</vt:lpwstr>
  </property>
  <property fmtid="{D5CDD505-2E9C-101B-9397-08002B2CF9AE}" pid="529" name="language_templatelanguage_optionbutton3_nl">
    <vt:lpwstr/>
  </property>
  <property fmtid="{D5CDD505-2E9C-101B-9397-08002B2CF9AE}" pid="530" name="language_templatelanguage_optionbutton3_f">
    <vt:lpwstr/>
  </property>
  <property fmtid="{D5CDD505-2E9C-101B-9397-08002B2CF9AE}" pid="531" name="language_templatelanguage_optionbutton3_d">
    <vt:lpwstr/>
  </property>
  <property fmtid="{D5CDD505-2E9C-101B-9397-08002B2CF9AE}" pid="532" name="language_templatelanguage_optionbutton4_us">
    <vt:lpwstr>French</vt:lpwstr>
  </property>
  <property fmtid="{D5CDD505-2E9C-101B-9397-08002B2CF9AE}" pid="533" name="language_templatelanguage_optionbutton4_nl">
    <vt:lpwstr/>
  </property>
  <property fmtid="{D5CDD505-2E9C-101B-9397-08002B2CF9AE}" pid="534" name="language_templatelanguage_optionbutton4_f">
    <vt:lpwstr/>
  </property>
  <property fmtid="{D5CDD505-2E9C-101B-9397-08002B2CF9AE}" pid="535" name="language_templatelanguage_optionbutton4_d">
    <vt:lpwstr/>
  </property>
  <property fmtid="{D5CDD505-2E9C-101B-9397-08002B2CF9AE}" pid="536" name="language_templatelanguage_cmdok_us">
    <vt:lpwstr>OK</vt:lpwstr>
  </property>
  <property fmtid="{D5CDD505-2E9C-101B-9397-08002B2CF9AE}" pid="537" name="language_templatelanguage_cmdok_nl">
    <vt:lpwstr>OK</vt:lpwstr>
  </property>
  <property fmtid="{D5CDD505-2E9C-101B-9397-08002B2CF9AE}" pid="538" name="language_templatelanguage_cmdok_f">
    <vt:lpwstr>OK</vt:lpwstr>
  </property>
  <property fmtid="{D5CDD505-2E9C-101B-9397-08002B2CF9AE}" pid="539" name="language_templatelanguage_cmdok_d">
    <vt:lpwstr>OK</vt:lpwstr>
  </property>
  <property fmtid="{D5CDD505-2E9C-101B-9397-08002B2CF9AE}" pid="540" name="language_templatelanguage_cmdcancel_us">
    <vt:lpwstr>Cancel</vt:lpwstr>
  </property>
  <property fmtid="{D5CDD505-2E9C-101B-9397-08002B2CF9AE}" pid="541" name="language_templatelanguage_cmdcancel_nl">
    <vt:lpwstr>Cancel</vt:lpwstr>
  </property>
  <property fmtid="{D5CDD505-2E9C-101B-9397-08002B2CF9AE}" pid="542" name="language_templatelanguage_cmdcancel_f">
    <vt:lpwstr>Cancel</vt:lpwstr>
  </property>
  <property fmtid="{D5CDD505-2E9C-101B-9397-08002B2CF9AE}" pid="543" name="language_templatelanguage_cmdcancel_d">
    <vt:lpwstr>Cancel</vt:lpwstr>
  </property>
  <property fmtid="{D5CDD505-2E9C-101B-9397-08002B2CF9AE}" pid="544" name="language_frmtoc_us">
    <vt:lpwstr>Insert Table Of Contents</vt:lpwstr>
  </property>
  <property fmtid="{D5CDD505-2E9C-101B-9397-08002B2CF9AE}" pid="545" name="language_frmtoc_nl">
    <vt:lpwstr>Inhoudsopgave invoegen</vt:lpwstr>
  </property>
  <property fmtid="{D5CDD505-2E9C-101B-9397-08002B2CF9AE}" pid="546" name="language_frmtoc_f">
    <vt:lpwstr>Insérer une table des matières</vt:lpwstr>
  </property>
  <property fmtid="{D5CDD505-2E9C-101B-9397-08002B2CF9AE}" pid="547" name="language_frmtoc_d">
    <vt:lpwstr>Inhaltsverzeichnis einfügen</vt:lpwstr>
  </property>
  <property fmtid="{D5CDD505-2E9C-101B-9397-08002B2CF9AE}" pid="548" name="language_toc_lblwheretoplane_us">
    <vt:lpwstr>Select where to place the table of contents:</vt:lpwstr>
  </property>
  <property fmtid="{D5CDD505-2E9C-101B-9397-08002B2CF9AE}" pid="549" name="language_toc_lblwheretoplane_nl">
    <vt:lpwstr>Selecteer de plaats van de inhoudsopgave:</vt:lpwstr>
  </property>
  <property fmtid="{D5CDD505-2E9C-101B-9397-08002B2CF9AE}" pid="550" name="language_toc_lblwheretoplane_f">
    <vt:lpwstr>Sélectionner l'emplacement de la table des matières :</vt:lpwstr>
  </property>
  <property fmtid="{D5CDD505-2E9C-101B-9397-08002B2CF9AE}" pid="551" name="language_toc_lblwheretoplane_d">
    <vt:lpwstr>Position des Inhaltsverzeichnisses wählen:</vt:lpwstr>
  </property>
  <property fmtid="{D5CDD505-2E9C-101B-9397-08002B2CF9AE}" pid="552" name="language_toc_optionbutton1_us">
    <vt:lpwstr>At the start of the document</vt:lpwstr>
  </property>
  <property fmtid="{D5CDD505-2E9C-101B-9397-08002B2CF9AE}" pid="553" name="language_toc_optionbutton1_nl">
    <vt:lpwstr>Aan het begin van het document</vt:lpwstr>
  </property>
  <property fmtid="{D5CDD505-2E9C-101B-9397-08002B2CF9AE}" pid="554" name="language_toc_optionbutton1_f">
    <vt:lpwstr>Au début du document</vt:lpwstr>
  </property>
  <property fmtid="{D5CDD505-2E9C-101B-9397-08002B2CF9AE}" pid="555" name="language_toc_optionbutton1_d">
    <vt:lpwstr>Am Anfang des Dokuments</vt:lpwstr>
  </property>
  <property fmtid="{D5CDD505-2E9C-101B-9397-08002B2CF9AE}" pid="556" name="language_toc_optionbutton2_us">
    <vt:lpwstr>At the end of the document</vt:lpwstr>
  </property>
  <property fmtid="{D5CDD505-2E9C-101B-9397-08002B2CF9AE}" pid="557" name="language_toc_optionbutton2_nl">
    <vt:lpwstr>Aan het einde van het document</vt:lpwstr>
  </property>
  <property fmtid="{D5CDD505-2E9C-101B-9397-08002B2CF9AE}" pid="558" name="language_toc_optionbutton2_f">
    <vt:lpwstr>A la fin du document</vt:lpwstr>
  </property>
  <property fmtid="{D5CDD505-2E9C-101B-9397-08002B2CF9AE}" pid="559" name="language_toc_optionbutton2_d">
    <vt:lpwstr>Am Ende des Dokuments</vt:lpwstr>
  </property>
  <property fmtid="{D5CDD505-2E9C-101B-9397-08002B2CF9AE}" pid="560" name="language_toc_cbxaddpubtitle_us">
    <vt:lpwstr>Add a publication title before the TOC</vt:lpwstr>
  </property>
  <property fmtid="{D5CDD505-2E9C-101B-9397-08002B2CF9AE}" pid="561" name="language_toc_cbxaddpubtitle_nl">
    <vt:lpwstr>Publicatietitel toevoegen vóór de inhoudsopgave</vt:lpwstr>
  </property>
  <property fmtid="{D5CDD505-2E9C-101B-9397-08002B2CF9AE}" pid="562" name="language_toc_cbxaddpubtitle_f">
    <vt:lpwstr>Ajouter un titre de publication avant la TdM</vt:lpwstr>
  </property>
  <property fmtid="{D5CDD505-2E9C-101B-9397-08002B2CF9AE}" pid="563" name="language_toc_cbxaddpubtitle_d">
    <vt:lpwstr>Publikationstitel vor dem Inhaltsverzeichnis hinzufügen</vt:lpwstr>
  </property>
  <property fmtid="{D5CDD505-2E9C-101B-9397-08002B2CF9AE}" pid="564" name="language_toc_cmdok_us">
    <vt:lpwstr>OK</vt:lpwstr>
  </property>
  <property fmtid="{D5CDD505-2E9C-101B-9397-08002B2CF9AE}" pid="565" name="language_toc_cmdok_nl">
    <vt:lpwstr>OK</vt:lpwstr>
  </property>
  <property fmtid="{D5CDD505-2E9C-101B-9397-08002B2CF9AE}" pid="566" name="language_toc_cmdok_f">
    <vt:lpwstr>OK</vt:lpwstr>
  </property>
  <property fmtid="{D5CDD505-2E9C-101B-9397-08002B2CF9AE}" pid="567" name="language_toc_cmdok_d">
    <vt:lpwstr>OK</vt:lpwstr>
  </property>
  <property fmtid="{D5CDD505-2E9C-101B-9397-08002B2CF9AE}" pid="568" name="language_toc_cmdcancel_us">
    <vt:lpwstr>Cancel</vt:lpwstr>
  </property>
  <property fmtid="{D5CDD505-2E9C-101B-9397-08002B2CF9AE}" pid="569" name="language_toc_cmdcancel_nl">
    <vt:lpwstr>Cancel</vt:lpwstr>
  </property>
  <property fmtid="{D5CDD505-2E9C-101B-9397-08002B2CF9AE}" pid="570" name="language_toc_cmdcancel_f">
    <vt:lpwstr>Cancel</vt:lpwstr>
  </property>
  <property fmtid="{D5CDD505-2E9C-101B-9397-08002B2CF9AE}" pid="571" name="language_toc_cmdcancel_d">
    <vt:lpwstr>Cancel</vt:lpwstr>
  </property>
  <property fmtid="{D5CDD505-2E9C-101B-9397-08002B2CF9AE}" pid="572" name="language_frmxmloptions_us">
    <vt:lpwstr>XML Options</vt:lpwstr>
  </property>
  <property fmtid="{D5CDD505-2E9C-101B-9397-08002B2CF9AE}" pid="573" name="language_frmxmloptions_nl">
    <vt:lpwstr/>
  </property>
  <property fmtid="{D5CDD505-2E9C-101B-9397-08002B2CF9AE}" pid="574" name="language_frmxmloptions_f">
    <vt:lpwstr/>
  </property>
  <property fmtid="{D5CDD505-2E9C-101B-9397-08002B2CF9AE}" pid="575" name="language_frmxmloptions_d">
    <vt:lpwstr/>
  </property>
  <property fmtid="{D5CDD505-2E9C-101B-9397-08002B2CF9AE}" pid="576" name="language_xmloptions_label1_us">
    <vt:lpwstr>Select an XSL-Stylesheet:</vt:lpwstr>
  </property>
  <property fmtid="{D5CDD505-2E9C-101B-9397-08002B2CF9AE}" pid="577" name="language_xmloptions_label1_nl">
    <vt:lpwstr/>
  </property>
  <property fmtid="{D5CDD505-2E9C-101B-9397-08002B2CF9AE}" pid="578" name="language_xmloptions_label1_f">
    <vt:lpwstr/>
  </property>
  <property fmtid="{D5CDD505-2E9C-101B-9397-08002B2CF9AE}" pid="579" name="language_xmloptions_label1_d">
    <vt:lpwstr/>
  </property>
  <property fmtid="{D5CDD505-2E9C-101B-9397-08002B2CF9AE}" pid="580" name="language_xmloptions_cmdbrowse_us">
    <vt:lpwstr>Browse</vt:lpwstr>
  </property>
  <property fmtid="{D5CDD505-2E9C-101B-9397-08002B2CF9AE}" pid="581" name="language_xmloptions_cmdbrowse_nl">
    <vt:lpwstr/>
  </property>
  <property fmtid="{D5CDD505-2E9C-101B-9397-08002B2CF9AE}" pid="582" name="language_xmloptions_cmdbrowse_f">
    <vt:lpwstr/>
  </property>
  <property fmtid="{D5CDD505-2E9C-101B-9397-08002B2CF9AE}" pid="583" name="language_xmloptions_cmdbrowse_d">
    <vt:lpwstr/>
  </property>
  <property fmtid="{D5CDD505-2E9C-101B-9397-08002B2CF9AE}" pid="584" name="language_xmloptions_cmdok_us">
    <vt:lpwstr>OK</vt:lpwstr>
  </property>
  <property fmtid="{D5CDD505-2E9C-101B-9397-08002B2CF9AE}" pid="585" name="language_xmloptions_cmdok_nl">
    <vt:lpwstr>OK</vt:lpwstr>
  </property>
  <property fmtid="{D5CDD505-2E9C-101B-9397-08002B2CF9AE}" pid="586" name="language_xmloptions_cmdok_f">
    <vt:lpwstr>OK</vt:lpwstr>
  </property>
  <property fmtid="{D5CDD505-2E9C-101B-9397-08002B2CF9AE}" pid="587" name="language_xmloptions_cmdok_d">
    <vt:lpwstr>OK</vt:lpwstr>
  </property>
  <property fmtid="{D5CDD505-2E9C-101B-9397-08002B2CF9AE}" pid="588" name="language_xmloptions_cmdcancel_us">
    <vt:lpwstr>Cancel</vt:lpwstr>
  </property>
  <property fmtid="{D5CDD505-2E9C-101B-9397-08002B2CF9AE}" pid="589" name="language_xmloptions_cmdcancel_nl">
    <vt:lpwstr>Cancel</vt:lpwstr>
  </property>
  <property fmtid="{D5CDD505-2E9C-101B-9397-08002B2CF9AE}" pid="590" name="language_xmloptions_cmdcancel_f">
    <vt:lpwstr>Cancel</vt:lpwstr>
  </property>
  <property fmtid="{D5CDD505-2E9C-101B-9397-08002B2CF9AE}" pid="591" name="language_xmloptions_cmdcancel_d">
    <vt:lpwstr>Cancel</vt:lpwstr>
  </property>
  <property fmtid="{D5CDD505-2E9C-101B-9397-08002B2CF9AE}" pid="592" name="language_lblfailassigninfotype6_nl">
    <vt:lpwstr/>
  </property>
  <property fmtid="{D5CDD505-2E9C-101B-9397-08002B2CF9AE}" pid="593" name="language_lblfailassigninfotype6_f">
    <vt:lpwstr/>
  </property>
  <property fmtid="{D5CDD505-2E9C-101B-9397-08002B2CF9AE}" pid="594" name="language_lblfailassigninfotype6_d">
    <vt:lpwstr/>
  </property>
  <property fmtid="{D5CDD505-2E9C-101B-9397-08002B2CF9AE}" pid="595" name="language_lblfailassigninfotype7_nl">
    <vt:lpwstr/>
  </property>
  <property fmtid="{D5CDD505-2E9C-101B-9397-08002B2CF9AE}" pid="596" name="language_lblfailassigninfotype7_f">
    <vt:lpwstr/>
  </property>
  <property fmtid="{D5CDD505-2E9C-101B-9397-08002B2CF9AE}" pid="597" name="language_lblfailassigninfotype7_d">
    <vt:lpwstr/>
  </property>
  <property fmtid="{D5CDD505-2E9C-101B-9397-08002B2CF9AE}" pid="598" name="language_lblcannotrundirectly_nl">
    <vt:lpwstr>Sorry, deze macro kan niet direct starten.</vt:lpwstr>
  </property>
  <property fmtid="{D5CDD505-2E9C-101B-9397-08002B2CF9AE}" pid="599" name="language_lblcannotrundirectly_f">
    <vt:lpwstr>Désolé, cette macro ne peut pas s'exécuter directement.</vt:lpwstr>
  </property>
  <property fmtid="{D5CDD505-2E9C-101B-9397-08002B2CF9AE}" pid="600" name="language_lblcannotrundirectly_d">
    <vt:lpwstr>Sie können dieses Makro nicht direkt ausführen.</vt:lpwstr>
  </property>
  <property fmtid="{D5CDD505-2E9C-101B-9397-08002B2CF9AE}" pid="601" name="language_appautotxt_cmdcancel_nl">
    <vt:lpwstr>Cancel</vt:lpwstr>
  </property>
  <property fmtid="{D5CDD505-2E9C-101B-9397-08002B2CF9AE}" pid="602" name="language_appautotxt_cmdcancel_f">
    <vt:lpwstr>Cancel</vt:lpwstr>
  </property>
  <property fmtid="{D5CDD505-2E9C-101B-9397-08002B2CF9AE}" pid="603" name="language_appautotxt_cmdcancel_d">
    <vt:lpwstr>Cancel</vt:lpwstr>
  </property>
  <property fmtid="{D5CDD505-2E9C-101B-9397-08002B2CF9AE}" pid="604" name="language_frmpagesetup_nl">
    <vt:lpwstr>Pagina-instelling wijzigen</vt:lpwstr>
  </property>
  <property fmtid="{D5CDD505-2E9C-101B-9397-08002B2CF9AE}" pid="605" name="language_pagesetup_lblselect_nl">
    <vt:lpwstr>Selecteer een paginaformaat:</vt:lpwstr>
  </property>
  <property fmtid="{D5CDD505-2E9C-101B-9397-08002B2CF9AE}" pid="606" name="language_pagesetup_lblselect_f">
    <vt:lpwstr>Sélectionner un format de papier :</vt:lpwstr>
  </property>
  <property fmtid="{D5CDD505-2E9C-101B-9397-08002B2CF9AE}" pid="607" name="language_pagesetup_lblselect_d">
    <vt:lpwstr>Seitenformat wählen:</vt:lpwstr>
  </property>
  <property fmtid="{D5CDD505-2E9C-101B-9397-08002B2CF9AE}" pid="608" name="language_phrase100_us">
    <vt:lpwstr>Continued on next page</vt:lpwstr>
  </property>
  <property fmtid="{D5CDD505-2E9C-101B-9397-08002B2CF9AE}" pid="609" name="language_phrase100_nl">
    <vt:lpwstr/>
  </property>
  <property fmtid="{D5CDD505-2E9C-101B-9397-08002B2CF9AE}" pid="610" name="language_phrase100_f">
    <vt:lpwstr/>
  </property>
  <property fmtid="{D5CDD505-2E9C-101B-9397-08002B2CF9AE}" pid="611" name="language_phrase100_d">
    <vt:lpwstr/>
  </property>
  <property fmtid="{D5CDD505-2E9C-101B-9397-08002B2CF9AE}" pid="612" name="language_phrase101_us">
    <vt:lpwstr>Continued</vt:lpwstr>
  </property>
  <property fmtid="{D5CDD505-2E9C-101B-9397-08002B2CF9AE}" pid="613" name="language_phrase101_nl">
    <vt:lpwstr/>
  </property>
  <property fmtid="{D5CDD505-2E9C-101B-9397-08002B2CF9AE}" pid="614" name="language_phrase101_f">
    <vt:lpwstr/>
  </property>
  <property fmtid="{D5CDD505-2E9C-101B-9397-08002B2CF9AE}" pid="615" name="language_phrase101_d">
    <vt:lpwstr/>
  </property>
  <property fmtid="{D5CDD505-2E9C-101B-9397-08002B2CF9AE}" pid="616" name="language_phrase102_us">
    <vt:lpwstr>(continued)</vt:lpwstr>
  </property>
  <property fmtid="{D5CDD505-2E9C-101B-9397-08002B2CF9AE}" pid="617" name="language_phrase102_nl">
    <vt:lpwstr/>
  </property>
  <property fmtid="{D5CDD505-2E9C-101B-9397-08002B2CF9AE}" pid="618" name="language_phrase102_f">
    <vt:lpwstr/>
  </property>
  <property fmtid="{D5CDD505-2E9C-101B-9397-08002B2CF9AE}" pid="619" name="language_phrase102_d">
    <vt:lpwstr/>
  </property>
  <property fmtid="{D5CDD505-2E9C-101B-9397-08002B2CF9AE}" pid="620" name="language_phrase103_us">
    <vt:lpwstr>Map Title</vt:lpwstr>
  </property>
  <property fmtid="{D5CDD505-2E9C-101B-9397-08002B2CF9AE}" pid="621" name="language_phrase103_nl">
    <vt:lpwstr/>
  </property>
  <property fmtid="{D5CDD505-2E9C-101B-9397-08002B2CF9AE}" pid="622" name="language_phrase103_f">
    <vt:lpwstr/>
  </property>
  <property fmtid="{D5CDD505-2E9C-101B-9397-08002B2CF9AE}" pid="623" name="language_phrase103_d">
    <vt:lpwstr/>
  </property>
  <property fmtid="{D5CDD505-2E9C-101B-9397-08002B2CF9AE}" pid="624" name="Status">
    <vt:lpwstr>Normal</vt:lpwstr>
  </property>
  <property fmtid="{D5CDD505-2E9C-101B-9397-08002B2CF9AE}" pid="625" name="ContentTypeId">
    <vt:lpwstr>0x010100CCB042E5988AE8469BCBA3E8B06299AA</vt:lpwstr>
  </property>
</Properties>
</file>