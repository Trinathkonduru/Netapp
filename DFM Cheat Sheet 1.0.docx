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A4E" w:rsidRPr="00FC35DE" w:rsidRDefault="00D42B63" w:rsidP="006C7A4E">
      <w:pPr>
        <w:pStyle w:val="FrontPage"/>
        <w:pBdr>
          <w:bottom w:val="single" w:sz="18" w:space="1" w:color="auto"/>
        </w:pBdr>
        <w:rPr>
          <w:rFonts w:ascii="Arial" w:hAnsi="Arial" w:cs="Arial"/>
          <w:sz w:val="40"/>
          <w:lang w:val="en-GB"/>
        </w:rPr>
      </w:pPr>
      <w:bookmarkStart w:id="0" w:name="_Toc510332929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A941176" wp14:editId="4D6EBCAD">
            <wp:simplePos x="0" y="0"/>
            <wp:positionH relativeFrom="column">
              <wp:posOffset>5300345</wp:posOffset>
            </wp:positionH>
            <wp:positionV relativeFrom="page">
              <wp:posOffset>584835</wp:posOffset>
            </wp:positionV>
            <wp:extent cx="844550" cy="1073785"/>
            <wp:effectExtent l="1905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07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40"/>
          <w:lang w:val="en-GB" w:eastAsia="en-GB"/>
        </w:rPr>
        <w:drawing>
          <wp:anchor distT="0" distB="0" distL="114300" distR="114300" simplePos="0" relativeHeight="251657216" behindDoc="0" locked="0" layoutInCell="1" allowOverlap="1" wp14:anchorId="2C490666" wp14:editId="088750D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29180" cy="528955"/>
            <wp:effectExtent l="19050" t="0" r="0" b="0"/>
            <wp:wrapNone/>
            <wp:docPr id="8" name="Picture 8" descr="LH_logo600r1i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H_logo600r1idx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844EF" w:rsidRDefault="004844EF" w:rsidP="006C7A4E">
      <w:pPr>
        <w:pStyle w:val="FrontPage"/>
        <w:pBdr>
          <w:bottom w:val="single" w:sz="18" w:space="1" w:color="auto"/>
        </w:pBdr>
        <w:rPr>
          <w:rFonts w:ascii="Arial" w:hAnsi="Arial" w:cs="Arial"/>
          <w:sz w:val="40"/>
          <w:lang w:val="en-GB"/>
        </w:rPr>
      </w:pPr>
    </w:p>
    <w:p w:rsidR="006C7A4E" w:rsidRPr="00FC35DE" w:rsidRDefault="006C7A4E" w:rsidP="006C7A4E">
      <w:pPr>
        <w:pStyle w:val="FrontPage"/>
        <w:pBdr>
          <w:bottom w:val="single" w:sz="18" w:space="1" w:color="auto"/>
        </w:pBdr>
        <w:jc w:val="right"/>
        <w:rPr>
          <w:rFonts w:ascii="Arial" w:hAnsi="Arial" w:cs="Arial"/>
          <w:sz w:val="48"/>
          <w:bdr w:val="single" w:sz="18" w:space="0" w:color="auto"/>
          <w:lang w:val="en-GB"/>
        </w:rPr>
      </w:pPr>
    </w:p>
    <w:p w:rsidR="006C7A4E" w:rsidRDefault="00E31288" w:rsidP="00347CB8">
      <w:pPr>
        <w:pStyle w:val="FrontPage"/>
        <w:pBdr>
          <w:bottom w:val="single" w:sz="12" w:space="12" w:color="auto"/>
        </w:pBdr>
        <w:tabs>
          <w:tab w:val="clear" w:pos="2160"/>
          <w:tab w:val="clear" w:pos="3600"/>
        </w:tabs>
        <w:spacing w:before="240"/>
        <w:rPr>
          <w:rFonts w:ascii="Arial" w:hAnsi="Arial" w:cs="Arial"/>
          <w:b/>
          <w:color w:val="0000FF"/>
          <w:sz w:val="36"/>
          <w:lang w:val="en-GB"/>
        </w:rPr>
      </w:pPr>
      <w:r>
        <w:rPr>
          <w:rFonts w:ascii="Arial" w:hAnsi="Arial" w:cs="Arial"/>
          <w:b/>
          <w:color w:val="0000FF"/>
          <w:sz w:val="36"/>
          <w:lang w:val="en-GB"/>
        </w:rPr>
        <w:t>DFM Cheat Sheet</w:t>
      </w:r>
    </w:p>
    <w:p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:rsidR="006C7A4E" w:rsidRPr="00F37E76" w:rsidRDefault="006C7A4E" w:rsidP="006A6ED4">
      <w:pPr>
        <w:pStyle w:val="FrontPage"/>
        <w:tabs>
          <w:tab w:val="clear" w:pos="3600"/>
        </w:tabs>
        <w:spacing w:before="0"/>
        <w:ind w:left="0" w:firstLine="0"/>
        <w:rPr>
          <w:rFonts w:ascii="Arial" w:hAnsi="Arial" w:cs="Arial"/>
          <w:color w:val="0000FF"/>
          <w:lang w:val="en-GB"/>
        </w:rPr>
      </w:pPr>
    </w:p>
    <w:p w:rsidR="00585B9F" w:rsidRPr="00F37E76" w:rsidRDefault="00585B9F" w:rsidP="006A6ED4">
      <w:pPr>
        <w:pStyle w:val="FrontPage"/>
        <w:tabs>
          <w:tab w:val="clear" w:pos="3600"/>
        </w:tabs>
        <w:spacing w:before="0"/>
        <w:ind w:left="0" w:firstLine="0"/>
        <w:rPr>
          <w:rFonts w:ascii="Arial" w:hAnsi="Arial" w:cs="Arial"/>
          <w:b/>
          <w:lang w:val="en-GB"/>
        </w:rPr>
      </w:pPr>
    </w:p>
    <w:p w:rsidR="00585B9F" w:rsidRPr="00F37E76" w:rsidRDefault="00585B9F" w:rsidP="006C7A4E">
      <w:pPr>
        <w:pStyle w:val="FrontPage"/>
        <w:tabs>
          <w:tab w:val="clear" w:pos="3600"/>
        </w:tabs>
        <w:spacing w:before="0"/>
        <w:rPr>
          <w:rFonts w:ascii="Arial" w:hAnsi="Arial" w:cs="Arial"/>
          <w:b/>
          <w:lang w:val="en-GB"/>
        </w:rPr>
      </w:pPr>
    </w:p>
    <w:p w:rsidR="00585B9F" w:rsidRPr="00F37E76" w:rsidRDefault="00585B9F" w:rsidP="006C7A4E">
      <w:pPr>
        <w:pStyle w:val="FrontPage"/>
        <w:tabs>
          <w:tab w:val="clear" w:pos="3600"/>
        </w:tabs>
        <w:spacing w:before="0"/>
        <w:rPr>
          <w:rFonts w:ascii="Arial" w:hAnsi="Arial" w:cs="Arial"/>
          <w:lang w:val="en-GB"/>
        </w:rPr>
      </w:pPr>
    </w:p>
    <w:p w:rsidR="006C7A4E" w:rsidRPr="00F37E76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:rsidR="006C7A4E" w:rsidRPr="00F37E76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:rsidR="006C7A4E" w:rsidRPr="00F37E76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:rsidR="006C7A4E" w:rsidRPr="00F37E76" w:rsidRDefault="006C7A4E" w:rsidP="006C7A4E">
      <w:pPr>
        <w:pStyle w:val="FrontPage"/>
        <w:spacing w:before="0"/>
        <w:ind w:left="0" w:firstLine="0"/>
        <w:rPr>
          <w:rFonts w:ascii="Arial" w:hAnsi="Arial" w:cs="Arial"/>
          <w:lang w:val="en-GB"/>
        </w:rPr>
      </w:pPr>
      <w:r w:rsidRPr="00F37E76">
        <w:rPr>
          <w:rFonts w:ascii="Arial" w:hAnsi="Arial" w:cs="Arial"/>
          <w:b/>
          <w:lang w:val="en-GB"/>
        </w:rPr>
        <w:t>Authors:</w:t>
      </w:r>
      <w:r w:rsidRPr="00F37E76">
        <w:rPr>
          <w:rFonts w:ascii="Arial" w:hAnsi="Arial" w:cs="Arial"/>
          <w:b/>
          <w:lang w:val="en-GB"/>
        </w:rPr>
        <w:tab/>
      </w:r>
      <w:r w:rsidR="00E31288">
        <w:rPr>
          <w:rFonts w:ascii="Arial" w:hAnsi="Arial" w:cs="Arial"/>
          <w:lang w:val="en-GB"/>
        </w:rPr>
        <w:t>Fai Liu/Dan Niedere</w:t>
      </w:r>
    </w:p>
    <w:p w:rsidR="00452ADE" w:rsidRPr="00F37E76" w:rsidRDefault="00452ADE" w:rsidP="00D21221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:rsidR="00D21221" w:rsidRPr="00F37E76" w:rsidRDefault="00452ADE" w:rsidP="00D21221">
      <w:pPr>
        <w:pStyle w:val="FrontPage"/>
        <w:spacing w:before="0"/>
        <w:ind w:left="2160" w:hanging="2160"/>
        <w:rPr>
          <w:rFonts w:ascii="Arial" w:hAnsi="Arial" w:cs="Arial"/>
          <w:bCs/>
          <w:lang w:val="en-GB"/>
        </w:rPr>
      </w:pPr>
      <w:r w:rsidRPr="00F37E76">
        <w:rPr>
          <w:rFonts w:ascii="Arial" w:hAnsi="Arial" w:cs="Arial"/>
          <w:b/>
          <w:lang w:val="en-GB"/>
        </w:rPr>
        <w:t>Contributors:</w:t>
      </w:r>
      <w:r w:rsidR="006C7A4E" w:rsidRPr="00F37E76">
        <w:rPr>
          <w:rFonts w:ascii="Arial" w:hAnsi="Arial" w:cs="Arial"/>
          <w:b/>
          <w:lang w:val="en-GB"/>
        </w:rPr>
        <w:tab/>
      </w:r>
    </w:p>
    <w:p w:rsidR="006C7A4E" w:rsidRPr="00F37E76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  <w:r w:rsidRPr="00F37E76">
        <w:rPr>
          <w:rFonts w:ascii="Arial" w:hAnsi="Arial" w:cs="Arial"/>
          <w:b/>
          <w:lang w:val="en-GB"/>
        </w:rPr>
        <w:tab/>
      </w:r>
    </w:p>
    <w:p w:rsidR="006C7A4E" w:rsidRPr="00F37E76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:rsidR="006C7A4E" w:rsidRPr="00F37E76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:rsidR="006C7A4E" w:rsidRPr="00F37E76" w:rsidRDefault="006C7A4E" w:rsidP="006C7A4E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 w:rsidRPr="00F37E76">
        <w:rPr>
          <w:rFonts w:ascii="Arial" w:hAnsi="Arial" w:cs="Arial"/>
          <w:b/>
          <w:lang w:val="en-GB"/>
        </w:rPr>
        <w:t>Document Version:</w:t>
      </w:r>
      <w:r w:rsidRPr="00F37E76">
        <w:rPr>
          <w:rFonts w:ascii="Arial" w:hAnsi="Arial" w:cs="Arial"/>
          <w:lang w:val="en-GB"/>
        </w:rPr>
        <w:tab/>
      </w:r>
      <w:r w:rsidR="00D64187" w:rsidRPr="00F37E76">
        <w:rPr>
          <w:rFonts w:ascii="Arial" w:hAnsi="Arial" w:cs="Arial"/>
          <w:lang w:val="en-GB"/>
        </w:rPr>
        <w:t>V</w:t>
      </w:r>
      <w:r w:rsidR="002A191B">
        <w:rPr>
          <w:rFonts w:ascii="Arial" w:hAnsi="Arial" w:cs="Arial"/>
          <w:lang w:val="en-GB"/>
        </w:rPr>
        <w:t>0.1</w:t>
      </w:r>
    </w:p>
    <w:p w:rsidR="006C7A4E" w:rsidRPr="00F37E76" w:rsidRDefault="006C7A4E" w:rsidP="006C7A4E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 w:rsidRPr="00F37E76">
        <w:rPr>
          <w:rFonts w:ascii="Arial" w:hAnsi="Arial" w:cs="Arial"/>
          <w:b/>
          <w:lang w:val="en-GB"/>
        </w:rPr>
        <w:t>Date:</w:t>
      </w:r>
      <w:r w:rsidRPr="00F37E76">
        <w:rPr>
          <w:rFonts w:ascii="Arial" w:hAnsi="Arial" w:cs="Arial"/>
          <w:lang w:val="en-GB"/>
        </w:rPr>
        <w:tab/>
      </w:r>
      <w:r w:rsidRPr="00F37E76">
        <w:rPr>
          <w:rFonts w:ascii="Arial" w:hAnsi="Arial" w:cs="Arial"/>
          <w:lang w:val="en-GB"/>
        </w:rPr>
        <w:tab/>
      </w:r>
      <w:r w:rsidR="00E31288">
        <w:rPr>
          <w:rFonts w:ascii="Arial" w:hAnsi="Arial" w:cs="Arial"/>
          <w:lang w:val="en-GB"/>
        </w:rPr>
        <w:t>April</w:t>
      </w:r>
      <w:r w:rsidR="003F0BE7">
        <w:rPr>
          <w:rFonts w:ascii="Arial" w:hAnsi="Arial" w:cs="Arial"/>
          <w:lang w:val="en-GB"/>
        </w:rPr>
        <w:t xml:space="preserve"> 2016</w:t>
      </w:r>
    </w:p>
    <w:p w:rsidR="00AE2EB4" w:rsidRPr="00F37E76" w:rsidRDefault="00797EE8" w:rsidP="00AE2EB4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Status: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="00203FF2">
        <w:rPr>
          <w:rFonts w:ascii="Arial" w:hAnsi="Arial" w:cs="Arial"/>
          <w:lang w:val="en-GB"/>
        </w:rPr>
        <w:t>Draft</w:t>
      </w:r>
    </w:p>
    <w:p w:rsidR="00484803" w:rsidRPr="00F37E76" w:rsidRDefault="0048480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:rsidR="00484803" w:rsidRDefault="0048480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:rsidR="006A6ED4" w:rsidRPr="00F37E76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:rsidR="00CC5483" w:rsidRPr="00F37E76" w:rsidRDefault="00CC548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:rsidR="007F46A0" w:rsidRPr="00F37E76" w:rsidRDefault="007F46A0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:rsidR="007F46A0" w:rsidRPr="00F37E76" w:rsidRDefault="007F46A0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:rsidR="007F46A0" w:rsidRPr="00F37E76" w:rsidRDefault="007F46A0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Cs w:val="20"/>
          <w:lang w:val="en-GB"/>
        </w:rPr>
      </w:pPr>
    </w:p>
    <w:p w:rsidR="00CC5483" w:rsidRPr="00F37E76" w:rsidRDefault="00CC5483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37E76">
        <w:rPr>
          <w:rFonts w:ascii="Arial" w:hAnsi="Arial" w:cs="Arial"/>
          <w:b/>
          <w:szCs w:val="20"/>
          <w:lang w:val="en-GB"/>
        </w:rPr>
        <w:t>CONFIDENTIAL INFORMATION</w:t>
      </w:r>
    </w:p>
    <w:p w:rsidR="00CC5483" w:rsidRPr="00F37E76" w:rsidRDefault="004844EF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37E76">
        <w:rPr>
          <w:rFonts w:ascii="Arial" w:hAnsi="Arial" w:cs="Arial"/>
          <w:szCs w:val="20"/>
          <w:lang w:val="en-GB"/>
        </w:rPr>
        <w:t>T</w:t>
      </w:r>
      <w:r w:rsidR="00CC5483" w:rsidRPr="00F37E76">
        <w:rPr>
          <w:rFonts w:ascii="Arial" w:hAnsi="Arial" w:cs="Arial"/>
          <w:szCs w:val="20"/>
          <w:lang w:val="en-GB"/>
        </w:rPr>
        <w:t xml:space="preserve">his document contains information proprietary to </w:t>
      </w:r>
      <w:r w:rsidRPr="00F37E76">
        <w:rPr>
          <w:rFonts w:ascii="Arial" w:hAnsi="Arial" w:cs="Arial"/>
          <w:szCs w:val="20"/>
          <w:lang w:val="en-GB"/>
        </w:rPr>
        <w:t xml:space="preserve">Thomson </w:t>
      </w:r>
      <w:r w:rsidR="00CC5483" w:rsidRPr="00F37E76">
        <w:rPr>
          <w:rFonts w:ascii="Arial" w:hAnsi="Arial" w:cs="Arial"/>
          <w:szCs w:val="20"/>
          <w:lang w:val="en-GB"/>
        </w:rPr>
        <w:t xml:space="preserve">Reuters and may not </w:t>
      </w:r>
      <w:r w:rsidR="003258BD" w:rsidRPr="00F37E76">
        <w:rPr>
          <w:rFonts w:ascii="Arial" w:hAnsi="Arial" w:cs="Arial"/>
          <w:szCs w:val="20"/>
          <w:lang w:val="en-GB"/>
        </w:rPr>
        <w:t xml:space="preserve">be </w:t>
      </w:r>
      <w:r w:rsidR="00CC5483" w:rsidRPr="00F37E76">
        <w:rPr>
          <w:rFonts w:ascii="Arial" w:hAnsi="Arial" w:cs="Arial"/>
          <w:szCs w:val="20"/>
          <w:lang w:val="en-GB"/>
        </w:rPr>
        <w:t xml:space="preserve">reproduced, disclosed or used in whole or part without express permission of </w:t>
      </w:r>
      <w:r w:rsidRPr="00F37E76">
        <w:rPr>
          <w:rFonts w:ascii="Arial" w:hAnsi="Arial" w:cs="Arial"/>
          <w:szCs w:val="20"/>
          <w:lang w:val="en-GB"/>
        </w:rPr>
        <w:t>Thomson Reuters</w:t>
      </w:r>
      <w:r w:rsidR="00CC5483" w:rsidRPr="00F37E76">
        <w:rPr>
          <w:rFonts w:ascii="Arial" w:hAnsi="Arial" w:cs="Arial"/>
          <w:szCs w:val="20"/>
          <w:lang w:val="en-GB"/>
        </w:rPr>
        <w:t>.</w:t>
      </w:r>
    </w:p>
    <w:p w:rsidR="00CC5483" w:rsidRPr="00F37E76" w:rsidRDefault="00CC5483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</w:p>
    <w:p w:rsidR="00CC5483" w:rsidRPr="00F37E76" w:rsidRDefault="00A47732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37E76">
        <w:rPr>
          <w:rFonts w:ascii="Arial" w:hAnsi="Arial" w:cs="Arial"/>
          <w:szCs w:val="20"/>
          <w:lang w:val="en-GB"/>
        </w:rPr>
        <w:t xml:space="preserve">© </w:t>
      </w:r>
      <w:r w:rsidR="004844EF" w:rsidRPr="00F37E76">
        <w:rPr>
          <w:rFonts w:ascii="Arial" w:hAnsi="Arial" w:cs="Arial"/>
          <w:szCs w:val="20"/>
          <w:lang w:val="en-GB"/>
        </w:rPr>
        <w:t xml:space="preserve">Thomson </w:t>
      </w:r>
      <w:r w:rsidR="003F0BE7">
        <w:rPr>
          <w:rFonts w:ascii="Arial" w:hAnsi="Arial" w:cs="Arial"/>
          <w:szCs w:val="20"/>
          <w:lang w:val="en-GB"/>
        </w:rPr>
        <w:t>Reuters 2016</w:t>
      </w:r>
    </w:p>
    <w:p w:rsidR="006C7A4E" w:rsidRPr="00F37E76" w:rsidRDefault="006C7A4E" w:rsidP="006C7A4E">
      <w:pPr>
        <w:pStyle w:val="apphead1"/>
        <w:numPr>
          <w:ilvl w:val="0"/>
          <w:numId w:val="0"/>
        </w:numPr>
        <w:rPr>
          <w:rFonts w:cs="Arial"/>
          <w:lang w:val="en-GB"/>
        </w:rPr>
      </w:pPr>
      <w:r w:rsidRPr="00F37E76">
        <w:rPr>
          <w:rFonts w:cs="Arial"/>
          <w:lang w:val="en-GB"/>
        </w:rPr>
        <w:lastRenderedPageBreak/>
        <w:t>Contents</w:t>
      </w:r>
      <w:bookmarkEnd w:id="0"/>
    </w:p>
    <w:p w:rsidR="00AA3DA6" w:rsidRDefault="00204FD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r w:rsidRPr="00F37E76">
        <w:rPr>
          <w:rFonts w:ascii="Arial" w:hAnsi="Arial"/>
        </w:rPr>
        <w:fldChar w:fldCharType="begin"/>
      </w:r>
      <w:r w:rsidR="005F7497" w:rsidRPr="00F37E76">
        <w:rPr>
          <w:rFonts w:ascii="Arial" w:hAnsi="Arial"/>
        </w:rPr>
        <w:instrText xml:space="preserve"> TOC \o "1-3" \h \z \u </w:instrText>
      </w:r>
      <w:r w:rsidRPr="00F37E76">
        <w:rPr>
          <w:rFonts w:ascii="Arial" w:hAnsi="Arial"/>
        </w:rPr>
        <w:fldChar w:fldCharType="separate"/>
      </w:r>
      <w:hyperlink w:anchor="_Toc448410033" w:history="1">
        <w:r w:rsidR="00AA3DA6" w:rsidRPr="008E58F8">
          <w:rPr>
            <w:rStyle w:val="Hyperlink"/>
            <w:rFonts w:cs="Arial"/>
            <w:noProof/>
          </w:rPr>
          <w:t>1</w:t>
        </w:r>
        <w:r w:rsidR="00AA3DA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AA3DA6" w:rsidRPr="008E58F8">
          <w:rPr>
            <w:rStyle w:val="Hyperlink"/>
            <w:rFonts w:cs="Arial"/>
            <w:noProof/>
          </w:rPr>
          <w:t>Introduction</w:t>
        </w:r>
        <w:r w:rsidR="00AA3DA6">
          <w:rPr>
            <w:noProof/>
            <w:webHidden/>
          </w:rPr>
          <w:tab/>
        </w:r>
        <w:r w:rsidR="00AA3DA6">
          <w:rPr>
            <w:noProof/>
            <w:webHidden/>
          </w:rPr>
          <w:fldChar w:fldCharType="begin"/>
        </w:r>
        <w:r w:rsidR="00AA3DA6">
          <w:rPr>
            <w:noProof/>
            <w:webHidden/>
          </w:rPr>
          <w:instrText xml:space="preserve"> PAGEREF _Toc448410033 \h </w:instrText>
        </w:r>
        <w:r w:rsidR="00AA3DA6">
          <w:rPr>
            <w:noProof/>
            <w:webHidden/>
          </w:rPr>
        </w:r>
        <w:r w:rsidR="00AA3DA6">
          <w:rPr>
            <w:noProof/>
            <w:webHidden/>
          </w:rPr>
          <w:fldChar w:fldCharType="separate"/>
        </w:r>
        <w:r w:rsidR="00AA3DA6">
          <w:rPr>
            <w:noProof/>
            <w:webHidden/>
          </w:rPr>
          <w:t>3</w:t>
        </w:r>
        <w:r w:rsidR="00AA3DA6">
          <w:rPr>
            <w:noProof/>
            <w:webHidden/>
          </w:rPr>
          <w:fldChar w:fldCharType="end"/>
        </w:r>
      </w:hyperlink>
    </w:p>
    <w:p w:rsidR="00AA3DA6" w:rsidRDefault="00AA3DA6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8410034" w:history="1">
        <w:r w:rsidRPr="008E58F8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8E58F8">
          <w:rPr>
            <w:rStyle w:val="Hyperlink"/>
            <w:noProof/>
          </w:rPr>
          <w:t>Management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_Toc448410034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3DA6" w:rsidRDefault="00AA3DA6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8410035" w:history="1">
        <w:r w:rsidRPr="008E58F8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8E58F8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_Toc448410035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3DA6" w:rsidRDefault="00AA3DA6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8410036" w:history="1">
        <w:r w:rsidRPr="008E58F8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8E58F8">
          <w:rPr>
            <w:rStyle w:val="Hyperlink"/>
            <w:noProof/>
          </w:rPr>
          <w:t>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_Toc448410036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3DA6" w:rsidRDefault="00AA3DA6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8410037" w:history="1">
        <w:r w:rsidRPr="008E58F8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8E58F8">
          <w:rPr>
            <w:rStyle w:val="Hyperlink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_Toc448410037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3DA6" w:rsidRDefault="00AA3DA6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8410038" w:history="1">
        <w:r w:rsidRPr="008E58F8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8E58F8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_Toc448410038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3DA6" w:rsidRDefault="00AA3DA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448410039" w:history="1">
        <w:r w:rsidRPr="008E58F8">
          <w:rPr>
            <w:rStyle w:val="Hyperlink"/>
            <w:rFonts w:cs="Arial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Pr="008E58F8">
          <w:rPr>
            <w:rStyle w:val="Hyperlink"/>
            <w:rFonts w:cs="Arial"/>
            <w:noProof/>
          </w:rPr>
          <w:t>DFM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_Toc448410039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3DA6" w:rsidRDefault="00AA3DA6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8410040" w:history="1">
        <w:r w:rsidRPr="008E58F8">
          <w:rPr>
            <w:rStyle w:val="Hyperlink"/>
            <w:bCs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8E58F8">
          <w:rPr>
            <w:rStyle w:val="Hyperlink"/>
            <w:bCs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_Toc448410040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3DA6" w:rsidRDefault="00AA3DA6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8410041" w:history="1">
        <w:r w:rsidRPr="008E58F8">
          <w:rPr>
            <w:rStyle w:val="Hyperlink"/>
            <w:bCs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8E58F8">
          <w:rPr>
            <w:rStyle w:val="Hyperlink"/>
            <w:bCs/>
            <w:noProof/>
          </w:rPr>
          <w:t>New DFM Infrastructure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_Toc448410041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3DA6" w:rsidRDefault="00AA3DA6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8410042" w:history="1">
        <w:r w:rsidRPr="008E58F8">
          <w:rPr>
            <w:rStyle w:val="Hyperlink"/>
            <w:bCs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8E58F8">
          <w:rPr>
            <w:rStyle w:val="Hyperlink"/>
            <w:bCs/>
            <w:noProof/>
          </w:rPr>
          <w:t>Infrastructure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_Toc448410042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3DA6" w:rsidRDefault="00AA3DA6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8410043" w:history="1">
        <w:r w:rsidRPr="008E58F8">
          <w:rPr>
            <w:rStyle w:val="Hyperlink"/>
            <w:bCs/>
            <w:noProof/>
          </w:rPr>
          <w:t>2.4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8E58F8">
          <w:rPr>
            <w:rStyle w:val="Hyperlink"/>
            <w:bCs/>
            <w:noProof/>
          </w:rPr>
          <w:t>Jumpbox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_Toc448410043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3DA6" w:rsidRDefault="00AA3DA6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8410044" w:history="1">
        <w:r w:rsidRPr="008E58F8">
          <w:rPr>
            <w:rStyle w:val="Hyperlink"/>
            <w:bCs/>
            <w:noProof/>
          </w:rPr>
          <w:t>2.5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8E58F8">
          <w:rPr>
            <w:rStyle w:val="Hyperlink"/>
            <w:bCs/>
            <w:noProof/>
          </w:rPr>
          <w:t>DFM to Filer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_Toc448410044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3DA6" w:rsidRDefault="00AA3DA6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8410045" w:history="1">
        <w:r w:rsidRPr="008E58F8">
          <w:rPr>
            <w:rStyle w:val="Hyperlink"/>
            <w:bCs/>
            <w:noProof/>
          </w:rPr>
          <w:t>2.6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8E58F8">
          <w:rPr>
            <w:rStyle w:val="Hyperlink"/>
            <w:bCs/>
            <w:noProof/>
          </w:rPr>
          <w:t>Script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_Toc448410045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3DA6" w:rsidRDefault="00AA3DA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448410046" w:history="1">
        <w:r w:rsidRPr="008E58F8">
          <w:rPr>
            <w:rStyle w:val="Hyperlink"/>
            <w:noProof/>
          </w:rPr>
          <w:t>Appendix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_Toc448410046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A3DA6" w:rsidRDefault="00AA3DA6">
      <w:pPr>
        <w:pStyle w:val="TOC2"/>
        <w:tabs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8410047" w:history="1">
        <w:r w:rsidRPr="008E58F8">
          <w:rPr>
            <w:rStyle w:val="Hyperlink"/>
            <w:noProof/>
          </w:rPr>
          <w:t>List of Scripts on Jumboxes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_Toc448410047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7207" w:rsidRPr="00F37E76" w:rsidRDefault="00204FD2" w:rsidP="006C7A4E">
      <w:pPr>
        <w:pStyle w:val="BodyText"/>
        <w:rPr>
          <w:rFonts w:eastAsia="Times New Roman" w:cs="Arial"/>
        </w:rPr>
      </w:pPr>
      <w:r w:rsidRPr="00F37E76">
        <w:rPr>
          <w:rFonts w:eastAsia="Times New Roman" w:cs="Arial"/>
        </w:rPr>
        <w:fldChar w:fldCharType="end"/>
      </w:r>
    </w:p>
    <w:p w:rsidR="006C7A4E" w:rsidRPr="00F37E76" w:rsidRDefault="006C7A4E" w:rsidP="00B24658">
      <w:pPr>
        <w:pStyle w:val="Heading1"/>
        <w:ind w:hanging="290"/>
        <w:rPr>
          <w:rFonts w:cs="Arial"/>
          <w:lang w:val="en-GB"/>
        </w:rPr>
      </w:pPr>
      <w:bookmarkStart w:id="1" w:name="_Ref132187732"/>
      <w:bookmarkStart w:id="2" w:name="_Toc448410033"/>
      <w:r w:rsidRPr="00F37E76">
        <w:rPr>
          <w:rFonts w:cs="Arial"/>
          <w:lang w:val="en-GB"/>
        </w:rPr>
        <w:lastRenderedPageBreak/>
        <w:t>Introduction</w:t>
      </w:r>
      <w:bookmarkEnd w:id="2"/>
    </w:p>
    <w:p w:rsidR="006C7A4E" w:rsidRPr="00F37E76" w:rsidRDefault="00891E55" w:rsidP="008F49F5">
      <w:pPr>
        <w:pStyle w:val="Heading2"/>
      </w:pPr>
      <w:bookmarkStart w:id="3" w:name="_Toc448410034"/>
      <w:r w:rsidRPr="00F37E76">
        <w:t xml:space="preserve">Management </w:t>
      </w:r>
      <w:r w:rsidR="006C7A4E" w:rsidRPr="00F37E76">
        <w:t>Summary</w:t>
      </w:r>
      <w:bookmarkEnd w:id="1"/>
      <w:bookmarkEnd w:id="3"/>
    </w:p>
    <w:p w:rsidR="00346B3B" w:rsidRDefault="00E31288" w:rsidP="00E90662">
      <w:pPr>
        <w:pStyle w:val="BodyText"/>
        <w:ind w:left="284"/>
        <w:rPr>
          <w:rFonts w:cs="Arial"/>
        </w:rPr>
      </w:pPr>
      <w:r>
        <w:rPr>
          <w:rFonts w:cs="Arial"/>
        </w:rPr>
        <w:t>Cheat sheet detailing new DFM infrastructure</w:t>
      </w:r>
    </w:p>
    <w:p w:rsidR="006C7A4E" w:rsidRPr="00F37E76" w:rsidRDefault="006C7A4E" w:rsidP="008F49F5">
      <w:pPr>
        <w:pStyle w:val="Heading2"/>
      </w:pPr>
      <w:bookmarkStart w:id="4" w:name="_Toc160342758"/>
      <w:bookmarkStart w:id="5" w:name="_Toc448410035"/>
      <w:bookmarkEnd w:id="4"/>
      <w:r w:rsidRPr="00F37E76">
        <w:t>Change History</w:t>
      </w:r>
      <w:bookmarkEnd w:id="5"/>
    </w:p>
    <w:tbl>
      <w:tblPr>
        <w:tblW w:w="9803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828"/>
        <w:gridCol w:w="2040"/>
        <w:gridCol w:w="1535"/>
        <w:gridCol w:w="5400"/>
      </w:tblGrid>
      <w:tr w:rsidR="006C7A4E" w:rsidRPr="00F37E76" w:rsidTr="00D862F9">
        <w:tc>
          <w:tcPr>
            <w:tcW w:w="828" w:type="dxa"/>
            <w:shd w:val="pct20" w:color="000000" w:fill="FFFFFF"/>
          </w:tcPr>
          <w:p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Ver</w:t>
            </w:r>
          </w:p>
        </w:tc>
        <w:tc>
          <w:tcPr>
            <w:tcW w:w="2040" w:type="dxa"/>
            <w:shd w:val="pct20" w:color="000000" w:fill="FFFFFF"/>
          </w:tcPr>
          <w:p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Date</w:t>
            </w:r>
          </w:p>
        </w:tc>
        <w:tc>
          <w:tcPr>
            <w:tcW w:w="1535" w:type="dxa"/>
            <w:shd w:val="pct20" w:color="000000" w:fill="FFFFFF"/>
          </w:tcPr>
          <w:p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Author</w:t>
            </w:r>
          </w:p>
        </w:tc>
        <w:tc>
          <w:tcPr>
            <w:tcW w:w="5400" w:type="dxa"/>
            <w:shd w:val="pct20" w:color="000000" w:fill="FFFFFF"/>
          </w:tcPr>
          <w:p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Key Changes</w:t>
            </w:r>
          </w:p>
        </w:tc>
      </w:tr>
      <w:tr w:rsidR="006C7A4E" w:rsidRPr="00F37E76" w:rsidTr="00D862F9">
        <w:tc>
          <w:tcPr>
            <w:tcW w:w="828" w:type="dxa"/>
            <w:shd w:val="pct5" w:color="000000" w:fill="FFFFFF"/>
          </w:tcPr>
          <w:p w:rsidR="006C7A4E" w:rsidRPr="00F37E76" w:rsidRDefault="001534A7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0.1</w:t>
            </w:r>
          </w:p>
        </w:tc>
        <w:tc>
          <w:tcPr>
            <w:tcW w:w="2040" w:type="dxa"/>
            <w:shd w:val="pct5" w:color="000000" w:fill="FFFFFF"/>
          </w:tcPr>
          <w:p w:rsidR="006C7A4E" w:rsidRPr="00F37E76" w:rsidRDefault="00E31288" w:rsidP="00D62DEB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April</w:t>
            </w:r>
            <w:r w:rsidR="006A6ED4">
              <w:rPr>
                <w:rFonts w:eastAsia="Times New Roman" w:cs="Arial"/>
              </w:rPr>
              <w:t xml:space="preserve"> 201</w:t>
            </w:r>
            <w:r w:rsidR="00707A8A">
              <w:rPr>
                <w:rFonts w:eastAsia="Times New Roman" w:cs="Arial"/>
              </w:rPr>
              <w:t>6</w:t>
            </w:r>
          </w:p>
        </w:tc>
        <w:tc>
          <w:tcPr>
            <w:tcW w:w="1535" w:type="dxa"/>
            <w:shd w:val="pct5" w:color="000000" w:fill="FFFFFF"/>
          </w:tcPr>
          <w:p w:rsidR="006C7A4E" w:rsidRPr="00F37E76" w:rsidRDefault="00E31288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Fai Liu</w:t>
            </w:r>
          </w:p>
        </w:tc>
        <w:tc>
          <w:tcPr>
            <w:tcW w:w="5400" w:type="dxa"/>
            <w:shd w:val="pct5" w:color="000000" w:fill="FFFFFF"/>
          </w:tcPr>
          <w:p w:rsidR="006C7A4E" w:rsidRPr="00F37E76" w:rsidRDefault="0033518D" w:rsidP="003C2C8A">
            <w:pPr>
              <w:pStyle w:val="BodyText"/>
              <w:spacing w:after="0"/>
              <w:rPr>
                <w:rFonts w:eastAsia="Times New Roman" w:cs="Arial"/>
              </w:rPr>
            </w:pPr>
            <w:r w:rsidRPr="00F37E76">
              <w:rPr>
                <w:rFonts w:eastAsia="Times New Roman" w:cs="Arial"/>
              </w:rPr>
              <w:t>Initial Version</w:t>
            </w:r>
          </w:p>
        </w:tc>
      </w:tr>
      <w:tr w:rsidR="00F46BFC" w:rsidRPr="00F37E76" w:rsidTr="00D862F9">
        <w:tc>
          <w:tcPr>
            <w:tcW w:w="828" w:type="dxa"/>
            <w:shd w:val="pct5" w:color="000000" w:fill="FFFFFF"/>
          </w:tcPr>
          <w:p w:rsidR="00F46BFC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:rsidR="00F46BFC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:rsidR="00F46BFC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:rsidR="00F46BFC" w:rsidRPr="00F37E76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46BFC" w:rsidRPr="00F37E76" w:rsidTr="007D5BD3">
        <w:tc>
          <w:tcPr>
            <w:tcW w:w="828" w:type="dxa"/>
            <w:shd w:val="pct5" w:color="000000" w:fill="FFFFFF"/>
          </w:tcPr>
          <w:p w:rsidR="00F46BFC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:rsidR="00F46BFC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:rsidR="00F46BFC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:rsidR="00F46BFC" w:rsidRPr="00F37E76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46BFC" w:rsidRPr="00F37E76" w:rsidTr="00D862F9">
        <w:tc>
          <w:tcPr>
            <w:tcW w:w="828" w:type="dxa"/>
            <w:shd w:val="pct5" w:color="000000" w:fill="FFFFFF"/>
          </w:tcPr>
          <w:p w:rsidR="00F46BFC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:rsidR="00F46BFC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:rsidR="00F46BFC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:rsidR="00F46BFC" w:rsidRPr="00F37E76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46BFC" w:rsidRPr="00F37E76" w:rsidTr="00D862F9">
        <w:tc>
          <w:tcPr>
            <w:tcW w:w="828" w:type="dxa"/>
            <w:shd w:val="pct5" w:color="000000" w:fill="FFFFFF"/>
          </w:tcPr>
          <w:p w:rsidR="00F46BFC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:rsidR="00F46BFC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:rsidR="00F46BFC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:rsidR="00F46BFC" w:rsidRPr="00F37E76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46BFC" w:rsidRPr="00F37E76" w:rsidTr="00D862F9">
        <w:tc>
          <w:tcPr>
            <w:tcW w:w="828" w:type="dxa"/>
            <w:shd w:val="pct5" w:color="000000" w:fill="FFFFFF"/>
          </w:tcPr>
          <w:p w:rsidR="00F46BFC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:rsidR="00F46BFC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:rsidR="00F46BFC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:rsidR="00F46BFC" w:rsidRPr="00F37E76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46BFC" w:rsidRPr="00F37E76" w:rsidTr="00D862F9">
        <w:tc>
          <w:tcPr>
            <w:tcW w:w="828" w:type="dxa"/>
            <w:shd w:val="pct5" w:color="000000" w:fill="FFFFFF"/>
          </w:tcPr>
          <w:p w:rsidR="00F46BFC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:rsidR="00F46BFC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:rsidR="00F46BFC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:rsidR="00F46BFC" w:rsidRPr="00F37E76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46BFC" w:rsidRPr="00F37E76" w:rsidTr="00D862F9">
        <w:tc>
          <w:tcPr>
            <w:tcW w:w="828" w:type="dxa"/>
            <w:shd w:val="pct5" w:color="000000" w:fill="FFFFFF"/>
          </w:tcPr>
          <w:p w:rsidR="00F46BFC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:rsidR="00F46BFC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:rsidR="00F46BFC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:rsidR="00F46BFC" w:rsidRPr="00F37E76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46BFC" w:rsidRPr="00F37E76" w:rsidTr="00D862F9">
        <w:tc>
          <w:tcPr>
            <w:tcW w:w="828" w:type="dxa"/>
            <w:shd w:val="pct5" w:color="000000" w:fill="FFFFFF"/>
          </w:tcPr>
          <w:p w:rsidR="00F46BFC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:rsidR="00F46BFC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:rsidR="00F46BFC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:rsidR="00F46BFC" w:rsidRPr="00F37E76" w:rsidRDefault="00F46BFC" w:rsidP="00F46BF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</w:tbl>
    <w:p w:rsidR="006B56E8" w:rsidRPr="00F37E76" w:rsidRDefault="006B56E8" w:rsidP="006B56E8">
      <w:pPr>
        <w:pStyle w:val="BodyText"/>
        <w:rPr>
          <w:rFonts w:cs="Arial"/>
          <w:lang w:val="en-US"/>
        </w:rPr>
      </w:pPr>
      <w:bookmarkStart w:id="6" w:name="_Toc441577650"/>
      <w:bookmarkStart w:id="7" w:name="_Toc510332937"/>
      <w:bookmarkStart w:id="8" w:name="_Toc511190204"/>
      <w:bookmarkStart w:id="9" w:name="_Toc511190485"/>
      <w:bookmarkStart w:id="10" w:name="_Toc511190597"/>
      <w:bookmarkStart w:id="11" w:name="_Toc511204953"/>
      <w:bookmarkStart w:id="12" w:name="_Toc511205071"/>
      <w:bookmarkStart w:id="13" w:name="_Toc521436409"/>
      <w:bookmarkStart w:id="14" w:name="_Toc526847994"/>
      <w:bookmarkStart w:id="15" w:name="_Toc510332941"/>
      <w:bookmarkStart w:id="16" w:name="_Toc511190212"/>
      <w:bookmarkStart w:id="17" w:name="_Toc511190493"/>
      <w:bookmarkStart w:id="18" w:name="_Toc511190605"/>
      <w:bookmarkStart w:id="19" w:name="_Toc511204961"/>
      <w:bookmarkStart w:id="20" w:name="_Toc511205079"/>
      <w:bookmarkStart w:id="21" w:name="_Toc521436413"/>
      <w:bookmarkStart w:id="22" w:name="_Toc526848003"/>
    </w:p>
    <w:p w:rsidR="00F17A5E" w:rsidRDefault="00F17A5E">
      <w:pPr>
        <w:rPr>
          <w:rFonts w:ascii="Arial" w:hAnsi="Arial"/>
          <w:b/>
          <w:sz w:val="28"/>
          <w:szCs w:val="20"/>
          <w:lang w:val="en-US"/>
        </w:rPr>
      </w:pPr>
      <w:r>
        <w:br w:type="page"/>
      </w:r>
    </w:p>
    <w:p w:rsidR="00AE2EB4" w:rsidRPr="00F37E76" w:rsidRDefault="00AE2EB4" w:rsidP="008F49F5">
      <w:pPr>
        <w:pStyle w:val="Heading2"/>
      </w:pPr>
      <w:bookmarkStart w:id="23" w:name="_Toc448410036"/>
      <w:r w:rsidRPr="00F37E76">
        <w:lastRenderedPageBreak/>
        <w:t>Distribution List</w:t>
      </w:r>
      <w:bookmarkEnd w:id="23"/>
    </w:p>
    <w:tbl>
      <w:tblPr>
        <w:tblW w:w="9708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2388"/>
        <w:gridCol w:w="7320"/>
      </w:tblGrid>
      <w:tr w:rsidR="00AE2EB4" w:rsidRPr="00F37E76" w:rsidTr="00D862F9">
        <w:tc>
          <w:tcPr>
            <w:tcW w:w="2388" w:type="dxa"/>
            <w:shd w:val="pct20" w:color="000000" w:fill="FFFFFF"/>
          </w:tcPr>
          <w:p w:rsidR="00AE2EB4" w:rsidRPr="00F37E76" w:rsidRDefault="00AE2EB4" w:rsidP="003C2C8A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Name</w:t>
            </w:r>
          </w:p>
        </w:tc>
        <w:tc>
          <w:tcPr>
            <w:tcW w:w="7320" w:type="dxa"/>
            <w:shd w:val="pct20" w:color="000000" w:fill="FFFFFF"/>
          </w:tcPr>
          <w:p w:rsidR="00AE2EB4" w:rsidRPr="00F37E76" w:rsidRDefault="00AE2EB4" w:rsidP="003C2C8A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Role</w:t>
            </w:r>
          </w:p>
        </w:tc>
      </w:tr>
      <w:tr w:rsidR="00AE2EB4" w:rsidRPr="00F37E76" w:rsidTr="00D862F9">
        <w:tc>
          <w:tcPr>
            <w:tcW w:w="2388" w:type="dxa"/>
            <w:shd w:val="pct5" w:color="000000" w:fill="FFFFFF"/>
          </w:tcPr>
          <w:p w:rsidR="00AE2EB4" w:rsidRPr="00F37E76" w:rsidRDefault="006A6ED4" w:rsidP="00E3128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Storage </w:t>
            </w:r>
            <w:r w:rsidR="00E31288">
              <w:rPr>
                <w:rFonts w:ascii="Arial" w:hAnsi="Arial" w:cs="Arial"/>
                <w:sz w:val="20"/>
                <w:szCs w:val="20"/>
              </w:rPr>
              <w:t>Support</w:t>
            </w:r>
          </w:p>
        </w:tc>
        <w:tc>
          <w:tcPr>
            <w:tcW w:w="7320" w:type="dxa"/>
            <w:shd w:val="pct5" w:color="000000" w:fill="FFFFFF"/>
          </w:tcPr>
          <w:p w:rsidR="00AE2EB4" w:rsidRPr="00F37E76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Reviewer</w:t>
            </w:r>
          </w:p>
        </w:tc>
      </w:tr>
      <w:tr w:rsidR="008C7A70" w:rsidRPr="00F37E76" w:rsidTr="00D862F9">
        <w:tc>
          <w:tcPr>
            <w:tcW w:w="2388" w:type="dxa"/>
            <w:shd w:val="pct5" w:color="000000" w:fill="FFFFFF"/>
          </w:tcPr>
          <w:p w:rsidR="008C7A70" w:rsidRPr="00F37E76" w:rsidRDefault="006A6ED4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 Delivery</w:t>
            </w:r>
          </w:p>
        </w:tc>
        <w:tc>
          <w:tcPr>
            <w:tcW w:w="7320" w:type="dxa"/>
            <w:shd w:val="pct5" w:color="000000" w:fill="FFFFFF"/>
          </w:tcPr>
          <w:p w:rsidR="008C7A70" w:rsidRPr="00F37E76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Reviewer</w:t>
            </w:r>
          </w:p>
        </w:tc>
      </w:tr>
      <w:tr w:rsidR="00707A8A" w:rsidRPr="00F37E76" w:rsidTr="00D862F9">
        <w:tc>
          <w:tcPr>
            <w:tcW w:w="2388" w:type="dxa"/>
            <w:shd w:val="pct5" w:color="000000" w:fill="FFFFFF"/>
          </w:tcPr>
          <w:p w:rsidR="00707A8A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20" w:type="dxa"/>
            <w:shd w:val="pct5" w:color="000000" w:fill="FFFFFF"/>
          </w:tcPr>
          <w:p w:rsidR="00707A8A" w:rsidRPr="00F37E76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17A5E" w:rsidRDefault="00F17A5E">
      <w:pPr>
        <w:rPr>
          <w:rFonts w:ascii="Arial" w:hAnsi="Arial"/>
          <w:b/>
          <w:sz w:val="28"/>
          <w:szCs w:val="20"/>
          <w:lang w:val="en-US"/>
        </w:rPr>
      </w:pPr>
      <w:bookmarkStart w:id="24" w:name="_Toc160342762"/>
      <w:bookmarkEnd w:id="24"/>
    </w:p>
    <w:p w:rsidR="008F49F5" w:rsidRPr="00F37E76" w:rsidRDefault="008F49F5" w:rsidP="008F49F5">
      <w:pPr>
        <w:pStyle w:val="Heading2"/>
      </w:pPr>
      <w:bookmarkStart w:id="25" w:name="_Toc448410037"/>
      <w:r w:rsidRPr="00F37E76">
        <w:t>Glossary</w:t>
      </w:r>
      <w:bookmarkEnd w:id="25"/>
    </w:p>
    <w:tbl>
      <w:tblPr>
        <w:tblW w:w="8886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1448"/>
        <w:gridCol w:w="7438"/>
      </w:tblGrid>
      <w:tr w:rsidR="008F49F5" w:rsidRPr="00F37E76" w:rsidTr="00B83891">
        <w:tc>
          <w:tcPr>
            <w:tcW w:w="1448" w:type="dxa"/>
            <w:shd w:val="pct20" w:color="000000" w:fill="FFFFFF"/>
          </w:tcPr>
          <w:p w:rsidR="008F49F5" w:rsidRPr="00F37E76" w:rsidRDefault="008F49F5" w:rsidP="00B83891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Term</w:t>
            </w:r>
          </w:p>
        </w:tc>
        <w:tc>
          <w:tcPr>
            <w:tcW w:w="7438" w:type="dxa"/>
            <w:shd w:val="pct20" w:color="000000" w:fill="FFFFFF"/>
          </w:tcPr>
          <w:p w:rsidR="008F49F5" w:rsidRPr="00F37E76" w:rsidRDefault="008F49F5" w:rsidP="00B83891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Definition</w:t>
            </w:r>
          </w:p>
        </w:tc>
      </w:tr>
      <w:tr w:rsidR="008F49F5" w:rsidRPr="00F37E76" w:rsidTr="00B83891">
        <w:tc>
          <w:tcPr>
            <w:tcW w:w="1448" w:type="dxa"/>
            <w:shd w:val="pct5" w:color="000000" w:fill="FFFFFF"/>
          </w:tcPr>
          <w:p w:rsidR="008F49F5" w:rsidRPr="00F37E76" w:rsidRDefault="00E31288" w:rsidP="00B838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DFM</w:t>
            </w:r>
          </w:p>
        </w:tc>
        <w:tc>
          <w:tcPr>
            <w:tcW w:w="7438" w:type="dxa"/>
            <w:shd w:val="pct5" w:color="000000" w:fill="FFFFFF"/>
          </w:tcPr>
          <w:p w:rsidR="008F49F5" w:rsidRPr="00203FF2" w:rsidRDefault="00E31288" w:rsidP="00B838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Fabric Manager</w:t>
            </w:r>
          </w:p>
          <w:p w:rsidR="008F49F5" w:rsidRPr="00F37E76" w:rsidRDefault="008F49F5" w:rsidP="00B838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49F5" w:rsidRPr="00F37E76" w:rsidTr="00B83891">
        <w:tc>
          <w:tcPr>
            <w:tcW w:w="1448" w:type="dxa"/>
            <w:shd w:val="pct5" w:color="000000" w:fill="FFFFFF"/>
          </w:tcPr>
          <w:p w:rsidR="008F49F5" w:rsidRPr="00F37E76" w:rsidRDefault="008F49F5" w:rsidP="00B838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vfiler</w:t>
            </w:r>
          </w:p>
        </w:tc>
        <w:tc>
          <w:tcPr>
            <w:tcW w:w="7438" w:type="dxa"/>
            <w:shd w:val="pct5" w:color="000000" w:fill="FFFFFF"/>
          </w:tcPr>
          <w:p w:rsidR="008F49F5" w:rsidRPr="00F37E76" w:rsidRDefault="008F49F5" w:rsidP="00B838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 xml:space="preserve">A logical storage virtual server, also known as a Storage Virtual Machine (SVM), which contains </w:t>
            </w:r>
            <w:r>
              <w:rPr>
                <w:rFonts w:ascii="Arial" w:hAnsi="Arial" w:cs="Arial"/>
                <w:sz w:val="20"/>
                <w:szCs w:val="20"/>
              </w:rPr>
              <w:t>interfaces</w:t>
            </w:r>
            <w:r w:rsidRPr="00F37E76">
              <w:rPr>
                <w:rFonts w:ascii="Arial" w:hAnsi="Arial" w:cs="Arial"/>
                <w:sz w:val="20"/>
                <w:szCs w:val="20"/>
              </w:rPr>
              <w:t>, Volumes, and configuration information such as access control details.</w:t>
            </w:r>
          </w:p>
        </w:tc>
      </w:tr>
      <w:tr w:rsidR="008F49F5" w:rsidRPr="00F37E76" w:rsidTr="00B83891">
        <w:tc>
          <w:tcPr>
            <w:tcW w:w="1448" w:type="dxa"/>
            <w:shd w:val="pct5" w:color="000000" w:fill="FFFFFF"/>
          </w:tcPr>
          <w:p w:rsidR="008F49F5" w:rsidRPr="00F37E76" w:rsidRDefault="008F49F5" w:rsidP="00B838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38" w:type="dxa"/>
            <w:shd w:val="pct5" w:color="000000" w:fill="FFFFFF"/>
          </w:tcPr>
          <w:p w:rsidR="008F49F5" w:rsidRPr="00F37E76" w:rsidRDefault="008F49F5" w:rsidP="00B838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F49F5" w:rsidRDefault="008F49F5">
      <w:pPr>
        <w:rPr>
          <w:rFonts w:ascii="Arial" w:hAnsi="Arial"/>
          <w:b/>
          <w:sz w:val="28"/>
          <w:szCs w:val="20"/>
          <w:lang w:val="en-US"/>
        </w:rPr>
      </w:pPr>
    </w:p>
    <w:p w:rsidR="00646BAF" w:rsidRPr="00F37E76" w:rsidRDefault="008F49F5" w:rsidP="008F49F5">
      <w:pPr>
        <w:pStyle w:val="Heading2"/>
      </w:pPr>
      <w:bookmarkStart w:id="26" w:name="_Toc448410038"/>
      <w:r>
        <w:t>References</w:t>
      </w:r>
      <w:bookmarkEnd w:id="26"/>
    </w:p>
    <w:tbl>
      <w:tblPr>
        <w:tblW w:w="9840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650"/>
        <w:gridCol w:w="4595"/>
        <w:gridCol w:w="4595"/>
      </w:tblGrid>
      <w:tr w:rsidR="008F49F5" w:rsidRPr="00F37E76" w:rsidTr="008F49F5">
        <w:tc>
          <w:tcPr>
            <w:tcW w:w="650" w:type="dxa"/>
            <w:shd w:val="pct20" w:color="000000" w:fill="FFFFFF"/>
          </w:tcPr>
          <w:p w:rsidR="008F49F5" w:rsidRPr="00F37E76" w:rsidRDefault="008F49F5" w:rsidP="008F49F5">
            <w:pPr>
              <w:pStyle w:val="BodyText"/>
              <w:keepNext/>
              <w:spacing w:after="0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No.</w:t>
            </w:r>
          </w:p>
        </w:tc>
        <w:tc>
          <w:tcPr>
            <w:tcW w:w="4595" w:type="dxa"/>
            <w:shd w:val="pct20" w:color="000000" w:fill="FFFFFF"/>
          </w:tcPr>
          <w:p w:rsidR="008F49F5" w:rsidRDefault="008F49F5" w:rsidP="008F49F5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Title</w:t>
            </w:r>
          </w:p>
        </w:tc>
        <w:tc>
          <w:tcPr>
            <w:tcW w:w="4595" w:type="dxa"/>
            <w:shd w:val="pct20" w:color="000000" w:fill="FFFFFF"/>
          </w:tcPr>
          <w:p w:rsidR="008F49F5" w:rsidRPr="00F37E76" w:rsidRDefault="008F49F5" w:rsidP="008F49F5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Location</w:t>
            </w:r>
          </w:p>
        </w:tc>
      </w:tr>
      <w:tr w:rsidR="008F49F5" w:rsidRPr="00F37E76" w:rsidTr="008F49F5">
        <w:tc>
          <w:tcPr>
            <w:tcW w:w="650" w:type="dxa"/>
            <w:shd w:val="pct5" w:color="000000" w:fill="FFFFFF"/>
          </w:tcPr>
          <w:p w:rsidR="008F49F5" w:rsidRPr="00F37E76" w:rsidRDefault="008F49F5" w:rsidP="008F49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5" w:type="dxa"/>
            <w:shd w:val="pct5" w:color="000000" w:fill="FFFFFF"/>
          </w:tcPr>
          <w:p w:rsidR="008F49F5" w:rsidRPr="00F37E76" w:rsidRDefault="008F49F5" w:rsidP="008F49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5" w:type="dxa"/>
            <w:shd w:val="pct5" w:color="000000" w:fill="FFFFFF"/>
          </w:tcPr>
          <w:p w:rsidR="008F49F5" w:rsidRPr="00F37E76" w:rsidRDefault="008F49F5" w:rsidP="008F49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49F5" w:rsidRPr="00F37E76" w:rsidTr="008F49F5">
        <w:tc>
          <w:tcPr>
            <w:tcW w:w="650" w:type="dxa"/>
            <w:shd w:val="pct5" w:color="000000" w:fill="FFFFFF"/>
          </w:tcPr>
          <w:p w:rsidR="008F49F5" w:rsidRPr="00F37E76" w:rsidRDefault="008F49F5" w:rsidP="008F49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5" w:type="dxa"/>
            <w:shd w:val="pct5" w:color="000000" w:fill="FFFFFF"/>
          </w:tcPr>
          <w:p w:rsidR="008F49F5" w:rsidRPr="00F37E76" w:rsidRDefault="008F49F5" w:rsidP="008F49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5" w:type="dxa"/>
            <w:shd w:val="pct5" w:color="000000" w:fill="FFFFFF"/>
          </w:tcPr>
          <w:p w:rsidR="008F49F5" w:rsidRPr="00F37E76" w:rsidRDefault="008F49F5" w:rsidP="008F49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49F5" w:rsidRPr="00F37E76" w:rsidTr="008F49F5">
        <w:tc>
          <w:tcPr>
            <w:tcW w:w="650" w:type="dxa"/>
            <w:shd w:val="pct5" w:color="000000" w:fill="FFFFFF"/>
          </w:tcPr>
          <w:p w:rsidR="008F49F5" w:rsidRPr="00F37E76" w:rsidRDefault="008F49F5" w:rsidP="008F49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5" w:type="dxa"/>
            <w:shd w:val="pct5" w:color="000000" w:fill="FFFFFF"/>
          </w:tcPr>
          <w:p w:rsidR="008F49F5" w:rsidRPr="00F37E76" w:rsidRDefault="008F49F5" w:rsidP="008F49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5" w:type="dxa"/>
            <w:shd w:val="pct5" w:color="000000" w:fill="FFFFFF"/>
          </w:tcPr>
          <w:p w:rsidR="008F49F5" w:rsidRPr="00F37E76" w:rsidRDefault="008F49F5" w:rsidP="008F49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527E9" w:rsidRPr="00F37E76" w:rsidRDefault="00E31288" w:rsidP="003527E9">
      <w:pPr>
        <w:pStyle w:val="Heading1"/>
        <w:ind w:hanging="290"/>
        <w:rPr>
          <w:rFonts w:cs="Arial"/>
        </w:rPr>
      </w:pPr>
      <w:bookmarkStart w:id="27" w:name="_Toc448410039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cs="Arial"/>
        </w:rPr>
        <w:lastRenderedPageBreak/>
        <w:t>DFM</w:t>
      </w:r>
      <w:bookmarkEnd w:id="27"/>
    </w:p>
    <w:p w:rsidR="003527E9" w:rsidRPr="00F37E76" w:rsidRDefault="000A4DC3" w:rsidP="008F49F5">
      <w:pPr>
        <w:pStyle w:val="Heading2"/>
        <w:rPr>
          <w:rStyle w:val="Strong"/>
          <w:b/>
        </w:rPr>
      </w:pPr>
      <w:bookmarkStart w:id="28" w:name="_Toc448410040"/>
      <w:r>
        <w:rPr>
          <w:rStyle w:val="Strong"/>
          <w:b/>
        </w:rPr>
        <w:t>Overview</w:t>
      </w:r>
      <w:bookmarkEnd w:id="28"/>
    </w:p>
    <w:p w:rsidR="00203FF2" w:rsidRPr="00203FF2" w:rsidRDefault="00E31288" w:rsidP="00203FF2">
      <w:pPr>
        <w:ind w:left="142"/>
        <w:rPr>
          <w:rFonts w:ascii="Arial" w:hAnsi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Storage Engineering and Support have been working on a new DFM Infrastructure to replace the old aging environment. This documents the new environment in a quick cheat sheet format for reference by Support and Delivery Engineers</w:t>
      </w:r>
    </w:p>
    <w:p w:rsidR="004B5A16" w:rsidRDefault="00E31288" w:rsidP="008F49F5">
      <w:pPr>
        <w:pStyle w:val="Heading2"/>
        <w:rPr>
          <w:rStyle w:val="Strong"/>
          <w:b/>
        </w:rPr>
      </w:pPr>
      <w:bookmarkStart w:id="29" w:name="_Toc448410041"/>
      <w:r>
        <w:rPr>
          <w:rStyle w:val="Strong"/>
          <w:b/>
        </w:rPr>
        <w:t>New DFM Infrastructure</w:t>
      </w:r>
      <w:bookmarkEnd w:id="29"/>
    </w:p>
    <w:p w:rsidR="000625E9" w:rsidRPr="00E31288" w:rsidRDefault="00174342" w:rsidP="00E31288">
      <w:pPr>
        <w:pStyle w:val="BodyText"/>
        <w:numPr>
          <w:ilvl w:val="0"/>
          <w:numId w:val="38"/>
        </w:numPr>
      </w:pPr>
      <w:r w:rsidRPr="00E31288">
        <w:rPr>
          <w:lang w:val="en-US"/>
        </w:rPr>
        <w:t>Separate DFM Responsibilities and Scale-Out vs. Scale-Up when necessary.</w:t>
      </w:r>
    </w:p>
    <w:p w:rsidR="000625E9" w:rsidRPr="00E31288" w:rsidRDefault="00174342" w:rsidP="00E31288">
      <w:pPr>
        <w:pStyle w:val="BodyText"/>
        <w:numPr>
          <w:ilvl w:val="1"/>
          <w:numId w:val="38"/>
        </w:numPr>
      </w:pPr>
      <w:r w:rsidRPr="00E31288">
        <w:rPr>
          <w:lang w:val="en-US"/>
        </w:rPr>
        <w:t>Alerting DFM</w:t>
      </w:r>
    </w:p>
    <w:p w:rsidR="000625E9" w:rsidRPr="00E31288" w:rsidRDefault="00174342" w:rsidP="00E31288">
      <w:pPr>
        <w:pStyle w:val="BodyText"/>
        <w:numPr>
          <w:ilvl w:val="2"/>
          <w:numId w:val="38"/>
        </w:numPr>
      </w:pPr>
      <w:r w:rsidRPr="00E31288">
        <w:rPr>
          <w:lang w:val="en-US"/>
        </w:rPr>
        <w:t>One primary/standby DFM per CIS/CPS environment will handle alarm generation to EMAT</w:t>
      </w:r>
    </w:p>
    <w:p w:rsidR="000625E9" w:rsidRPr="00E31288" w:rsidRDefault="00174342" w:rsidP="00E31288">
      <w:pPr>
        <w:pStyle w:val="BodyText"/>
        <w:numPr>
          <w:ilvl w:val="2"/>
          <w:numId w:val="38"/>
        </w:numPr>
      </w:pPr>
      <w:r w:rsidRPr="00E31288">
        <w:rPr>
          <w:lang w:val="en-US"/>
        </w:rPr>
        <w:t>Both primary and standby DFM’s will poll the same set of controllers</w:t>
      </w:r>
    </w:p>
    <w:p w:rsidR="000625E9" w:rsidRPr="00E31288" w:rsidRDefault="00174342" w:rsidP="00E31288">
      <w:pPr>
        <w:pStyle w:val="BodyText"/>
        <w:numPr>
          <w:ilvl w:val="2"/>
          <w:numId w:val="38"/>
        </w:numPr>
      </w:pPr>
      <w:r w:rsidRPr="00E31288">
        <w:rPr>
          <w:lang w:val="en-US"/>
        </w:rPr>
        <w:t>Standby will have DFM alarms configured but disabled</w:t>
      </w:r>
    </w:p>
    <w:p w:rsidR="000625E9" w:rsidRPr="00E31288" w:rsidRDefault="00174342" w:rsidP="00E31288">
      <w:pPr>
        <w:pStyle w:val="BodyText"/>
        <w:numPr>
          <w:ilvl w:val="2"/>
          <w:numId w:val="38"/>
        </w:numPr>
      </w:pPr>
      <w:r w:rsidRPr="00E31288">
        <w:rPr>
          <w:lang w:val="en-US"/>
        </w:rPr>
        <w:t>A combination of local and external scripts/processes will determine when failover is needed</w:t>
      </w:r>
    </w:p>
    <w:p w:rsidR="000625E9" w:rsidRPr="00E31288" w:rsidRDefault="00174342" w:rsidP="00E31288">
      <w:pPr>
        <w:pStyle w:val="BodyText"/>
        <w:numPr>
          <w:ilvl w:val="1"/>
          <w:numId w:val="38"/>
        </w:numPr>
      </w:pPr>
      <w:r w:rsidRPr="00E31288">
        <w:rPr>
          <w:lang w:val="en-US"/>
        </w:rPr>
        <w:t>Performance DFM</w:t>
      </w:r>
    </w:p>
    <w:p w:rsidR="000625E9" w:rsidRPr="00E31288" w:rsidRDefault="00174342" w:rsidP="00E31288">
      <w:pPr>
        <w:pStyle w:val="BodyText"/>
        <w:numPr>
          <w:ilvl w:val="2"/>
          <w:numId w:val="38"/>
        </w:numPr>
      </w:pPr>
      <w:r w:rsidRPr="00E31288">
        <w:rPr>
          <w:lang w:val="en-US"/>
        </w:rPr>
        <w:t xml:space="preserve">25 controllers per DFM, with the expectation to scale horizontally.  </w:t>
      </w:r>
    </w:p>
    <w:p w:rsidR="000625E9" w:rsidRPr="00E31288" w:rsidRDefault="00174342" w:rsidP="00E31288">
      <w:pPr>
        <w:pStyle w:val="BodyText"/>
        <w:numPr>
          <w:ilvl w:val="3"/>
          <w:numId w:val="38"/>
        </w:numPr>
      </w:pPr>
      <w:r w:rsidRPr="00E31288">
        <w:rPr>
          <w:lang w:val="en-US"/>
        </w:rPr>
        <w:t>If a module has more than 25 controllers, there will be multiple performance DFM’s in that module</w:t>
      </w:r>
    </w:p>
    <w:p w:rsidR="000625E9" w:rsidRPr="00E31288" w:rsidRDefault="00174342" w:rsidP="00E31288">
      <w:pPr>
        <w:pStyle w:val="BodyText"/>
        <w:numPr>
          <w:ilvl w:val="2"/>
          <w:numId w:val="38"/>
        </w:numPr>
      </w:pPr>
      <w:r w:rsidRPr="00E31288">
        <w:rPr>
          <w:lang w:val="en-US"/>
        </w:rPr>
        <w:t xml:space="preserve">No Standby performance DFM’s at this time. </w:t>
      </w:r>
    </w:p>
    <w:p w:rsidR="000625E9" w:rsidRPr="00E31288" w:rsidRDefault="00174342" w:rsidP="00E31288">
      <w:pPr>
        <w:pStyle w:val="BodyText"/>
        <w:numPr>
          <w:ilvl w:val="3"/>
          <w:numId w:val="38"/>
        </w:numPr>
      </w:pPr>
      <w:r w:rsidRPr="00E31288">
        <w:rPr>
          <w:lang w:val="en-US"/>
        </w:rPr>
        <w:t>Acknowledged this may result in data gaps.</w:t>
      </w:r>
    </w:p>
    <w:p w:rsidR="000625E9" w:rsidRPr="00E31288" w:rsidRDefault="00174342" w:rsidP="00E31288">
      <w:pPr>
        <w:pStyle w:val="BodyText"/>
        <w:numPr>
          <w:ilvl w:val="2"/>
          <w:numId w:val="38"/>
        </w:numPr>
      </w:pPr>
      <w:r w:rsidRPr="00E31288">
        <w:rPr>
          <w:lang w:val="en-US"/>
        </w:rPr>
        <w:t>Data motion will be executed from this HW to avoid impacting monitoring and alarms.</w:t>
      </w:r>
    </w:p>
    <w:p w:rsidR="000625E9" w:rsidRPr="00E31288" w:rsidRDefault="00174342" w:rsidP="00E31288">
      <w:pPr>
        <w:pStyle w:val="BodyText"/>
        <w:numPr>
          <w:ilvl w:val="2"/>
          <w:numId w:val="38"/>
        </w:numPr>
      </w:pPr>
      <w:r w:rsidRPr="00E31288">
        <w:rPr>
          <w:lang w:val="en-US"/>
        </w:rPr>
        <w:t>NMC performance viewing from this infrastructure.</w:t>
      </w:r>
    </w:p>
    <w:p w:rsidR="000625E9" w:rsidRPr="00E31288" w:rsidRDefault="00174342" w:rsidP="00E31288">
      <w:pPr>
        <w:pStyle w:val="BodyText"/>
        <w:numPr>
          <w:ilvl w:val="0"/>
          <w:numId w:val="38"/>
        </w:numPr>
      </w:pPr>
      <w:r w:rsidRPr="00E31288">
        <w:rPr>
          <w:lang w:val="en-US"/>
        </w:rPr>
        <w:t>Infrastructure will purchased for strategic locations. Filers in non-strategic DC’s will be managed by “orphan” DFM infrastructure in strategic locations. (see diagram)</w:t>
      </w:r>
    </w:p>
    <w:p w:rsidR="000625E9" w:rsidRPr="00E31288" w:rsidRDefault="00174342" w:rsidP="00E31288">
      <w:pPr>
        <w:pStyle w:val="BodyText"/>
        <w:numPr>
          <w:ilvl w:val="0"/>
          <w:numId w:val="38"/>
        </w:numPr>
      </w:pPr>
      <w:r w:rsidRPr="00E31288">
        <w:rPr>
          <w:lang w:val="en-US"/>
        </w:rPr>
        <w:t>Reduced access of DFM infrastructure</w:t>
      </w:r>
    </w:p>
    <w:p w:rsidR="000625E9" w:rsidRPr="00E31288" w:rsidRDefault="00174342" w:rsidP="00E31288">
      <w:pPr>
        <w:pStyle w:val="BodyText"/>
        <w:numPr>
          <w:ilvl w:val="1"/>
          <w:numId w:val="38"/>
        </w:numPr>
      </w:pPr>
      <w:r w:rsidRPr="00E31288">
        <w:rPr>
          <w:lang w:val="en-US"/>
        </w:rPr>
        <w:t xml:space="preserve">Unless required, access to DFM is not encouraged. </w:t>
      </w:r>
    </w:p>
    <w:p w:rsidR="000625E9" w:rsidRPr="00E31288" w:rsidRDefault="00174342" w:rsidP="00E31288">
      <w:pPr>
        <w:pStyle w:val="BodyText"/>
        <w:numPr>
          <w:ilvl w:val="0"/>
          <w:numId w:val="38"/>
        </w:numPr>
      </w:pPr>
      <w:r w:rsidRPr="00E31288">
        <w:rPr>
          <w:lang w:val="en-US"/>
        </w:rPr>
        <w:t>New-  “Jumpbox” will replace the need to access DFM servers directly</w:t>
      </w:r>
    </w:p>
    <w:p w:rsidR="000625E9" w:rsidRPr="00E31288" w:rsidRDefault="00174342" w:rsidP="00E31288">
      <w:pPr>
        <w:pStyle w:val="BodyText"/>
        <w:numPr>
          <w:ilvl w:val="1"/>
          <w:numId w:val="38"/>
        </w:numPr>
      </w:pPr>
      <w:r w:rsidRPr="00E31288">
        <w:rPr>
          <w:lang w:val="en-US"/>
        </w:rPr>
        <w:t>One VM per region will be the entry point for filer access.</w:t>
      </w:r>
    </w:p>
    <w:p w:rsidR="000625E9" w:rsidRPr="00E31288" w:rsidRDefault="00174342" w:rsidP="00E31288">
      <w:pPr>
        <w:pStyle w:val="BodyText"/>
        <w:numPr>
          <w:ilvl w:val="1"/>
          <w:numId w:val="38"/>
        </w:numPr>
      </w:pPr>
      <w:r w:rsidRPr="00E31288">
        <w:rPr>
          <w:lang w:val="en-US"/>
        </w:rPr>
        <w:t xml:space="preserve">Everyone has access here.  New location for home-grown scripts you may have that makes your job easier. </w:t>
      </w:r>
    </w:p>
    <w:p w:rsidR="00005D42" w:rsidRDefault="00005D42">
      <w:pPr>
        <w:rPr>
          <w:lang w:val="en-US"/>
        </w:rPr>
        <w:sectPr w:rsidR="00005D42" w:rsidSect="001D0488">
          <w:headerReference w:type="even" r:id="rId14"/>
          <w:headerReference w:type="default" r:id="rId15"/>
          <w:footerReference w:type="default" r:id="rId16"/>
          <w:headerReference w:type="first" r:id="rId17"/>
          <w:footerReference w:type="first" r:id="rId18"/>
          <w:type w:val="nextColumn"/>
          <w:pgSz w:w="11907" w:h="16840" w:code="9"/>
          <w:pgMar w:top="720" w:right="720" w:bottom="720" w:left="720" w:header="720" w:footer="720" w:gutter="0"/>
          <w:cols w:space="720"/>
          <w:docGrid w:linePitch="326"/>
        </w:sectPr>
      </w:pPr>
      <w:r>
        <w:rPr>
          <w:lang w:val="en-US"/>
        </w:rPr>
        <w:br w:type="page"/>
      </w:r>
    </w:p>
    <w:p w:rsidR="00E31288" w:rsidRPr="00005D42" w:rsidRDefault="00E31288" w:rsidP="00005D42">
      <w:pPr>
        <w:pStyle w:val="Heading2"/>
        <w:ind w:hanging="614"/>
        <w:rPr>
          <w:rStyle w:val="Strong"/>
        </w:rPr>
      </w:pPr>
      <w:bookmarkStart w:id="30" w:name="_Toc448410042"/>
      <w:r w:rsidRPr="00005D42">
        <w:rPr>
          <w:rStyle w:val="Strong"/>
        </w:rPr>
        <w:lastRenderedPageBreak/>
        <w:t>Infrastructure Diagram</w:t>
      </w:r>
      <w:bookmarkEnd w:id="30"/>
    </w:p>
    <w:p w:rsidR="00005D42" w:rsidRDefault="00005D42" w:rsidP="00005D42">
      <w:pPr>
        <w:jc w:val="center"/>
        <w:sectPr w:rsidR="00005D42" w:rsidSect="00005D42">
          <w:pgSz w:w="16840" w:h="11907" w:orient="landscape" w:code="9"/>
          <w:pgMar w:top="720" w:right="720" w:bottom="720" w:left="720" w:header="720" w:footer="720" w:gutter="0"/>
          <w:cols w:space="720"/>
          <w:docGrid w:linePitch="326"/>
        </w:sectPr>
      </w:pPr>
      <w:r>
        <w:object w:dxaOrig="23744" w:dyaOrig="15233" w14:anchorId="36F27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5.5pt;height:420.75pt" o:ole="">
            <v:imagedata r:id="rId19" o:title=""/>
          </v:shape>
          <o:OLEObject Type="Embed" ProgID="Visio.Drawing.11" ShapeID="_x0000_i1025" DrawAspect="Content" ObjectID="_1522151920" r:id="rId20"/>
        </w:object>
      </w:r>
    </w:p>
    <w:p w:rsidR="00E31288" w:rsidRPr="00E31288" w:rsidRDefault="00E31288" w:rsidP="00E31288">
      <w:pPr>
        <w:pStyle w:val="BodyText"/>
        <w:rPr>
          <w:lang w:val="en-US"/>
        </w:rPr>
      </w:pPr>
    </w:p>
    <w:p w:rsidR="00005D42" w:rsidRDefault="00005D42" w:rsidP="008F49F5">
      <w:pPr>
        <w:pStyle w:val="Heading2"/>
        <w:rPr>
          <w:rStyle w:val="Strong"/>
          <w:b/>
        </w:rPr>
      </w:pPr>
      <w:bookmarkStart w:id="31" w:name="_Toc448410043"/>
      <w:r>
        <w:rPr>
          <w:rStyle w:val="Strong"/>
          <w:b/>
        </w:rPr>
        <w:t>Jumpbox List</w:t>
      </w:r>
      <w:bookmarkEnd w:id="31"/>
    </w:p>
    <w:p w:rsidR="00005D42" w:rsidRDefault="00005D42" w:rsidP="00005D42">
      <w:pPr>
        <w:pStyle w:val="BodyText"/>
        <w:rPr>
          <w:lang w:val="en-US"/>
        </w:rPr>
      </w:pPr>
      <w:r>
        <w:rPr>
          <w:lang w:val="en-US"/>
        </w:rPr>
        <w:t>The following jump boxes should be used for any administration on the DFM hosts. Direct logon to the DFM servers should be avoided.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7"/>
        <w:gridCol w:w="1050"/>
        <w:gridCol w:w="2583"/>
        <w:gridCol w:w="2583"/>
      </w:tblGrid>
      <w:tr w:rsidR="00996633" w:rsidRPr="00005D42" w:rsidTr="00096BC0">
        <w:tc>
          <w:tcPr>
            <w:tcW w:w="4237" w:type="dxa"/>
          </w:tcPr>
          <w:p w:rsidR="00996633" w:rsidRPr="00005D42" w:rsidRDefault="00996633" w:rsidP="00005D42">
            <w:pPr>
              <w:pStyle w:val="BodyText"/>
              <w:rPr>
                <w:b/>
                <w:lang w:val="en-US"/>
              </w:rPr>
            </w:pPr>
            <w:r w:rsidRPr="00005D42">
              <w:rPr>
                <w:b/>
                <w:lang w:val="en-US"/>
              </w:rPr>
              <w:t>DNS Name</w:t>
            </w:r>
          </w:p>
        </w:tc>
        <w:tc>
          <w:tcPr>
            <w:tcW w:w="1050" w:type="dxa"/>
          </w:tcPr>
          <w:p w:rsidR="00996633" w:rsidRPr="00005D42" w:rsidRDefault="00996633" w:rsidP="00005D42">
            <w:pPr>
              <w:pStyle w:val="BodyText"/>
              <w:rPr>
                <w:b/>
                <w:lang w:val="en-US"/>
              </w:rPr>
            </w:pPr>
            <w:r w:rsidRPr="00005D42">
              <w:rPr>
                <w:b/>
                <w:lang w:val="en-US"/>
              </w:rPr>
              <w:t>Location</w:t>
            </w:r>
          </w:p>
        </w:tc>
        <w:tc>
          <w:tcPr>
            <w:tcW w:w="2583" w:type="dxa"/>
          </w:tcPr>
          <w:p w:rsidR="00996633" w:rsidRPr="00005D42" w:rsidRDefault="00996633" w:rsidP="00005D42">
            <w:pPr>
              <w:pStyle w:val="BodyText"/>
              <w:rPr>
                <w:b/>
                <w:lang w:val="en-US"/>
              </w:rPr>
            </w:pPr>
            <w:r w:rsidRPr="00005D42">
              <w:rPr>
                <w:b/>
                <w:lang w:val="en-US"/>
              </w:rPr>
              <w:t>IP</w:t>
            </w:r>
          </w:p>
        </w:tc>
        <w:tc>
          <w:tcPr>
            <w:tcW w:w="2583" w:type="dxa"/>
          </w:tcPr>
          <w:p w:rsidR="00996633" w:rsidRPr="00005D42" w:rsidRDefault="00996633" w:rsidP="00005D42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Host Name</w:t>
            </w:r>
          </w:p>
        </w:tc>
      </w:tr>
      <w:tr w:rsidR="00996633" w:rsidTr="00096BC0">
        <w:tc>
          <w:tcPr>
            <w:tcW w:w="4237" w:type="dxa"/>
          </w:tcPr>
          <w:p w:rsidR="00996633" w:rsidRPr="00005D42" w:rsidRDefault="00996633" w:rsidP="00005D42">
            <w:pPr>
              <w:pStyle w:val="BodyText"/>
              <w:rPr>
                <w:lang w:val="en-US"/>
              </w:rPr>
            </w:pPr>
            <w:r w:rsidRPr="00005D42">
              <w:rPr>
                <w:lang w:val="en-US"/>
              </w:rPr>
              <w:t>dfm7-dco-jump-e01</w:t>
            </w:r>
            <w:r>
              <w:rPr>
                <w:lang w:val="en-US"/>
              </w:rPr>
              <w:t>.int.thomsonreuters.com</w:t>
            </w:r>
          </w:p>
        </w:tc>
        <w:tc>
          <w:tcPr>
            <w:tcW w:w="1050" w:type="dxa"/>
          </w:tcPr>
          <w:p w:rsidR="00996633" w:rsidRDefault="00996633" w:rsidP="00005D4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Eagan E</w:t>
            </w:r>
          </w:p>
        </w:tc>
        <w:tc>
          <w:tcPr>
            <w:tcW w:w="2583" w:type="dxa"/>
          </w:tcPr>
          <w:p w:rsidR="00996633" w:rsidRDefault="00996633" w:rsidP="00005D4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159.42.128.16</w:t>
            </w:r>
          </w:p>
        </w:tc>
        <w:tc>
          <w:tcPr>
            <w:tcW w:w="2583" w:type="dxa"/>
          </w:tcPr>
          <w:p w:rsidR="00996633" w:rsidRDefault="00996633" w:rsidP="00005D4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C152mad</w:t>
            </w:r>
          </w:p>
        </w:tc>
      </w:tr>
      <w:tr w:rsidR="00996633" w:rsidTr="00096BC0">
        <w:tc>
          <w:tcPr>
            <w:tcW w:w="4237" w:type="dxa"/>
          </w:tcPr>
          <w:p w:rsidR="00996633" w:rsidRPr="00005D42" w:rsidRDefault="00996633" w:rsidP="00005D42">
            <w:pPr>
              <w:pStyle w:val="BodyText"/>
              <w:rPr>
                <w:lang w:val="en-US"/>
              </w:rPr>
            </w:pPr>
            <w:r w:rsidRPr="00005D42">
              <w:rPr>
                <w:lang w:val="en-US"/>
              </w:rPr>
              <w:t>dfm7-dco-jump-d01</w:t>
            </w:r>
            <w:r>
              <w:rPr>
                <w:lang w:val="en-US"/>
              </w:rPr>
              <w:t>. .int.thomsonreuters.com</w:t>
            </w:r>
          </w:p>
        </w:tc>
        <w:tc>
          <w:tcPr>
            <w:tcW w:w="1050" w:type="dxa"/>
          </w:tcPr>
          <w:p w:rsidR="00996633" w:rsidRDefault="00996633" w:rsidP="00005D4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DTC</w:t>
            </w:r>
          </w:p>
        </w:tc>
        <w:tc>
          <w:tcPr>
            <w:tcW w:w="2583" w:type="dxa"/>
          </w:tcPr>
          <w:p w:rsidR="00996633" w:rsidRDefault="00D858FF" w:rsidP="00005D4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159.42.68.33</w:t>
            </w:r>
          </w:p>
        </w:tc>
        <w:tc>
          <w:tcPr>
            <w:tcW w:w="2583" w:type="dxa"/>
          </w:tcPr>
          <w:p w:rsidR="00996633" w:rsidRDefault="00D858FF" w:rsidP="00005D4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C659xxa</w:t>
            </w:r>
          </w:p>
        </w:tc>
      </w:tr>
      <w:tr w:rsidR="00996633" w:rsidTr="00096BC0">
        <w:tc>
          <w:tcPr>
            <w:tcW w:w="4237" w:type="dxa"/>
          </w:tcPr>
          <w:p w:rsidR="00996633" w:rsidRPr="00005D42" w:rsidRDefault="00996633" w:rsidP="00005D42">
            <w:pPr>
              <w:pStyle w:val="BodyText"/>
              <w:rPr>
                <w:lang w:val="en-US"/>
              </w:rPr>
            </w:pPr>
            <w:r w:rsidRPr="00005D42">
              <w:rPr>
                <w:lang w:val="en-US"/>
              </w:rPr>
              <w:t>dfm7-dco-jump-k01</w:t>
            </w:r>
            <w:r>
              <w:rPr>
                <w:lang w:val="en-US"/>
              </w:rPr>
              <w:t>. .int.thomsonreuters.com</w:t>
            </w:r>
          </w:p>
        </w:tc>
        <w:tc>
          <w:tcPr>
            <w:tcW w:w="1050" w:type="dxa"/>
          </w:tcPr>
          <w:p w:rsidR="00996633" w:rsidRDefault="00D858FF" w:rsidP="00005D4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Hong Kong</w:t>
            </w:r>
          </w:p>
        </w:tc>
        <w:tc>
          <w:tcPr>
            <w:tcW w:w="2583" w:type="dxa"/>
          </w:tcPr>
          <w:p w:rsidR="00996633" w:rsidRDefault="00D858FF" w:rsidP="00005D4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159.42.16.1</w:t>
            </w:r>
          </w:p>
        </w:tc>
        <w:tc>
          <w:tcPr>
            <w:tcW w:w="2583" w:type="dxa"/>
          </w:tcPr>
          <w:p w:rsidR="00996633" w:rsidRDefault="00D858FF" w:rsidP="00005D4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C155fmj</w:t>
            </w:r>
          </w:p>
        </w:tc>
      </w:tr>
    </w:tbl>
    <w:p w:rsidR="00005D42" w:rsidRPr="00005D42" w:rsidRDefault="00005D42" w:rsidP="00005D42">
      <w:pPr>
        <w:pStyle w:val="BodyText"/>
        <w:rPr>
          <w:lang w:val="en-US"/>
        </w:rPr>
      </w:pPr>
    </w:p>
    <w:p w:rsidR="00691E60" w:rsidRDefault="00005D42" w:rsidP="008F49F5">
      <w:pPr>
        <w:pStyle w:val="Heading2"/>
        <w:rPr>
          <w:rStyle w:val="Strong"/>
          <w:b/>
        </w:rPr>
      </w:pPr>
      <w:bookmarkStart w:id="32" w:name="_Toc448410044"/>
      <w:r>
        <w:rPr>
          <w:rStyle w:val="Strong"/>
          <w:b/>
        </w:rPr>
        <w:t>DFM to Filer List</w:t>
      </w:r>
      <w:bookmarkEnd w:id="32"/>
    </w:p>
    <w:p w:rsidR="000967AA" w:rsidRDefault="00005D42" w:rsidP="00005D42">
      <w:pPr>
        <w:pStyle w:val="BodyText"/>
        <w:rPr>
          <w:lang w:val="en-US"/>
        </w:rPr>
      </w:pPr>
      <w:r>
        <w:rPr>
          <w:lang w:val="en-US"/>
        </w:rPr>
        <w:t>The attached spreadsheet contains the DFM to Filer list correct at time of writing.</w:t>
      </w:r>
    </w:p>
    <w:p w:rsidR="00005D42" w:rsidRDefault="00005D42" w:rsidP="00005D42">
      <w:pPr>
        <w:pStyle w:val="BodyText"/>
        <w:rPr>
          <w:lang w:val="en-US"/>
        </w:rPr>
      </w:pPr>
      <w:r>
        <w:rPr>
          <w:lang w:val="en-US"/>
        </w:rPr>
        <w:object w:dxaOrig="1531" w:dyaOrig="991" w14:anchorId="4D8A0C78">
          <v:shape id="_x0000_i1026" type="#_x0000_t75" style="width:76.5pt;height:49.5pt" o:ole="">
            <v:imagedata r:id="rId21" o:title=""/>
          </v:shape>
          <o:OLEObject Type="Embed" ProgID="Excel.Sheet.12" ShapeID="_x0000_i1026" DrawAspect="Icon" ObjectID="_1522151921" r:id="rId22"/>
        </w:object>
      </w:r>
    </w:p>
    <w:p w:rsidR="000967AA" w:rsidRDefault="000967AA" w:rsidP="000967AA">
      <w:pPr>
        <w:pStyle w:val="BodyText"/>
        <w:rPr>
          <w:lang w:val="en-US"/>
        </w:rPr>
      </w:pPr>
      <w:r>
        <w:rPr>
          <w:lang w:val="en-US"/>
        </w:rPr>
        <w:t>There are also two helper commands on the jump boxes to assist with lookups:</w:t>
      </w:r>
    </w:p>
    <w:p w:rsidR="000967AA" w:rsidRDefault="000967AA" w:rsidP="000967AA">
      <w:pPr>
        <w:pStyle w:val="BodyText"/>
        <w:rPr>
          <w:lang w:val="en-US"/>
        </w:rPr>
      </w:pPr>
      <w:r>
        <w:rPr>
          <w:lang w:val="en-US"/>
        </w:rPr>
        <w:t>dlist &lt;vFiler&gt; (dlist prod-corp-f0346) will provide a mapping to physical filer and DFM</w:t>
      </w:r>
    </w:p>
    <w:p w:rsidR="000967AA" w:rsidRPr="000967AA" w:rsidRDefault="000967AA" w:rsidP="000967AA">
      <w:pPr>
        <w:pStyle w:val="BodyText"/>
        <w:rPr>
          <w:lang w:val="en-US"/>
        </w:rPr>
      </w:pPr>
      <w:r w:rsidRPr="000967AA">
        <w:rPr>
          <w:lang w:val="en-US"/>
        </w:rPr>
        <w:t>u0173152@c152mad:~&gt; dlist prod-corp-f0346</w:t>
      </w:r>
    </w:p>
    <w:p w:rsidR="000967AA" w:rsidRPr="000967AA" w:rsidRDefault="000967AA" w:rsidP="000967AA">
      <w:pPr>
        <w:pStyle w:val="BodyText"/>
        <w:rPr>
          <w:lang w:val="en-US"/>
        </w:rPr>
      </w:pPr>
      <w:r w:rsidRPr="000967AA">
        <w:rPr>
          <w:lang w:val="en-US"/>
        </w:rPr>
        <w:t>DFM7-CIS-ALRM-F01        eg-nascorp-f03          prod-corp-f0346</w:t>
      </w:r>
    </w:p>
    <w:p w:rsidR="000967AA" w:rsidRPr="000967AA" w:rsidRDefault="000967AA" w:rsidP="000967AA">
      <w:pPr>
        <w:pStyle w:val="BodyText"/>
        <w:rPr>
          <w:lang w:val="en-US"/>
        </w:rPr>
      </w:pPr>
      <w:r w:rsidRPr="000967AA">
        <w:rPr>
          <w:lang w:val="en-US"/>
        </w:rPr>
        <w:t>DFM7-CIS-ALRM-F02        eg-nascorp-f03          prod-corp-f0346</w:t>
      </w:r>
    </w:p>
    <w:p w:rsidR="000967AA" w:rsidRDefault="000967AA" w:rsidP="000967AA">
      <w:pPr>
        <w:pStyle w:val="BodyText"/>
        <w:rPr>
          <w:lang w:val="en-US"/>
        </w:rPr>
      </w:pPr>
      <w:r w:rsidRPr="000967AA">
        <w:rPr>
          <w:lang w:val="en-US"/>
        </w:rPr>
        <w:t>DFM7-CIS-PERF-F01        eg-nascorp-f03          prod-corp-f0346</w:t>
      </w:r>
    </w:p>
    <w:p w:rsidR="000967AA" w:rsidRDefault="000967AA" w:rsidP="000967AA">
      <w:pPr>
        <w:pStyle w:val="BodyText"/>
        <w:rPr>
          <w:lang w:val="en-US"/>
        </w:rPr>
      </w:pPr>
    </w:p>
    <w:p w:rsidR="000967AA" w:rsidRDefault="000967AA" w:rsidP="000967AA">
      <w:pPr>
        <w:pStyle w:val="BodyText"/>
        <w:rPr>
          <w:lang w:val="en-US"/>
        </w:rPr>
      </w:pPr>
      <w:r>
        <w:rPr>
          <w:lang w:val="en-US"/>
        </w:rPr>
        <w:t>pdlist &lt;filer&gt; (dlist eg-nascorp-f05) will provide a mapping of physical filer to dfm</w:t>
      </w:r>
    </w:p>
    <w:p w:rsidR="000967AA" w:rsidRPr="000967AA" w:rsidRDefault="000967AA" w:rsidP="000967AA">
      <w:pPr>
        <w:pStyle w:val="BodyText"/>
        <w:rPr>
          <w:lang w:val="en-US"/>
        </w:rPr>
      </w:pPr>
      <w:r w:rsidRPr="000967AA">
        <w:rPr>
          <w:lang w:val="en-US"/>
        </w:rPr>
        <w:t>u0173152@c152mad:~&gt; pdlist eg-nascorp-f05</w:t>
      </w:r>
    </w:p>
    <w:p w:rsidR="000967AA" w:rsidRPr="000967AA" w:rsidRDefault="000967AA" w:rsidP="000967AA">
      <w:pPr>
        <w:pStyle w:val="BodyText"/>
        <w:rPr>
          <w:lang w:val="en-US"/>
        </w:rPr>
      </w:pPr>
      <w:r w:rsidRPr="000967AA">
        <w:rPr>
          <w:lang w:val="en-US"/>
        </w:rPr>
        <w:t>DFM7-CIS-ALRM-F01       eg-nascorp-f05.int.westgroup.net</w:t>
      </w:r>
    </w:p>
    <w:p w:rsidR="000967AA" w:rsidRPr="000967AA" w:rsidRDefault="000967AA" w:rsidP="000967AA">
      <w:pPr>
        <w:pStyle w:val="BodyText"/>
        <w:rPr>
          <w:lang w:val="en-US"/>
        </w:rPr>
      </w:pPr>
      <w:r w:rsidRPr="000967AA">
        <w:rPr>
          <w:lang w:val="en-US"/>
        </w:rPr>
        <w:t>DFM7-CIS-ALRM-F02       eg-nascorp-f05.int.westgroup.net</w:t>
      </w:r>
    </w:p>
    <w:p w:rsidR="000967AA" w:rsidRDefault="000967AA" w:rsidP="000967AA">
      <w:pPr>
        <w:pStyle w:val="BodyText"/>
        <w:rPr>
          <w:lang w:val="en-US"/>
        </w:rPr>
      </w:pPr>
      <w:r w:rsidRPr="000967AA">
        <w:rPr>
          <w:lang w:val="en-US"/>
        </w:rPr>
        <w:t>DFM7-CIS-PERF-F01       eg-nascorp-f05.int.westgroup.net</w:t>
      </w:r>
    </w:p>
    <w:p w:rsidR="000967AA" w:rsidRDefault="000967AA" w:rsidP="000967AA">
      <w:pPr>
        <w:pStyle w:val="BodyText"/>
        <w:rPr>
          <w:lang w:val="en-US"/>
        </w:rPr>
      </w:pPr>
    </w:p>
    <w:p w:rsidR="000967AA" w:rsidRDefault="000967AA" w:rsidP="000967AA">
      <w:pPr>
        <w:pStyle w:val="BodyText"/>
        <w:rPr>
          <w:lang w:val="en-US"/>
        </w:rPr>
      </w:pPr>
    </w:p>
    <w:p w:rsidR="000967AA" w:rsidRPr="00005D42" w:rsidRDefault="000967AA" w:rsidP="00005D42">
      <w:pPr>
        <w:pStyle w:val="BodyText"/>
        <w:rPr>
          <w:lang w:val="en-US"/>
        </w:rPr>
      </w:pPr>
    </w:p>
    <w:p w:rsidR="00691E60" w:rsidRDefault="00D858FF" w:rsidP="008F49F5">
      <w:pPr>
        <w:pStyle w:val="Heading2"/>
        <w:rPr>
          <w:rStyle w:val="Strong"/>
          <w:b/>
        </w:rPr>
      </w:pPr>
      <w:bookmarkStart w:id="33" w:name="_Toc448410045"/>
      <w:r>
        <w:rPr>
          <w:rStyle w:val="Strong"/>
          <w:b/>
        </w:rPr>
        <w:lastRenderedPageBreak/>
        <w:t>Script location</w:t>
      </w:r>
      <w:bookmarkEnd w:id="33"/>
    </w:p>
    <w:p w:rsidR="00691E60" w:rsidRDefault="00D858FF" w:rsidP="00691E60">
      <w:pPr>
        <w:ind w:left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scripts are to be unified and stored on the jump boxes only. Scripts are available under the following folder(s):</w:t>
      </w:r>
    </w:p>
    <w:p w:rsidR="00D858FF" w:rsidRDefault="00D858FF" w:rsidP="00691E60">
      <w:pPr>
        <w:ind w:left="142"/>
        <w:rPr>
          <w:rFonts w:ascii="Arial" w:hAnsi="Arial" w:cs="Arial"/>
          <w:sz w:val="20"/>
          <w:szCs w:val="20"/>
        </w:rPr>
      </w:pPr>
    </w:p>
    <w:p w:rsidR="00D858FF" w:rsidRDefault="000967AA" w:rsidP="00691E60">
      <w:pPr>
        <w:ind w:left="142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Most scripts will still be located in /filers/admin/scripts/support.</w:t>
      </w:r>
    </w:p>
    <w:p w:rsidR="000967AA" w:rsidRDefault="000967AA" w:rsidP="00691E60">
      <w:pPr>
        <w:ind w:left="142"/>
        <w:rPr>
          <w:rFonts w:ascii="Courier New" w:hAnsi="Courier New" w:cs="Courier New"/>
          <w:b/>
          <w:sz w:val="20"/>
          <w:szCs w:val="20"/>
        </w:rPr>
      </w:pPr>
    </w:p>
    <w:p w:rsidR="000967AA" w:rsidRDefault="000967AA" w:rsidP="00691E60">
      <w:pPr>
        <w:ind w:left="142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The lun_snapvault_update.pl &amp; lun_snapvault_cleanup.pl scripts are located on the alarm secondary DFMs in the /scripts/dfm folder.</w:t>
      </w:r>
    </w:p>
    <w:p w:rsidR="000967AA" w:rsidRDefault="000967AA" w:rsidP="00691E60">
      <w:pPr>
        <w:ind w:left="142"/>
        <w:rPr>
          <w:rFonts w:ascii="Courier New" w:hAnsi="Courier New" w:cs="Courier New"/>
          <w:b/>
          <w:sz w:val="20"/>
          <w:szCs w:val="20"/>
        </w:rPr>
      </w:pPr>
    </w:p>
    <w:p w:rsidR="000967AA" w:rsidRDefault="000967AA" w:rsidP="00691E60">
      <w:pPr>
        <w:ind w:left="142"/>
        <w:rPr>
          <w:rFonts w:ascii="Courier New" w:hAnsi="Courier New" w:cs="Courier New"/>
          <w:b/>
          <w:sz w:val="20"/>
          <w:szCs w:val="20"/>
        </w:rPr>
      </w:pPr>
    </w:p>
    <w:p w:rsidR="00D858FF" w:rsidRDefault="00D858FF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:rsidR="00D858FF" w:rsidRDefault="00D858FF" w:rsidP="00D858FF">
      <w:pPr>
        <w:pStyle w:val="Heading1"/>
        <w:numPr>
          <w:ilvl w:val="0"/>
          <w:numId w:val="0"/>
        </w:numPr>
        <w:ind w:left="432"/>
      </w:pPr>
      <w:bookmarkStart w:id="34" w:name="_Toc448410046"/>
      <w:r>
        <w:lastRenderedPageBreak/>
        <w:t>Appendix A</w:t>
      </w:r>
      <w:bookmarkEnd w:id="34"/>
    </w:p>
    <w:p w:rsidR="006B0CA8" w:rsidRPr="006B0CA8" w:rsidRDefault="006B0CA8" w:rsidP="006B0CA8">
      <w:pPr>
        <w:pStyle w:val="Heading2"/>
        <w:numPr>
          <w:ilvl w:val="0"/>
          <w:numId w:val="0"/>
        </w:numPr>
        <w:ind w:left="756"/>
      </w:pPr>
      <w:bookmarkStart w:id="35" w:name="_Toc448410047"/>
      <w:r>
        <w:t>List of Scripts on Jum</w:t>
      </w:r>
      <w:r w:rsidR="00AA3DA6">
        <w:t>p</w:t>
      </w:r>
      <w:bookmarkStart w:id="36" w:name="_GoBack"/>
      <w:bookmarkEnd w:id="36"/>
      <w:r>
        <w:t>boxes</w:t>
      </w:r>
      <w:bookmarkEnd w:id="35"/>
    </w:p>
    <w:p w:rsidR="00D858FF" w:rsidRDefault="00D858FF" w:rsidP="00D858FF">
      <w:pPr>
        <w:ind w:left="142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Scripts available on Jumpboxes</w:t>
      </w:r>
    </w:p>
    <w:p w:rsidR="00D858FF" w:rsidRDefault="00D858FF" w:rsidP="00D858FF">
      <w:pPr>
        <w:ind w:left="142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This lists the available </w:t>
      </w:r>
      <w:r w:rsidR="009B0573">
        <w:rPr>
          <w:rFonts w:ascii="Courier New" w:hAnsi="Courier New" w:cs="Courier New"/>
          <w:b/>
          <w:sz w:val="20"/>
          <w:szCs w:val="20"/>
        </w:rPr>
        <w:t xml:space="preserve">crontab </w:t>
      </w:r>
      <w:r>
        <w:rPr>
          <w:rFonts w:ascii="Courier New" w:hAnsi="Courier New" w:cs="Courier New"/>
          <w:b/>
          <w:sz w:val="20"/>
          <w:szCs w:val="20"/>
        </w:rPr>
        <w:t>scripts on the Jump Boxes at the time of writing:</w:t>
      </w:r>
    </w:p>
    <w:p w:rsidR="00D858FF" w:rsidRDefault="00D858FF" w:rsidP="00D858FF">
      <w:pPr>
        <w:ind w:left="142"/>
        <w:rPr>
          <w:rFonts w:ascii="Courier New" w:hAnsi="Courier New" w:cs="Courier New"/>
          <w:b/>
          <w:sz w:val="20"/>
          <w:szCs w:val="20"/>
        </w:rPr>
      </w:pP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50 15 10 * * root /filers/admin/scripts/services/bOIT/script/nasmapcreatorv1.2.sh &gt; /filers/admin/scripts/services/bOIT/tmp/nasout.txt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10 02 14 * * root /filers/admin/scripts/services/bOIT/script/nasmapcreatorv1.2.sh &gt; /filers/admin/scripts/services/bOIT/tmp/nasout.txt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00 01 13 * * root /filers/admin/scripts/services/bOIT/script/snapmapcreator.sh &gt; /filers/admin/scripts/services/bOIT/tmp/snapmapout.txt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#00 21 14 * * root /storageScripts/BoIT/all_parse.sh &gt; /storageScripts/BoIT/all_parse.txt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20 08 04 * * root /filers/admin/scripts/services/bOIT/script/nasmapgap.sh &gt; /filers/admin/scripts/services/bOIT/tmp/nasgapout.txt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00 15 17 * * u0144798 /home/u0144798/msil_client_python/cbcompile.py &gt; /home/u0144798/cbout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#dlist and pdlist info gathering scripts (Filer/vFiler to DFM Mapping)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00 23  * * * svcstg_scriptuser /filers/admin/scripts/support/dlistGather.sh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00 23  * * * svcstg_scriptuser /filers/admin/scripts/support/pdlistGather.sh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#Monthly Standards mails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00 20 01 * * svcstg_scriptuser /filers/admin/scripts/support/standardsMail.sh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#vfiler to filer mapping for automation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00 22 * * * root /filers/admin/scripts/support/vfiler-filer_automation.sh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#Hourly ONTAP 8.1.3P1 Volume Perf Data Fix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1 * * * * svcstg_scriptuser /filers/admin/scripts/support/perfBufferReset.pl /etc/dfm/perfBufferReset.list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#S1 HTML Reports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10 23 * * * svcstg_scriptuser /filers/admin/scripts/support/smstat.pl -w &gt; /srv/www/htdocs/netapp/s1/snapmirror/index.html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10 23 * * * svcstg_scriptuser /filers/admin/scripts/support/svstat.pl -w &gt; /srv/www/htdocs/netapp/s1/snapvault/index.html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00 23 * * * svcstg_scriptuser /filers/admin/scripts/support/snapmirror_report.pl -w &gt; /srv/www/htdocs/netapp/report/snapmirror_report.html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00 23 * * * svcstg_scriptuser /filers/admin/scripts/support/snapvault_report.pl -w &gt; /srv/www/htdocs/netapp/report/snapvault_report.html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#S1 snapmirror &amp; snapvault lag emails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19 8,22 * * * svcstg_scriptuser /filers/admin/scripts/support/smstat.pl -p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19 8,22 * * * svcstg_scriptuser /filers/admin/scripts/support/svstat.pl -p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#Snapvault Lag Report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30 3 * * * svcstg_scriptuser /filers/admin/scripts/support/sv_stat.sh &gt; /tmp/results  2&gt;&amp;1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#Archive prune script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#30 20 * * *  root /filers/admin/scripts/support/Archlog_delete_cps_Netapp.sh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#Scholar one Custom perf mail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#0 9 * * * root /filers/admin/scripts/support/eg-nasapp-e41-perfreport.sh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#Miss - 7 -Mode Alert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#0 9 * * * root /filers/admin/scripts/support/miss_all.sh /tmp/miss_final_results 2&gt;&amp;1</w:t>
      </w:r>
    </w:p>
    <w:p w:rsidR="009B0573" w:rsidRPr="009B0573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#Check for dfm services</w:t>
      </w:r>
    </w:p>
    <w:p w:rsidR="00D858FF" w:rsidRPr="00D858FF" w:rsidRDefault="009B0573" w:rsidP="009B0573">
      <w:pPr>
        <w:ind w:left="142"/>
        <w:rPr>
          <w:rFonts w:ascii="Courier New" w:hAnsi="Courier New" w:cs="Courier New"/>
          <w:b/>
          <w:sz w:val="20"/>
          <w:szCs w:val="20"/>
        </w:rPr>
      </w:pPr>
      <w:r w:rsidRPr="009B0573">
        <w:rPr>
          <w:rFonts w:ascii="Courier New" w:hAnsi="Courier New" w:cs="Courier New"/>
          <w:b/>
          <w:sz w:val="20"/>
          <w:szCs w:val="20"/>
        </w:rPr>
        <w:t>#10 * * * * /home/bipul/dfm_check.sh  &gt; /tmp/dfm_h 2&gt;&amp;1</w:t>
      </w:r>
    </w:p>
    <w:sectPr w:rsidR="00D858FF" w:rsidRPr="00D858FF" w:rsidSect="00005D42">
      <w:pgSz w:w="11907" w:h="16840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793" w:rsidRDefault="00113793">
      <w:r>
        <w:separator/>
      </w:r>
    </w:p>
  </w:endnote>
  <w:endnote w:type="continuationSeparator" w:id="0">
    <w:p w:rsidR="00113793" w:rsidRDefault="0011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DC3" w:rsidRDefault="000A4DC3" w:rsidP="00491586">
    <w:pPr>
      <w:pStyle w:val="multi-list"/>
      <w:tabs>
        <w:tab w:val="right" w:pos="8931"/>
      </w:tabs>
      <w:ind w:left="-540"/>
      <w:jc w:val="right"/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DOCPROPERTY  Title  \* MERGEFORMAT </w:instrTex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AA3DA6">
      <w:rPr>
        <w:noProof/>
        <w:sz w:val="16"/>
        <w:szCs w:val="16"/>
      </w:rPr>
      <w:t>9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AA3DA6">
      <w:rPr>
        <w:noProof/>
        <w:sz w:val="16"/>
        <w:szCs w:val="16"/>
      </w:rPr>
      <w:t>9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DC3" w:rsidRDefault="000A4DC3">
    <w:pPr>
      <w:pStyle w:val="multi-list"/>
      <w:ind w:left="0"/>
      <w:jc w:val="center"/>
    </w:pPr>
    <w:r>
      <w:rPr>
        <w:sz w:val="16"/>
      </w:rPr>
      <w:t xml:space="preserve">This document contains information proprietary to Reuters Limited, and may not be reproduced, disclosed or used in whole or part without express written permission of Reuters Limited. © </w:t>
    </w:r>
    <w:r>
      <w:rPr>
        <w:sz w:val="16"/>
      </w:rPr>
      <w:fldChar w:fldCharType="begin"/>
    </w:r>
    <w:r>
      <w:rPr>
        <w:sz w:val="16"/>
      </w:rPr>
      <w:instrText xml:space="preserve"> DATE \@ "yyyy" </w:instrText>
    </w:r>
    <w:r>
      <w:rPr>
        <w:sz w:val="16"/>
      </w:rPr>
      <w:fldChar w:fldCharType="separate"/>
    </w:r>
    <w:r w:rsidR="00AA3DA6">
      <w:rPr>
        <w:noProof/>
        <w:sz w:val="16"/>
      </w:rPr>
      <w:t>2016</w:t>
    </w:r>
    <w:r>
      <w:rPr>
        <w:sz w:val="16"/>
      </w:rPr>
      <w:fldChar w:fldCharType="end"/>
    </w:r>
    <w:r>
      <w:rPr>
        <w:sz w:val="16"/>
      </w:rPr>
      <w:t xml:space="preserve"> Reuters Limited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793" w:rsidRDefault="00113793">
      <w:r>
        <w:separator/>
      </w:r>
    </w:p>
  </w:footnote>
  <w:footnote w:type="continuationSeparator" w:id="0">
    <w:p w:rsidR="00113793" w:rsidRDefault="001137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DC3" w:rsidRDefault="000A4DC3" w:rsidP="008F49F5">
    <w:pPr>
      <w:pStyle w:val="apphead2"/>
      <w:numPr>
        <w:ilvl w:val="0"/>
        <w:numId w:val="0"/>
      </w:numPr>
      <w:ind w:left="432"/>
    </w:pPr>
    <w:r>
      <w:rPr>
        <w:i/>
      </w:rPr>
      <w:tab/>
      <w:t>Confidential – Internal Use Only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27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DC3" w:rsidRPr="00B42AFE" w:rsidRDefault="000A4DC3" w:rsidP="008F49F5">
    <w:pPr>
      <w:pStyle w:val="apphead2"/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DC3" w:rsidRDefault="000A4DC3" w:rsidP="008F49F5">
    <w:pPr>
      <w:pStyle w:val="apphead2"/>
      <w:numPr>
        <w:ilvl w:val="0"/>
        <w:numId w:val="0"/>
      </w:numPr>
      <w:ind w:left="43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108AF0B8"/>
    <w:lvl w:ilvl="0">
      <w:start w:val="1"/>
      <w:numFmt w:val="decimal"/>
      <w:pStyle w:val="body2inden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8B3D92"/>
    <w:multiLevelType w:val="hybridMultilevel"/>
    <w:tmpl w:val="6F1A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C7F7C"/>
    <w:multiLevelType w:val="hybridMultilevel"/>
    <w:tmpl w:val="FFF29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C2300"/>
    <w:multiLevelType w:val="hybridMultilevel"/>
    <w:tmpl w:val="3234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E475D"/>
    <w:multiLevelType w:val="hybridMultilevel"/>
    <w:tmpl w:val="E216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3344E"/>
    <w:multiLevelType w:val="hybridMultilevel"/>
    <w:tmpl w:val="0CD22064"/>
    <w:lvl w:ilvl="0" w:tplc="08090001">
      <w:start w:val="1"/>
      <w:numFmt w:val="bullet"/>
      <w:pStyle w:val="rgInner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14E33"/>
    <w:multiLevelType w:val="hybridMultilevel"/>
    <w:tmpl w:val="45D6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C07F0"/>
    <w:multiLevelType w:val="hybridMultilevel"/>
    <w:tmpl w:val="4F666F2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2E192DCF"/>
    <w:multiLevelType w:val="hybridMultilevel"/>
    <w:tmpl w:val="3302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30778"/>
    <w:multiLevelType w:val="multilevel"/>
    <w:tmpl w:val="8A9E480E"/>
    <w:lvl w:ilvl="0">
      <w:start w:val="1"/>
      <w:numFmt w:val="decimal"/>
      <w:pStyle w:val="Cap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02213B2"/>
    <w:multiLevelType w:val="hybridMultilevel"/>
    <w:tmpl w:val="7A22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8191A"/>
    <w:multiLevelType w:val="hybridMultilevel"/>
    <w:tmpl w:val="925A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7024D"/>
    <w:multiLevelType w:val="hybridMultilevel"/>
    <w:tmpl w:val="E13C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62876"/>
    <w:multiLevelType w:val="hybridMultilevel"/>
    <w:tmpl w:val="F612910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473E5C48"/>
    <w:multiLevelType w:val="hybridMultilevel"/>
    <w:tmpl w:val="1BA4C6A4"/>
    <w:lvl w:ilvl="0" w:tplc="4B461452">
      <w:start w:val="1"/>
      <w:numFmt w:val="bullet"/>
      <w:pStyle w:val="apphead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E06CB"/>
    <w:multiLevelType w:val="multilevel"/>
    <w:tmpl w:val="DC64710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9F1730A"/>
    <w:multiLevelType w:val="hybridMultilevel"/>
    <w:tmpl w:val="F1AE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51C5C"/>
    <w:multiLevelType w:val="hybridMultilevel"/>
    <w:tmpl w:val="631CA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B79DB"/>
    <w:multiLevelType w:val="hybridMultilevel"/>
    <w:tmpl w:val="2CCE2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8572B"/>
    <w:multiLevelType w:val="hybridMultilevel"/>
    <w:tmpl w:val="0C4C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F309E"/>
    <w:multiLevelType w:val="hybridMultilevel"/>
    <w:tmpl w:val="B448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A50499"/>
    <w:multiLevelType w:val="hybridMultilevel"/>
    <w:tmpl w:val="08EEF5F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58F15C95"/>
    <w:multiLevelType w:val="hybridMultilevel"/>
    <w:tmpl w:val="FD3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741E06"/>
    <w:multiLevelType w:val="hybridMultilevel"/>
    <w:tmpl w:val="6C3A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F24C7F"/>
    <w:multiLevelType w:val="hybridMultilevel"/>
    <w:tmpl w:val="DBACF4E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25" w15:restartNumberingAfterBreak="0">
    <w:nsid w:val="68B40BB4"/>
    <w:multiLevelType w:val="hybridMultilevel"/>
    <w:tmpl w:val="0A40A4E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C52548D"/>
    <w:multiLevelType w:val="hybridMultilevel"/>
    <w:tmpl w:val="574A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E4143D"/>
    <w:multiLevelType w:val="multilevel"/>
    <w:tmpl w:val="4DD4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DF7A69"/>
    <w:multiLevelType w:val="singleLevel"/>
    <w:tmpl w:val="CB982118"/>
    <w:lvl w:ilvl="0">
      <w:start w:val="1"/>
      <w:numFmt w:val="bullet"/>
      <w:pStyle w:val="Heade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29" w15:restartNumberingAfterBreak="0">
    <w:nsid w:val="74537652"/>
    <w:multiLevelType w:val="hybridMultilevel"/>
    <w:tmpl w:val="024ED72C"/>
    <w:lvl w:ilvl="0" w:tplc="73841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F0F366">
      <w:start w:val="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08F60C">
      <w:start w:val="8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4E40E6">
      <w:start w:val="80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F25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B2F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844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04B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F21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4D90CA2"/>
    <w:multiLevelType w:val="hybridMultilevel"/>
    <w:tmpl w:val="9372D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14162F"/>
    <w:multiLevelType w:val="hybridMultilevel"/>
    <w:tmpl w:val="82BE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1D2802"/>
    <w:multiLevelType w:val="hybridMultilevel"/>
    <w:tmpl w:val="E9DC1A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880462"/>
    <w:multiLevelType w:val="hybridMultilevel"/>
    <w:tmpl w:val="8372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B939E3"/>
    <w:multiLevelType w:val="hybridMultilevel"/>
    <w:tmpl w:val="F968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14"/>
  </w:num>
  <w:num w:numId="5">
    <w:abstractNumId w:val="28"/>
  </w:num>
  <w:num w:numId="6">
    <w:abstractNumId w:val="5"/>
  </w:num>
  <w:num w:numId="7">
    <w:abstractNumId w:val="12"/>
  </w:num>
  <w:num w:numId="8">
    <w:abstractNumId w:val="13"/>
  </w:num>
  <w:num w:numId="9">
    <w:abstractNumId w:val="3"/>
  </w:num>
  <w:num w:numId="10">
    <w:abstractNumId w:val="6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7"/>
  </w:num>
  <w:num w:numId="15">
    <w:abstractNumId w:val="25"/>
  </w:num>
  <w:num w:numId="16">
    <w:abstractNumId w:val="19"/>
  </w:num>
  <w:num w:numId="17">
    <w:abstractNumId w:val="26"/>
  </w:num>
  <w:num w:numId="18">
    <w:abstractNumId w:val="30"/>
  </w:num>
  <w:num w:numId="19">
    <w:abstractNumId w:val="18"/>
  </w:num>
  <w:num w:numId="20">
    <w:abstractNumId w:val="23"/>
  </w:num>
  <w:num w:numId="21">
    <w:abstractNumId w:val="17"/>
  </w:num>
  <w:num w:numId="22">
    <w:abstractNumId w:val="20"/>
  </w:num>
  <w:num w:numId="23">
    <w:abstractNumId w:val="4"/>
  </w:num>
  <w:num w:numId="24">
    <w:abstractNumId w:val="8"/>
  </w:num>
  <w:num w:numId="25">
    <w:abstractNumId w:val="31"/>
  </w:num>
  <w:num w:numId="26">
    <w:abstractNumId w:val="16"/>
  </w:num>
  <w:num w:numId="27">
    <w:abstractNumId w:val="1"/>
  </w:num>
  <w:num w:numId="28">
    <w:abstractNumId w:val="2"/>
  </w:num>
  <w:num w:numId="29">
    <w:abstractNumId w:val="22"/>
  </w:num>
  <w:num w:numId="30">
    <w:abstractNumId w:val="32"/>
  </w:num>
  <w:num w:numId="31">
    <w:abstractNumId w:val="11"/>
  </w:num>
  <w:num w:numId="32">
    <w:abstractNumId w:val="10"/>
  </w:num>
  <w:num w:numId="33">
    <w:abstractNumId w:val="33"/>
  </w:num>
  <w:num w:numId="34">
    <w:abstractNumId w:val="34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</w:num>
  <w:num w:numId="39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99"/>
    <w:rsid w:val="00003478"/>
    <w:rsid w:val="00003553"/>
    <w:rsid w:val="000040A8"/>
    <w:rsid w:val="00004CD3"/>
    <w:rsid w:val="00005A66"/>
    <w:rsid w:val="00005D42"/>
    <w:rsid w:val="00007F68"/>
    <w:rsid w:val="00010460"/>
    <w:rsid w:val="00011F56"/>
    <w:rsid w:val="00011FE9"/>
    <w:rsid w:val="00013178"/>
    <w:rsid w:val="00016976"/>
    <w:rsid w:val="00021907"/>
    <w:rsid w:val="00023011"/>
    <w:rsid w:val="00024B69"/>
    <w:rsid w:val="00027F88"/>
    <w:rsid w:val="0003170F"/>
    <w:rsid w:val="00031936"/>
    <w:rsid w:val="000339DA"/>
    <w:rsid w:val="000357AB"/>
    <w:rsid w:val="00036635"/>
    <w:rsid w:val="00037AF1"/>
    <w:rsid w:val="00037C88"/>
    <w:rsid w:val="0004211F"/>
    <w:rsid w:val="00047587"/>
    <w:rsid w:val="00047748"/>
    <w:rsid w:val="0005046D"/>
    <w:rsid w:val="00051299"/>
    <w:rsid w:val="00051A59"/>
    <w:rsid w:val="000535CE"/>
    <w:rsid w:val="0005371B"/>
    <w:rsid w:val="00053A18"/>
    <w:rsid w:val="00054E89"/>
    <w:rsid w:val="00056361"/>
    <w:rsid w:val="0005667C"/>
    <w:rsid w:val="00056D06"/>
    <w:rsid w:val="000574A0"/>
    <w:rsid w:val="000576FB"/>
    <w:rsid w:val="00060FA2"/>
    <w:rsid w:val="00061776"/>
    <w:rsid w:val="000623DF"/>
    <w:rsid w:val="000625E9"/>
    <w:rsid w:val="0006615D"/>
    <w:rsid w:val="00066676"/>
    <w:rsid w:val="000669E1"/>
    <w:rsid w:val="00066B2E"/>
    <w:rsid w:val="00067683"/>
    <w:rsid w:val="00070EC8"/>
    <w:rsid w:val="000715FB"/>
    <w:rsid w:val="000716DD"/>
    <w:rsid w:val="000722C7"/>
    <w:rsid w:val="00072339"/>
    <w:rsid w:val="00075135"/>
    <w:rsid w:val="00080931"/>
    <w:rsid w:val="000830B2"/>
    <w:rsid w:val="00083100"/>
    <w:rsid w:val="00090993"/>
    <w:rsid w:val="000910AE"/>
    <w:rsid w:val="00091978"/>
    <w:rsid w:val="000920BD"/>
    <w:rsid w:val="000948BB"/>
    <w:rsid w:val="0009496D"/>
    <w:rsid w:val="000967AA"/>
    <w:rsid w:val="00096F9D"/>
    <w:rsid w:val="000A15DC"/>
    <w:rsid w:val="000A1FE9"/>
    <w:rsid w:val="000A4DC3"/>
    <w:rsid w:val="000A51D9"/>
    <w:rsid w:val="000A5AEA"/>
    <w:rsid w:val="000B01E3"/>
    <w:rsid w:val="000B0FFB"/>
    <w:rsid w:val="000B2CC7"/>
    <w:rsid w:val="000B348C"/>
    <w:rsid w:val="000B3EF9"/>
    <w:rsid w:val="000B4167"/>
    <w:rsid w:val="000B4780"/>
    <w:rsid w:val="000B5452"/>
    <w:rsid w:val="000B5470"/>
    <w:rsid w:val="000B7201"/>
    <w:rsid w:val="000C114A"/>
    <w:rsid w:val="000C1487"/>
    <w:rsid w:val="000C28B3"/>
    <w:rsid w:val="000C3654"/>
    <w:rsid w:val="000C64B0"/>
    <w:rsid w:val="000C6735"/>
    <w:rsid w:val="000C7067"/>
    <w:rsid w:val="000D07EA"/>
    <w:rsid w:val="000D2114"/>
    <w:rsid w:val="000D3939"/>
    <w:rsid w:val="000D5A2D"/>
    <w:rsid w:val="000D797B"/>
    <w:rsid w:val="000D7E35"/>
    <w:rsid w:val="000E1C84"/>
    <w:rsid w:val="000E1E3D"/>
    <w:rsid w:val="000E2116"/>
    <w:rsid w:val="000E40A2"/>
    <w:rsid w:val="000E4F79"/>
    <w:rsid w:val="000E53DB"/>
    <w:rsid w:val="000E5909"/>
    <w:rsid w:val="000F0D3F"/>
    <w:rsid w:val="000F2846"/>
    <w:rsid w:val="000F2C24"/>
    <w:rsid w:val="000F31F6"/>
    <w:rsid w:val="000F42DF"/>
    <w:rsid w:val="000F4FA1"/>
    <w:rsid w:val="000F5499"/>
    <w:rsid w:val="000F6B4B"/>
    <w:rsid w:val="001012EC"/>
    <w:rsid w:val="001015AC"/>
    <w:rsid w:val="0010258D"/>
    <w:rsid w:val="001026DB"/>
    <w:rsid w:val="001035A9"/>
    <w:rsid w:val="00103877"/>
    <w:rsid w:val="0010434E"/>
    <w:rsid w:val="001113D1"/>
    <w:rsid w:val="0011209A"/>
    <w:rsid w:val="00113793"/>
    <w:rsid w:val="0011447B"/>
    <w:rsid w:val="0011671C"/>
    <w:rsid w:val="00116C5A"/>
    <w:rsid w:val="00120473"/>
    <w:rsid w:val="00121B96"/>
    <w:rsid w:val="001302F9"/>
    <w:rsid w:val="00130531"/>
    <w:rsid w:val="001314EB"/>
    <w:rsid w:val="00131D71"/>
    <w:rsid w:val="001347D2"/>
    <w:rsid w:val="00135C78"/>
    <w:rsid w:val="00135FEE"/>
    <w:rsid w:val="00136810"/>
    <w:rsid w:val="001408A9"/>
    <w:rsid w:val="00141C30"/>
    <w:rsid w:val="00143AA1"/>
    <w:rsid w:val="00143CE3"/>
    <w:rsid w:val="00145333"/>
    <w:rsid w:val="00147F4A"/>
    <w:rsid w:val="001534A7"/>
    <w:rsid w:val="0015365E"/>
    <w:rsid w:val="00154535"/>
    <w:rsid w:val="00154EBF"/>
    <w:rsid w:val="00155C07"/>
    <w:rsid w:val="00156387"/>
    <w:rsid w:val="00157CE5"/>
    <w:rsid w:val="001639D8"/>
    <w:rsid w:val="00165C43"/>
    <w:rsid w:val="00166845"/>
    <w:rsid w:val="0016703B"/>
    <w:rsid w:val="001674F2"/>
    <w:rsid w:val="00167C03"/>
    <w:rsid w:val="00170926"/>
    <w:rsid w:val="0017143B"/>
    <w:rsid w:val="00172253"/>
    <w:rsid w:val="00172DE1"/>
    <w:rsid w:val="00172DE8"/>
    <w:rsid w:val="001737ED"/>
    <w:rsid w:val="00174342"/>
    <w:rsid w:val="00174738"/>
    <w:rsid w:val="00175F03"/>
    <w:rsid w:val="001763E0"/>
    <w:rsid w:val="00181097"/>
    <w:rsid w:val="001819C8"/>
    <w:rsid w:val="00182B34"/>
    <w:rsid w:val="00182B46"/>
    <w:rsid w:val="001836BC"/>
    <w:rsid w:val="00183F55"/>
    <w:rsid w:val="00185AC1"/>
    <w:rsid w:val="00187438"/>
    <w:rsid w:val="001878F8"/>
    <w:rsid w:val="00187B7A"/>
    <w:rsid w:val="00191468"/>
    <w:rsid w:val="001918F5"/>
    <w:rsid w:val="00192EC6"/>
    <w:rsid w:val="00193DD5"/>
    <w:rsid w:val="001951B0"/>
    <w:rsid w:val="00195B74"/>
    <w:rsid w:val="00195FB8"/>
    <w:rsid w:val="001A0015"/>
    <w:rsid w:val="001A2A4C"/>
    <w:rsid w:val="001A56F7"/>
    <w:rsid w:val="001A689E"/>
    <w:rsid w:val="001B2C03"/>
    <w:rsid w:val="001B30CD"/>
    <w:rsid w:val="001B3406"/>
    <w:rsid w:val="001B3462"/>
    <w:rsid w:val="001B5FF0"/>
    <w:rsid w:val="001B77EE"/>
    <w:rsid w:val="001C14D7"/>
    <w:rsid w:val="001C2349"/>
    <w:rsid w:val="001C317E"/>
    <w:rsid w:val="001C7533"/>
    <w:rsid w:val="001C7B7F"/>
    <w:rsid w:val="001D0488"/>
    <w:rsid w:val="001D0EFB"/>
    <w:rsid w:val="001D29AB"/>
    <w:rsid w:val="001D4146"/>
    <w:rsid w:val="001D53C9"/>
    <w:rsid w:val="001D6BD2"/>
    <w:rsid w:val="001D7F87"/>
    <w:rsid w:val="001E06BE"/>
    <w:rsid w:val="001E4EF8"/>
    <w:rsid w:val="001E55F0"/>
    <w:rsid w:val="001E5C80"/>
    <w:rsid w:val="001E5E0A"/>
    <w:rsid w:val="001E7B5C"/>
    <w:rsid w:val="001E7DE5"/>
    <w:rsid w:val="001F37B3"/>
    <w:rsid w:val="001F3E0B"/>
    <w:rsid w:val="001F405F"/>
    <w:rsid w:val="001F5A3B"/>
    <w:rsid w:val="001F6A86"/>
    <w:rsid w:val="00201460"/>
    <w:rsid w:val="00201BC3"/>
    <w:rsid w:val="00203FF2"/>
    <w:rsid w:val="0020496C"/>
    <w:rsid w:val="00204FD2"/>
    <w:rsid w:val="002060AC"/>
    <w:rsid w:val="00206878"/>
    <w:rsid w:val="00212AC7"/>
    <w:rsid w:val="00212DFE"/>
    <w:rsid w:val="00213754"/>
    <w:rsid w:val="00213C1C"/>
    <w:rsid w:val="00214E81"/>
    <w:rsid w:val="002151E0"/>
    <w:rsid w:val="00215784"/>
    <w:rsid w:val="0022048E"/>
    <w:rsid w:val="0022080E"/>
    <w:rsid w:val="00220FB9"/>
    <w:rsid w:val="00221E10"/>
    <w:rsid w:val="002229ED"/>
    <w:rsid w:val="002240E1"/>
    <w:rsid w:val="00224437"/>
    <w:rsid w:val="00224C5C"/>
    <w:rsid w:val="00225A37"/>
    <w:rsid w:val="00225DD9"/>
    <w:rsid w:val="0022615D"/>
    <w:rsid w:val="00226798"/>
    <w:rsid w:val="00227953"/>
    <w:rsid w:val="00233B0A"/>
    <w:rsid w:val="00234A01"/>
    <w:rsid w:val="002371F0"/>
    <w:rsid w:val="002404FF"/>
    <w:rsid w:val="00240E67"/>
    <w:rsid w:val="002422ED"/>
    <w:rsid w:val="00244D03"/>
    <w:rsid w:val="002473B1"/>
    <w:rsid w:val="002507D0"/>
    <w:rsid w:val="002521F2"/>
    <w:rsid w:val="002534A4"/>
    <w:rsid w:val="002564FE"/>
    <w:rsid w:val="00260BEE"/>
    <w:rsid w:val="002621F8"/>
    <w:rsid w:val="00262E5D"/>
    <w:rsid w:val="00263AAC"/>
    <w:rsid w:val="0026577D"/>
    <w:rsid w:val="00265783"/>
    <w:rsid w:val="00265AED"/>
    <w:rsid w:val="002672E7"/>
    <w:rsid w:val="0027019F"/>
    <w:rsid w:val="002736F4"/>
    <w:rsid w:val="0027511A"/>
    <w:rsid w:val="0027521E"/>
    <w:rsid w:val="00280124"/>
    <w:rsid w:val="00280A88"/>
    <w:rsid w:val="00281857"/>
    <w:rsid w:val="00281ADC"/>
    <w:rsid w:val="00282BAB"/>
    <w:rsid w:val="00283350"/>
    <w:rsid w:val="0028513D"/>
    <w:rsid w:val="00292776"/>
    <w:rsid w:val="00294CF4"/>
    <w:rsid w:val="002950D0"/>
    <w:rsid w:val="00295793"/>
    <w:rsid w:val="00295C58"/>
    <w:rsid w:val="002973B8"/>
    <w:rsid w:val="002A10DB"/>
    <w:rsid w:val="002A16F6"/>
    <w:rsid w:val="002A191B"/>
    <w:rsid w:val="002A2B47"/>
    <w:rsid w:val="002A4805"/>
    <w:rsid w:val="002A580A"/>
    <w:rsid w:val="002B248F"/>
    <w:rsid w:val="002B30B3"/>
    <w:rsid w:val="002B3172"/>
    <w:rsid w:val="002B3BB7"/>
    <w:rsid w:val="002B496D"/>
    <w:rsid w:val="002B7926"/>
    <w:rsid w:val="002B7B28"/>
    <w:rsid w:val="002B7F32"/>
    <w:rsid w:val="002C049E"/>
    <w:rsid w:val="002C0BA3"/>
    <w:rsid w:val="002C0D83"/>
    <w:rsid w:val="002C2957"/>
    <w:rsid w:val="002C6798"/>
    <w:rsid w:val="002C73D8"/>
    <w:rsid w:val="002C7BD7"/>
    <w:rsid w:val="002D0422"/>
    <w:rsid w:val="002D6342"/>
    <w:rsid w:val="002D79E2"/>
    <w:rsid w:val="002E1223"/>
    <w:rsid w:val="002E1E81"/>
    <w:rsid w:val="002E2505"/>
    <w:rsid w:val="002E2C0A"/>
    <w:rsid w:val="002E306B"/>
    <w:rsid w:val="002E3C95"/>
    <w:rsid w:val="002E4145"/>
    <w:rsid w:val="002E446B"/>
    <w:rsid w:val="002E48E0"/>
    <w:rsid w:val="002E533A"/>
    <w:rsid w:val="002E538F"/>
    <w:rsid w:val="002F1AC3"/>
    <w:rsid w:val="002F1E6A"/>
    <w:rsid w:val="002F30B1"/>
    <w:rsid w:val="002F333A"/>
    <w:rsid w:val="002F4679"/>
    <w:rsid w:val="002F4A87"/>
    <w:rsid w:val="002F4AAE"/>
    <w:rsid w:val="002F4CC8"/>
    <w:rsid w:val="002F5419"/>
    <w:rsid w:val="002F56DC"/>
    <w:rsid w:val="002F7587"/>
    <w:rsid w:val="002F7933"/>
    <w:rsid w:val="00300EA4"/>
    <w:rsid w:val="00301CE5"/>
    <w:rsid w:val="00304421"/>
    <w:rsid w:val="00304E95"/>
    <w:rsid w:val="0030537D"/>
    <w:rsid w:val="0031227D"/>
    <w:rsid w:val="00312905"/>
    <w:rsid w:val="00313F80"/>
    <w:rsid w:val="003145BE"/>
    <w:rsid w:val="00314DF4"/>
    <w:rsid w:val="003152DB"/>
    <w:rsid w:val="003162F0"/>
    <w:rsid w:val="00316C19"/>
    <w:rsid w:val="0032059A"/>
    <w:rsid w:val="00321B9D"/>
    <w:rsid w:val="00321C2E"/>
    <w:rsid w:val="00322778"/>
    <w:rsid w:val="00323973"/>
    <w:rsid w:val="00323B77"/>
    <w:rsid w:val="0032475D"/>
    <w:rsid w:val="003258BD"/>
    <w:rsid w:val="003310BF"/>
    <w:rsid w:val="0033264B"/>
    <w:rsid w:val="00334C6A"/>
    <w:rsid w:val="0033518D"/>
    <w:rsid w:val="00335232"/>
    <w:rsid w:val="0033631A"/>
    <w:rsid w:val="00336EC7"/>
    <w:rsid w:val="003402F4"/>
    <w:rsid w:val="0034094D"/>
    <w:rsid w:val="00342447"/>
    <w:rsid w:val="003445C4"/>
    <w:rsid w:val="00344E6A"/>
    <w:rsid w:val="0034636E"/>
    <w:rsid w:val="00346B3B"/>
    <w:rsid w:val="00346BA4"/>
    <w:rsid w:val="003471B6"/>
    <w:rsid w:val="00347314"/>
    <w:rsid w:val="00347CB8"/>
    <w:rsid w:val="00350CC8"/>
    <w:rsid w:val="00350D45"/>
    <w:rsid w:val="00350DFD"/>
    <w:rsid w:val="003527E9"/>
    <w:rsid w:val="0035333D"/>
    <w:rsid w:val="00353619"/>
    <w:rsid w:val="00354C52"/>
    <w:rsid w:val="003556A9"/>
    <w:rsid w:val="003566F8"/>
    <w:rsid w:val="0035764D"/>
    <w:rsid w:val="00357E2F"/>
    <w:rsid w:val="00360C4A"/>
    <w:rsid w:val="003619D3"/>
    <w:rsid w:val="00361D94"/>
    <w:rsid w:val="003638FB"/>
    <w:rsid w:val="00363987"/>
    <w:rsid w:val="0036417A"/>
    <w:rsid w:val="00364C31"/>
    <w:rsid w:val="0036631D"/>
    <w:rsid w:val="00367282"/>
    <w:rsid w:val="00367E8D"/>
    <w:rsid w:val="00371B3E"/>
    <w:rsid w:val="00372C62"/>
    <w:rsid w:val="003739FB"/>
    <w:rsid w:val="00374314"/>
    <w:rsid w:val="00375D99"/>
    <w:rsid w:val="00380484"/>
    <w:rsid w:val="003825D6"/>
    <w:rsid w:val="0038453E"/>
    <w:rsid w:val="003864E4"/>
    <w:rsid w:val="00386FA8"/>
    <w:rsid w:val="003931C5"/>
    <w:rsid w:val="0039383C"/>
    <w:rsid w:val="00394E3F"/>
    <w:rsid w:val="00395353"/>
    <w:rsid w:val="00395679"/>
    <w:rsid w:val="0039747D"/>
    <w:rsid w:val="003A0B41"/>
    <w:rsid w:val="003A2E5D"/>
    <w:rsid w:val="003A360F"/>
    <w:rsid w:val="003B238C"/>
    <w:rsid w:val="003B3A7A"/>
    <w:rsid w:val="003B4E76"/>
    <w:rsid w:val="003B6B54"/>
    <w:rsid w:val="003C29C4"/>
    <w:rsid w:val="003C2C8A"/>
    <w:rsid w:val="003C2FBC"/>
    <w:rsid w:val="003C39F6"/>
    <w:rsid w:val="003C4DC4"/>
    <w:rsid w:val="003C5244"/>
    <w:rsid w:val="003C6B98"/>
    <w:rsid w:val="003C6EB3"/>
    <w:rsid w:val="003C7900"/>
    <w:rsid w:val="003D06A0"/>
    <w:rsid w:val="003D0AA5"/>
    <w:rsid w:val="003D4821"/>
    <w:rsid w:val="003D7ECD"/>
    <w:rsid w:val="003E00DB"/>
    <w:rsid w:val="003E0371"/>
    <w:rsid w:val="003E2F0E"/>
    <w:rsid w:val="003E5C82"/>
    <w:rsid w:val="003E6A8D"/>
    <w:rsid w:val="003E7E86"/>
    <w:rsid w:val="003F0A4A"/>
    <w:rsid w:val="003F0BE7"/>
    <w:rsid w:val="003F0CF1"/>
    <w:rsid w:val="003F17AC"/>
    <w:rsid w:val="003F5416"/>
    <w:rsid w:val="003F5F71"/>
    <w:rsid w:val="00400A7D"/>
    <w:rsid w:val="00400FC0"/>
    <w:rsid w:val="0040403B"/>
    <w:rsid w:val="00404904"/>
    <w:rsid w:val="0040639D"/>
    <w:rsid w:val="00406AAD"/>
    <w:rsid w:val="00407A4E"/>
    <w:rsid w:val="0041142A"/>
    <w:rsid w:val="00411D86"/>
    <w:rsid w:val="004122CC"/>
    <w:rsid w:val="00412B37"/>
    <w:rsid w:val="00412EFC"/>
    <w:rsid w:val="00413060"/>
    <w:rsid w:val="004162D5"/>
    <w:rsid w:val="00416BAD"/>
    <w:rsid w:val="00420FC1"/>
    <w:rsid w:val="004217A3"/>
    <w:rsid w:val="004217C9"/>
    <w:rsid w:val="00422525"/>
    <w:rsid w:val="00424CB4"/>
    <w:rsid w:val="00426576"/>
    <w:rsid w:val="00431581"/>
    <w:rsid w:val="00432331"/>
    <w:rsid w:val="00432CE2"/>
    <w:rsid w:val="00432F11"/>
    <w:rsid w:val="00434729"/>
    <w:rsid w:val="004408D4"/>
    <w:rsid w:val="00446422"/>
    <w:rsid w:val="00450D8B"/>
    <w:rsid w:val="00451B2D"/>
    <w:rsid w:val="00452ADE"/>
    <w:rsid w:val="004533D1"/>
    <w:rsid w:val="004550EF"/>
    <w:rsid w:val="00460BC1"/>
    <w:rsid w:val="00460F0C"/>
    <w:rsid w:val="004616A3"/>
    <w:rsid w:val="00461A76"/>
    <w:rsid w:val="00461B62"/>
    <w:rsid w:val="00462ABB"/>
    <w:rsid w:val="00462BE9"/>
    <w:rsid w:val="00465476"/>
    <w:rsid w:val="00470B98"/>
    <w:rsid w:val="0047195F"/>
    <w:rsid w:val="004731EB"/>
    <w:rsid w:val="0047320B"/>
    <w:rsid w:val="00473373"/>
    <w:rsid w:val="0047365E"/>
    <w:rsid w:val="00473C0E"/>
    <w:rsid w:val="0047515C"/>
    <w:rsid w:val="00475FB7"/>
    <w:rsid w:val="00482C22"/>
    <w:rsid w:val="004836A5"/>
    <w:rsid w:val="004844EF"/>
    <w:rsid w:val="00484658"/>
    <w:rsid w:val="00484803"/>
    <w:rsid w:val="00485A3A"/>
    <w:rsid w:val="00485B41"/>
    <w:rsid w:val="00486C74"/>
    <w:rsid w:val="0048743E"/>
    <w:rsid w:val="00487610"/>
    <w:rsid w:val="00487EB2"/>
    <w:rsid w:val="00490299"/>
    <w:rsid w:val="004907B5"/>
    <w:rsid w:val="0049090A"/>
    <w:rsid w:val="00491239"/>
    <w:rsid w:val="00491586"/>
    <w:rsid w:val="00491BE1"/>
    <w:rsid w:val="004929D4"/>
    <w:rsid w:val="00493DB1"/>
    <w:rsid w:val="00494381"/>
    <w:rsid w:val="0049566E"/>
    <w:rsid w:val="00497182"/>
    <w:rsid w:val="0049726B"/>
    <w:rsid w:val="00497BD7"/>
    <w:rsid w:val="004A2E74"/>
    <w:rsid w:val="004A5DF8"/>
    <w:rsid w:val="004A6014"/>
    <w:rsid w:val="004B1A52"/>
    <w:rsid w:val="004B2ADE"/>
    <w:rsid w:val="004B2BA6"/>
    <w:rsid w:val="004B4C73"/>
    <w:rsid w:val="004B5A16"/>
    <w:rsid w:val="004B62A0"/>
    <w:rsid w:val="004B7A0E"/>
    <w:rsid w:val="004B7B59"/>
    <w:rsid w:val="004C0B64"/>
    <w:rsid w:val="004C1E2F"/>
    <w:rsid w:val="004C1FEA"/>
    <w:rsid w:val="004C4E3B"/>
    <w:rsid w:val="004C62ED"/>
    <w:rsid w:val="004D20BE"/>
    <w:rsid w:val="004D31DE"/>
    <w:rsid w:val="004D31FC"/>
    <w:rsid w:val="004D3E2B"/>
    <w:rsid w:val="004D4042"/>
    <w:rsid w:val="004D4A57"/>
    <w:rsid w:val="004D5A96"/>
    <w:rsid w:val="004D62FE"/>
    <w:rsid w:val="004D63DD"/>
    <w:rsid w:val="004D6A61"/>
    <w:rsid w:val="004D6EE0"/>
    <w:rsid w:val="004D7D3D"/>
    <w:rsid w:val="004D7D50"/>
    <w:rsid w:val="004E0618"/>
    <w:rsid w:val="004E22FD"/>
    <w:rsid w:val="004E3591"/>
    <w:rsid w:val="004E5AB9"/>
    <w:rsid w:val="004E63D5"/>
    <w:rsid w:val="004F2B61"/>
    <w:rsid w:val="004F3227"/>
    <w:rsid w:val="004F3C29"/>
    <w:rsid w:val="004F621A"/>
    <w:rsid w:val="004F7587"/>
    <w:rsid w:val="004F7F13"/>
    <w:rsid w:val="00501231"/>
    <w:rsid w:val="00502DA3"/>
    <w:rsid w:val="00504976"/>
    <w:rsid w:val="005049BF"/>
    <w:rsid w:val="00505F86"/>
    <w:rsid w:val="00506F33"/>
    <w:rsid w:val="0051080B"/>
    <w:rsid w:val="00510A7E"/>
    <w:rsid w:val="0051139B"/>
    <w:rsid w:val="005146C0"/>
    <w:rsid w:val="00515007"/>
    <w:rsid w:val="005166A7"/>
    <w:rsid w:val="00520D57"/>
    <w:rsid w:val="005215BD"/>
    <w:rsid w:val="005218FE"/>
    <w:rsid w:val="005224FA"/>
    <w:rsid w:val="00523914"/>
    <w:rsid w:val="00523B90"/>
    <w:rsid w:val="00523BAA"/>
    <w:rsid w:val="00524A9C"/>
    <w:rsid w:val="00525EA8"/>
    <w:rsid w:val="0052696D"/>
    <w:rsid w:val="005275F5"/>
    <w:rsid w:val="0052772D"/>
    <w:rsid w:val="00530683"/>
    <w:rsid w:val="00534393"/>
    <w:rsid w:val="00535B2A"/>
    <w:rsid w:val="005371D5"/>
    <w:rsid w:val="005379A6"/>
    <w:rsid w:val="00537DFF"/>
    <w:rsid w:val="005408A0"/>
    <w:rsid w:val="005426D0"/>
    <w:rsid w:val="0054351E"/>
    <w:rsid w:val="005455F7"/>
    <w:rsid w:val="0055098E"/>
    <w:rsid w:val="00553D2C"/>
    <w:rsid w:val="00555896"/>
    <w:rsid w:val="00562230"/>
    <w:rsid w:val="00563496"/>
    <w:rsid w:val="00565313"/>
    <w:rsid w:val="00565C47"/>
    <w:rsid w:val="0057760C"/>
    <w:rsid w:val="005800A2"/>
    <w:rsid w:val="00581886"/>
    <w:rsid w:val="00581EF2"/>
    <w:rsid w:val="0058294E"/>
    <w:rsid w:val="0058447D"/>
    <w:rsid w:val="00585B9F"/>
    <w:rsid w:val="00586C00"/>
    <w:rsid w:val="00590839"/>
    <w:rsid w:val="00590935"/>
    <w:rsid w:val="00591C51"/>
    <w:rsid w:val="00591C7C"/>
    <w:rsid w:val="00597A19"/>
    <w:rsid w:val="005A1648"/>
    <w:rsid w:val="005A298D"/>
    <w:rsid w:val="005A3015"/>
    <w:rsid w:val="005A465D"/>
    <w:rsid w:val="005A59D3"/>
    <w:rsid w:val="005A61A3"/>
    <w:rsid w:val="005A6202"/>
    <w:rsid w:val="005A6BFE"/>
    <w:rsid w:val="005B20A4"/>
    <w:rsid w:val="005B284F"/>
    <w:rsid w:val="005B2D4A"/>
    <w:rsid w:val="005B5DE2"/>
    <w:rsid w:val="005B5E2D"/>
    <w:rsid w:val="005C07EE"/>
    <w:rsid w:val="005C0F88"/>
    <w:rsid w:val="005C150E"/>
    <w:rsid w:val="005C21B3"/>
    <w:rsid w:val="005C302A"/>
    <w:rsid w:val="005C3683"/>
    <w:rsid w:val="005C4154"/>
    <w:rsid w:val="005C4557"/>
    <w:rsid w:val="005C45C0"/>
    <w:rsid w:val="005C520D"/>
    <w:rsid w:val="005C578D"/>
    <w:rsid w:val="005C6E34"/>
    <w:rsid w:val="005D35C9"/>
    <w:rsid w:val="005E211A"/>
    <w:rsid w:val="005E2A9B"/>
    <w:rsid w:val="005E5210"/>
    <w:rsid w:val="005E5CF8"/>
    <w:rsid w:val="005E71AE"/>
    <w:rsid w:val="005F13B7"/>
    <w:rsid w:val="005F54FD"/>
    <w:rsid w:val="005F57FF"/>
    <w:rsid w:val="005F5878"/>
    <w:rsid w:val="005F7497"/>
    <w:rsid w:val="005F79A9"/>
    <w:rsid w:val="006002CF"/>
    <w:rsid w:val="00603C33"/>
    <w:rsid w:val="00607D95"/>
    <w:rsid w:val="00610BDF"/>
    <w:rsid w:val="00611174"/>
    <w:rsid w:val="0061485E"/>
    <w:rsid w:val="0061540C"/>
    <w:rsid w:val="00616173"/>
    <w:rsid w:val="00620512"/>
    <w:rsid w:val="00620D73"/>
    <w:rsid w:val="00624B45"/>
    <w:rsid w:val="006276DB"/>
    <w:rsid w:val="006313AF"/>
    <w:rsid w:val="006321C1"/>
    <w:rsid w:val="006326B6"/>
    <w:rsid w:val="00633FFB"/>
    <w:rsid w:val="006358A4"/>
    <w:rsid w:val="00636BC1"/>
    <w:rsid w:val="00637358"/>
    <w:rsid w:val="00641141"/>
    <w:rsid w:val="00641F1E"/>
    <w:rsid w:val="006426E2"/>
    <w:rsid w:val="00642E0E"/>
    <w:rsid w:val="0064370F"/>
    <w:rsid w:val="00644305"/>
    <w:rsid w:val="00646BAF"/>
    <w:rsid w:val="0064771B"/>
    <w:rsid w:val="006530CE"/>
    <w:rsid w:val="00653778"/>
    <w:rsid w:val="00654FDE"/>
    <w:rsid w:val="00655863"/>
    <w:rsid w:val="0065635F"/>
    <w:rsid w:val="006564E6"/>
    <w:rsid w:val="00656CF4"/>
    <w:rsid w:val="006607F4"/>
    <w:rsid w:val="00661EF4"/>
    <w:rsid w:val="006639A7"/>
    <w:rsid w:val="00664F8B"/>
    <w:rsid w:val="00666CE7"/>
    <w:rsid w:val="0066749D"/>
    <w:rsid w:val="00670A36"/>
    <w:rsid w:val="00671A9A"/>
    <w:rsid w:val="00671E5B"/>
    <w:rsid w:val="00672296"/>
    <w:rsid w:val="00672542"/>
    <w:rsid w:val="006744A6"/>
    <w:rsid w:val="0067560C"/>
    <w:rsid w:val="006833F8"/>
    <w:rsid w:val="00683948"/>
    <w:rsid w:val="00683E72"/>
    <w:rsid w:val="00683EA6"/>
    <w:rsid w:val="00683FAB"/>
    <w:rsid w:val="006844C1"/>
    <w:rsid w:val="006869BE"/>
    <w:rsid w:val="00687C81"/>
    <w:rsid w:val="00690801"/>
    <w:rsid w:val="006909C0"/>
    <w:rsid w:val="00691E60"/>
    <w:rsid w:val="00692737"/>
    <w:rsid w:val="00693AD4"/>
    <w:rsid w:val="0069521F"/>
    <w:rsid w:val="006A3E7C"/>
    <w:rsid w:val="006A3F25"/>
    <w:rsid w:val="006A46FA"/>
    <w:rsid w:val="006A5B99"/>
    <w:rsid w:val="006A6ED4"/>
    <w:rsid w:val="006A6F26"/>
    <w:rsid w:val="006A76E3"/>
    <w:rsid w:val="006B0CA8"/>
    <w:rsid w:val="006B1EC7"/>
    <w:rsid w:val="006B38B3"/>
    <w:rsid w:val="006B3FF6"/>
    <w:rsid w:val="006B4AD9"/>
    <w:rsid w:val="006B56E8"/>
    <w:rsid w:val="006B5EEF"/>
    <w:rsid w:val="006C01C8"/>
    <w:rsid w:val="006C1670"/>
    <w:rsid w:val="006C1EEF"/>
    <w:rsid w:val="006C31E6"/>
    <w:rsid w:val="006C3B21"/>
    <w:rsid w:val="006C3C55"/>
    <w:rsid w:val="006C54BE"/>
    <w:rsid w:val="006C6265"/>
    <w:rsid w:val="006C6A71"/>
    <w:rsid w:val="006C7A4E"/>
    <w:rsid w:val="006D0D47"/>
    <w:rsid w:val="006D5564"/>
    <w:rsid w:val="006D75BD"/>
    <w:rsid w:val="006D7ED5"/>
    <w:rsid w:val="006E03C3"/>
    <w:rsid w:val="006E3350"/>
    <w:rsid w:val="006E7385"/>
    <w:rsid w:val="006F09B0"/>
    <w:rsid w:val="006F1E47"/>
    <w:rsid w:val="006F1F3E"/>
    <w:rsid w:val="006F2DAE"/>
    <w:rsid w:val="006F4678"/>
    <w:rsid w:val="0070072A"/>
    <w:rsid w:val="00700E35"/>
    <w:rsid w:val="00701045"/>
    <w:rsid w:val="007032F6"/>
    <w:rsid w:val="0070391D"/>
    <w:rsid w:val="00704E82"/>
    <w:rsid w:val="00707663"/>
    <w:rsid w:val="00707A8A"/>
    <w:rsid w:val="007105CC"/>
    <w:rsid w:val="00711720"/>
    <w:rsid w:val="00715056"/>
    <w:rsid w:val="007157E3"/>
    <w:rsid w:val="00716138"/>
    <w:rsid w:val="00716E22"/>
    <w:rsid w:val="007204C1"/>
    <w:rsid w:val="00722A8E"/>
    <w:rsid w:val="007237CA"/>
    <w:rsid w:val="00723E4E"/>
    <w:rsid w:val="007251EA"/>
    <w:rsid w:val="00725283"/>
    <w:rsid w:val="00725D22"/>
    <w:rsid w:val="00725D4C"/>
    <w:rsid w:val="00730483"/>
    <w:rsid w:val="00730870"/>
    <w:rsid w:val="007330BF"/>
    <w:rsid w:val="0073606F"/>
    <w:rsid w:val="00736D90"/>
    <w:rsid w:val="00737B70"/>
    <w:rsid w:val="00737BDA"/>
    <w:rsid w:val="0074169B"/>
    <w:rsid w:val="00741896"/>
    <w:rsid w:val="00742B22"/>
    <w:rsid w:val="00742BE3"/>
    <w:rsid w:val="00743C54"/>
    <w:rsid w:val="00745C00"/>
    <w:rsid w:val="00750C3F"/>
    <w:rsid w:val="007510E1"/>
    <w:rsid w:val="00751964"/>
    <w:rsid w:val="00752CA9"/>
    <w:rsid w:val="00754C26"/>
    <w:rsid w:val="007560D2"/>
    <w:rsid w:val="00756B5C"/>
    <w:rsid w:val="00761932"/>
    <w:rsid w:val="007626BF"/>
    <w:rsid w:val="00762812"/>
    <w:rsid w:val="00763636"/>
    <w:rsid w:val="007637BE"/>
    <w:rsid w:val="007648B7"/>
    <w:rsid w:val="00765390"/>
    <w:rsid w:val="007668E6"/>
    <w:rsid w:val="00771DB8"/>
    <w:rsid w:val="007726A6"/>
    <w:rsid w:val="007748EA"/>
    <w:rsid w:val="0077496C"/>
    <w:rsid w:val="00780087"/>
    <w:rsid w:val="0078297A"/>
    <w:rsid w:val="00783F34"/>
    <w:rsid w:val="0078445B"/>
    <w:rsid w:val="007874A3"/>
    <w:rsid w:val="00790B31"/>
    <w:rsid w:val="00791367"/>
    <w:rsid w:val="007926FE"/>
    <w:rsid w:val="00792ACD"/>
    <w:rsid w:val="00796E66"/>
    <w:rsid w:val="00797EE8"/>
    <w:rsid w:val="007A003F"/>
    <w:rsid w:val="007A0650"/>
    <w:rsid w:val="007A0908"/>
    <w:rsid w:val="007A0AFF"/>
    <w:rsid w:val="007A100D"/>
    <w:rsid w:val="007A1CAA"/>
    <w:rsid w:val="007A2220"/>
    <w:rsid w:val="007A29B5"/>
    <w:rsid w:val="007A2FCF"/>
    <w:rsid w:val="007A5FBF"/>
    <w:rsid w:val="007B1983"/>
    <w:rsid w:val="007B2661"/>
    <w:rsid w:val="007B31E3"/>
    <w:rsid w:val="007B40B3"/>
    <w:rsid w:val="007B43CF"/>
    <w:rsid w:val="007B43F2"/>
    <w:rsid w:val="007B5784"/>
    <w:rsid w:val="007C1627"/>
    <w:rsid w:val="007C1968"/>
    <w:rsid w:val="007C1BCC"/>
    <w:rsid w:val="007C2567"/>
    <w:rsid w:val="007C3B86"/>
    <w:rsid w:val="007C60D6"/>
    <w:rsid w:val="007D4123"/>
    <w:rsid w:val="007D451F"/>
    <w:rsid w:val="007D4613"/>
    <w:rsid w:val="007D57D3"/>
    <w:rsid w:val="007D5BD3"/>
    <w:rsid w:val="007D6AEE"/>
    <w:rsid w:val="007E18FC"/>
    <w:rsid w:val="007E1A4F"/>
    <w:rsid w:val="007E20FD"/>
    <w:rsid w:val="007E3127"/>
    <w:rsid w:val="007E3B60"/>
    <w:rsid w:val="007E4800"/>
    <w:rsid w:val="007E767F"/>
    <w:rsid w:val="007F1A33"/>
    <w:rsid w:val="007F1D63"/>
    <w:rsid w:val="007F21F3"/>
    <w:rsid w:val="007F290B"/>
    <w:rsid w:val="007F38E9"/>
    <w:rsid w:val="007F46A0"/>
    <w:rsid w:val="007F47C4"/>
    <w:rsid w:val="007F4E3E"/>
    <w:rsid w:val="007F65F4"/>
    <w:rsid w:val="0080007C"/>
    <w:rsid w:val="00801B7C"/>
    <w:rsid w:val="00802C67"/>
    <w:rsid w:val="00803F4E"/>
    <w:rsid w:val="00804E27"/>
    <w:rsid w:val="00805944"/>
    <w:rsid w:val="00805AC0"/>
    <w:rsid w:val="0080656C"/>
    <w:rsid w:val="008107E8"/>
    <w:rsid w:val="008138A8"/>
    <w:rsid w:val="008138EF"/>
    <w:rsid w:val="008144B2"/>
    <w:rsid w:val="00814A1B"/>
    <w:rsid w:val="008151F0"/>
    <w:rsid w:val="008158BD"/>
    <w:rsid w:val="00816529"/>
    <w:rsid w:val="00820FE4"/>
    <w:rsid w:val="008215F1"/>
    <w:rsid w:val="008246F5"/>
    <w:rsid w:val="00830417"/>
    <w:rsid w:val="0083053F"/>
    <w:rsid w:val="0083143C"/>
    <w:rsid w:val="00831C8E"/>
    <w:rsid w:val="00833DF8"/>
    <w:rsid w:val="00834371"/>
    <w:rsid w:val="008360B5"/>
    <w:rsid w:val="00836D7A"/>
    <w:rsid w:val="00836ED1"/>
    <w:rsid w:val="00837422"/>
    <w:rsid w:val="00837CBC"/>
    <w:rsid w:val="008404F1"/>
    <w:rsid w:val="00840DB1"/>
    <w:rsid w:val="00841E10"/>
    <w:rsid w:val="00844234"/>
    <w:rsid w:val="00844A54"/>
    <w:rsid w:val="00844C23"/>
    <w:rsid w:val="00850AD6"/>
    <w:rsid w:val="00853CB9"/>
    <w:rsid w:val="00854585"/>
    <w:rsid w:val="0085577F"/>
    <w:rsid w:val="0085726A"/>
    <w:rsid w:val="00861015"/>
    <w:rsid w:val="00862CE0"/>
    <w:rsid w:val="0086492F"/>
    <w:rsid w:val="00864BBB"/>
    <w:rsid w:val="00866584"/>
    <w:rsid w:val="00866D7A"/>
    <w:rsid w:val="00871D43"/>
    <w:rsid w:val="008724BC"/>
    <w:rsid w:val="00873058"/>
    <w:rsid w:val="00876FD9"/>
    <w:rsid w:val="00877148"/>
    <w:rsid w:val="008809F4"/>
    <w:rsid w:val="00881FC4"/>
    <w:rsid w:val="00882318"/>
    <w:rsid w:val="00884272"/>
    <w:rsid w:val="00886915"/>
    <w:rsid w:val="00886A51"/>
    <w:rsid w:val="00890B54"/>
    <w:rsid w:val="008910D1"/>
    <w:rsid w:val="0089157F"/>
    <w:rsid w:val="00891E55"/>
    <w:rsid w:val="008935C2"/>
    <w:rsid w:val="008973F0"/>
    <w:rsid w:val="008A2509"/>
    <w:rsid w:val="008A2DB4"/>
    <w:rsid w:val="008A325F"/>
    <w:rsid w:val="008A50E7"/>
    <w:rsid w:val="008A7224"/>
    <w:rsid w:val="008B54FC"/>
    <w:rsid w:val="008B55A1"/>
    <w:rsid w:val="008B60A3"/>
    <w:rsid w:val="008B6236"/>
    <w:rsid w:val="008B6EA6"/>
    <w:rsid w:val="008B712B"/>
    <w:rsid w:val="008B7421"/>
    <w:rsid w:val="008B77C7"/>
    <w:rsid w:val="008B78AA"/>
    <w:rsid w:val="008B78F9"/>
    <w:rsid w:val="008C38AD"/>
    <w:rsid w:val="008C6D34"/>
    <w:rsid w:val="008C7603"/>
    <w:rsid w:val="008C7A70"/>
    <w:rsid w:val="008D067C"/>
    <w:rsid w:val="008D726A"/>
    <w:rsid w:val="008E0EBC"/>
    <w:rsid w:val="008E1334"/>
    <w:rsid w:val="008E1813"/>
    <w:rsid w:val="008E2DD3"/>
    <w:rsid w:val="008E51F0"/>
    <w:rsid w:val="008E5CB3"/>
    <w:rsid w:val="008E7EB7"/>
    <w:rsid w:val="008F0544"/>
    <w:rsid w:val="008F10A4"/>
    <w:rsid w:val="008F13BE"/>
    <w:rsid w:val="008F3CE7"/>
    <w:rsid w:val="008F3F5B"/>
    <w:rsid w:val="008F49F5"/>
    <w:rsid w:val="008F4B02"/>
    <w:rsid w:val="009003B4"/>
    <w:rsid w:val="00901CA9"/>
    <w:rsid w:val="009027F6"/>
    <w:rsid w:val="00903029"/>
    <w:rsid w:val="009043AE"/>
    <w:rsid w:val="009056A0"/>
    <w:rsid w:val="00906A16"/>
    <w:rsid w:val="00910FF3"/>
    <w:rsid w:val="00911FE0"/>
    <w:rsid w:val="00912109"/>
    <w:rsid w:val="00913AB7"/>
    <w:rsid w:val="00914A15"/>
    <w:rsid w:val="009235E0"/>
    <w:rsid w:val="00924ED2"/>
    <w:rsid w:val="00925D52"/>
    <w:rsid w:val="0093030B"/>
    <w:rsid w:val="00931661"/>
    <w:rsid w:val="00932F5A"/>
    <w:rsid w:val="009367C3"/>
    <w:rsid w:val="00936CA9"/>
    <w:rsid w:val="00937051"/>
    <w:rsid w:val="009377D5"/>
    <w:rsid w:val="00940685"/>
    <w:rsid w:val="00941F82"/>
    <w:rsid w:val="00945E98"/>
    <w:rsid w:val="00946DA9"/>
    <w:rsid w:val="009471E4"/>
    <w:rsid w:val="009479B7"/>
    <w:rsid w:val="0095067D"/>
    <w:rsid w:val="009515A6"/>
    <w:rsid w:val="00951E0D"/>
    <w:rsid w:val="00955619"/>
    <w:rsid w:val="009560B9"/>
    <w:rsid w:val="00956152"/>
    <w:rsid w:val="00956BA5"/>
    <w:rsid w:val="009608F6"/>
    <w:rsid w:val="009609DC"/>
    <w:rsid w:val="00960ED0"/>
    <w:rsid w:val="0096296F"/>
    <w:rsid w:val="0096365A"/>
    <w:rsid w:val="00963FBB"/>
    <w:rsid w:val="0096448F"/>
    <w:rsid w:val="00964787"/>
    <w:rsid w:val="00964988"/>
    <w:rsid w:val="00964C5A"/>
    <w:rsid w:val="009664B3"/>
    <w:rsid w:val="009664D1"/>
    <w:rsid w:val="0097257E"/>
    <w:rsid w:val="0097365B"/>
    <w:rsid w:val="00974198"/>
    <w:rsid w:val="00977207"/>
    <w:rsid w:val="00977D3D"/>
    <w:rsid w:val="00977DBE"/>
    <w:rsid w:val="00980BCA"/>
    <w:rsid w:val="00981330"/>
    <w:rsid w:val="00981A9B"/>
    <w:rsid w:val="00981AA5"/>
    <w:rsid w:val="00981C45"/>
    <w:rsid w:val="00981E71"/>
    <w:rsid w:val="00983836"/>
    <w:rsid w:val="00985BF2"/>
    <w:rsid w:val="009865FE"/>
    <w:rsid w:val="00987D9B"/>
    <w:rsid w:val="009903F2"/>
    <w:rsid w:val="009904D6"/>
    <w:rsid w:val="00992ED8"/>
    <w:rsid w:val="009949BA"/>
    <w:rsid w:val="009959A1"/>
    <w:rsid w:val="00996633"/>
    <w:rsid w:val="00996852"/>
    <w:rsid w:val="00996A73"/>
    <w:rsid w:val="009A28EB"/>
    <w:rsid w:val="009A297C"/>
    <w:rsid w:val="009A2D8C"/>
    <w:rsid w:val="009A459B"/>
    <w:rsid w:val="009A5B8C"/>
    <w:rsid w:val="009A625D"/>
    <w:rsid w:val="009B0573"/>
    <w:rsid w:val="009B2E21"/>
    <w:rsid w:val="009C4A54"/>
    <w:rsid w:val="009C563C"/>
    <w:rsid w:val="009C778D"/>
    <w:rsid w:val="009C7C3D"/>
    <w:rsid w:val="009D4709"/>
    <w:rsid w:val="009D4A94"/>
    <w:rsid w:val="009D50A4"/>
    <w:rsid w:val="009E0502"/>
    <w:rsid w:val="009E1B7D"/>
    <w:rsid w:val="009E1C1B"/>
    <w:rsid w:val="009E1DC5"/>
    <w:rsid w:val="009E21C0"/>
    <w:rsid w:val="009E4649"/>
    <w:rsid w:val="009E4E0C"/>
    <w:rsid w:val="009E7666"/>
    <w:rsid w:val="009F0137"/>
    <w:rsid w:val="009F1808"/>
    <w:rsid w:val="009F370D"/>
    <w:rsid w:val="009F3E90"/>
    <w:rsid w:val="009F58BD"/>
    <w:rsid w:val="009F6A1C"/>
    <w:rsid w:val="009F7258"/>
    <w:rsid w:val="00A00594"/>
    <w:rsid w:val="00A01F56"/>
    <w:rsid w:val="00A03180"/>
    <w:rsid w:val="00A03B62"/>
    <w:rsid w:val="00A042C3"/>
    <w:rsid w:val="00A044A4"/>
    <w:rsid w:val="00A05A39"/>
    <w:rsid w:val="00A078BB"/>
    <w:rsid w:val="00A10628"/>
    <w:rsid w:val="00A113EC"/>
    <w:rsid w:val="00A13A5C"/>
    <w:rsid w:val="00A13F63"/>
    <w:rsid w:val="00A14DAB"/>
    <w:rsid w:val="00A15649"/>
    <w:rsid w:val="00A165E2"/>
    <w:rsid w:val="00A16E45"/>
    <w:rsid w:val="00A16FE7"/>
    <w:rsid w:val="00A17492"/>
    <w:rsid w:val="00A178D3"/>
    <w:rsid w:val="00A2272A"/>
    <w:rsid w:val="00A23988"/>
    <w:rsid w:val="00A23D57"/>
    <w:rsid w:val="00A24697"/>
    <w:rsid w:val="00A24FBA"/>
    <w:rsid w:val="00A2545B"/>
    <w:rsid w:val="00A25700"/>
    <w:rsid w:val="00A26733"/>
    <w:rsid w:val="00A27AB0"/>
    <w:rsid w:val="00A30099"/>
    <w:rsid w:val="00A3162C"/>
    <w:rsid w:val="00A31968"/>
    <w:rsid w:val="00A35273"/>
    <w:rsid w:val="00A359B2"/>
    <w:rsid w:val="00A36B31"/>
    <w:rsid w:val="00A40052"/>
    <w:rsid w:val="00A4073B"/>
    <w:rsid w:val="00A41894"/>
    <w:rsid w:val="00A46D18"/>
    <w:rsid w:val="00A47406"/>
    <w:rsid w:val="00A47732"/>
    <w:rsid w:val="00A47FE6"/>
    <w:rsid w:val="00A511D8"/>
    <w:rsid w:val="00A53FCC"/>
    <w:rsid w:val="00A544BA"/>
    <w:rsid w:val="00A54525"/>
    <w:rsid w:val="00A600E7"/>
    <w:rsid w:val="00A620DE"/>
    <w:rsid w:val="00A6250F"/>
    <w:rsid w:val="00A625D5"/>
    <w:rsid w:val="00A63569"/>
    <w:rsid w:val="00A6374D"/>
    <w:rsid w:val="00A65FF6"/>
    <w:rsid w:val="00A6605E"/>
    <w:rsid w:val="00A66121"/>
    <w:rsid w:val="00A67213"/>
    <w:rsid w:val="00A70194"/>
    <w:rsid w:val="00A705EF"/>
    <w:rsid w:val="00A70613"/>
    <w:rsid w:val="00A7099E"/>
    <w:rsid w:val="00A71EDF"/>
    <w:rsid w:val="00A72DA4"/>
    <w:rsid w:val="00A74C2D"/>
    <w:rsid w:val="00A80198"/>
    <w:rsid w:val="00A80790"/>
    <w:rsid w:val="00A83F42"/>
    <w:rsid w:val="00A87292"/>
    <w:rsid w:val="00A87FA0"/>
    <w:rsid w:val="00A90D14"/>
    <w:rsid w:val="00A91892"/>
    <w:rsid w:val="00A9218C"/>
    <w:rsid w:val="00A92B62"/>
    <w:rsid w:val="00A92D91"/>
    <w:rsid w:val="00A936B3"/>
    <w:rsid w:val="00A93880"/>
    <w:rsid w:val="00A94D6C"/>
    <w:rsid w:val="00A95D3A"/>
    <w:rsid w:val="00A9626F"/>
    <w:rsid w:val="00A96484"/>
    <w:rsid w:val="00A968C2"/>
    <w:rsid w:val="00A97E33"/>
    <w:rsid w:val="00A97E85"/>
    <w:rsid w:val="00AA120D"/>
    <w:rsid w:val="00AA2D7E"/>
    <w:rsid w:val="00AA3DA6"/>
    <w:rsid w:val="00AA53D8"/>
    <w:rsid w:val="00AA749F"/>
    <w:rsid w:val="00AA7E15"/>
    <w:rsid w:val="00AB1156"/>
    <w:rsid w:val="00AB1AA2"/>
    <w:rsid w:val="00AB2D42"/>
    <w:rsid w:val="00AB36BB"/>
    <w:rsid w:val="00AB7E5B"/>
    <w:rsid w:val="00AC1BD7"/>
    <w:rsid w:val="00AC302D"/>
    <w:rsid w:val="00AC364A"/>
    <w:rsid w:val="00AC64B0"/>
    <w:rsid w:val="00AD45F1"/>
    <w:rsid w:val="00AD47F7"/>
    <w:rsid w:val="00AD56F1"/>
    <w:rsid w:val="00AD7D2B"/>
    <w:rsid w:val="00AD7FF4"/>
    <w:rsid w:val="00AE2211"/>
    <w:rsid w:val="00AE2EB4"/>
    <w:rsid w:val="00AE3D1B"/>
    <w:rsid w:val="00AE4057"/>
    <w:rsid w:val="00AE495D"/>
    <w:rsid w:val="00AE73E7"/>
    <w:rsid w:val="00AE7FC8"/>
    <w:rsid w:val="00AF10D0"/>
    <w:rsid w:val="00AF1954"/>
    <w:rsid w:val="00AF1B04"/>
    <w:rsid w:val="00AF397F"/>
    <w:rsid w:val="00AF4F58"/>
    <w:rsid w:val="00B0099B"/>
    <w:rsid w:val="00B06E1B"/>
    <w:rsid w:val="00B102D3"/>
    <w:rsid w:val="00B10542"/>
    <w:rsid w:val="00B10AC7"/>
    <w:rsid w:val="00B160C2"/>
    <w:rsid w:val="00B2024C"/>
    <w:rsid w:val="00B21EB2"/>
    <w:rsid w:val="00B2345C"/>
    <w:rsid w:val="00B234DB"/>
    <w:rsid w:val="00B2408C"/>
    <w:rsid w:val="00B243D4"/>
    <w:rsid w:val="00B24658"/>
    <w:rsid w:val="00B27648"/>
    <w:rsid w:val="00B27905"/>
    <w:rsid w:val="00B30926"/>
    <w:rsid w:val="00B30DEA"/>
    <w:rsid w:val="00B315FD"/>
    <w:rsid w:val="00B32A93"/>
    <w:rsid w:val="00B335AB"/>
    <w:rsid w:val="00B34271"/>
    <w:rsid w:val="00B34C72"/>
    <w:rsid w:val="00B37381"/>
    <w:rsid w:val="00B40FE2"/>
    <w:rsid w:val="00B420B4"/>
    <w:rsid w:val="00B42AFE"/>
    <w:rsid w:val="00B43876"/>
    <w:rsid w:val="00B471DB"/>
    <w:rsid w:val="00B472FF"/>
    <w:rsid w:val="00B525B6"/>
    <w:rsid w:val="00B525FE"/>
    <w:rsid w:val="00B53263"/>
    <w:rsid w:val="00B53EFF"/>
    <w:rsid w:val="00B56EA5"/>
    <w:rsid w:val="00B63D42"/>
    <w:rsid w:val="00B64DF2"/>
    <w:rsid w:val="00B65206"/>
    <w:rsid w:val="00B657DA"/>
    <w:rsid w:val="00B65DA7"/>
    <w:rsid w:val="00B66F5A"/>
    <w:rsid w:val="00B70863"/>
    <w:rsid w:val="00B710C7"/>
    <w:rsid w:val="00B71148"/>
    <w:rsid w:val="00B733B4"/>
    <w:rsid w:val="00B7421B"/>
    <w:rsid w:val="00B75007"/>
    <w:rsid w:val="00B7571A"/>
    <w:rsid w:val="00B8098B"/>
    <w:rsid w:val="00B82E24"/>
    <w:rsid w:val="00B82FDE"/>
    <w:rsid w:val="00B8390E"/>
    <w:rsid w:val="00B84D44"/>
    <w:rsid w:val="00B85D69"/>
    <w:rsid w:val="00B85F7E"/>
    <w:rsid w:val="00B87E1E"/>
    <w:rsid w:val="00B90912"/>
    <w:rsid w:val="00B91E8E"/>
    <w:rsid w:val="00B93FBA"/>
    <w:rsid w:val="00B94352"/>
    <w:rsid w:val="00B94CD0"/>
    <w:rsid w:val="00B95A5C"/>
    <w:rsid w:val="00B95D4D"/>
    <w:rsid w:val="00B97539"/>
    <w:rsid w:val="00B976EB"/>
    <w:rsid w:val="00BA25B8"/>
    <w:rsid w:val="00BA414C"/>
    <w:rsid w:val="00BA5D51"/>
    <w:rsid w:val="00BA7DD4"/>
    <w:rsid w:val="00BB098B"/>
    <w:rsid w:val="00BB4ECC"/>
    <w:rsid w:val="00BB4EF3"/>
    <w:rsid w:val="00BB5452"/>
    <w:rsid w:val="00BB6589"/>
    <w:rsid w:val="00BB73F9"/>
    <w:rsid w:val="00BB7B11"/>
    <w:rsid w:val="00BB7D00"/>
    <w:rsid w:val="00BB7F47"/>
    <w:rsid w:val="00BC0FD2"/>
    <w:rsid w:val="00BC14BD"/>
    <w:rsid w:val="00BC179D"/>
    <w:rsid w:val="00BC21B4"/>
    <w:rsid w:val="00BC30C3"/>
    <w:rsid w:val="00BC34C4"/>
    <w:rsid w:val="00BC487C"/>
    <w:rsid w:val="00BC4C94"/>
    <w:rsid w:val="00BC545B"/>
    <w:rsid w:val="00BD0FB8"/>
    <w:rsid w:val="00BD1D71"/>
    <w:rsid w:val="00BD5533"/>
    <w:rsid w:val="00BE05A7"/>
    <w:rsid w:val="00BE0D1A"/>
    <w:rsid w:val="00BE0D35"/>
    <w:rsid w:val="00BE5DD5"/>
    <w:rsid w:val="00BE701C"/>
    <w:rsid w:val="00BE7477"/>
    <w:rsid w:val="00BE7A75"/>
    <w:rsid w:val="00BF08DF"/>
    <w:rsid w:val="00BF1C0E"/>
    <w:rsid w:val="00BF39FA"/>
    <w:rsid w:val="00BF66D0"/>
    <w:rsid w:val="00BF6E75"/>
    <w:rsid w:val="00BF7806"/>
    <w:rsid w:val="00C04B0F"/>
    <w:rsid w:val="00C04B71"/>
    <w:rsid w:val="00C075AF"/>
    <w:rsid w:val="00C100FA"/>
    <w:rsid w:val="00C10262"/>
    <w:rsid w:val="00C12E66"/>
    <w:rsid w:val="00C13FAC"/>
    <w:rsid w:val="00C1487E"/>
    <w:rsid w:val="00C15051"/>
    <w:rsid w:val="00C15C49"/>
    <w:rsid w:val="00C1613E"/>
    <w:rsid w:val="00C22F0C"/>
    <w:rsid w:val="00C22FB3"/>
    <w:rsid w:val="00C257BF"/>
    <w:rsid w:val="00C264CA"/>
    <w:rsid w:val="00C26D4B"/>
    <w:rsid w:val="00C27C72"/>
    <w:rsid w:val="00C32E45"/>
    <w:rsid w:val="00C33152"/>
    <w:rsid w:val="00C33867"/>
    <w:rsid w:val="00C34368"/>
    <w:rsid w:val="00C37E3C"/>
    <w:rsid w:val="00C411A9"/>
    <w:rsid w:val="00C41CD2"/>
    <w:rsid w:val="00C43695"/>
    <w:rsid w:val="00C43917"/>
    <w:rsid w:val="00C441F9"/>
    <w:rsid w:val="00C44608"/>
    <w:rsid w:val="00C44E46"/>
    <w:rsid w:val="00C50581"/>
    <w:rsid w:val="00C5096C"/>
    <w:rsid w:val="00C50DF4"/>
    <w:rsid w:val="00C518F9"/>
    <w:rsid w:val="00C51D6B"/>
    <w:rsid w:val="00C520A4"/>
    <w:rsid w:val="00C5347A"/>
    <w:rsid w:val="00C574F0"/>
    <w:rsid w:val="00C60DF4"/>
    <w:rsid w:val="00C61035"/>
    <w:rsid w:val="00C64262"/>
    <w:rsid w:val="00C643D6"/>
    <w:rsid w:val="00C653E5"/>
    <w:rsid w:val="00C7043B"/>
    <w:rsid w:val="00C70E7C"/>
    <w:rsid w:val="00C71370"/>
    <w:rsid w:val="00C71C96"/>
    <w:rsid w:val="00C7320B"/>
    <w:rsid w:val="00C73244"/>
    <w:rsid w:val="00C73BDD"/>
    <w:rsid w:val="00C742C1"/>
    <w:rsid w:val="00C7457E"/>
    <w:rsid w:val="00C748C5"/>
    <w:rsid w:val="00C7789A"/>
    <w:rsid w:val="00C80189"/>
    <w:rsid w:val="00C82119"/>
    <w:rsid w:val="00C82569"/>
    <w:rsid w:val="00C8399C"/>
    <w:rsid w:val="00C84880"/>
    <w:rsid w:val="00C87912"/>
    <w:rsid w:val="00C9104C"/>
    <w:rsid w:val="00C92A51"/>
    <w:rsid w:val="00C933E2"/>
    <w:rsid w:val="00C93C85"/>
    <w:rsid w:val="00C93D9A"/>
    <w:rsid w:val="00C97AEF"/>
    <w:rsid w:val="00CA0A89"/>
    <w:rsid w:val="00CA1752"/>
    <w:rsid w:val="00CA1F82"/>
    <w:rsid w:val="00CA428E"/>
    <w:rsid w:val="00CA4820"/>
    <w:rsid w:val="00CA77F1"/>
    <w:rsid w:val="00CB00C6"/>
    <w:rsid w:val="00CB3C62"/>
    <w:rsid w:val="00CB42ED"/>
    <w:rsid w:val="00CB74A6"/>
    <w:rsid w:val="00CC07A9"/>
    <w:rsid w:val="00CC1636"/>
    <w:rsid w:val="00CC1A7E"/>
    <w:rsid w:val="00CC2951"/>
    <w:rsid w:val="00CC2E59"/>
    <w:rsid w:val="00CC39DC"/>
    <w:rsid w:val="00CC3D7F"/>
    <w:rsid w:val="00CC5483"/>
    <w:rsid w:val="00CD07A4"/>
    <w:rsid w:val="00CD16F9"/>
    <w:rsid w:val="00CD2836"/>
    <w:rsid w:val="00CD4360"/>
    <w:rsid w:val="00CD43A7"/>
    <w:rsid w:val="00CD44F9"/>
    <w:rsid w:val="00CD6832"/>
    <w:rsid w:val="00CD7576"/>
    <w:rsid w:val="00CD7A00"/>
    <w:rsid w:val="00CD7BC2"/>
    <w:rsid w:val="00CE1BEF"/>
    <w:rsid w:val="00CE2648"/>
    <w:rsid w:val="00CE28EF"/>
    <w:rsid w:val="00CE328A"/>
    <w:rsid w:val="00CE43CE"/>
    <w:rsid w:val="00CE57B5"/>
    <w:rsid w:val="00CE593E"/>
    <w:rsid w:val="00CE65F2"/>
    <w:rsid w:val="00CE7C3C"/>
    <w:rsid w:val="00CF0EB5"/>
    <w:rsid w:val="00CF253C"/>
    <w:rsid w:val="00CF2CCE"/>
    <w:rsid w:val="00CF32C8"/>
    <w:rsid w:val="00CF3892"/>
    <w:rsid w:val="00CF3E9B"/>
    <w:rsid w:val="00CF6766"/>
    <w:rsid w:val="00D0039D"/>
    <w:rsid w:val="00D01286"/>
    <w:rsid w:val="00D06909"/>
    <w:rsid w:val="00D06919"/>
    <w:rsid w:val="00D07272"/>
    <w:rsid w:val="00D10F3A"/>
    <w:rsid w:val="00D139BB"/>
    <w:rsid w:val="00D14D73"/>
    <w:rsid w:val="00D17630"/>
    <w:rsid w:val="00D17CA6"/>
    <w:rsid w:val="00D21221"/>
    <w:rsid w:val="00D21EF9"/>
    <w:rsid w:val="00D231A4"/>
    <w:rsid w:val="00D25886"/>
    <w:rsid w:val="00D259A6"/>
    <w:rsid w:val="00D30701"/>
    <w:rsid w:val="00D331DD"/>
    <w:rsid w:val="00D35FED"/>
    <w:rsid w:val="00D37F7B"/>
    <w:rsid w:val="00D402EE"/>
    <w:rsid w:val="00D40B45"/>
    <w:rsid w:val="00D4140E"/>
    <w:rsid w:val="00D42B63"/>
    <w:rsid w:val="00D437D0"/>
    <w:rsid w:val="00D44937"/>
    <w:rsid w:val="00D44C5E"/>
    <w:rsid w:val="00D44E66"/>
    <w:rsid w:val="00D468E0"/>
    <w:rsid w:val="00D46CC7"/>
    <w:rsid w:val="00D47479"/>
    <w:rsid w:val="00D47DEB"/>
    <w:rsid w:val="00D51911"/>
    <w:rsid w:val="00D544AA"/>
    <w:rsid w:val="00D54587"/>
    <w:rsid w:val="00D54C32"/>
    <w:rsid w:val="00D5646B"/>
    <w:rsid w:val="00D57043"/>
    <w:rsid w:val="00D578A8"/>
    <w:rsid w:val="00D57E8A"/>
    <w:rsid w:val="00D61761"/>
    <w:rsid w:val="00D62DEB"/>
    <w:rsid w:val="00D638E6"/>
    <w:rsid w:val="00D64187"/>
    <w:rsid w:val="00D65B35"/>
    <w:rsid w:val="00D6611E"/>
    <w:rsid w:val="00D66905"/>
    <w:rsid w:val="00D718A8"/>
    <w:rsid w:val="00D71CD4"/>
    <w:rsid w:val="00D72C2F"/>
    <w:rsid w:val="00D7518A"/>
    <w:rsid w:val="00D763B3"/>
    <w:rsid w:val="00D77700"/>
    <w:rsid w:val="00D77825"/>
    <w:rsid w:val="00D8039B"/>
    <w:rsid w:val="00D812C1"/>
    <w:rsid w:val="00D829EC"/>
    <w:rsid w:val="00D84F69"/>
    <w:rsid w:val="00D858FF"/>
    <w:rsid w:val="00D862F9"/>
    <w:rsid w:val="00D86F01"/>
    <w:rsid w:val="00D902DD"/>
    <w:rsid w:val="00D90592"/>
    <w:rsid w:val="00D90FCC"/>
    <w:rsid w:val="00D918F0"/>
    <w:rsid w:val="00D95220"/>
    <w:rsid w:val="00D952AD"/>
    <w:rsid w:val="00D972F0"/>
    <w:rsid w:val="00D97DCA"/>
    <w:rsid w:val="00DA0928"/>
    <w:rsid w:val="00DA13C9"/>
    <w:rsid w:val="00DA1BD9"/>
    <w:rsid w:val="00DA35B6"/>
    <w:rsid w:val="00DA35BE"/>
    <w:rsid w:val="00DA49D1"/>
    <w:rsid w:val="00DA605A"/>
    <w:rsid w:val="00DA6D51"/>
    <w:rsid w:val="00DB0401"/>
    <w:rsid w:val="00DB088A"/>
    <w:rsid w:val="00DB13D7"/>
    <w:rsid w:val="00DB19E0"/>
    <w:rsid w:val="00DB776A"/>
    <w:rsid w:val="00DB7B48"/>
    <w:rsid w:val="00DC0786"/>
    <w:rsid w:val="00DC1056"/>
    <w:rsid w:val="00DC26B3"/>
    <w:rsid w:val="00DC2D1C"/>
    <w:rsid w:val="00DC3504"/>
    <w:rsid w:val="00DC464E"/>
    <w:rsid w:val="00DC55DA"/>
    <w:rsid w:val="00DC5B2A"/>
    <w:rsid w:val="00DC6548"/>
    <w:rsid w:val="00DC79B8"/>
    <w:rsid w:val="00DC79D3"/>
    <w:rsid w:val="00DD0D46"/>
    <w:rsid w:val="00DD22B9"/>
    <w:rsid w:val="00DD450A"/>
    <w:rsid w:val="00DD5DC2"/>
    <w:rsid w:val="00DD79E1"/>
    <w:rsid w:val="00DE0BE7"/>
    <w:rsid w:val="00DE1823"/>
    <w:rsid w:val="00DE6418"/>
    <w:rsid w:val="00DE74B9"/>
    <w:rsid w:val="00DF3E3E"/>
    <w:rsid w:val="00DF3ECE"/>
    <w:rsid w:val="00DF6DDE"/>
    <w:rsid w:val="00E009AB"/>
    <w:rsid w:val="00E02D6B"/>
    <w:rsid w:val="00E06415"/>
    <w:rsid w:val="00E068A1"/>
    <w:rsid w:val="00E0709E"/>
    <w:rsid w:val="00E07E69"/>
    <w:rsid w:val="00E07E8C"/>
    <w:rsid w:val="00E122E0"/>
    <w:rsid w:val="00E15755"/>
    <w:rsid w:val="00E15B42"/>
    <w:rsid w:val="00E15D2F"/>
    <w:rsid w:val="00E1625D"/>
    <w:rsid w:val="00E20245"/>
    <w:rsid w:val="00E2231F"/>
    <w:rsid w:val="00E31288"/>
    <w:rsid w:val="00E32E8D"/>
    <w:rsid w:val="00E35153"/>
    <w:rsid w:val="00E354D9"/>
    <w:rsid w:val="00E41073"/>
    <w:rsid w:val="00E42EA6"/>
    <w:rsid w:val="00E43C5E"/>
    <w:rsid w:val="00E44E8F"/>
    <w:rsid w:val="00E47CC0"/>
    <w:rsid w:val="00E518C8"/>
    <w:rsid w:val="00E51D7F"/>
    <w:rsid w:val="00E5212F"/>
    <w:rsid w:val="00E53597"/>
    <w:rsid w:val="00E556EB"/>
    <w:rsid w:val="00E57090"/>
    <w:rsid w:val="00E573F6"/>
    <w:rsid w:val="00E576D1"/>
    <w:rsid w:val="00E602AB"/>
    <w:rsid w:val="00E619FD"/>
    <w:rsid w:val="00E61D8C"/>
    <w:rsid w:val="00E62515"/>
    <w:rsid w:val="00E63A4C"/>
    <w:rsid w:val="00E64280"/>
    <w:rsid w:val="00E66222"/>
    <w:rsid w:val="00E6720C"/>
    <w:rsid w:val="00E71194"/>
    <w:rsid w:val="00E72D13"/>
    <w:rsid w:val="00E738C9"/>
    <w:rsid w:val="00E745F4"/>
    <w:rsid w:val="00E74EFA"/>
    <w:rsid w:val="00E76128"/>
    <w:rsid w:val="00E8051D"/>
    <w:rsid w:val="00E81AE1"/>
    <w:rsid w:val="00E81BD6"/>
    <w:rsid w:val="00E8443F"/>
    <w:rsid w:val="00E85D3A"/>
    <w:rsid w:val="00E86787"/>
    <w:rsid w:val="00E87119"/>
    <w:rsid w:val="00E90662"/>
    <w:rsid w:val="00E90B0B"/>
    <w:rsid w:val="00E92C8A"/>
    <w:rsid w:val="00EA0608"/>
    <w:rsid w:val="00EA0A1E"/>
    <w:rsid w:val="00EA14EC"/>
    <w:rsid w:val="00EA191C"/>
    <w:rsid w:val="00EA22E4"/>
    <w:rsid w:val="00EA3453"/>
    <w:rsid w:val="00EA38F7"/>
    <w:rsid w:val="00EA3938"/>
    <w:rsid w:val="00EA5E29"/>
    <w:rsid w:val="00EA68DD"/>
    <w:rsid w:val="00EA75B8"/>
    <w:rsid w:val="00EB0095"/>
    <w:rsid w:val="00EB0700"/>
    <w:rsid w:val="00EB08B3"/>
    <w:rsid w:val="00EB0AA4"/>
    <w:rsid w:val="00EB340C"/>
    <w:rsid w:val="00EB3503"/>
    <w:rsid w:val="00EB420B"/>
    <w:rsid w:val="00EB52D5"/>
    <w:rsid w:val="00EB6825"/>
    <w:rsid w:val="00EB70E6"/>
    <w:rsid w:val="00EC089C"/>
    <w:rsid w:val="00EC1955"/>
    <w:rsid w:val="00EC21D7"/>
    <w:rsid w:val="00EC333A"/>
    <w:rsid w:val="00EC4C7B"/>
    <w:rsid w:val="00EC6684"/>
    <w:rsid w:val="00EC73CB"/>
    <w:rsid w:val="00ED0389"/>
    <w:rsid w:val="00ED4694"/>
    <w:rsid w:val="00ED69A4"/>
    <w:rsid w:val="00ED70DB"/>
    <w:rsid w:val="00ED7115"/>
    <w:rsid w:val="00ED7254"/>
    <w:rsid w:val="00EE0E3A"/>
    <w:rsid w:val="00EE51FF"/>
    <w:rsid w:val="00EE6265"/>
    <w:rsid w:val="00EE641F"/>
    <w:rsid w:val="00EE7B34"/>
    <w:rsid w:val="00EF036C"/>
    <w:rsid w:val="00EF602D"/>
    <w:rsid w:val="00EF62B5"/>
    <w:rsid w:val="00EF6E66"/>
    <w:rsid w:val="00EF6EBD"/>
    <w:rsid w:val="00F020B8"/>
    <w:rsid w:val="00F03F03"/>
    <w:rsid w:val="00F06221"/>
    <w:rsid w:val="00F148E2"/>
    <w:rsid w:val="00F157AB"/>
    <w:rsid w:val="00F16A3B"/>
    <w:rsid w:val="00F17483"/>
    <w:rsid w:val="00F17A5E"/>
    <w:rsid w:val="00F200AF"/>
    <w:rsid w:val="00F20559"/>
    <w:rsid w:val="00F20DBF"/>
    <w:rsid w:val="00F20E49"/>
    <w:rsid w:val="00F213FF"/>
    <w:rsid w:val="00F2148D"/>
    <w:rsid w:val="00F24477"/>
    <w:rsid w:val="00F24DDC"/>
    <w:rsid w:val="00F27181"/>
    <w:rsid w:val="00F30A70"/>
    <w:rsid w:val="00F319DF"/>
    <w:rsid w:val="00F32BE6"/>
    <w:rsid w:val="00F33B64"/>
    <w:rsid w:val="00F3585C"/>
    <w:rsid w:val="00F371DD"/>
    <w:rsid w:val="00F37E76"/>
    <w:rsid w:val="00F40D3A"/>
    <w:rsid w:val="00F42977"/>
    <w:rsid w:val="00F44097"/>
    <w:rsid w:val="00F44F5C"/>
    <w:rsid w:val="00F45161"/>
    <w:rsid w:val="00F45633"/>
    <w:rsid w:val="00F4622E"/>
    <w:rsid w:val="00F46713"/>
    <w:rsid w:val="00F46BFC"/>
    <w:rsid w:val="00F50864"/>
    <w:rsid w:val="00F525B1"/>
    <w:rsid w:val="00F53871"/>
    <w:rsid w:val="00F5403C"/>
    <w:rsid w:val="00F551CA"/>
    <w:rsid w:val="00F5676A"/>
    <w:rsid w:val="00F57388"/>
    <w:rsid w:val="00F577E7"/>
    <w:rsid w:val="00F62A25"/>
    <w:rsid w:val="00F62A67"/>
    <w:rsid w:val="00F62A81"/>
    <w:rsid w:val="00F634A6"/>
    <w:rsid w:val="00F64E76"/>
    <w:rsid w:val="00F65E86"/>
    <w:rsid w:val="00F66DFD"/>
    <w:rsid w:val="00F6790E"/>
    <w:rsid w:val="00F700CE"/>
    <w:rsid w:val="00F74AA8"/>
    <w:rsid w:val="00F76663"/>
    <w:rsid w:val="00F77E3C"/>
    <w:rsid w:val="00F81965"/>
    <w:rsid w:val="00F8218C"/>
    <w:rsid w:val="00F82CEC"/>
    <w:rsid w:val="00F8345C"/>
    <w:rsid w:val="00F83B6B"/>
    <w:rsid w:val="00F8486E"/>
    <w:rsid w:val="00F84E1A"/>
    <w:rsid w:val="00F856DC"/>
    <w:rsid w:val="00F861B3"/>
    <w:rsid w:val="00F87A8E"/>
    <w:rsid w:val="00F90B0E"/>
    <w:rsid w:val="00F91CC9"/>
    <w:rsid w:val="00F92B0F"/>
    <w:rsid w:val="00F939E0"/>
    <w:rsid w:val="00F93AE4"/>
    <w:rsid w:val="00F94014"/>
    <w:rsid w:val="00F94717"/>
    <w:rsid w:val="00F94790"/>
    <w:rsid w:val="00F9524A"/>
    <w:rsid w:val="00F961E5"/>
    <w:rsid w:val="00F96795"/>
    <w:rsid w:val="00F96DB6"/>
    <w:rsid w:val="00F97A09"/>
    <w:rsid w:val="00FA008F"/>
    <w:rsid w:val="00FA046C"/>
    <w:rsid w:val="00FA07C0"/>
    <w:rsid w:val="00FA0D10"/>
    <w:rsid w:val="00FA0D2E"/>
    <w:rsid w:val="00FA2C01"/>
    <w:rsid w:val="00FA2D45"/>
    <w:rsid w:val="00FA2E6A"/>
    <w:rsid w:val="00FA3D5A"/>
    <w:rsid w:val="00FA3FF5"/>
    <w:rsid w:val="00FA560F"/>
    <w:rsid w:val="00FA6C9E"/>
    <w:rsid w:val="00FA7704"/>
    <w:rsid w:val="00FB1D97"/>
    <w:rsid w:val="00FB34BE"/>
    <w:rsid w:val="00FB3857"/>
    <w:rsid w:val="00FB7EBB"/>
    <w:rsid w:val="00FC35DE"/>
    <w:rsid w:val="00FC3B98"/>
    <w:rsid w:val="00FC4BE8"/>
    <w:rsid w:val="00FD0854"/>
    <w:rsid w:val="00FD1922"/>
    <w:rsid w:val="00FD2974"/>
    <w:rsid w:val="00FD3C06"/>
    <w:rsid w:val="00FD408F"/>
    <w:rsid w:val="00FD613E"/>
    <w:rsid w:val="00FD6BE0"/>
    <w:rsid w:val="00FD6CB9"/>
    <w:rsid w:val="00FE1C6C"/>
    <w:rsid w:val="00FE5A63"/>
    <w:rsid w:val="00FE6F49"/>
    <w:rsid w:val="00FE7043"/>
    <w:rsid w:val="00FE78CE"/>
    <w:rsid w:val="00FE7E46"/>
    <w:rsid w:val="00FF0DCE"/>
    <w:rsid w:val="00FF1614"/>
    <w:rsid w:val="00FF2534"/>
    <w:rsid w:val="00FF3560"/>
    <w:rsid w:val="00FF4AB6"/>
    <w:rsid w:val="00FF504F"/>
    <w:rsid w:val="00FF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B746F97-7599-48B5-B48E-347CED51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C96"/>
    <w:rPr>
      <w:rFonts w:eastAsia="Times New Roman"/>
      <w:sz w:val="24"/>
      <w:szCs w:val="24"/>
      <w:lang w:eastAsia="en-US"/>
    </w:rPr>
  </w:style>
  <w:style w:type="paragraph" w:styleId="Heading1">
    <w:name w:val="heading 1"/>
    <w:aliases w:val="Level 1 (CHAP #),H1,topic"/>
    <w:basedOn w:val="Normal"/>
    <w:next w:val="BodyText"/>
    <w:link w:val="Heading1Char"/>
    <w:qFormat/>
    <w:rsid w:val="006C7A4E"/>
    <w:pPr>
      <w:keepNext/>
      <w:keepLines/>
      <w:pageBreakBefore/>
      <w:numPr>
        <w:numId w:val="3"/>
      </w:numPr>
      <w:tabs>
        <w:tab w:val="left" w:pos="-90"/>
      </w:tabs>
      <w:spacing w:after="240"/>
      <w:outlineLvl w:val="0"/>
    </w:pPr>
    <w:rPr>
      <w:rFonts w:ascii="Arial" w:hAnsi="Arial"/>
      <w:b/>
      <w:sz w:val="36"/>
      <w:szCs w:val="20"/>
      <w:lang w:val="en-US"/>
    </w:rPr>
  </w:style>
  <w:style w:type="paragraph" w:styleId="Heading2">
    <w:name w:val="heading 2"/>
    <w:aliases w:val="h2,H2,Major,Reset numbering,Heading 2a,Numbered - 2,h 3,Level 2 Topic Heading,L2,UNDERRUBRIK 1-2,Heading 2 John"/>
    <w:basedOn w:val="Heading1"/>
    <w:next w:val="BodyText"/>
    <w:link w:val="Heading2Char"/>
    <w:autoRedefine/>
    <w:qFormat/>
    <w:rsid w:val="008F49F5"/>
    <w:pPr>
      <w:pageBreakBefore w:val="0"/>
      <w:numPr>
        <w:ilvl w:val="1"/>
      </w:numPr>
      <w:spacing w:before="240"/>
      <w:outlineLvl w:val="1"/>
    </w:pPr>
    <w:rPr>
      <w:rFonts w:cs="Arial"/>
      <w:sz w:val="28"/>
    </w:rPr>
  </w:style>
  <w:style w:type="paragraph" w:styleId="Heading3">
    <w:name w:val="heading 3"/>
    <w:aliases w:val="h3,H3,Minor,Map,Level 3 Topic Heading,l3,CT,L3,module"/>
    <w:basedOn w:val="Heading2"/>
    <w:next w:val="BodyText"/>
    <w:link w:val="Heading3Char"/>
    <w:qFormat/>
    <w:rsid w:val="006C7A4E"/>
    <w:pPr>
      <w:numPr>
        <w:ilvl w:val="2"/>
      </w:numPr>
      <w:outlineLvl w:val="2"/>
    </w:pPr>
    <w:rPr>
      <w:sz w:val="24"/>
    </w:rPr>
  </w:style>
  <w:style w:type="paragraph" w:styleId="Heading4">
    <w:name w:val="heading 4"/>
    <w:aliases w:val="h4,H4,Sub-Minor,Case Sub-Header,heading4,Level 4 Topic Heading"/>
    <w:basedOn w:val="Heading3"/>
    <w:next w:val="BodyText"/>
    <w:link w:val="Heading4Char"/>
    <w:qFormat/>
    <w:rsid w:val="006C7A4E"/>
    <w:pPr>
      <w:numPr>
        <w:ilvl w:val="3"/>
      </w:numPr>
      <w:tabs>
        <w:tab w:val="clear" w:pos="-90"/>
        <w:tab w:val="left" w:pos="270"/>
      </w:tabs>
      <w:ind w:right="2909"/>
      <w:outlineLvl w:val="3"/>
    </w:pPr>
    <w:rPr>
      <w:i/>
    </w:rPr>
  </w:style>
  <w:style w:type="paragraph" w:styleId="Heading5">
    <w:name w:val="heading 5"/>
    <w:aliases w:val="H5"/>
    <w:basedOn w:val="Heading4"/>
    <w:next w:val="BodyText"/>
    <w:link w:val="Heading5Char"/>
    <w:qFormat/>
    <w:rsid w:val="006C7A4E"/>
    <w:pPr>
      <w:numPr>
        <w:ilvl w:val="4"/>
      </w:numPr>
      <w:tabs>
        <w:tab w:val="clear" w:pos="270"/>
        <w:tab w:val="left" w:pos="630"/>
      </w:tabs>
      <w:ind w:right="0"/>
      <w:outlineLvl w:val="4"/>
    </w:pPr>
  </w:style>
  <w:style w:type="paragraph" w:styleId="Heading6">
    <w:name w:val="heading 6"/>
    <w:aliases w:val="H6"/>
    <w:basedOn w:val="Normal"/>
    <w:next w:val="Normal"/>
    <w:qFormat/>
    <w:rsid w:val="006C7A4E"/>
    <w:pPr>
      <w:numPr>
        <w:ilvl w:val="5"/>
        <w:numId w:val="3"/>
      </w:numPr>
      <w:spacing w:before="240" w:after="60"/>
      <w:outlineLvl w:val="5"/>
    </w:pPr>
    <w:rPr>
      <w:rFonts w:ascii="Arial" w:hAnsi="Arial"/>
      <w:i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rsid w:val="006C7A4E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rsid w:val="006C7A4E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rsid w:val="006C7A4E"/>
    <w:pPr>
      <w:numPr>
        <w:ilvl w:val="8"/>
        <w:numId w:val="3"/>
      </w:numPr>
      <w:spacing w:before="240" w:after="60"/>
      <w:outlineLvl w:val="8"/>
    </w:pPr>
    <w:rPr>
      <w:rFonts w:ascii="Arial" w:hAnsi="Arial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C7A4E"/>
    <w:pPr>
      <w:spacing w:after="240"/>
    </w:pPr>
    <w:rPr>
      <w:rFonts w:ascii="Arial" w:eastAsia="MS Mincho" w:hAnsi="Arial"/>
      <w:sz w:val="20"/>
      <w:szCs w:val="20"/>
    </w:rPr>
  </w:style>
  <w:style w:type="character" w:customStyle="1" w:styleId="BodyTextChar">
    <w:name w:val="Body Text Char"/>
    <w:link w:val="BodyText"/>
    <w:rsid w:val="006C7A4E"/>
    <w:rPr>
      <w:rFonts w:ascii="Arial" w:hAnsi="Arial"/>
      <w:lang w:val="en-GB" w:eastAsia="en-US" w:bidi="ar-SA"/>
    </w:rPr>
  </w:style>
  <w:style w:type="character" w:customStyle="1" w:styleId="Heading1Char">
    <w:name w:val="Heading 1 Char"/>
    <w:aliases w:val="Level 1 (CHAP #) Char,H1 Char,topic Char"/>
    <w:link w:val="Heading1"/>
    <w:rsid w:val="006C7A4E"/>
    <w:rPr>
      <w:rFonts w:ascii="Arial" w:eastAsia="Times New Roman" w:hAnsi="Arial"/>
      <w:b/>
      <w:sz w:val="36"/>
      <w:lang w:val="en-US" w:eastAsia="en-US"/>
    </w:rPr>
  </w:style>
  <w:style w:type="character" w:customStyle="1" w:styleId="Heading2Char">
    <w:name w:val="Heading 2 Char"/>
    <w:aliases w:val="h2 Char,H2 Char,Major Char,Reset numbering Char,Heading 2a Char,Numbered - 2 Char,h 3 Char,Level 2 Topic Heading Char,L2 Char,UNDERRUBRIK 1-2 Char,Heading 2 John Char"/>
    <w:link w:val="Heading2"/>
    <w:rsid w:val="008F49F5"/>
    <w:rPr>
      <w:rFonts w:ascii="Arial" w:eastAsia="Times New Roman" w:hAnsi="Arial" w:cs="Arial"/>
      <w:b/>
      <w:sz w:val="28"/>
      <w:lang w:val="en-US" w:eastAsia="en-US"/>
    </w:rPr>
  </w:style>
  <w:style w:type="character" w:customStyle="1" w:styleId="Heading3Char">
    <w:name w:val="Heading 3 Char"/>
    <w:aliases w:val="h3 Char,H3 Char,Minor Char,Map Char,Level 3 Topic Heading Char,l3 Char,CT Char,L3 Char,module Char"/>
    <w:link w:val="Heading3"/>
    <w:rsid w:val="006C7A4E"/>
    <w:rPr>
      <w:rFonts w:ascii="Arial" w:eastAsia="Times New Roman" w:hAnsi="Arial"/>
      <w:b/>
      <w:sz w:val="24"/>
      <w:lang w:val="en-US" w:eastAsia="en-US"/>
    </w:rPr>
  </w:style>
  <w:style w:type="character" w:customStyle="1" w:styleId="Heading4Char">
    <w:name w:val="Heading 4 Char"/>
    <w:aliases w:val="h4 Char,H4 Char,Sub-Minor Char,Case Sub-Header Char,heading4 Char,Level 4 Topic Heading Char"/>
    <w:link w:val="Heading4"/>
    <w:rsid w:val="006C7A4E"/>
    <w:rPr>
      <w:rFonts w:ascii="Arial" w:eastAsia="Times New Roman" w:hAnsi="Arial"/>
      <w:b/>
      <w:i/>
      <w:sz w:val="24"/>
      <w:lang w:val="en-US" w:eastAsia="en-US"/>
    </w:rPr>
  </w:style>
  <w:style w:type="character" w:customStyle="1" w:styleId="Heading5Char">
    <w:name w:val="Heading 5 Char"/>
    <w:aliases w:val="H5 Char"/>
    <w:basedOn w:val="Heading4Char"/>
    <w:link w:val="Heading5"/>
    <w:rsid w:val="006C7A4E"/>
    <w:rPr>
      <w:rFonts w:ascii="Arial" w:eastAsia="Times New Roman" w:hAnsi="Arial"/>
      <w:b/>
      <w:i/>
      <w:sz w:val="24"/>
      <w:lang w:val="en-US" w:eastAsia="en-US"/>
    </w:rPr>
  </w:style>
  <w:style w:type="paragraph" w:customStyle="1" w:styleId="Style1">
    <w:name w:val="Style1"/>
    <w:basedOn w:val="Normal"/>
    <w:rsid w:val="00761932"/>
    <w:rPr>
      <w:rFonts w:ascii="Arial" w:hAnsi="Arial"/>
    </w:rPr>
  </w:style>
  <w:style w:type="paragraph" w:customStyle="1" w:styleId="FrontPage">
    <w:name w:val="Front Page"/>
    <w:basedOn w:val="Normal"/>
    <w:link w:val="FrontPageChar"/>
    <w:rsid w:val="006C7A4E"/>
    <w:pPr>
      <w:tabs>
        <w:tab w:val="left" w:pos="2160"/>
        <w:tab w:val="left" w:pos="3600"/>
      </w:tabs>
      <w:spacing w:before="480"/>
      <w:ind w:left="3600" w:hanging="3600"/>
    </w:pPr>
    <w:rPr>
      <w:rFonts w:ascii="Verdana" w:eastAsia="MS Mincho" w:hAnsi="Verdana"/>
      <w:sz w:val="20"/>
      <w:szCs w:val="20"/>
      <w:lang w:val="en-US"/>
    </w:rPr>
  </w:style>
  <w:style w:type="character" w:customStyle="1" w:styleId="FrontPageChar">
    <w:name w:val="Front Page Char"/>
    <w:link w:val="FrontPage"/>
    <w:rsid w:val="006C7A4E"/>
    <w:rPr>
      <w:rFonts w:ascii="Verdana" w:hAnsi="Verdana"/>
      <w:lang w:val="en-US" w:eastAsia="en-US" w:bidi="ar-SA"/>
    </w:rPr>
  </w:style>
  <w:style w:type="paragraph" w:styleId="ListBullet">
    <w:name w:val="List Bullet"/>
    <w:basedOn w:val="BodyText"/>
    <w:autoRedefine/>
    <w:rsid w:val="006C7A4E"/>
    <w:pPr>
      <w:tabs>
        <w:tab w:val="num" w:pos="360"/>
      </w:tabs>
      <w:spacing w:after="120"/>
      <w:ind w:left="360" w:hanging="360"/>
    </w:pPr>
  </w:style>
  <w:style w:type="paragraph" w:customStyle="1" w:styleId="line">
    <w:name w:val="line"/>
    <w:basedOn w:val="Normal"/>
    <w:rsid w:val="006C7A4E"/>
    <w:pPr>
      <w:pBdr>
        <w:top w:val="single" w:sz="12" w:space="1" w:color="auto"/>
      </w:pBdr>
    </w:pPr>
    <w:rPr>
      <w:rFonts w:ascii="Verdana" w:hAnsi="Verdana"/>
      <w:sz w:val="20"/>
      <w:szCs w:val="20"/>
      <w:lang w:val="en-US"/>
    </w:rPr>
  </w:style>
  <w:style w:type="paragraph" w:customStyle="1" w:styleId="headerlscape">
    <w:name w:val="header_lscape"/>
    <w:basedOn w:val="Header"/>
    <w:rsid w:val="006C7A4E"/>
    <w:pPr>
      <w:ind w:left="0"/>
    </w:pPr>
  </w:style>
  <w:style w:type="paragraph" w:styleId="Header">
    <w:name w:val="header"/>
    <w:basedOn w:val="Normal"/>
    <w:rsid w:val="006C7A4E"/>
    <w:pPr>
      <w:numPr>
        <w:numId w:val="5"/>
      </w:numPr>
      <w:pBdr>
        <w:top w:val="single" w:sz="12" w:space="3" w:color="auto"/>
        <w:bottom w:val="single" w:sz="6" w:space="3" w:color="auto"/>
      </w:pBdr>
      <w:tabs>
        <w:tab w:val="clear" w:pos="360"/>
        <w:tab w:val="center" w:pos="4252"/>
        <w:tab w:val="right" w:pos="8335"/>
        <w:tab w:val="right" w:pos="13892"/>
      </w:tabs>
      <w:ind w:left="-851" w:firstLine="0"/>
    </w:pPr>
    <w:rPr>
      <w:rFonts w:ascii="Arial" w:hAnsi="Arial"/>
      <w:sz w:val="20"/>
      <w:szCs w:val="20"/>
      <w:lang w:val="en-US"/>
    </w:rPr>
  </w:style>
  <w:style w:type="paragraph" w:customStyle="1" w:styleId="apphead1">
    <w:name w:val="app_head 1"/>
    <w:basedOn w:val="Heading1"/>
    <w:next w:val="Normal"/>
    <w:rsid w:val="006C7A4E"/>
    <w:pPr>
      <w:outlineLvl w:val="9"/>
    </w:pPr>
  </w:style>
  <w:style w:type="paragraph" w:customStyle="1" w:styleId="apphead2">
    <w:name w:val="app_head 2"/>
    <w:basedOn w:val="Heading2"/>
    <w:next w:val="Normal"/>
    <w:rsid w:val="006C7A4E"/>
    <w:pPr>
      <w:outlineLvl w:val="9"/>
    </w:pPr>
  </w:style>
  <w:style w:type="paragraph" w:customStyle="1" w:styleId="apphead3">
    <w:name w:val="app_head 3"/>
    <w:basedOn w:val="Heading3"/>
    <w:next w:val="Normal"/>
    <w:rsid w:val="006C7A4E"/>
    <w:pPr>
      <w:numPr>
        <w:ilvl w:val="0"/>
        <w:numId w:val="4"/>
      </w:numPr>
      <w:tabs>
        <w:tab w:val="num" w:pos="360"/>
      </w:tabs>
      <w:ind w:hanging="432"/>
      <w:outlineLvl w:val="9"/>
    </w:pPr>
  </w:style>
  <w:style w:type="paragraph" w:customStyle="1" w:styleId="apphead4">
    <w:name w:val="app_head 4"/>
    <w:basedOn w:val="Heading4"/>
    <w:next w:val="Normal"/>
    <w:rsid w:val="006C7A4E"/>
    <w:pPr>
      <w:outlineLvl w:val="9"/>
    </w:pPr>
  </w:style>
  <w:style w:type="paragraph" w:customStyle="1" w:styleId="apphead5">
    <w:name w:val="app_head 5"/>
    <w:basedOn w:val="Heading5"/>
    <w:next w:val="Normal"/>
    <w:rsid w:val="006C7A4E"/>
    <w:pPr>
      <w:outlineLvl w:val="9"/>
    </w:pPr>
  </w:style>
  <w:style w:type="paragraph" w:customStyle="1" w:styleId="Itemheader">
    <w:name w:val="Itemheader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Itemlabel">
    <w:name w:val="Itemlabel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Nameheader">
    <w:name w:val="Nameheader"/>
    <w:basedOn w:val="Normal"/>
    <w:rsid w:val="006C7A4E"/>
    <w:pPr>
      <w:spacing w:before="240"/>
    </w:pPr>
    <w:rPr>
      <w:rFonts w:ascii="Verdana" w:hAnsi="Verdana"/>
      <w:b/>
      <w:sz w:val="28"/>
      <w:szCs w:val="20"/>
      <w:lang w:val="en-US"/>
    </w:rPr>
  </w:style>
  <w:style w:type="paragraph" w:customStyle="1" w:styleId="Textentry">
    <w:name w:val="Textentry"/>
    <w:basedOn w:val="Normal"/>
    <w:rsid w:val="006C7A4E"/>
    <w:rPr>
      <w:rFonts w:ascii="Verdana" w:hAnsi="Verdana"/>
      <w:sz w:val="20"/>
      <w:szCs w:val="20"/>
      <w:lang w:val="en-US"/>
    </w:rPr>
  </w:style>
  <w:style w:type="paragraph" w:customStyle="1" w:styleId="BodyTextHanging">
    <w:name w:val="Body Text Hanging"/>
    <w:basedOn w:val="BodyText"/>
    <w:rsid w:val="006C7A4E"/>
    <w:pPr>
      <w:ind w:left="2127" w:hanging="2127"/>
    </w:pPr>
  </w:style>
  <w:style w:type="paragraph" w:customStyle="1" w:styleId="subheading">
    <w:name w:val="subheading"/>
    <w:basedOn w:val="BodyText"/>
    <w:next w:val="BodyText"/>
    <w:rsid w:val="006C7A4E"/>
    <w:pPr>
      <w:keepNext/>
      <w:keepLines/>
    </w:pPr>
    <w:rPr>
      <w:b/>
      <w:i/>
    </w:rPr>
  </w:style>
  <w:style w:type="paragraph" w:customStyle="1" w:styleId="TableItem">
    <w:name w:val="Table Item"/>
    <w:basedOn w:val="Normal"/>
    <w:rsid w:val="006C7A4E"/>
    <w:pPr>
      <w:tabs>
        <w:tab w:val="left" w:pos="1134"/>
      </w:tabs>
      <w:spacing w:after="120"/>
    </w:pPr>
    <w:rPr>
      <w:rFonts w:ascii="Arial" w:hAnsi="Arial"/>
      <w:sz w:val="20"/>
      <w:szCs w:val="20"/>
      <w:lang w:val="en-US"/>
    </w:rPr>
  </w:style>
  <w:style w:type="paragraph" w:customStyle="1" w:styleId="FooterLscape">
    <w:name w:val="Footer Lscape"/>
    <w:basedOn w:val="Footer"/>
    <w:rsid w:val="006C7A4E"/>
    <w:pPr>
      <w:pBdr>
        <w:top w:val="single" w:sz="6" w:space="3" w:color="auto"/>
      </w:pBdr>
      <w:tabs>
        <w:tab w:val="clear" w:pos="9071"/>
        <w:tab w:val="right" w:pos="13892"/>
      </w:tabs>
      <w:ind w:left="0"/>
    </w:pPr>
  </w:style>
  <w:style w:type="paragraph" w:styleId="Footer">
    <w:name w:val="footer"/>
    <w:basedOn w:val="Normal"/>
    <w:rsid w:val="006C7A4E"/>
    <w:pPr>
      <w:pBdr>
        <w:top w:val="single" w:sz="6" w:space="1" w:color="auto"/>
      </w:pBdr>
      <w:tabs>
        <w:tab w:val="center" w:pos="4819"/>
        <w:tab w:val="right" w:pos="8335"/>
        <w:tab w:val="right" w:pos="9071"/>
      </w:tabs>
      <w:ind w:left="-851"/>
    </w:pPr>
    <w:rPr>
      <w:rFonts w:ascii="Verdana" w:hAnsi="Verdana"/>
      <w:sz w:val="20"/>
      <w:szCs w:val="20"/>
      <w:lang w:val="en-US"/>
    </w:rPr>
  </w:style>
  <w:style w:type="paragraph" w:customStyle="1" w:styleId="Comment">
    <w:name w:val="Comment"/>
    <w:basedOn w:val="Normal"/>
    <w:rsid w:val="006C7A4E"/>
    <w:pPr>
      <w:tabs>
        <w:tab w:val="num" w:pos="360"/>
      </w:tabs>
      <w:spacing w:after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multi-list">
    <w:name w:val="multi-list"/>
    <w:basedOn w:val="Normal"/>
    <w:rsid w:val="006C7A4E"/>
    <w:pPr>
      <w:widowControl w:val="0"/>
      <w:tabs>
        <w:tab w:val="num" w:pos="360"/>
      </w:tabs>
      <w:spacing w:before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Heading10">
    <w:name w:val="Heading 1'"/>
    <w:basedOn w:val="Heading1"/>
    <w:next w:val="BodyText"/>
    <w:rsid w:val="006C7A4E"/>
    <w:pPr>
      <w:numPr>
        <w:numId w:val="0"/>
      </w:numPr>
      <w:ind w:left="-862"/>
    </w:pPr>
  </w:style>
  <w:style w:type="paragraph" w:customStyle="1" w:styleId="Heading20">
    <w:name w:val="Heading 2'"/>
    <w:basedOn w:val="Heading10"/>
    <w:next w:val="BodyText"/>
    <w:rsid w:val="006C7A4E"/>
    <w:pPr>
      <w:pageBreakBefore w:val="0"/>
      <w:tabs>
        <w:tab w:val="left" w:pos="357"/>
      </w:tabs>
      <w:spacing w:before="240"/>
      <w:ind w:left="0"/>
    </w:pPr>
    <w:rPr>
      <w:rFonts w:ascii="Helvetica" w:hAnsi="Helvetica"/>
      <w:sz w:val="28"/>
    </w:rPr>
  </w:style>
  <w:style w:type="paragraph" w:customStyle="1" w:styleId="Heading1notincontents">
    <w:name w:val="Heading 1' not in contents"/>
    <w:basedOn w:val="Heading10"/>
    <w:next w:val="BodyText"/>
    <w:rsid w:val="006C7A4E"/>
  </w:style>
  <w:style w:type="paragraph" w:customStyle="1" w:styleId="Heading30">
    <w:name w:val="Heading 3'"/>
    <w:basedOn w:val="Heading20"/>
    <w:next w:val="BodyText"/>
    <w:rsid w:val="006C7A4E"/>
    <w:pPr>
      <w:tabs>
        <w:tab w:val="clear" w:pos="357"/>
      </w:tabs>
    </w:pPr>
    <w:rPr>
      <w:sz w:val="24"/>
    </w:rPr>
  </w:style>
  <w:style w:type="paragraph" w:customStyle="1" w:styleId="body1">
    <w:name w:val="body 1"/>
    <w:basedOn w:val="Normal"/>
    <w:rsid w:val="006C7A4E"/>
    <w:pPr>
      <w:ind w:left="360"/>
      <w:jc w:val="both"/>
    </w:pPr>
    <w:rPr>
      <w:rFonts w:ascii="Verdana" w:hAnsi="Verdana"/>
      <w:sz w:val="20"/>
      <w:szCs w:val="20"/>
      <w:lang w:val="en-US"/>
    </w:rPr>
  </w:style>
  <w:style w:type="paragraph" w:customStyle="1" w:styleId="body2indent">
    <w:name w:val="body 2 indent"/>
    <w:basedOn w:val="Normal"/>
    <w:rsid w:val="006C7A4E"/>
    <w:pPr>
      <w:numPr>
        <w:numId w:val="1"/>
      </w:numPr>
      <w:tabs>
        <w:tab w:val="clear" w:pos="360"/>
        <w:tab w:val="num" w:pos="1440"/>
      </w:tabs>
      <w:ind w:left="1440"/>
      <w:jc w:val="both"/>
    </w:pPr>
    <w:rPr>
      <w:rFonts w:ascii="Verdana" w:hAnsi="Verdana"/>
      <w:sz w:val="20"/>
      <w:szCs w:val="20"/>
      <w:lang w:val="en-US"/>
    </w:rPr>
  </w:style>
  <w:style w:type="paragraph" w:customStyle="1" w:styleId="NumberedList">
    <w:name w:val="Numbered List"/>
    <w:basedOn w:val="Normal"/>
    <w:rsid w:val="006C7A4E"/>
    <w:pPr>
      <w:tabs>
        <w:tab w:val="num" w:pos="360"/>
      </w:tabs>
      <w:spacing w:before="120"/>
      <w:ind w:left="360" w:hanging="360"/>
    </w:pPr>
    <w:rPr>
      <w:rFonts w:ascii="Arial" w:hAnsi="Arial"/>
      <w:sz w:val="20"/>
      <w:szCs w:val="20"/>
      <w:lang w:val="en-US"/>
    </w:rPr>
  </w:style>
  <w:style w:type="character" w:customStyle="1" w:styleId="summary">
    <w:name w:val="summary"/>
    <w:basedOn w:val="DefaultParagraphFont"/>
    <w:rsid w:val="006C7A4E"/>
  </w:style>
  <w:style w:type="paragraph" w:customStyle="1" w:styleId="BulletedList">
    <w:name w:val="BulletedList"/>
    <w:basedOn w:val="Normal"/>
    <w:autoRedefine/>
    <w:rsid w:val="006C7A4E"/>
    <w:pPr>
      <w:tabs>
        <w:tab w:val="left" w:pos="360"/>
        <w:tab w:val="left" w:pos="720"/>
        <w:tab w:val="num" w:pos="1008"/>
      </w:tabs>
      <w:spacing w:before="20"/>
      <w:ind w:left="360" w:hanging="360"/>
      <w:jc w:val="both"/>
    </w:pPr>
    <w:rPr>
      <w:rFonts w:ascii="Arial" w:hAnsi="Arial"/>
      <w:sz w:val="20"/>
      <w:lang w:val="en-US"/>
    </w:rPr>
  </w:style>
  <w:style w:type="paragraph" w:customStyle="1" w:styleId="Figure">
    <w:name w:val="Figure"/>
    <w:basedOn w:val="Normal"/>
    <w:next w:val="Normal"/>
    <w:rsid w:val="006C7A4E"/>
    <w:pPr>
      <w:widowControl w:val="0"/>
      <w:spacing w:before="60" w:after="240" w:line="259" w:lineRule="auto"/>
    </w:pPr>
    <w:rPr>
      <w:rFonts w:ascii="Arial" w:hAnsi="Arial"/>
      <w:i/>
      <w:sz w:val="16"/>
      <w:szCs w:val="20"/>
      <w:lang w:val="en-US" w:eastAsia="en-GB"/>
    </w:rPr>
  </w:style>
  <w:style w:type="paragraph" w:customStyle="1" w:styleId="Code">
    <w:name w:val="Code"/>
    <w:basedOn w:val="Normal"/>
    <w:rsid w:val="006C7A4E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autoSpaceDE w:val="0"/>
      <w:autoSpaceDN w:val="0"/>
      <w:adjustRightInd w:val="0"/>
    </w:pPr>
    <w:rPr>
      <w:rFonts w:ascii="Courier New" w:hAnsi="Courier New" w:cs="Courier New"/>
      <w:noProof/>
      <w:sz w:val="20"/>
      <w:szCs w:val="20"/>
      <w:lang w:val="en-US"/>
    </w:rPr>
  </w:style>
  <w:style w:type="paragraph" w:styleId="CommentText">
    <w:name w:val="annotation text"/>
    <w:basedOn w:val="Normal"/>
    <w:semiHidden/>
    <w:rsid w:val="006C7A4E"/>
    <w:rPr>
      <w:sz w:val="20"/>
      <w:szCs w:val="20"/>
    </w:rPr>
  </w:style>
  <w:style w:type="paragraph" w:customStyle="1" w:styleId="bullet">
    <w:name w:val="bullet"/>
    <w:basedOn w:val="Normal"/>
    <w:rsid w:val="006C7A4E"/>
    <w:pPr>
      <w:tabs>
        <w:tab w:val="num" w:pos="360"/>
      </w:tabs>
      <w:spacing w:after="40"/>
      <w:ind w:left="360" w:hanging="360"/>
      <w:jc w:val="both"/>
    </w:pPr>
    <w:rPr>
      <w:snapToGrid w:val="0"/>
      <w:szCs w:val="20"/>
      <w:lang w:val="en-US"/>
    </w:rPr>
  </w:style>
  <w:style w:type="paragraph" w:customStyle="1" w:styleId="rgbullets">
    <w:name w:val="rg_bullets"/>
    <w:basedOn w:val="Normal"/>
    <w:rsid w:val="006C7A4E"/>
    <w:pPr>
      <w:tabs>
        <w:tab w:val="num" w:pos="360"/>
      </w:tabs>
      <w:ind w:left="360" w:hanging="360"/>
    </w:pPr>
    <w:rPr>
      <w:sz w:val="20"/>
      <w:szCs w:val="20"/>
    </w:rPr>
  </w:style>
  <w:style w:type="paragraph" w:customStyle="1" w:styleId="rgInnerBullets">
    <w:name w:val="rg_InnerBullets"/>
    <w:basedOn w:val="Normal"/>
    <w:rsid w:val="006C7A4E"/>
    <w:pPr>
      <w:numPr>
        <w:numId w:val="6"/>
      </w:numPr>
    </w:pPr>
    <w:rPr>
      <w:sz w:val="20"/>
      <w:szCs w:val="20"/>
    </w:rPr>
  </w:style>
  <w:style w:type="paragraph" w:styleId="NormalWeb">
    <w:name w:val="Normal (Web)"/>
    <w:basedOn w:val="Normal"/>
    <w:uiPriority w:val="99"/>
    <w:rsid w:val="006C7A4E"/>
    <w:pPr>
      <w:spacing w:before="100" w:beforeAutospacing="1" w:after="100" w:afterAutospacing="1"/>
    </w:pPr>
    <w:rPr>
      <w:rFonts w:ascii="Verdana" w:hAnsi="Verdana"/>
      <w:sz w:val="20"/>
      <w:lang w:val="en-US"/>
    </w:rPr>
  </w:style>
  <w:style w:type="character" w:styleId="Hyperlink">
    <w:name w:val="Hyperlink"/>
    <w:uiPriority w:val="99"/>
    <w:rsid w:val="006C7A4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0A4DC3"/>
    <w:pPr>
      <w:tabs>
        <w:tab w:val="left" w:pos="358"/>
        <w:tab w:val="right" w:leader="dot" w:pos="10457"/>
      </w:tabs>
      <w:spacing w:before="120"/>
    </w:pPr>
    <w:rPr>
      <w:rFonts w:ascii="Cambria" w:hAnsi="Cambria"/>
      <w:b/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5F7497"/>
    <w:pPr>
      <w:ind w:left="240"/>
    </w:pPr>
    <w:rPr>
      <w:rFonts w:ascii="Cambria" w:hAnsi="Cambria"/>
      <w:b/>
      <w:sz w:val="20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5F7497"/>
    <w:pPr>
      <w:ind w:left="480"/>
    </w:pPr>
    <w:rPr>
      <w:rFonts w:ascii="Cambria" w:hAnsi="Cambria"/>
      <w:sz w:val="20"/>
      <w:szCs w:val="22"/>
    </w:rPr>
  </w:style>
  <w:style w:type="paragraph" w:styleId="Caption">
    <w:name w:val="caption"/>
    <w:basedOn w:val="Normal"/>
    <w:next w:val="Normal"/>
    <w:qFormat/>
    <w:rsid w:val="006C7A4E"/>
    <w:pPr>
      <w:numPr>
        <w:numId w:val="2"/>
      </w:numPr>
      <w:tabs>
        <w:tab w:val="clear" w:pos="360"/>
      </w:tabs>
      <w:spacing w:before="120" w:after="120"/>
      <w:ind w:left="0" w:firstLine="0"/>
      <w:jc w:val="center"/>
    </w:pPr>
    <w:rPr>
      <w:rFonts w:ascii="Verdana" w:hAnsi="Verdana"/>
      <w:b/>
      <w:sz w:val="20"/>
      <w:szCs w:val="20"/>
      <w:lang w:val="en-US"/>
    </w:rPr>
  </w:style>
  <w:style w:type="paragraph" w:styleId="BodyText2">
    <w:name w:val="Body Text 2"/>
    <w:basedOn w:val="Normal"/>
    <w:rsid w:val="006C7A4E"/>
    <w:rPr>
      <w:rFonts w:ascii="Verdana" w:hAnsi="Verdana"/>
      <w:b/>
      <w:sz w:val="14"/>
      <w:szCs w:val="20"/>
      <w:lang w:val="en-US"/>
    </w:rPr>
  </w:style>
  <w:style w:type="paragraph" w:styleId="PlainText">
    <w:name w:val="Plain Text"/>
    <w:basedOn w:val="Normal"/>
    <w:rsid w:val="006C7A4E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6C7A4E"/>
  </w:style>
  <w:style w:type="paragraph" w:styleId="DocumentMap">
    <w:name w:val="Document Map"/>
    <w:basedOn w:val="Normal"/>
    <w:rsid w:val="006C7A4E"/>
    <w:pPr>
      <w:shd w:val="clear" w:color="auto" w:fill="000080"/>
    </w:pPr>
    <w:rPr>
      <w:rFonts w:ascii="Tahoma" w:hAnsi="Tahoma" w:cs="Tahoma"/>
      <w:sz w:val="20"/>
    </w:rPr>
  </w:style>
  <w:style w:type="paragraph" w:styleId="BodyText3">
    <w:name w:val="Body Text 3"/>
    <w:basedOn w:val="Normal"/>
    <w:rsid w:val="006C7A4E"/>
    <w:pPr>
      <w:tabs>
        <w:tab w:val="num" w:pos="473"/>
      </w:tabs>
    </w:pPr>
    <w:rPr>
      <w:rFonts w:ascii="Arial" w:hAnsi="Arial" w:cs="Arial"/>
      <w:snapToGrid w:val="0"/>
      <w:color w:val="0000FF"/>
      <w:sz w:val="20"/>
    </w:rPr>
  </w:style>
  <w:style w:type="character" w:styleId="FollowedHyperlink">
    <w:name w:val="FollowedHyperlink"/>
    <w:rsid w:val="006C7A4E"/>
    <w:rPr>
      <w:color w:val="800080"/>
      <w:u w:val="single"/>
    </w:rPr>
  </w:style>
  <w:style w:type="character" w:styleId="CommentReference">
    <w:name w:val="annotation reference"/>
    <w:semiHidden/>
    <w:rsid w:val="006C7A4E"/>
    <w:rPr>
      <w:sz w:val="16"/>
      <w:szCs w:val="16"/>
    </w:rPr>
  </w:style>
  <w:style w:type="table" w:styleId="TableContemporary">
    <w:name w:val="Table Contemporary"/>
    <w:basedOn w:val="TableNormal"/>
    <w:rsid w:val="006C7A4E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StyleBodyTextArialBlueAfter0pt">
    <w:name w:val="Style Body Text + Arial Blue After:  0 pt"/>
    <w:basedOn w:val="BodyText"/>
    <w:next w:val="BlockText"/>
    <w:rsid w:val="006C7A4E"/>
    <w:pPr>
      <w:spacing w:after="0"/>
    </w:pPr>
    <w:rPr>
      <w:color w:val="0000FF"/>
    </w:rPr>
  </w:style>
  <w:style w:type="paragraph" w:styleId="BlockText">
    <w:name w:val="Block Text"/>
    <w:basedOn w:val="Normal"/>
    <w:rsid w:val="006C7A4E"/>
    <w:pPr>
      <w:spacing w:after="120"/>
      <w:ind w:left="1440" w:right="1440"/>
    </w:pPr>
  </w:style>
  <w:style w:type="paragraph" w:customStyle="1" w:styleId="StyleBodyTextArial">
    <w:name w:val="Style Body Text + Arial"/>
    <w:basedOn w:val="BodyText"/>
    <w:next w:val="BodyText"/>
    <w:link w:val="StyleBodyTextArialChar"/>
    <w:rsid w:val="006C7A4E"/>
  </w:style>
  <w:style w:type="character" w:customStyle="1" w:styleId="StyleBodyTextArialChar">
    <w:name w:val="Style Body Text + Arial Char"/>
    <w:basedOn w:val="BodyTextChar"/>
    <w:link w:val="StyleBodyTextArial"/>
    <w:rsid w:val="006C7A4E"/>
    <w:rPr>
      <w:rFonts w:ascii="Arial" w:hAnsi="Arial"/>
      <w:lang w:val="en-GB" w:eastAsia="en-US" w:bidi="ar-SA"/>
    </w:rPr>
  </w:style>
  <w:style w:type="paragraph" w:styleId="TableofFigures">
    <w:name w:val="table of figures"/>
    <w:basedOn w:val="Normal"/>
    <w:next w:val="Normal"/>
    <w:uiPriority w:val="99"/>
    <w:rsid w:val="006C7A4E"/>
    <w:rPr>
      <w:rFonts w:ascii="Verdana" w:hAnsi="Verdana"/>
      <w:sz w:val="20"/>
    </w:rPr>
  </w:style>
  <w:style w:type="paragraph" w:styleId="CommentSubject">
    <w:name w:val="annotation subject"/>
    <w:basedOn w:val="CommentText"/>
    <w:next w:val="CommentText"/>
    <w:semiHidden/>
    <w:rsid w:val="00E556EB"/>
    <w:rPr>
      <w:b/>
      <w:bCs/>
    </w:rPr>
  </w:style>
  <w:style w:type="paragraph" w:styleId="BalloonText">
    <w:name w:val="Balloon Text"/>
    <w:basedOn w:val="Normal"/>
    <w:semiHidden/>
    <w:rsid w:val="00E556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40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D40B4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1">
    <w:name w:val="Table List 1"/>
    <w:basedOn w:val="TableNormal"/>
    <w:rsid w:val="00016976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Heading4h4H4Sub-MinorCaseSub-Headerheading4Level4To">
    <w:name w:val="Style Heading 4h4H4Sub-MinorCase Sub-Headerheading4Level 4 To..."/>
    <w:basedOn w:val="Heading4"/>
    <w:autoRedefine/>
    <w:rsid w:val="00884272"/>
    <w:pPr>
      <w:spacing w:after="120"/>
      <w:ind w:left="862" w:hanging="862"/>
    </w:pPr>
    <w:rPr>
      <w:bCs/>
      <w:iCs/>
    </w:rPr>
  </w:style>
  <w:style w:type="paragraph" w:customStyle="1" w:styleId="Default">
    <w:name w:val="Default"/>
    <w:rsid w:val="00A6374D"/>
    <w:pPr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  <w:lang w:bidi="th-TH"/>
    </w:rPr>
  </w:style>
  <w:style w:type="paragraph" w:styleId="NormalIndent">
    <w:name w:val="Normal Indent"/>
    <w:basedOn w:val="Normal"/>
    <w:rsid w:val="004844EF"/>
    <w:pPr>
      <w:spacing w:after="120"/>
      <w:ind w:left="720"/>
      <w:jc w:val="both"/>
    </w:pPr>
    <w:rPr>
      <w:szCs w:val="20"/>
    </w:rPr>
  </w:style>
  <w:style w:type="character" w:styleId="Emphasis">
    <w:name w:val="Emphasis"/>
    <w:uiPriority w:val="20"/>
    <w:qFormat/>
    <w:rsid w:val="008C7A70"/>
    <w:rPr>
      <w:b/>
      <w:bCs/>
      <w:i w:val="0"/>
      <w:iCs w:val="0"/>
    </w:rPr>
  </w:style>
  <w:style w:type="character" w:customStyle="1" w:styleId="st1">
    <w:name w:val="st1"/>
    <w:basedOn w:val="DefaultParagraphFont"/>
    <w:rsid w:val="008C7A70"/>
  </w:style>
  <w:style w:type="character" w:styleId="Strong">
    <w:name w:val="Strong"/>
    <w:uiPriority w:val="22"/>
    <w:qFormat/>
    <w:rsid w:val="00AA7E15"/>
    <w:rPr>
      <w:b/>
      <w:bCs/>
    </w:rPr>
  </w:style>
  <w:style w:type="character" w:styleId="HTMLCode">
    <w:name w:val="HTML Code"/>
    <w:uiPriority w:val="99"/>
    <w:unhideWhenUsed/>
    <w:rsid w:val="00AA7E1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295793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95793"/>
    <w:rPr>
      <w:rFonts w:ascii="Calibri" w:eastAsia="MS Gothic" w:hAnsi="Calibri" w:cs="Times New Roman"/>
      <w:b/>
      <w:bCs/>
      <w:kern w:val="28"/>
      <w:sz w:val="32"/>
      <w:szCs w:val="32"/>
      <w:lang w:val="en-GB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0535CE"/>
    <w:pPr>
      <w:pageBreakBefore w:val="0"/>
      <w:numPr>
        <w:numId w:val="0"/>
      </w:numPr>
      <w:tabs>
        <w:tab w:val="clear" w:pos="-90"/>
      </w:tabs>
      <w:spacing w:before="480" w:after="0" w:line="276" w:lineRule="auto"/>
      <w:outlineLvl w:val="9"/>
    </w:pPr>
    <w:rPr>
      <w:rFonts w:ascii="Calibri" w:eastAsia="MS Gothic" w:hAnsi="Calibri"/>
      <w:bCs/>
      <w:color w:val="365F91"/>
      <w:sz w:val="28"/>
      <w:szCs w:val="28"/>
    </w:rPr>
  </w:style>
  <w:style w:type="paragraph" w:styleId="TOC4">
    <w:name w:val="toc 4"/>
    <w:basedOn w:val="Normal"/>
    <w:next w:val="Normal"/>
    <w:autoRedefine/>
    <w:uiPriority w:val="39"/>
    <w:rsid w:val="000535CE"/>
    <w:pPr>
      <w:ind w:left="72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0535CE"/>
    <w:pPr>
      <w:ind w:left="96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0535CE"/>
    <w:pPr>
      <w:ind w:left="12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0535CE"/>
    <w:pPr>
      <w:ind w:left="144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0535CE"/>
    <w:pPr>
      <w:ind w:left="168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0535CE"/>
    <w:pPr>
      <w:ind w:left="1920"/>
    </w:pPr>
    <w:rPr>
      <w:rFonts w:ascii="Cambria" w:hAnsi="Cambria"/>
      <w:sz w:val="20"/>
      <w:szCs w:val="20"/>
    </w:rPr>
  </w:style>
  <w:style w:type="character" w:customStyle="1" w:styleId="TableTextChar">
    <w:name w:val="Table Text Char"/>
    <w:link w:val="TableText"/>
    <w:uiPriority w:val="99"/>
    <w:locked/>
    <w:rsid w:val="00347CB8"/>
    <w:rPr>
      <w:rFonts w:ascii="Arial" w:hAnsi="Arial" w:cs="Arial"/>
    </w:rPr>
  </w:style>
  <w:style w:type="paragraph" w:customStyle="1" w:styleId="TableText">
    <w:name w:val="Table Text"/>
    <w:basedOn w:val="Normal"/>
    <w:link w:val="TableTextChar"/>
    <w:uiPriority w:val="99"/>
    <w:rsid w:val="00347CB8"/>
    <w:pPr>
      <w:spacing w:before="60" w:after="60"/>
    </w:pPr>
    <w:rPr>
      <w:rFonts w:ascii="Arial" w:eastAsia="MS Mincho" w:hAnsi="Arial"/>
      <w:sz w:val="20"/>
      <w:szCs w:val="20"/>
    </w:rPr>
  </w:style>
  <w:style w:type="character" w:customStyle="1" w:styleId="Bold">
    <w:name w:val="Bold"/>
    <w:uiPriority w:val="99"/>
    <w:rsid w:val="00347CB8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1F6A86"/>
    <w:pPr>
      <w:ind w:left="720"/>
    </w:pPr>
    <w:rPr>
      <w:rFonts w:ascii="Calibri" w:eastAsiaTheme="minorHAnsi" w:hAnsi="Calibri"/>
      <w:sz w:val="22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203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4245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453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8185">
          <w:marLeft w:val="994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1351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8938">
          <w:marLeft w:val="994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628">
          <w:marLeft w:val="994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9380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0983">
          <w:marLeft w:val="994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420">
          <w:marLeft w:val="1440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7880">
          <w:marLeft w:val="1440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7175">
          <w:marLeft w:val="1440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1953">
          <w:marLeft w:val="1440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97175">
          <w:marLeft w:val="994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711">
          <w:marLeft w:val="1440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5896">
          <w:marLeft w:val="197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3279">
          <w:marLeft w:val="1440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8001">
          <w:marLeft w:val="197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949">
          <w:marLeft w:val="1440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3957">
          <w:marLeft w:val="1440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009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75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735">
          <w:marLeft w:val="994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048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499">
          <w:marLeft w:val="994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0696">
          <w:marLeft w:val="994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9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1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1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8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2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1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7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4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9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075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605">
          <w:marLeft w:val="994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787">
          <w:marLeft w:val="1440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4965">
          <w:marLeft w:val="1440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8955">
          <w:marLeft w:val="1440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079">
          <w:marLeft w:val="1440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2898">
          <w:marLeft w:val="994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487">
          <w:marLeft w:val="1440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9811">
          <w:marLeft w:val="197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7742">
          <w:marLeft w:val="1440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2873">
          <w:marLeft w:val="197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516">
          <w:marLeft w:val="1440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6513">
          <w:marLeft w:val="1440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2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1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8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3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958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7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2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50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2416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3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package" Target="embeddings/Microsoft_Excel_Worksheet1.xls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istair.whittle\Application%20Data\Microsoft\Templates\Documenta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ADB643B02748AD712FD7799DC21E" ma:contentTypeVersion="1" ma:contentTypeDescription="Create a new document." ma:contentTypeScope="" ma:versionID="c4d2027de48e4a8b7800e97c799a5836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C7653C32-FA31-4E6E-BD71-30A2CFC6425B}"/>
</file>

<file path=customXml/itemProps2.xml><?xml version="1.0" encoding="utf-8"?>
<ds:datastoreItem xmlns:ds="http://schemas.openxmlformats.org/officeDocument/2006/customXml" ds:itemID="{45619FE9-6509-4D49-BD44-C5C042E6E1E1}"/>
</file>

<file path=customXml/itemProps3.xml><?xml version="1.0" encoding="utf-8"?>
<ds:datastoreItem xmlns:ds="http://schemas.openxmlformats.org/officeDocument/2006/customXml" ds:itemID="{30E1CB4E-6122-4DD1-8E5E-0225495E57CA}"/>
</file>

<file path=customXml/itemProps4.xml><?xml version="1.0" encoding="utf-8"?>
<ds:datastoreItem xmlns:ds="http://schemas.openxmlformats.org/officeDocument/2006/customXml" ds:itemID="{BA00C84B-B9C8-4997-ACF7-F7FBB74A36D9}"/>
</file>

<file path=customXml/itemProps5.xml><?xml version="1.0" encoding="utf-8"?>
<ds:datastoreItem xmlns:ds="http://schemas.openxmlformats.org/officeDocument/2006/customXml" ds:itemID="{EF72D132-1EE2-4333-BD86-61DD28073222}"/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Template.dot</Template>
  <TotalTime>0</TotalTime>
  <Pages>9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8113</CharactersWithSpaces>
  <SharedDoc>false</SharedDoc>
  <HLinks>
    <vt:vector size="216" baseType="variant">
      <vt:variant>
        <vt:i4>2031669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_Toc321950235</vt:lpwstr>
      </vt:variant>
      <vt:variant>
        <vt:i4>2031669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_Toc321950234</vt:lpwstr>
      </vt:variant>
      <vt:variant>
        <vt:i4>2031669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_Toc321950233</vt:lpwstr>
      </vt:variant>
      <vt:variant>
        <vt:i4>1441845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_Toc322337775</vt:lpwstr>
      </vt:variant>
      <vt:variant>
        <vt:i4>1441845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_Toc322337774</vt:lpwstr>
      </vt:variant>
      <vt:variant>
        <vt:i4>1441845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_Toc322337773</vt:lpwstr>
      </vt:variant>
      <vt:variant>
        <vt:i4>1441845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_Toc322337772</vt:lpwstr>
      </vt:variant>
      <vt:variant>
        <vt:i4>1441845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_Toc322337771</vt:lpwstr>
      </vt:variant>
      <vt:variant>
        <vt:i4>1441845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_Toc322337770</vt:lpwstr>
      </vt:variant>
      <vt:variant>
        <vt:i4>1507381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_Toc322337769</vt:lpwstr>
      </vt:variant>
      <vt:variant>
        <vt:i4>1507381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_Toc322337768</vt:lpwstr>
      </vt:variant>
      <vt:variant>
        <vt:i4>1507381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_Toc322337767</vt:lpwstr>
      </vt:variant>
      <vt:variant>
        <vt:i4>1507381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_Toc322337766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_Toc322337765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_Toc322337764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_Toc322337763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_Toc322337762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_Toc322337761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_Toc322337760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_Toc322337759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_Toc322337758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_Toc322337757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_Toc322337756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_Toc322337755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_Toc322337754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_Toc322337753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_Toc322337752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_Toc322337751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_Toc322337750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_Toc322337749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_Toc322337748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_Toc322337747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_Toc322337746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_Toc322337745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_Toc322337744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_Toc322337743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Alistair Whittle</dc:creator>
  <cp:lastModifiedBy>Liu, Fai (TR Technology &amp; Ops)</cp:lastModifiedBy>
  <cp:revision>2</cp:revision>
  <cp:lastPrinted>2016-01-11T15:37:00Z</cp:lastPrinted>
  <dcterms:created xsi:type="dcterms:W3CDTF">2016-04-14T14:12:00Z</dcterms:created>
  <dcterms:modified xsi:type="dcterms:W3CDTF">2016-04-14T14:12:00Z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">
    <vt:lpwstr>Document</vt:lpwstr>
  </property>
  <property fmtid="{D5CDD505-2E9C-101B-9397-08002B2CF9AE}" pid="4" name="ContentTypeId">
    <vt:lpwstr>0x010100CF24ADB643B02748AD712FD7799DC21E</vt:lpwstr>
  </property>
</Properties>
</file>