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A7BFB" w14:textId="77777777" w:rsidR="006C7A4E" w:rsidRPr="00FC35DE" w:rsidRDefault="00D42B63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  <w:bookmarkStart w:id="0" w:name="_Toc510332929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BDDB209" wp14:editId="1303DC83">
            <wp:simplePos x="0" y="0"/>
            <wp:positionH relativeFrom="column">
              <wp:posOffset>5300345</wp:posOffset>
            </wp:positionH>
            <wp:positionV relativeFrom="page">
              <wp:posOffset>584835</wp:posOffset>
            </wp:positionV>
            <wp:extent cx="844550" cy="1073785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40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162F4DE2" wp14:editId="2FCB84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9180" cy="528955"/>
            <wp:effectExtent l="19050" t="0" r="0" b="0"/>
            <wp:wrapNone/>
            <wp:docPr id="8" name="Picture 8" descr="LH_logo600r1i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E3196F" w14:textId="77777777" w:rsidR="004844EF" w:rsidRDefault="004844EF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</w:p>
    <w:p w14:paraId="10539B95" w14:textId="77777777" w:rsidR="006C7A4E" w:rsidRPr="00FC35DE" w:rsidRDefault="006C7A4E" w:rsidP="006C7A4E">
      <w:pPr>
        <w:pStyle w:val="FrontPage"/>
        <w:pBdr>
          <w:bottom w:val="single" w:sz="18" w:space="1" w:color="auto"/>
        </w:pBdr>
        <w:jc w:val="right"/>
        <w:rPr>
          <w:rFonts w:ascii="Arial" w:hAnsi="Arial" w:cs="Arial"/>
          <w:sz w:val="48"/>
          <w:bdr w:val="single" w:sz="18" w:space="0" w:color="auto"/>
          <w:lang w:val="en-GB"/>
        </w:rPr>
      </w:pPr>
    </w:p>
    <w:p w14:paraId="728457F3" w14:textId="77777777" w:rsidR="006C7A4E" w:rsidRDefault="001C2A73" w:rsidP="00347CB8">
      <w:pPr>
        <w:pStyle w:val="FrontPage"/>
        <w:pBdr>
          <w:bottom w:val="single" w:sz="12" w:space="12" w:color="auto"/>
        </w:pBdr>
        <w:tabs>
          <w:tab w:val="clear" w:pos="2160"/>
          <w:tab w:val="clear" w:pos="3600"/>
        </w:tabs>
        <w:spacing w:before="240"/>
        <w:rPr>
          <w:rFonts w:ascii="Arial" w:hAnsi="Arial" w:cs="Arial"/>
          <w:b/>
          <w:color w:val="0000FF"/>
          <w:sz w:val="36"/>
          <w:lang w:val="en-GB"/>
        </w:rPr>
      </w:pPr>
      <w:proofErr w:type="spellStart"/>
      <w:r>
        <w:rPr>
          <w:rFonts w:ascii="Arial" w:hAnsi="Arial" w:cs="Arial"/>
          <w:b/>
          <w:color w:val="0000FF"/>
          <w:sz w:val="36"/>
          <w:lang w:val="en-GB"/>
        </w:rPr>
        <w:t>cDOT</w:t>
      </w:r>
      <w:proofErr w:type="spellEnd"/>
      <w:r>
        <w:rPr>
          <w:rFonts w:ascii="Arial" w:hAnsi="Arial" w:cs="Arial"/>
          <w:b/>
          <w:color w:val="0000FF"/>
          <w:sz w:val="36"/>
          <w:lang w:val="en-GB"/>
        </w:rPr>
        <w:t xml:space="preserve"> 8.3.x </w:t>
      </w:r>
      <w:r w:rsidR="00E91B36">
        <w:rPr>
          <w:rFonts w:ascii="Arial" w:hAnsi="Arial" w:cs="Arial"/>
          <w:b/>
          <w:color w:val="0000FF"/>
          <w:sz w:val="36"/>
          <w:lang w:val="en-GB"/>
        </w:rPr>
        <w:t>Upgrade from 8.2.3P5</w:t>
      </w:r>
    </w:p>
    <w:p w14:paraId="5A2F07A7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59456D9B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578AA847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7D6684E1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6104AAD1" w14:textId="77777777" w:rsidR="006C7A4E" w:rsidRPr="00F37E76" w:rsidRDefault="006C7A4E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color w:val="0000FF"/>
          <w:lang w:val="en-GB"/>
        </w:rPr>
      </w:pPr>
    </w:p>
    <w:p w14:paraId="0B19F02B" w14:textId="77777777" w:rsidR="00585B9F" w:rsidRPr="00F37E76" w:rsidRDefault="00585B9F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b/>
          <w:lang w:val="en-GB"/>
        </w:rPr>
      </w:pPr>
    </w:p>
    <w:p w14:paraId="7D1F45BC" w14:textId="77777777"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b/>
          <w:lang w:val="en-GB"/>
        </w:rPr>
      </w:pPr>
    </w:p>
    <w:p w14:paraId="33C32C44" w14:textId="77777777"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lang w:val="en-GB"/>
        </w:rPr>
      </w:pPr>
    </w:p>
    <w:p w14:paraId="618606FD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6DC71364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093FCA5C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6F42D59B" w14:textId="77777777" w:rsidR="006C7A4E" w:rsidRPr="00F37E76" w:rsidRDefault="006C7A4E" w:rsidP="006C7A4E">
      <w:pPr>
        <w:pStyle w:val="FrontPage"/>
        <w:spacing w:before="0"/>
        <w:ind w:left="0" w:firstLine="0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Authors:</w:t>
      </w:r>
      <w:r w:rsidRPr="00F37E76">
        <w:rPr>
          <w:rFonts w:ascii="Arial" w:hAnsi="Arial" w:cs="Arial"/>
          <w:b/>
          <w:lang w:val="en-GB"/>
        </w:rPr>
        <w:tab/>
      </w:r>
      <w:r w:rsidR="003849E8">
        <w:rPr>
          <w:rFonts w:ascii="Arial" w:hAnsi="Arial" w:cs="Arial"/>
          <w:lang w:val="en-GB"/>
        </w:rPr>
        <w:t>Ian Daniel</w:t>
      </w:r>
    </w:p>
    <w:p w14:paraId="72097F43" w14:textId="77777777" w:rsidR="00452ADE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7164132A" w14:textId="77777777" w:rsidR="00D21221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Cs/>
          <w:lang w:val="en-GB"/>
        </w:rPr>
      </w:pPr>
      <w:r w:rsidRPr="00F37E76">
        <w:rPr>
          <w:rFonts w:ascii="Arial" w:hAnsi="Arial" w:cs="Arial"/>
          <w:b/>
          <w:lang w:val="en-GB"/>
        </w:rPr>
        <w:t>Contributors:</w:t>
      </w:r>
      <w:r w:rsidR="006C7A4E" w:rsidRPr="00F37E76">
        <w:rPr>
          <w:rFonts w:ascii="Arial" w:hAnsi="Arial" w:cs="Arial"/>
          <w:b/>
          <w:lang w:val="en-GB"/>
        </w:rPr>
        <w:tab/>
      </w:r>
      <w:r w:rsidR="00E91B36">
        <w:rPr>
          <w:rFonts w:ascii="Arial" w:hAnsi="Arial" w:cs="Arial"/>
          <w:b/>
          <w:lang w:val="en-GB"/>
        </w:rPr>
        <w:t>Craig Goettig</w:t>
      </w:r>
      <w:r w:rsidR="004110E9">
        <w:rPr>
          <w:rFonts w:ascii="Arial" w:hAnsi="Arial" w:cs="Arial"/>
          <w:lang w:val="en-GB"/>
        </w:rPr>
        <w:t>, Joel Edstrom</w:t>
      </w:r>
    </w:p>
    <w:p w14:paraId="27402CC4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  <w:r w:rsidRPr="00F37E76">
        <w:rPr>
          <w:rFonts w:ascii="Arial" w:hAnsi="Arial" w:cs="Arial"/>
          <w:b/>
          <w:lang w:val="en-GB"/>
        </w:rPr>
        <w:tab/>
      </w:r>
    </w:p>
    <w:p w14:paraId="64023471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43A2B9B4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54BB0262" w14:textId="5A262729"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Document Version:</w:t>
      </w:r>
      <w:r w:rsidRPr="00F37E76">
        <w:rPr>
          <w:rFonts w:ascii="Arial" w:hAnsi="Arial" w:cs="Arial"/>
          <w:lang w:val="en-GB"/>
        </w:rPr>
        <w:tab/>
      </w:r>
      <w:r w:rsidR="00D64187" w:rsidRPr="00F37E76">
        <w:rPr>
          <w:rFonts w:ascii="Arial" w:hAnsi="Arial" w:cs="Arial"/>
          <w:lang w:val="en-GB"/>
        </w:rPr>
        <w:t>V</w:t>
      </w:r>
      <w:r w:rsidR="004F1EE9">
        <w:rPr>
          <w:rFonts w:ascii="Arial" w:hAnsi="Arial" w:cs="Arial"/>
          <w:lang w:val="en-GB"/>
        </w:rPr>
        <w:t>0.5</w:t>
      </w:r>
    </w:p>
    <w:p w14:paraId="25575B32" w14:textId="389BF042"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Date:</w:t>
      </w:r>
      <w:r w:rsidRPr="00F37E76">
        <w:rPr>
          <w:rFonts w:ascii="Arial" w:hAnsi="Arial" w:cs="Arial"/>
          <w:lang w:val="en-GB"/>
        </w:rPr>
        <w:tab/>
      </w:r>
      <w:r w:rsidRPr="00F37E76">
        <w:rPr>
          <w:rFonts w:ascii="Arial" w:hAnsi="Arial" w:cs="Arial"/>
          <w:lang w:val="en-GB"/>
        </w:rPr>
        <w:tab/>
      </w:r>
      <w:r w:rsidR="00FD2F84">
        <w:rPr>
          <w:rFonts w:ascii="Arial" w:hAnsi="Arial" w:cs="Arial"/>
          <w:lang w:val="en-GB"/>
        </w:rPr>
        <w:t>April</w:t>
      </w:r>
      <w:r w:rsidR="00E31E93">
        <w:rPr>
          <w:rFonts w:ascii="Arial" w:hAnsi="Arial" w:cs="Arial"/>
          <w:lang w:val="en-GB"/>
        </w:rPr>
        <w:t xml:space="preserve"> 2017</w:t>
      </w:r>
    </w:p>
    <w:p w14:paraId="23524EBA" w14:textId="77777777" w:rsidR="00AE2EB4" w:rsidRPr="00F37E76" w:rsidRDefault="00797EE8" w:rsidP="00AE2EB4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Status: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3849E8">
        <w:rPr>
          <w:rFonts w:ascii="Arial" w:hAnsi="Arial" w:cs="Arial"/>
          <w:lang w:val="en-GB"/>
        </w:rPr>
        <w:t>Draft</w:t>
      </w:r>
    </w:p>
    <w:p w14:paraId="27A30CF0" w14:textId="77777777" w:rsidR="00484803" w:rsidRPr="00F37E76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5342516" w14:textId="77777777" w:rsidR="00484803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2C7F84ED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31B39F6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68B5F3F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1BD1B54D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7251467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448C8D8F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F1F6E21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3D0D742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0DDECEB4" w14:textId="77777777" w:rsidR="006A6ED4" w:rsidRPr="00F37E76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7AC8D0F" w14:textId="77777777" w:rsidR="00CC5483" w:rsidRPr="00F37E76" w:rsidRDefault="00CC548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71AC3EBB" w14:textId="77777777"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77EF744E" w14:textId="77777777"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84DD597" w14:textId="77777777" w:rsidR="007F46A0" w:rsidRPr="00F37E76" w:rsidRDefault="007F46A0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Cs w:val="20"/>
          <w:lang w:val="en-GB"/>
        </w:rPr>
      </w:pPr>
    </w:p>
    <w:p w14:paraId="1D07C212" w14:textId="77777777"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b/>
          <w:szCs w:val="20"/>
          <w:lang w:val="en-GB"/>
        </w:rPr>
        <w:t>CONFIDENTIAL INFORMATION</w:t>
      </w:r>
    </w:p>
    <w:p w14:paraId="4DACF991" w14:textId="77777777" w:rsidR="00CC5483" w:rsidRPr="00F37E76" w:rsidRDefault="004844EF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>T</w:t>
      </w:r>
      <w:r w:rsidR="00CC5483" w:rsidRPr="00F37E76">
        <w:rPr>
          <w:rFonts w:ascii="Arial" w:hAnsi="Arial" w:cs="Arial"/>
          <w:szCs w:val="20"/>
          <w:lang w:val="en-GB"/>
        </w:rPr>
        <w:t xml:space="preserve">his document contains information proprietary to </w:t>
      </w:r>
      <w:r w:rsidRPr="00F37E76">
        <w:rPr>
          <w:rFonts w:ascii="Arial" w:hAnsi="Arial" w:cs="Arial"/>
          <w:szCs w:val="20"/>
          <w:lang w:val="en-GB"/>
        </w:rPr>
        <w:t xml:space="preserve">Thomson </w:t>
      </w:r>
      <w:r w:rsidR="00CC5483" w:rsidRPr="00F37E76">
        <w:rPr>
          <w:rFonts w:ascii="Arial" w:hAnsi="Arial" w:cs="Arial"/>
          <w:szCs w:val="20"/>
          <w:lang w:val="en-GB"/>
        </w:rPr>
        <w:t xml:space="preserve">Reuters and may not </w:t>
      </w:r>
      <w:r w:rsidR="003258BD" w:rsidRPr="00F37E76">
        <w:rPr>
          <w:rFonts w:ascii="Arial" w:hAnsi="Arial" w:cs="Arial"/>
          <w:szCs w:val="20"/>
          <w:lang w:val="en-GB"/>
        </w:rPr>
        <w:t xml:space="preserve">be </w:t>
      </w:r>
      <w:r w:rsidR="00CC5483" w:rsidRPr="00F37E76">
        <w:rPr>
          <w:rFonts w:ascii="Arial" w:hAnsi="Arial" w:cs="Arial"/>
          <w:szCs w:val="20"/>
          <w:lang w:val="en-GB"/>
        </w:rPr>
        <w:t xml:space="preserve">reproduced, disclosed or used in whole or part without express permission of </w:t>
      </w:r>
      <w:r w:rsidRPr="00F37E76">
        <w:rPr>
          <w:rFonts w:ascii="Arial" w:hAnsi="Arial" w:cs="Arial"/>
          <w:szCs w:val="20"/>
          <w:lang w:val="en-GB"/>
        </w:rPr>
        <w:t>Thomson Reuters</w:t>
      </w:r>
      <w:r w:rsidR="00CC5483" w:rsidRPr="00F37E76">
        <w:rPr>
          <w:rFonts w:ascii="Arial" w:hAnsi="Arial" w:cs="Arial"/>
          <w:szCs w:val="20"/>
          <w:lang w:val="en-GB"/>
        </w:rPr>
        <w:t>.</w:t>
      </w:r>
    </w:p>
    <w:p w14:paraId="7FEEFF05" w14:textId="77777777"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</w:p>
    <w:p w14:paraId="0EBA70BC" w14:textId="77777777" w:rsidR="00CC5483" w:rsidRPr="00F37E76" w:rsidRDefault="00A47732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 xml:space="preserve">© </w:t>
      </w:r>
      <w:r w:rsidR="004844EF" w:rsidRPr="00F37E76">
        <w:rPr>
          <w:rFonts w:ascii="Arial" w:hAnsi="Arial" w:cs="Arial"/>
          <w:szCs w:val="20"/>
          <w:lang w:val="en-GB"/>
        </w:rPr>
        <w:t xml:space="preserve">Thomson </w:t>
      </w:r>
      <w:r w:rsidR="00A17763">
        <w:rPr>
          <w:rFonts w:ascii="Arial" w:hAnsi="Arial" w:cs="Arial"/>
          <w:szCs w:val="20"/>
          <w:lang w:val="en-GB"/>
        </w:rPr>
        <w:t>Reuters 2017</w:t>
      </w:r>
    </w:p>
    <w:p w14:paraId="218390F9" w14:textId="77777777" w:rsidR="006C7A4E" w:rsidRPr="00F37E76" w:rsidRDefault="006C7A4E" w:rsidP="006C7A4E">
      <w:pPr>
        <w:pStyle w:val="apphead1"/>
        <w:numPr>
          <w:ilvl w:val="0"/>
          <w:numId w:val="0"/>
        </w:numPr>
        <w:rPr>
          <w:rFonts w:cs="Arial"/>
          <w:lang w:val="en-GB"/>
        </w:rPr>
      </w:pPr>
      <w:r w:rsidRPr="00F37E76">
        <w:rPr>
          <w:rFonts w:cs="Arial"/>
          <w:lang w:val="en-GB"/>
        </w:rPr>
        <w:lastRenderedPageBreak/>
        <w:t>Contents</w:t>
      </w:r>
      <w:bookmarkEnd w:id="0"/>
    </w:p>
    <w:p w14:paraId="0FBDF3CD" w14:textId="561C12DF" w:rsidR="005B0AE9" w:rsidRDefault="0078107F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r w:rsidRPr="00F37E76">
        <w:rPr>
          <w:rFonts w:ascii="Arial" w:hAnsi="Arial" w:cs="Arial"/>
        </w:rPr>
        <w:fldChar w:fldCharType="begin"/>
      </w:r>
      <w:r w:rsidR="005F7497" w:rsidRPr="00F37E76">
        <w:rPr>
          <w:rFonts w:ascii="Arial" w:hAnsi="Arial" w:cs="Arial"/>
        </w:rPr>
        <w:instrText xml:space="preserve"> TOC \o "1-3" \h \z \u </w:instrText>
      </w:r>
      <w:r w:rsidRPr="00F37E76">
        <w:rPr>
          <w:rFonts w:ascii="Arial" w:hAnsi="Arial" w:cs="Arial"/>
        </w:rPr>
        <w:fldChar w:fldCharType="separate"/>
      </w:r>
      <w:hyperlink w:anchor="_Toc479253898" w:history="1">
        <w:r w:rsidR="005B0AE9" w:rsidRPr="0077337B">
          <w:rPr>
            <w:rStyle w:val="Hyperlink"/>
            <w:rFonts w:cs="Arial"/>
            <w:noProof/>
          </w:rPr>
          <w:t>1</w:t>
        </w:r>
        <w:r w:rsidR="005B0AE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5B0AE9" w:rsidRPr="0077337B">
          <w:rPr>
            <w:rStyle w:val="Hyperlink"/>
            <w:rFonts w:cs="Arial"/>
            <w:noProof/>
          </w:rPr>
          <w:t>Introduction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_Toc479253898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3</w:t>
        </w:r>
        <w:r w:rsidR="005B0AE9">
          <w:rPr>
            <w:noProof/>
            <w:webHidden/>
          </w:rPr>
          <w:fldChar w:fldCharType="end"/>
        </w:r>
      </w:hyperlink>
    </w:p>
    <w:p w14:paraId="053ECBAE" w14:textId="3BDDB092" w:rsidR="005B0AE9" w:rsidRDefault="004F1EE9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79253899" w:history="1">
        <w:r w:rsidR="005B0AE9" w:rsidRPr="0077337B">
          <w:rPr>
            <w:rStyle w:val="Hyperlink"/>
            <w:noProof/>
          </w:rPr>
          <w:t>1.1</w:t>
        </w:r>
        <w:r w:rsidR="005B0AE9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Management Summary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_Toc479253899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3</w:t>
        </w:r>
        <w:r w:rsidR="005B0AE9">
          <w:rPr>
            <w:noProof/>
            <w:webHidden/>
          </w:rPr>
          <w:fldChar w:fldCharType="end"/>
        </w:r>
      </w:hyperlink>
    </w:p>
    <w:p w14:paraId="55187B45" w14:textId="7C09BC98" w:rsidR="005B0AE9" w:rsidRDefault="004F1EE9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79253900" w:history="1">
        <w:r w:rsidR="005B0AE9" w:rsidRPr="0077337B">
          <w:rPr>
            <w:rStyle w:val="Hyperlink"/>
            <w:noProof/>
          </w:rPr>
          <w:t>1.2</w:t>
        </w:r>
        <w:r w:rsidR="005B0AE9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Change History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_Toc479253900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3</w:t>
        </w:r>
        <w:r w:rsidR="005B0AE9">
          <w:rPr>
            <w:noProof/>
            <w:webHidden/>
          </w:rPr>
          <w:fldChar w:fldCharType="end"/>
        </w:r>
      </w:hyperlink>
    </w:p>
    <w:p w14:paraId="273DF496" w14:textId="3F7532A1" w:rsidR="005B0AE9" w:rsidRDefault="004F1EE9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79253901" w:history="1">
        <w:r w:rsidR="005B0AE9" w:rsidRPr="0077337B">
          <w:rPr>
            <w:rStyle w:val="Hyperlink"/>
            <w:noProof/>
          </w:rPr>
          <w:t>1.3</w:t>
        </w:r>
        <w:r w:rsidR="005B0AE9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Distribution List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_Toc479253901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4</w:t>
        </w:r>
        <w:r w:rsidR="005B0AE9">
          <w:rPr>
            <w:noProof/>
            <w:webHidden/>
          </w:rPr>
          <w:fldChar w:fldCharType="end"/>
        </w:r>
      </w:hyperlink>
    </w:p>
    <w:p w14:paraId="0EDCF543" w14:textId="6C64CE80" w:rsidR="005B0AE9" w:rsidRDefault="004F1EE9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79253902" w:history="1">
        <w:r w:rsidR="005B0AE9" w:rsidRPr="0077337B">
          <w:rPr>
            <w:rStyle w:val="Hyperlink"/>
            <w:noProof/>
          </w:rPr>
          <w:t>1.4</w:t>
        </w:r>
        <w:r w:rsidR="005B0AE9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Glossary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_Toc479253902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4</w:t>
        </w:r>
        <w:r w:rsidR="005B0AE9">
          <w:rPr>
            <w:noProof/>
            <w:webHidden/>
          </w:rPr>
          <w:fldChar w:fldCharType="end"/>
        </w:r>
      </w:hyperlink>
    </w:p>
    <w:p w14:paraId="4DB9CBDA" w14:textId="0704BE81" w:rsidR="005B0AE9" w:rsidRDefault="004F1EE9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79253903" w:history="1">
        <w:r w:rsidR="005B0AE9" w:rsidRPr="0077337B">
          <w:rPr>
            <w:rStyle w:val="Hyperlink"/>
            <w:rFonts w:cs="Arial"/>
            <w:noProof/>
          </w:rPr>
          <w:t>2</w:t>
        </w:r>
        <w:r w:rsidR="005B0AE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5B0AE9" w:rsidRPr="0077337B">
          <w:rPr>
            <w:rStyle w:val="Hyperlink"/>
            <w:rFonts w:cs="Arial"/>
            <w:noProof/>
          </w:rPr>
          <w:t>Pre-Upgrade Process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_Toc479253903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5</w:t>
        </w:r>
        <w:r w:rsidR="005B0AE9">
          <w:rPr>
            <w:noProof/>
            <w:webHidden/>
          </w:rPr>
          <w:fldChar w:fldCharType="end"/>
        </w:r>
      </w:hyperlink>
    </w:p>
    <w:p w14:paraId="6BCE5318" w14:textId="3529C104" w:rsidR="005B0AE9" w:rsidRDefault="004F1EE9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79253904" w:history="1">
        <w:r w:rsidR="005B0AE9" w:rsidRPr="0077337B">
          <w:rPr>
            <w:rStyle w:val="Hyperlink"/>
            <w:noProof/>
          </w:rPr>
          <w:t>2.1</w:t>
        </w:r>
        <w:r w:rsidR="005B0AE9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Description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_Toc479253904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5</w:t>
        </w:r>
        <w:r w:rsidR="005B0AE9">
          <w:rPr>
            <w:noProof/>
            <w:webHidden/>
          </w:rPr>
          <w:fldChar w:fldCharType="end"/>
        </w:r>
      </w:hyperlink>
    </w:p>
    <w:p w14:paraId="6556A4F2" w14:textId="2962E777" w:rsidR="005B0AE9" w:rsidRDefault="004F1EE9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79253905" w:history="1">
        <w:r w:rsidR="005B0AE9" w:rsidRPr="0077337B">
          <w:rPr>
            <w:rStyle w:val="Hyperlink"/>
            <w:noProof/>
          </w:rPr>
          <w:t>2.2</w:t>
        </w:r>
        <w:r w:rsidR="005B0AE9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Tasks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_Toc479253905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5</w:t>
        </w:r>
        <w:r w:rsidR="005B0AE9">
          <w:rPr>
            <w:noProof/>
            <w:webHidden/>
          </w:rPr>
          <w:fldChar w:fldCharType="end"/>
        </w:r>
      </w:hyperlink>
    </w:p>
    <w:p w14:paraId="4802C10A" w14:textId="2F12FB2B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06" w:history="1">
        <w:r w:rsidR="005B0AE9" w:rsidRPr="0077337B">
          <w:rPr>
            <w:rStyle w:val="Hyperlink"/>
            <w:rFonts w:cs="Arial"/>
            <w:noProof/>
          </w:rPr>
          <w:t>2.2.1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rFonts w:cs="Arial"/>
            <w:noProof/>
          </w:rPr>
          <w:t>Obtain The Correct ONTAP Version And Make It Available Via HTTP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_Toc479253906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5</w:t>
        </w:r>
        <w:r w:rsidR="005B0AE9">
          <w:rPr>
            <w:noProof/>
            <w:webHidden/>
          </w:rPr>
          <w:fldChar w:fldCharType="end"/>
        </w:r>
      </w:hyperlink>
    </w:p>
    <w:p w14:paraId="2CB47067" w14:textId="4A22EAAD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07" w:history="1">
        <w:r w:rsidR="005B0AE9" w:rsidRPr="0077337B">
          <w:rPr>
            <w:rStyle w:val="Hyperlink"/>
            <w:rFonts w:cs="Arial"/>
            <w:noProof/>
          </w:rPr>
          <w:t>2.2.2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rFonts w:cs="Arial"/>
            <w:noProof/>
          </w:rPr>
          <w:t>Check For ISCSI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_Toc479253907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5</w:t>
        </w:r>
        <w:r w:rsidR="005B0AE9">
          <w:rPr>
            <w:noProof/>
            <w:webHidden/>
          </w:rPr>
          <w:fldChar w:fldCharType="end"/>
        </w:r>
      </w:hyperlink>
    </w:p>
    <w:p w14:paraId="2148FC1B" w14:textId="62BB1C03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08" w:history="1">
        <w:r w:rsidR="005B0AE9" w:rsidRPr="0077337B">
          <w:rPr>
            <w:rStyle w:val="Hyperlink"/>
            <w:rFonts w:cs="Arial"/>
            <w:noProof/>
          </w:rPr>
          <w:t>2.2.3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rFonts w:cs="Arial"/>
            <w:noProof/>
          </w:rPr>
          <w:t>Check For Any Failover Group Issues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_Toc479253908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5</w:t>
        </w:r>
        <w:r w:rsidR="005B0AE9">
          <w:rPr>
            <w:noProof/>
            <w:webHidden/>
          </w:rPr>
          <w:fldChar w:fldCharType="end"/>
        </w:r>
      </w:hyperlink>
    </w:p>
    <w:p w14:paraId="07FC65BD" w14:textId="087B3238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09" w:history="1">
        <w:r w:rsidR="005B0AE9" w:rsidRPr="0077337B">
          <w:rPr>
            <w:rStyle w:val="Hyperlink"/>
            <w:rFonts w:cs="Arial"/>
            <w:noProof/>
          </w:rPr>
          <w:t>2.2.4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rFonts w:cs="Arial"/>
            <w:noProof/>
          </w:rPr>
          <w:t>How To Fix Failover Group Issues Flagged By Script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_Toc479253909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7</w:t>
        </w:r>
        <w:r w:rsidR="005B0AE9">
          <w:rPr>
            <w:noProof/>
            <w:webHidden/>
          </w:rPr>
          <w:fldChar w:fldCharType="end"/>
        </w:r>
      </w:hyperlink>
    </w:p>
    <w:p w14:paraId="78D7B389" w14:textId="08765019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10" w:history="1">
        <w:r w:rsidR="005B0AE9" w:rsidRPr="0077337B">
          <w:rPr>
            <w:rStyle w:val="Hyperlink"/>
            <w:rFonts w:cs="Arial"/>
            <w:noProof/>
          </w:rPr>
          <w:t>2.2.5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rFonts w:cs="Arial"/>
            <w:noProof/>
          </w:rPr>
          <w:t>Check For Hardware Issues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_Toc479253910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11</w:t>
        </w:r>
        <w:r w:rsidR="005B0AE9">
          <w:rPr>
            <w:noProof/>
            <w:webHidden/>
          </w:rPr>
          <w:fldChar w:fldCharType="end"/>
        </w:r>
      </w:hyperlink>
    </w:p>
    <w:p w14:paraId="060F9199" w14:textId="54ABAEC3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11" w:history="1">
        <w:r w:rsidR="005B0AE9" w:rsidRPr="0077337B">
          <w:rPr>
            <w:rStyle w:val="Hyperlink"/>
            <w:rFonts w:cs="Arial"/>
            <w:noProof/>
          </w:rPr>
          <w:t>2.2.6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rFonts w:cs="Arial"/>
            <w:noProof/>
          </w:rPr>
          <w:t>Check DNS Servers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_Toc479253911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12</w:t>
        </w:r>
        <w:r w:rsidR="005B0AE9">
          <w:rPr>
            <w:noProof/>
            <w:webHidden/>
          </w:rPr>
          <w:fldChar w:fldCharType="end"/>
        </w:r>
      </w:hyperlink>
    </w:p>
    <w:p w14:paraId="1E5153C1" w14:textId="2F32CFE1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12" w:history="1">
        <w:r w:rsidR="005B0AE9" w:rsidRPr="0077337B">
          <w:rPr>
            <w:rStyle w:val="Hyperlink"/>
            <w:rFonts w:cs="Arial"/>
            <w:noProof/>
          </w:rPr>
          <w:t>2.2.7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rFonts w:cs="Arial"/>
            <w:noProof/>
          </w:rPr>
          <w:t>Reboot Service Processors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_Toc479253912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12</w:t>
        </w:r>
        <w:r w:rsidR="005B0AE9">
          <w:rPr>
            <w:noProof/>
            <w:webHidden/>
          </w:rPr>
          <w:fldChar w:fldCharType="end"/>
        </w:r>
      </w:hyperlink>
    </w:p>
    <w:p w14:paraId="3106DD4B" w14:textId="7DA1F90F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13" w:history="1">
        <w:r w:rsidR="005B0AE9" w:rsidRPr="0077337B">
          <w:rPr>
            <w:rStyle w:val="Hyperlink"/>
            <w:rFonts w:cs="Arial"/>
            <w:noProof/>
          </w:rPr>
          <w:t>2.2.8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rFonts w:cs="Arial"/>
            <w:noProof/>
          </w:rPr>
          <w:t>Generate An Upgrade Advisor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_Toc479253913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13</w:t>
        </w:r>
        <w:r w:rsidR="005B0AE9">
          <w:rPr>
            <w:noProof/>
            <w:webHidden/>
          </w:rPr>
          <w:fldChar w:fldCharType="end"/>
        </w:r>
      </w:hyperlink>
    </w:p>
    <w:p w14:paraId="6F645957" w14:textId="27C757A5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14" w:history="1">
        <w:r w:rsidR="005B0AE9" w:rsidRPr="0077337B">
          <w:rPr>
            <w:rStyle w:val="Hyperlink"/>
            <w:rFonts w:cs="Arial"/>
            <w:noProof/>
          </w:rPr>
          <w:t>2.2.9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rFonts w:cs="Arial"/>
            <w:noProof/>
          </w:rPr>
          <w:t>Check Upgrade Advisor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_Toc479253914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13</w:t>
        </w:r>
        <w:r w:rsidR="005B0AE9">
          <w:rPr>
            <w:noProof/>
            <w:webHidden/>
          </w:rPr>
          <w:fldChar w:fldCharType="end"/>
        </w:r>
      </w:hyperlink>
    </w:p>
    <w:p w14:paraId="77C4494D" w14:textId="5C423391" w:rsidR="005B0AE9" w:rsidRDefault="004F1EE9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79253915" w:history="1">
        <w:r w:rsidR="005B0AE9" w:rsidRPr="0077337B">
          <w:rPr>
            <w:rStyle w:val="Hyperlink"/>
            <w:noProof/>
          </w:rPr>
          <w:t>3</w:t>
        </w:r>
        <w:r w:rsidR="005B0AE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Upgrade Process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_Toc479253915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14</w:t>
        </w:r>
        <w:r w:rsidR="005B0AE9">
          <w:rPr>
            <w:noProof/>
            <w:webHidden/>
          </w:rPr>
          <w:fldChar w:fldCharType="end"/>
        </w:r>
      </w:hyperlink>
    </w:p>
    <w:p w14:paraId="403D01FD" w14:textId="4B8C81FC" w:rsidR="005B0AE9" w:rsidRDefault="004F1EE9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79253916" w:history="1">
        <w:r w:rsidR="005B0AE9" w:rsidRPr="0077337B">
          <w:rPr>
            <w:rStyle w:val="Hyperlink"/>
            <w:rFonts w:cs="Arial"/>
            <w:noProof/>
          </w:rPr>
          <w:t>3.1</w:t>
        </w:r>
        <w:r w:rsidR="005B0AE9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rFonts w:cs="Arial"/>
            <w:noProof/>
          </w:rPr>
          <w:t>Description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_Toc479253916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14</w:t>
        </w:r>
        <w:r w:rsidR="005B0AE9">
          <w:rPr>
            <w:noProof/>
            <w:webHidden/>
          </w:rPr>
          <w:fldChar w:fldCharType="end"/>
        </w:r>
      </w:hyperlink>
    </w:p>
    <w:p w14:paraId="7F8219DA" w14:textId="3C7D2F6C" w:rsidR="005B0AE9" w:rsidRDefault="004F1EE9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79253917" w:history="1">
        <w:r w:rsidR="005B0AE9" w:rsidRPr="0077337B">
          <w:rPr>
            <w:rStyle w:val="Hyperlink"/>
            <w:rFonts w:cs="Arial"/>
            <w:noProof/>
          </w:rPr>
          <w:t>3.2</w:t>
        </w:r>
        <w:r w:rsidR="005B0AE9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rFonts w:cs="Arial"/>
            <w:noProof/>
          </w:rPr>
          <w:t>Tasks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_Toc479253917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14</w:t>
        </w:r>
        <w:r w:rsidR="005B0AE9">
          <w:rPr>
            <w:noProof/>
            <w:webHidden/>
          </w:rPr>
          <w:fldChar w:fldCharType="end"/>
        </w:r>
      </w:hyperlink>
    </w:p>
    <w:p w14:paraId="3D26C352" w14:textId="50B8BEA2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18" w:history="1">
        <w:r w:rsidR="005B0AE9" w:rsidRPr="0077337B">
          <w:rPr>
            <w:rStyle w:val="Hyperlink"/>
            <w:noProof/>
          </w:rPr>
          <w:t>3.2.1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Download Code Onto All Nodes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_Toc479253918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14</w:t>
        </w:r>
        <w:r w:rsidR="005B0AE9">
          <w:rPr>
            <w:noProof/>
            <w:webHidden/>
          </w:rPr>
          <w:fldChar w:fldCharType="end"/>
        </w:r>
      </w:hyperlink>
    </w:p>
    <w:p w14:paraId="131FF5D6" w14:textId="3A570745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19" w:history="1">
        <w:r w:rsidR="005B0AE9" w:rsidRPr="0077337B">
          <w:rPr>
            <w:rStyle w:val="Hyperlink"/>
            <w:noProof/>
          </w:rPr>
          <w:t>3.2.2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Check Interface Locations Prior To Upgrade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_Toc479253919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14</w:t>
        </w:r>
        <w:r w:rsidR="005B0AE9">
          <w:rPr>
            <w:noProof/>
            <w:webHidden/>
          </w:rPr>
          <w:fldChar w:fldCharType="end"/>
        </w:r>
      </w:hyperlink>
    </w:p>
    <w:p w14:paraId="4C26CC70" w14:textId="1A56EA77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20" w:history="1">
        <w:r w:rsidR="005B0AE9" w:rsidRPr="0077337B">
          <w:rPr>
            <w:rStyle w:val="Hyperlink"/>
            <w:noProof/>
          </w:rPr>
          <w:t>3.2.3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Move All Interfaces To The First Node That You Will Be Upgrading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_Toc479253920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14</w:t>
        </w:r>
        <w:r w:rsidR="005B0AE9">
          <w:rPr>
            <w:noProof/>
            <w:webHidden/>
          </w:rPr>
          <w:fldChar w:fldCharType="end"/>
        </w:r>
      </w:hyperlink>
    </w:p>
    <w:p w14:paraId="077DB949" w14:textId="4FF92BA4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21" w:history="1">
        <w:r w:rsidR="005B0AE9" w:rsidRPr="0077337B">
          <w:rPr>
            <w:rStyle w:val="Hyperlink"/>
            <w:noProof/>
          </w:rPr>
          <w:t>3.2.4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Check Auto Revert Settings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_Toc479253921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14</w:t>
        </w:r>
        <w:r w:rsidR="005B0AE9">
          <w:rPr>
            <w:noProof/>
            <w:webHidden/>
          </w:rPr>
          <w:fldChar w:fldCharType="end"/>
        </w:r>
      </w:hyperlink>
    </w:p>
    <w:p w14:paraId="7D39DBC4" w14:textId="1C3A7A7A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22" w:history="1">
        <w:r w:rsidR="005B0AE9" w:rsidRPr="0077337B">
          <w:rPr>
            <w:rStyle w:val="Hyperlink"/>
            <w:noProof/>
          </w:rPr>
          <w:t>3.2.5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Enable Auto Revert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_Toc479253922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14</w:t>
        </w:r>
        <w:r w:rsidR="005B0AE9">
          <w:rPr>
            <w:noProof/>
            <w:webHidden/>
          </w:rPr>
          <w:fldChar w:fldCharType="end"/>
        </w:r>
      </w:hyperlink>
    </w:p>
    <w:p w14:paraId="2FB0DB86" w14:textId="590FA9EA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23" w:history="1">
        <w:r w:rsidR="005B0AE9" w:rsidRPr="0077337B">
          <w:rPr>
            <w:rStyle w:val="Hyperlink"/>
            <w:noProof/>
          </w:rPr>
          <w:t>3.2.6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Check All Aggregates Are Online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_Toc479253923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14</w:t>
        </w:r>
        <w:r w:rsidR="005B0AE9">
          <w:rPr>
            <w:noProof/>
            <w:webHidden/>
          </w:rPr>
          <w:fldChar w:fldCharType="end"/>
        </w:r>
      </w:hyperlink>
    </w:p>
    <w:p w14:paraId="2EE27E1F" w14:textId="33D270E0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24" w:history="1">
        <w:r w:rsidR="005B0AE9" w:rsidRPr="0077337B">
          <w:rPr>
            <w:rStyle w:val="Hyperlink"/>
            <w:noProof/>
          </w:rPr>
          <w:t>3.2.7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Check All Volumes Are Online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_Toc479253924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15</w:t>
        </w:r>
        <w:r w:rsidR="005B0AE9">
          <w:rPr>
            <w:noProof/>
            <w:webHidden/>
          </w:rPr>
          <w:fldChar w:fldCharType="end"/>
        </w:r>
      </w:hyperlink>
    </w:p>
    <w:p w14:paraId="420D27F4" w14:textId="46A45B60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25" w:history="1">
        <w:r w:rsidR="005B0AE9" w:rsidRPr="0077337B">
          <w:rPr>
            <w:rStyle w:val="Hyperlink"/>
            <w:noProof/>
          </w:rPr>
          <w:t>3.2.8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Check All Volumes Have Enough Space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_Toc479253925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15</w:t>
        </w:r>
        <w:r w:rsidR="005B0AE9">
          <w:rPr>
            <w:noProof/>
            <w:webHidden/>
          </w:rPr>
          <w:fldChar w:fldCharType="end"/>
        </w:r>
      </w:hyperlink>
    </w:p>
    <w:p w14:paraId="0DC29A6E" w14:textId="3AC84DF0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26" w:history="1">
        <w:r w:rsidR="005B0AE9" w:rsidRPr="0077337B">
          <w:rPr>
            <w:rStyle w:val="Hyperlink"/>
            <w:noProof/>
          </w:rPr>
          <w:t>3.2.9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Check For Running Jobs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_Toc479253926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16</w:t>
        </w:r>
        <w:r w:rsidR="005B0AE9">
          <w:rPr>
            <w:noProof/>
            <w:webHidden/>
          </w:rPr>
          <w:fldChar w:fldCharType="end"/>
        </w:r>
      </w:hyperlink>
    </w:p>
    <w:p w14:paraId="7DAB18D1" w14:textId="443AAE71" w:rsidR="005B0AE9" w:rsidRDefault="004F1EE9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27" w:history="1">
        <w:r w:rsidR="005B0AE9" w:rsidRPr="0077337B">
          <w:rPr>
            <w:rStyle w:val="Hyperlink"/>
            <w:noProof/>
          </w:rPr>
          <w:t>3.2.10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Check All Volumes are 64Bit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_Toc479253927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16</w:t>
        </w:r>
        <w:r w:rsidR="005B0AE9">
          <w:rPr>
            <w:noProof/>
            <w:webHidden/>
          </w:rPr>
          <w:fldChar w:fldCharType="end"/>
        </w:r>
      </w:hyperlink>
    </w:p>
    <w:p w14:paraId="27E4063C" w14:textId="75EBC120" w:rsidR="005B0AE9" w:rsidRDefault="004F1EE9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28" w:history="1">
        <w:r w:rsidR="005B0AE9" w:rsidRPr="0077337B">
          <w:rPr>
            <w:rStyle w:val="Hyperlink"/>
            <w:noProof/>
          </w:rPr>
          <w:t>3.2.11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Check for 32Bit SnapShots (Delete any found)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_Toc479253928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16</w:t>
        </w:r>
        <w:r w:rsidR="005B0AE9">
          <w:rPr>
            <w:noProof/>
            <w:webHidden/>
          </w:rPr>
          <w:fldChar w:fldCharType="end"/>
        </w:r>
      </w:hyperlink>
    </w:p>
    <w:p w14:paraId="71CFEC75" w14:textId="66A0DD7A" w:rsidR="005B0AE9" w:rsidRDefault="004F1EE9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29" w:history="1">
        <w:r w:rsidR="005B0AE9" w:rsidRPr="0077337B">
          <w:rPr>
            <w:rStyle w:val="Hyperlink"/>
            <w:noProof/>
          </w:rPr>
          <w:t>3.2.12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Turn OFF 32bit capability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_Toc479253929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16</w:t>
        </w:r>
        <w:r w:rsidR="005B0AE9">
          <w:rPr>
            <w:noProof/>
            <w:webHidden/>
          </w:rPr>
          <w:fldChar w:fldCharType="end"/>
        </w:r>
      </w:hyperlink>
    </w:p>
    <w:p w14:paraId="50AF3B57" w14:textId="723FFAE1" w:rsidR="005B0AE9" w:rsidRDefault="004F1EE9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30" w:history="1">
        <w:r w:rsidR="005B0AE9" w:rsidRPr="0077337B">
          <w:rPr>
            <w:rStyle w:val="Hyperlink"/>
            <w:noProof/>
          </w:rPr>
          <w:t>3.2.13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Quiesce SnapMirrors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_Toc479253930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16</w:t>
        </w:r>
        <w:r w:rsidR="005B0AE9">
          <w:rPr>
            <w:noProof/>
            <w:webHidden/>
          </w:rPr>
          <w:fldChar w:fldCharType="end"/>
        </w:r>
      </w:hyperlink>
    </w:p>
    <w:p w14:paraId="6D8455BD" w14:textId="0C3E4FD4" w:rsidR="005B0AE9" w:rsidRDefault="004F1EE9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31" w:history="1">
        <w:r w:rsidR="005B0AE9" w:rsidRPr="0077337B">
          <w:rPr>
            <w:rStyle w:val="Hyperlink"/>
            <w:noProof/>
          </w:rPr>
          <w:t>3.2.14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Send ASUPs Prior To Upgrade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_Toc479253931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17</w:t>
        </w:r>
        <w:r w:rsidR="005B0AE9">
          <w:rPr>
            <w:noProof/>
            <w:webHidden/>
          </w:rPr>
          <w:fldChar w:fldCharType="end"/>
        </w:r>
      </w:hyperlink>
    </w:p>
    <w:p w14:paraId="08DA2B66" w14:textId="070EC3E0" w:rsidR="005B0AE9" w:rsidRDefault="004F1EE9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32" w:history="1">
        <w:r w:rsidR="005B0AE9" w:rsidRPr="0077337B">
          <w:rPr>
            <w:rStyle w:val="Hyperlink"/>
            <w:noProof/>
          </w:rPr>
          <w:t>3.2.15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Check auto-giveback is disabled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_Toc479253932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17</w:t>
        </w:r>
        <w:r w:rsidR="005B0AE9">
          <w:rPr>
            <w:noProof/>
            <w:webHidden/>
          </w:rPr>
          <w:fldChar w:fldCharType="end"/>
        </w:r>
      </w:hyperlink>
    </w:p>
    <w:p w14:paraId="34BFA5B9" w14:textId="645E7C61" w:rsidR="005B0AE9" w:rsidRDefault="004F1EE9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33" w:history="1">
        <w:r w:rsidR="005B0AE9" w:rsidRPr="0077337B">
          <w:rPr>
            <w:rStyle w:val="Hyperlink"/>
            <w:noProof/>
          </w:rPr>
          <w:t>3.2.16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Upgrade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_Toc479253933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17</w:t>
        </w:r>
        <w:r w:rsidR="005B0AE9">
          <w:rPr>
            <w:noProof/>
            <w:webHidden/>
          </w:rPr>
          <w:fldChar w:fldCharType="end"/>
        </w:r>
      </w:hyperlink>
    </w:p>
    <w:p w14:paraId="3745707E" w14:textId="0B636FFA" w:rsidR="005B0AE9" w:rsidRDefault="004F1EE9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34" w:history="1">
        <w:r w:rsidR="005B0AE9" w:rsidRPr="0077337B">
          <w:rPr>
            <w:rStyle w:val="Hyperlink"/>
            <w:noProof/>
          </w:rPr>
          <w:t>3.2.17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Make Sure All LIFs are on First Node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_Toc479253934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17</w:t>
        </w:r>
        <w:r w:rsidR="005B0AE9">
          <w:rPr>
            <w:noProof/>
            <w:webHidden/>
          </w:rPr>
          <w:fldChar w:fldCharType="end"/>
        </w:r>
      </w:hyperlink>
    </w:p>
    <w:p w14:paraId="7DF953C8" w14:textId="4B9B4074" w:rsidR="005B0AE9" w:rsidRDefault="004F1EE9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35" w:history="1">
        <w:r w:rsidR="005B0AE9" w:rsidRPr="0077337B">
          <w:rPr>
            <w:rStyle w:val="Hyperlink"/>
            <w:noProof/>
          </w:rPr>
          <w:t>3.2.18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TAKEOVER FIRST Node (Use an SP Console)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_Toc479253935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17</w:t>
        </w:r>
        <w:r w:rsidR="005B0AE9">
          <w:rPr>
            <w:noProof/>
            <w:webHidden/>
          </w:rPr>
          <w:fldChar w:fldCharType="end"/>
        </w:r>
      </w:hyperlink>
    </w:p>
    <w:p w14:paraId="611020D5" w14:textId="2F857F22" w:rsidR="005B0AE9" w:rsidRDefault="004F1EE9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36" w:history="1">
        <w:r w:rsidR="005B0AE9" w:rsidRPr="0077337B">
          <w:rPr>
            <w:rStyle w:val="Hyperlink"/>
            <w:noProof/>
          </w:rPr>
          <w:t>3.2.19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GIVEBACK FIRST Node (Use an SP Console)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_Toc479253936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18</w:t>
        </w:r>
        <w:r w:rsidR="005B0AE9">
          <w:rPr>
            <w:noProof/>
            <w:webHidden/>
          </w:rPr>
          <w:fldChar w:fldCharType="end"/>
        </w:r>
      </w:hyperlink>
    </w:p>
    <w:p w14:paraId="42C86AEA" w14:textId="2F52964C" w:rsidR="005B0AE9" w:rsidRDefault="004F1EE9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37" w:history="1">
        <w:r w:rsidR="005B0AE9" w:rsidRPr="0077337B">
          <w:rPr>
            <w:rStyle w:val="Hyperlink"/>
            <w:noProof/>
          </w:rPr>
          <w:t>3.2.20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Check Status (once Giveback completed)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_Toc479253937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18</w:t>
        </w:r>
        <w:r w:rsidR="005B0AE9">
          <w:rPr>
            <w:noProof/>
            <w:webHidden/>
          </w:rPr>
          <w:fldChar w:fldCharType="end"/>
        </w:r>
      </w:hyperlink>
    </w:p>
    <w:p w14:paraId="1DBA5D30" w14:textId="3E98D97C" w:rsidR="005B0AE9" w:rsidRDefault="004F1EE9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38" w:history="1">
        <w:r w:rsidR="005B0AE9" w:rsidRPr="0077337B">
          <w:rPr>
            <w:rStyle w:val="Hyperlink"/>
            <w:noProof/>
          </w:rPr>
          <w:t>3.2.21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TAKEOVER NEXT Node (Use an SP Console)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_Toc479253938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18</w:t>
        </w:r>
        <w:r w:rsidR="005B0AE9">
          <w:rPr>
            <w:noProof/>
            <w:webHidden/>
          </w:rPr>
          <w:fldChar w:fldCharType="end"/>
        </w:r>
      </w:hyperlink>
    </w:p>
    <w:p w14:paraId="1195CD89" w14:textId="28F4220D" w:rsidR="005B0AE9" w:rsidRDefault="004F1EE9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39" w:history="1">
        <w:r w:rsidR="005B0AE9" w:rsidRPr="0077337B">
          <w:rPr>
            <w:rStyle w:val="Hyperlink"/>
            <w:noProof/>
          </w:rPr>
          <w:t>3.2.22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GIVEBACK of NEXT Node (Use an SP Console)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_Toc479253939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18</w:t>
        </w:r>
        <w:r w:rsidR="005B0AE9">
          <w:rPr>
            <w:noProof/>
            <w:webHidden/>
          </w:rPr>
          <w:fldChar w:fldCharType="end"/>
        </w:r>
      </w:hyperlink>
    </w:p>
    <w:p w14:paraId="3AFAC51B" w14:textId="59906419" w:rsidR="005B0AE9" w:rsidRDefault="004F1EE9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40" w:history="1">
        <w:r w:rsidR="005B0AE9" w:rsidRPr="0077337B">
          <w:rPr>
            <w:rStyle w:val="Hyperlink"/>
            <w:noProof/>
          </w:rPr>
          <w:t>3.2.23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Check Status (once Giveback completed)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_Toc479253940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18</w:t>
        </w:r>
        <w:r w:rsidR="005B0AE9">
          <w:rPr>
            <w:noProof/>
            <w:webHidden/>
          </w:rPr>
          <w:fldChar w:fldCharType="end"/>
        </w:r>
      </w:hyperlink>
    </w:p>
    <w:p w14:paraId="41686976" w14:textId="197C29D2" w:rsidR="005B0AE9" w:rsidRDefault="004F1EE9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79253941" w:history="1">
        <w:r w:rsidR="005B0AE9" w:rsidRPr="0077337B">
          <w:rPr>
            <w:rStyle w:val="Hyperlink"/>
            <w:rFonts w:cs="Arial"/>
            <w:noProof/>
          </w:rPr>
          <w:t>4</w:t>
        </w:r>
        <w:r w:rsidR="005B0AE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5B0AE9" w:rsidRPr="0077337B">
          <w:rPr>
            <w:rStyle w:val="Hyperlink"/>
            <w:rFonts w:cs="Arial"/>
            <w:noProof/>
          </w:rPr>
          <w:t>Post-Upgrade Process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_Toc479253941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19</w:t>
        </w:r>
        <w:r w:rsidR="005B0AE9">
          <w:rPr>
            <w:noProof/>
            <w:webHidden/>
          </w:rPr>
          <w:fldChar w:fldCharType="end"/>
        </w:r>
      </w:hyperlink>
    </w:p>
    <w:p w14:paraId="5DA2A6BD" w14:textId="098064D0" w:rsidR="005B0AE9" w:rsidRDefault="004F1EE9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79253942" w:history="1">
        <w:r w:rsidR="005B0AE9" w:rsidRPr="0077337B">
          <w:rPr>
            <w:rStyle w:val="Hyperlink"/>
            <w:noProof/>
          </w:rPr>
          <w:t>4.1</w:t>
        </w:r>
        <w:r w:rsidR="005B0AE9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Description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_Toc479253942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19</w:t>
        </w:r>
        <w:r w:rsidR="005B0AE9">
          <w:rPr>
            <w:noProof/>
            <w:webHidden/>
          </w:rPr>
          <w:fldChar w:fldCharType="end"/>
        </w:r>
      </w:hyperlink>
    </w:p>
    <w:p w14:paraId="43E37674" w14:textId="6E331CC5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43" w:history="1">
        <w:r w:rsidR="005B0AE9" w:rsidRPr="0077337B">
          <w:rPr>
            <w:rStyle w:val="Hyperlink"/>
            <w:noProof/>
          </w:rPr>
          <w:t>4.1.1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Resume SnapMirror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_Toc479253943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19</w:t>
        </w:r>
        <w:r w:rsidR="005B0AE9">
          <w:rPr>
            <w:noProof/>
            <w:webHidden/>
          </w:rPr>
          <w:fldChar w:fldCharType="end"/>
        </w:r>
      </w:hyperlink>
    </w:p>
    <w:p w14:paraId="08441929" w14:textId="68F38D55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44" w:history="1">
        <w:r w:rsidR="005B0AE9" w:rsidRPr="0077337B">
          <w:rPr>
            <w:rStyle w:val="Hyperlink"/>
            <w:noProof/>
          </w:rPr>
          <w:t>4.1.2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Rename Broadcast Domains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_Toc479253944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20</w:t>
        </w:r>
        <w:r w:rsidR="005B0AE9">
          <w:rPr>
            <w:noProof/>
            <w:webHidden/>
          </w:rPr>
          <w:fldChar w:fldCharType="end"/>
        </w:r>
      </w:hyperlink>
    </w:p>
    <w:p w14:paraId="3785E547" w14:textId="2C819429" w:rsidR="005B0AE9" w:rsidRDefault="004F1EE9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79253945" w:history="1">
        <w:r w:rsidR="005B0AE9" w:rsidRPr="0077337B">
          <w:rPr>
            <w:rStyle w:val="Hyperlink"/>
            <w:noProof/>
          </w:rPr>
          <w:t>4.1.3</w:t>
        </w:r>
        <w:r w:rsidR="005B0AE9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5B0AE9" w:rsidRPr="0077337B">
          <w:rPr>
            <w:rStyle w:val="Hyperlink"/>
            <w:noProof/>
          </w:rPr>
          <w:t>Rehome Interfaces</w:t>
        </w:r>
        <w:r w:rsidR="005B0AE9">
          <w:rPr>
            <w:noProof/>
            <w:webHidden/>
          </w:rPr>
          <w:tab/>
        </w:r>
        <w:r w:rsidR="005B0AE9">
          <w:rPr>
            <w:noProof/>
            <w:webHidden/>
          </w:rPr>
          <w:fldChar w:fldCharType="begin"/>
        </w:r>
        <w:r w:rsidR="005B0AE9">
          <w:rPr>
            <w:noProof/>
            <w:webHidden/>
          </w:rPr>
          <w:instrText xml:space="preserve"> PAGEREF _Toc479253945 \h </w:instrText>
        </w:r>
        <w:r w:rsidR="005B0AE9">
          <w:rPr>
            <w:noProof/>
            <w:webHidden/>
          </w:rPr>
        </w:r>
        <w:r w:rsidR="005B0AE9">
          <w:rPr>
            <w:noProof/>
            <w:webHidden/>
          </w:rPr>
          <w:fldChar w:fldCharType="separate"/>
        </w:r>
        <w:r w:rsidR="005B0AE9">
          <w:rPr>
            <w:noProof/>
            <w:webHidden/>
          </w:rPr>
          <w:t>21</w:t>
        </w:r>
        <w:r w:rsidR="005B0AE9">
          <w:rPr>
            <w:noProof/>
            <w:webHidden/>
          </w:rPr>
          <w:fldChar w:fldCharType="end"/>
        </w:r>
      </w:hyperlink>
    </w:p>
    <w:p w14:paraId="14CC0F9E" w14:textId="1D278249" w:rsidR="00977207" w:rsidRPr="00F37E76" w:rsidRDefault="0078107F" w:rsidP="006C7A4E">
      <w:pPr>
        <w:pStyle w:val="BodyText"/>
        <w:rPr>
          <w:rFonts w:eastAsia="Times New Roman" w:cs="Arial"/>
        </w:rPr>
      </w:pPr>
      <w:r w:rsidRPr="00F37E76">
        <w:rPr>
          <w:rFonts w:eastAsia="Times New Roman" w:cs="Arial"/>
        </w:rPr>
        <w:fldChar w:fldCharType="end"/>
      </w:r>
    </w:p>
    <w:p w14:paraId="737FDA51" w14:textId="77777777" w:rsidR="006C7A4E" w:rsidRPr="00F37E76" w:rsidRDefault="006C7A4E" w:rsidP="00B24658">
      <w:pPr>
        <w:pStyle w:val="Heading1"/>
        <w:ind w:hanging="290"/>
        <w:rPr>
          <w:rFonts w:cs="Arial"/>
          <w:lang w:val="en-GB"/>
        </w:rPr>
      </w:pPr>
      <w:bookmarkStart w:id="1" w:name="_Toc479253898"/>
      <w:bookmarkStart w:id="2" w:name="_Ref132187732"/>
      <w:r w:rsidRPr="00F37E76">
        <w:rPr>
          <w:rFonts w:cs="Arial"/>
          <w:lang w:val="en-GB"/>
        </w:rPr>
        <w:lastRenderedPageBreak/>
        <w:t>Introduction</w:t>
      </w:r>
      <w:bookmarkEnd w:id="1"/>
    </w:p>
    <w:p w14:paraId="0AE73EEE" w14:textId="77777777" w:rsidR="006C7A4E" w:rsidRPr="00F37E76" w:rsidRDefault="00891E55" w:rsidP="00743A75">
      <w:pPr>
        <w:pStyle w:val="Heading2"/>
      </w:pPr>
      <w:bookmarkStart w:id="3" w:name="_Toc479253899"/>
      <w:r w:rsidRPr="00F37E76">
        <w:t xml:space="preserve">Management </w:t>
      </w:r>
      <w:r w:rsidR="006C7A4E" w:rsidRPr="00F37E76">
        <w:t>Summary</w:t>
      </w:r>
      <w:bookmarkEnd w:id="2"/>
      <w:bookmarkEnd w:id="3"/>
    </w:p>
    <w:p w14:paraId="6465DA58" w14:textId="77777777" w:rsidR="00E7665F" w:rsidRDefault="000F2C24" w:rsidP="00E90662">
      <w:pPr>
        <w:pStyle w:val="BodyText"/>
        <w:ind w:left="284"/>
        <w:rPr>
          <w:rFonts w:cs="Arial"/>
        </w:rPr>
      </w:pPr>
      <w:r w:rsidRPr="00F37E76">
        <w:rPr>
          <w:rFonts w:cs="Arial"/>
        </w:rPr>
        <w:t xml:space="preserve">This document details the </w:t>
      </w:r>
      <w:r w:rsidR="006A6ED4">
        <w:rPr>
          <w:rFonts w:cs="Arial"/>
        </w:rPr>
        <w:t xml:space="preserve">process used to </w:t>
      </w:r>
      <w:r w:rsidR="00E91B36">
        <w:rPr>
          <w:rFonts w:cs="Arial"/>
        </w:rPr>
        <w:t>upgrade</w:t>
      </w:r>
      <w:r w:rsidR="003F0BE7">
        <w:rPr>
          <w:rFonts w:cs="Arial"/>
        </w:rPr>
        <w:t xml:space="preserve"> </w:t>
      </w:r>
      <w:proofErr w:type="spellStart"/>
      <w:r w:rsidR="003F0BE7">
        <w:rPr>
          <w:rFonts w:cs="Arial"/>
        </w:rPr>
        <w:t>cDOT</w:t>
      </w:r>
      <w:proofErr w:type="spellEnd"/>
      <w:r w:rsidR="00E91B36">
        <w:rPr>
          <w:rFonts w:cs="Arial"/>
        </w:rPr>
        <w:t xml:space="preserve"> from 8.2.3P5 to 8.3.2P7</w:t>
      </w:r>
      <w:r w:rsidR="00805944" w:rsidRPr="00F37E76">
        <w:rPr>
          <w:rFonts w:cs="Arial"/>
        </w:rPr>
        <w:t>.</w:t>
      </w:r>
      <w:r w:rsidR="003F0BE7">
        <w:rPr>
          <w:rFonts w:cs="Arial"/>
        </w:rPr>
        <w:t xml:space="preserve"> </w:t>
      </w:r>
    </w:p>
    <w:p w14:paraId="3276506A" w14:textId="77777777" w:rsidR="006C7A4E" w:rsidRPr="00F37E76" w:rsidRDefault="006C7A4E" w:rsidP="00743A75">
      <w:pPr>
        <w:pStyle w:val="Heading2"/>
      </w:pPr>
      <w:bookmarkStart w:id="4" w:name="_Toc160342758"/>
      <w:bookmarkStart w:id="5" w:name="_Toc479253900"/>
      <w:bookmarkEnd w:id="4"/>
      <w:r w:rsidRPr="00F37E76">
        <w:t>Change History</w:t>
      </w:r>
      <w:bookmarkEnd w:id="5"/>
    </w:p>
    <w:tbl>
      <w:tblPr>
        <w:tblW w:w="9803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040"/>
        <w:gridCol w:w="1535"/>
        <w:gridCol w:w="5400"/>
      </w:tblGrid>
      <w:tr w:rsidR="006C7A4E" w:rsidRPr="00F37E76" w14:paraId="644936E9" w14:textId="77777777" w:rsidTr="00D862F9">
        <w:tc>
          <w:tcPr>
            <w:tcW w:w="828" w:type="dxa"/>
            <w:shd w:val="pct20" w:color="000000" w:fill="FFFFFF"/>
          </w:tcPr>
          <w:p w14:paraId="7FF7C24E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Ver</w:t>
            </w:r>
          </w:p>
        </w:tc>
        <w:tc>
          <w:tcPr>
            <w:tcW w:w="2040" w:type="dxa"/>
            <w:shd w:val="pct20" w:color="000000" w:fill="FFFFFF"/>
          </w:tcPr>
          <w:p w14:paraId="5EE61555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Date</w:t>
            </w:r>
          </w:p>
        </w:tc>
        <w:tc>
          <w:tcPr>
            <w:tcW w:w="1535" w:type="dxa"/>
            <w:shd w:val="pct20" w:color="000000" w:fill="FFFFFF"/>
          </w:tcPr>
          <w:p w14:paraId="3BCD4668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Author</w:t>
            </w:r>
          </w:p>
        </w:tc>
        <w:tc>
          <w:tcPr>
            <w:tcW w:w="5400" w:type="dxa"/>
            <w:shd w:val="pct20" w:color="000000" w:fill="FFFFFF"/>
          </w:tcPr>
          <w:p w14:paraId="4D12C62B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Key Changes</w:t>
            </w:r>
          </w:p>
        </w:tc>
      </w:tr>
      <w:tr w:rsidR="006C7A4E" w:rsidRPr="00F37E76" w14:paraId="61F7EC80" w14:textId="77777777" w:rsidTr="00D862F9">
        <w:tc>
          <w:tcPr>
            <w:tcW w:w="828" w:type="dxa"/>
            <w:shd w:val="pct5" w:color="000000" w:fill="FFFFFF"/>
          </w:tcPr>
          <w:p w14:paraId="67CC79EF" w14:textId="77777777" w:rsidR="006C7A4E" w:rsidRPr="00F37E76" w:rsidRDefault="001534A7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0.1</w:t>
            </w:r>
          </w:p>
        </w:tc>
        <w:tc>
          <w:tcPr>
            <w:tcW w:w="2040" w:type="dxa"/>
            <w:shd w:val="pct5" w:color="000000" w:fill="FFFFFF"/>
          </w:tcPr>
          <w:p w14:paraId="2A6EB83E" w14:textId="77777777" w:rsidR="006C7A4E" w:rsidRPr="00F37E76" w:rsidRDefault="00E91B36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March 2017</w:t>
            </w:r>
          </w:p>
        </w:tc>
        <w:tc>
          <w:tcPr>
            <w:tcW w:w="1535" w:type="dxa"/>
            <w:shd w:val="pct5" w:color="000000" w:fill="FFFFFF"/>
          </w:tcPr>
          <w:p w14:paraId="749EE402" w14:textId="77777777" w:rsidR="006C7A4E" w:rsidRPr="00F37E76" w:rsidRDefault="00707A8A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0E9E177E" w14:textId="77777777" w:rsidR="006C7A4E" w:rsidRPr="00F37E76" w:rsidRDefault="0033518D" w:rsidP="003C2C8A">
            <w:pPr>
              <w:pStyle w:val="BodyText"/>
              <w:spacing w:after="0"/>
              <w:rPr>
                <w:rFonts w:eastAsia="Times New Roman" w:cs="Arial"/>
              </w:rPr>
            </w:pPr>
            <w:r w:rsidRPr="00F37E76">
              <w:rPr>
                <w:rFonts w:eastAsia="Times New Roman" w:cs="Arial"/>
              </w:rPr>
              <w:t>Initial Version</w:t>
            </w:r>
          </w:p>
        </w:tc>
      </w:tr>
      <w:tr w:rsidR="00A87915" w:rsidRPr="00F37E76" w14:paraId="7A21B8D2" w14:textId="77777777" w:rsidTr="00935EC5">
        <w:tc>
          <w:tcPr>
            <w:tcW w:w="828" w:type="dxa"/>
            <w:shd w:val="pct5" w:color="000000" w:fill="FFFFFF"/>
          </w:tcPr>
          <w:p w14:paraId="7F38DF62" w14:textId="77777777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0.2</w:t>
            </w:r>
          </w:p>
        </w:tc>
        <w:tc>
          <w:tcPr>
            <w:tcW w:w="2040" w:type="dxa"/>
            <w:shd w:val="pct5" w:color="000000" w:fill="FFFFFF"/>
          </w:tcPr>
          <w:p w14:paraId="43DEC097" w14:textId="77777777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March 2017</w:t>
            </w:r>
          </w:p>
        </w:tc>
        <w:tc>
          <w:tcPr>
            <w:tcW w:w="1535" w:type="dxa"/>
            <w:shd w:val="pct5" w:color="000000" w:fill="FFFFFF"/>
          </w:tcPr>
          <w:p w14:paraId="538F42C9" w14:textId="77777777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3A02025F" w14:textId="77777777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Added interface rehoming following feedback.</w:t>
            </w:r>
          </w:p>
        </w:tc>
      </w:tr>
      <w:tr w:rsidR="00F17A5E" w:rsidRPr="00F37E76" w14:paraId="5BB04998" w14:textId="77777777" w:rsidTr="00D862F9">
        <w:tc>
          <w:tcPr>
            <w:tcW w:w="828" w:type="dxa"/>
            <w:shd w:val="pct5" w:color="000000" w:fill="FFFFFF"/>
          </w:tcPr>
          <w:p w14:paraId="7ABC46F9" w14:textId="20A15E6D" w:rsidR="00F17A5E" w:rsidRDefault="00FD2F84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0.3</w:t>
            </w:r>
          </w:p>
        </w:tc>
        <w:tc>
          <w:tcPr>
            <w:tcW w:w="2040" w:type="dxa"/>
            <w:shd w:val="pct5" w:color="000000" w:fill="FFFFFF"/>
          </w:tcPr>
          <w:p w14:paraId="23FBB3DF" w14:textId="5140D6F9" w:rsidR="00F17A5E" w:rsidRDefault="00FD2F84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April 2017</w:t>
            </w:r>
          </w:p>
        </w:tc>
        <w:tc>
          <w:tcPr>
            <w:tcW w:w="1535" w:type="dxa"/>
            <w:shd w:val="pct5" w:color="000000" w:fill="FFFFFF"/>
          </w:tcPr>
          <w:p w14:paraId="0A303DC5" w14:textId="20971289" w:rsidR="00F17A5E" w:rsidRDefault="00FD2F84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77BE542D" w14:textId="10BC1FFA" w:rsidR="00F17A5E" w:rsidRPr="00F37E76" w:rsidRDefault="00FD2F84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Updated following feedback.</w:t>
            </w:r>
          </w:p>
        </w:tc>
      </w:tr>
      <w:tr w:rsidR="00A10883" w:rsidRPr="00F37E76" w14:paraId="1141B87D" w14:textId="77777777" w:rsidTr="00023048">
        <w:tc>
          <w:tcPr>
            <w:tcW w:w="828" w:type="dxa"/>
            <w:shd w:val="pct5" w:color="000000" w:fill="FFFFFF"/>
          </w:tcPr>
          <w:p w14:paraId="1FEBFBCE" w14:textId="7872A498" w:rsidR="00A10883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0.4</w:t>
            </w:r>
          </w:p>
        </w:tc>
        <w:tc>
          <w:tcPr>
            <w:tcW w:w="2040" w:type="dxa"/>
            <w:shd w:val="pct5" w:color="000000" w:fill="FFFFFF"/>
          </w:tcPr>
          <w:p w14:paraId="3B27CF79" w14:textId="77777777" w:rsidR="00A10883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April 2017</w:t>
            </w:r>
          </w:p>
        </w:tc>
        <w:tc>
          <w:tcPr>
            <w:tcW w:w="1535" w:type="dxa"/>
            <w:shd w:val="pct5" w:color="000000" w:fill="FFFFFF"/>
          </w:tcPr>
          <w:p w14:paraId="014F334C" w14:textId="77777777" w:rsidR="00A10883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566F9205" w14:textId="77777777" w:rsidR="00A10883" w:rsidRPr="00F37E76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Updated following feedback.</w:t>
            </w:r>
          </w:p>
        </w:tc>
      </w:tr>
      <w:tr w:rsidR="009E1DC5" w:rsidRPr="00F37E76" w14:paraId="556C8643" w14:textId="77777777" w:rsidTr="007D5BD3">
        <w:tc>
          <w:tcPr>
            <w:tcW w:w="828" w:type="dxa"/>
            <w:shd w:val="pct5" w:color="000000" w:fill="FFFFFF"/>
          </w:tcPr>
          <w:p w14:paraId="150420D1" w14:textId="21CC14E8" w:rsidR="009E1DC5" w:rsidRDefault="004F1EE9" w:rsidP="007D5BD3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0.5</w:t>
            </w:r>
          </w:p>
        </w:tc>
        <w:tc>
          <w:tcPr>
            <w:tcW w:w="2040" w:type="dxa"/>
            <w:shd w:val="pct5" w:color="000000" w:fill="FFFFFF"/>
          </w:tcPr>
          <w:p w14:paraId="5A6BA82C" w14:textId="5EC9249F" w:rsidR="009E1DC5" w:rsidRDefault="004F1EE9" w:rsidP="007D5BD3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April 2017</w:t>
            </w:r>
          </w:p>
        </w:tc>
        <w:tc>
          <w:tcPr>
            <w:tcW w:w="1535" w:type="dxa"/>
            <w:shd w:val="pct5" w:color="000000" w:fill="FFFFFF"/>
          </w:tcPr>
          <w:p w14:paraId="6F1F8D4D" w14:textId="6EA02069" w:rsidR="009E1DC5" w:rsidRDefault="004F1EE9" w:rsidP="007D5BD3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287CC3B4" w14:textId="386A02E7" w:rsidR="009E1DC5" w:rsidRPr="00F37E76" w:rsidRDefault="004F1EE9" w:rsidP="007D5BD3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Added additional BD processing</w:t>
            </w:r>
            <w:bookmarkStart w:id="6" w:name="_GoBack"/>
            <w:bookmarkEnd w:id="6"/>
          </w:p>
        </w:tc>
      </w:tr>
      <w:tr w:rsidR="000A70CD" w:rsidRPr="00F37E76" w14:paraId="2F556E89" w14:textId="77777777" w:rsidTr="000E6FE5">
        <w:tc>
          <w:tcPr>
            <w:tcW w:w="828" w:type="dxa"/>
            <w:shd w:val="pct5" w:color="000000" w:fill="FFFFFF"/>
          </w:tcPr>
          <w:p w14:paraId="3F67A92F" w14:textId="77777777" w:rsidR="000A70CD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06D238AF" w14:textId="77777777" w:rsidR="000A70CD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49D5456D" w14:textId="77777777" w:rsidR="000A70CD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15D534C0" w14:textId="77777777" w:rsidR="000A70CD" w:rsidRPr="00F37E76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234F46" w:rsidRPr="00F37E76" w14:paraId="4B8C3B3D" w14:textId="77777777" w:rsidTr="001D53AE">
        <w:tc>
          <w:tcPr>
            <w:tcW w:w="828" w:type="dxa"/>
            <w:shd w:val="pct5" w:color="000000" w:fill="FFFFFF"/>
          </w:tcPr>
          <w:p w14:paraId="7B7E4DDD" w14:textId="77777777" w:rsidR="00234F4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377E1E28" w14:textId="77777777" w:rsidR="00234F4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7C57BC92" w14:textId="77777777" w:rsidR="00234F4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4CEA1749" w14:textId="77777777" w:rsidR="00234F46" w:rsidRPr="00F37E7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0EB66BDC" w14:textId="77777777" w:rsidTr="00D862F9">
        <w:tc>
          <w:tcPr>
            <w:tcW w:w="828" w:type="dxa"/>
            <w:shd w:val="pct5" w:color="000000" w:fill="FFFFFF"/>
          </w:tcPr>
          <w:p w14:paraId="5DC96654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1267962F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2AF9519B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39BC7A8E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09C6775E" w14:textId="77777777" w:rsidTr="00D862F9">
        <w:tc>
          <w:tcPr>
            <w:tcW w:w="828" w:type="dxa"/>
            <w:shd w:val="pct5" w:color="000000" w:fill="FFFFFF"/>
          </w:tcPr>
          <w:p w14:paraId="07549B56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53D7DF7F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1BA60041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4A646D6B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1184BBAB" w14:textId="77777777" w:rsidTr="00D862F9">
        <w:tc>
          <w:tcPr>
            <w:tcW w:w="828" w:type="dxa"/>
            <w:shd w:val="pct5" w:color="000000" w:fill="FFFFFF"/>
          </w:tcPr>
          <w:p w14:paraId="1DDE0E4B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6AD70F1D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576BAA65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874BD08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6914004E" w14:textId="77777777" w:rsidTr="00D862F9">
        <w:tc>
          <w:tcPr>
            <w:tcW w:w="828" w:type="dxa"/>
            <w:shd w:val="pct5" w:color="000000" w:fill="FFFFFF"/>
          </w:tcPr>
          <w:p w14:paraId="2C2047D8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6D70F033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20BBC05A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DCEFEDB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0AEB5AD2" w14:textId="77777777" w:rsidTr="00D862F9">
        <w:tc>
          <w:tcPr>
            <w:tcW w:w="828" w:type="dxa"/>
            <w:shd w:val="pct5" w:color="000000" w:fill="FFFFFF"/>
          </w:tcPr>
          <w:p w14:paraId="3F5CADFE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618BB433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478CFAF1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0683D768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1EE19A35" w14:textId="77777777" w:rsidTr="00D862F9">
        <w:tc>
          <w:tcPr>
            <w:tcW w:w="828" w:type="dxa"/>
            <w:shd w:val="pct5" w:color="000000" w:fill="FFFFFF"/>
          </w:tcPr>
          <w:p w14:paraId="0207D9F3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0240E07A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DF04759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5EDCD16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</w:tbl>
    <w:p w14:paraId="4FE5A304" w14:textId="77777777" w:rsidR="006B56E8" w:rsidRPr="00F37E76" w:rsidRDefault="006B56E8" w:rsidP="006B56E8">
      <w:pPr>
        <w:pStyle w:val="BodyText"/>
        <w:rPr>
          <w:rFonts w:cs="Arial"/>
          <w:lang w:val="en-US"/>
        </w:rPr>
      </w:pPr>
      <w:bookmarkStart w:id="7" w:name="_Toc441577650"/>
      <w:bookmarkStart w:id="8" w:name="_Toc510332937"/>
      <w:bookmarkStart w:id="9" w:name="_Toc511190204"/>
      <w:bookmarkStart w:id="10" w:name="_Toc511190485"/>
      <w:bookmarkStart w:id="11" w:name="_Toc511190597"/>
      <w:bookmarkStart w:id="12" w:name="_Toc511204953"/>
      <w:bookmarkStart w:id="13" w:name="_Toc511205071"/>
      <w:bookmarkStart w:id="14" w:name="_Toc521436409"/>
      <w:bookmarkStart w:id="15" w:name="_Toc526847994"/>
      <w:bookmarkStart w:id="16" w:name="_Toc510332941"/>
      <w:bookmarkStart w:id="17" w:name="_Toc511190212"/>
      <w:bookmarkStart w:id="18" w:name="_Toc511190493"/>
      <w:bookmarkStart w:id="19" w:name="_Toc511190605"/>
      <w:bookmarkStart w:id="20" w:name="_Toc511204961"/>
      <w:bookmarkStart w:id="21" w:name="_Toc511205079"/>
      <w:bookmarkStart w:id="22" w:name="_Toc521436413"/>
      <w:bookmarkStart w:id="23" w:name="_Toc526848003"/>
    </w:p>
    <w:p w14:paraId="37ABC066" w14:textId="77777777"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r>
        <w:br w:type="page"/>
      </w:r>
    </w:p>
    <w:p w14:paraId="5300CAC4" w14:textId="77777777" w:rsidR="00AE2EB4" w:rsidRPr="00F37E76" w:rsidRDefault="00AE2EB4" w:rsidP="00743A75">
      <w:pPr>
        <w:pStyle w:val="Heading2"/>
      </w:pPr>
      <w:bookmarkStart w:id="24" w:name="_Toc479253901"/>
      <w:r w:rsidRPr="00F37E76">
        <w:lastRenderedPageBreak/>
        <w:t>Distribution List</w:t>
      </w:r>
      <w:bookmarkEnd w:id="24"/>
    </w:p>
    <w:tbl>
      <w:tblPr>
        <w:tblW w:w="9708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388"/>
        <w:gridCol w:w="7320"/>
      </w:tblGrid>
      <w:tr w:rsidR="00AE2EB4" w:rsidRPr="00F37E76" w14:paraId="3F36B0C8" w14:textId="77777777" w:rsidTr="00D862F9">
        <w:tc>
          <w:tcPr>
            <w:tcW w:w="2388" w:type="dxa"/>
            <w:shd w:val="pct20" w:color="000000" w:fill="FFFFFF"/>
          </w:tcPr>
          <w:p w14:paraId="606FA681" w14:textId="77777777"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Name</w:t>
            </w:r>
          </w:p>
        </w:tc>
        <w:tc>
          <w:tcPr>
            <w:tcW w:w="7320" w:type="dxa"/>
            <w:shd w:val="pct20" w:color="000000" w:fill="FFFFFF"/>
          </w:tcPr>
          <w:p w14:paraId="365392E2" w14:textId="77777777"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Role</w:t>
            </w:r>
          </w:p>
        </w:tc>
      </w:tr>
      <w:tr w:rsidR="00AE2EB4" w:rsidRPr="00F37E76" w14:paraId="0C228EE1" w14:textId="77777777" w:rsidTr="00D862F9">
        <w:tc>
          <w:tcPr>
            <w:tcW w:w="2388" w:type="dxa"/>
            <w:shd w:val="pct5" w:color="000000" w:fill="FFFFFF"/>
          </w:tcPr>
          <w:p w14:paraId="3028C9D7" w14:textId="77777777" w:rsidR="00AE2EB4" w:rsidRPr="00F37E76" w:rsidRDefault="006A6ED4" w:rsidP="00707A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Storage </w:t>
            </w:r>
            <w:r w:rsidR="00707A8A">
              <w:rPr>
                <w:rFonts w:ascii="Arial" w:hAnsi="Arial" w:cs="Arial"/>
                <w:sz w:val="20"/>
                <w:szCs w:val="20"/>
              </w:rPr>
              <w:t>Engineering</w:t>
            </w:r>
          </w:p>
        </w:tc>
        <w:tc>
          <w:tcPr>
            <w:tcW w:w="7320" w:type="dxa"/>
            <w:shd w:val="pct5" w:color="000000" w:fill="FFFFFF"/>
          </w:tcPr>
          <w:p w14:paraId="27D40723" w14:textId="77777777" w:rsidR="00AE2EB4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8C7A70" w:rsidRPr="00F37E76" w14:paraId="0A64E56A" w14:textId="77777777" w:rsidTr="00D862F9">
        <w:tc>
          <w:tcPr>
            <w:tcW w:w="2388" w:type="dxa"/>
            <w:shd w:val="pct5" w:color="000000" w:fill="FFFFFF"/>
          </w:tcPr>
          <w:p w14:paraId="24CFF3F4" w14:textId="77777777" w:rsidR="008C7A70" w:rsidRPr="00F37E76" w:rsidRDefault="006A6ED4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Delivery</w:t>
            </w:r>
          </w:p>
        </w:tc>
        <w:tc>
          <w:tcPr>
            <w:tcW w:w="7320" w:type="dxa"/>
            <w:shd w:val="pct5" w:color="000000" w:fill="FFFFFF"/>
          </w:tcPr>
          <w:p w14:paraId="58CEA38B" w14:textId="77777777" w:rsidR="008C7A70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707A8A" w:rsidRPr="00F37E76" w14:paraId="6E7F367B" w14:textId="77777777" w:rsidTr="00D862F9">
        <w:tc>
          <w:tcPr>
            <w:tcW w:w="2388" w:type="dxa"/>
            <w:shd w:val="pct5" w:color="000000" w:fill="FFFFFF"/>
          </w:tcPr>
          <w:p w14:paraId="5BC1C5C9" w14:textId="77777777" w:rsidR="00707A8A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Architecture</w:t>
            </w:r>
          </w:p>
        </w:tc>
        <w:tc>
          <w:tcPr>
            <w:tcW w:w="7320" w:type="dxa"/>
            <w:shd w:val="pct5" w:color="000000" w:fill="FFFFFF"/>
          </w:tcPr>
          <w:p w14:paraId="33CD854A" w14:textId="77777777" w:rsidR="00707A8A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</w:tbl>
    <w:p w14:paraId="2159FB48" w14:textId="77777777"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bookmarkStart w:id="25" w:name="_Toc160342762"/>
      <w:bookmarkEnd w:id="25"/>
    </w:p>
    <w:p w14:paraId="1409B088" w14:textId="77777777" w:rsidR="00646BAF" w:rsidRPr="00F37E76" w:rsidRDefault="00646BAF" w:rsidP="00743A75">
      <w:pPr>
        <w:pStyle w:val="Heading2"/>
      </w:pPr>
      <w:bookmarkStart w:id="26" w:name="_Toc479253902"/>
      <w:r w:rsidRPr="00F37E76">
        <w:t>Glossary</w:t>
      </w:r>
      <w:bookmarkEnd w:id="26"/>
    </w:p>
    <w:tbl>
      <w:tblPr>
        <w:tblW w:w="8886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448"/>
        <w:gridCol w:w="7438"/>
      </w:tblGrid>
      <w:tr w:rsidR="00646BAF" w:rsidRPr="00F37E76" w14:paraId="5642754F" w14:textId="77777777" w:rsidTr="00646BAF">
        <w:tc>
          <w:tcPr>
            <w:tcW w:w="1448" w:type="dxa"/>
            <w:shd w:val="pct20" w:color="000000" w:fill="FFFFFF"/>
          </w:tcPr>
          <w:p w14:paraId="52C60DCC" w14:textId="77777777" w:rsidR="00646BAF" w:rsidRPr="00F37E76" w:rsidRDefault="00646BAF" w:rsidP="00646BAF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Term</w:t>
            </w:r>
          </w:p>
        </w:tc>
        <w:tc>
          <w:tcPr>
            <w:tcW w:w="7438" w:type="dxa"/>
            <w:shd w:val="pct20" w:color="000000" w:fill="FFFFFF"/>
          </w:tcPr>
          <w:p w14:paraId="130C3463" w14:textId="77777777" w:rsidR="00646BAF" w:rsidRPr="00F37E76" w:rsidRDefault="00646BAF" w:rsidP="00646BAF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Definition</w:t>
            </w:r>
          </w:p>
        </w:tc>
      </w:tr>
      <w:tr w:rsidR="00646BAF" w:rsidRPr="00F37E76" w14:paraId="45698C19" w14:textId="77777777" w:rsidTr="00646BAF">
        <w:tc>
          <w:tcPr>
            <w:tcW w:w="1448" w:type="dxa"/>
            <w:shd w:val="pct5" w:color="000000" w:fill="FFFFFF"/>
          </w:tcPr>
          <w:p w14:paraId="4E9B2C25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cDOT</w:t>
            </w:r>
            <w:proofErr w:type="spellEnd"/>
          </w:p>
        </w:tc>
        <w:tc>
          <w:tcPr>
            <w:tcW w:w="7438" w:type="dxa"/>
            <w:shd w:val="pct5" w:color="000000" w:fill="FFFFFF"/>
          </w:tcPr>
          <w:p w14:paraId="31F9561E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clustered Data ONTAP</w:t>
            </w:r>
          </w:p>
        </w:tc>
      </w:tr>
      <w:tr w:rsidR="00646BAF" w:rsidRPr="00F37E76" w14:paraId="74735892" w14:textId="77777777" w:rsidTr="00646BAF">
        <w:tc>
          <w:tcPr>
            <w:tcW w:w="1448" w:type="dxa"/>
            <w:shd w:val="pct5" w:color="000000" w:fill="FFFFFF"/>
          </w:tcPr>
          <w:p w14:paraId="7D3074B1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Vserver</w:t>
            </w:r>
            <w:proofErr w:type="spellEnd"/>
          </w:p>
        </w:tc>
        <w:tc>
          <w:tcPr>
            <w:tcW w:w="7438" w:type="dxa"/>
            <w:shd w:val="pct5" w:color="000000" w:fill="FFFFFF"/>
          </w:tcPr>
          <w:p w14:paraId="46F9B3CB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A logical storage virtual server, also known as a Storage Virtual Machine (SVM), which contains LIFs, Volumes, and configuration information such as access control details.</w:t>
            </w:r>
          </w:p>
        </w:tc>
      </w:tr>
      <w:tr w:rsidR="00646BAF" w:rsidRPr="00F37E76" w14:paraId="679CCAB6" w14:textId="77777777" w:rsidTr="00646BAF">
        <w:tc>
          <w:tcPr>
            <w:tcW w:w="1448" w:type="dxa"/>
            <w:shd w:val="pct5" w:color="000000" w:fill="FFFFFF"/>
          </w:tcPr>
          <w:p w14:paraId="0819D37A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LIF</w:t>
            </w:r>
          </w:p>
        </w:tc>
        <w:tc>
          <w:tcPr>
            <w:tcW w:w="7438" w:type="dxa"/>
            <w:shd w:val="pct5" w:color="000000" w:fill="FFFFFF"/>
          </w:tcPr>
          <w:p w14:paraId="61D29B4D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 xml:space="preserve">Logical Interface – a </w:t>
            </w: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cDOT</w:t>
            </w:r>
            <w:proofErr w:type="spellEnd"/>
            <w:r w:rsidRPr="00F37E76">
              <w:rPr>
                <w:rFonts w:ascii="Arial" w:hAnsi="Arial" w:cs="Arial"/>
                <w:sz w:val="20"/>
                <w:szCs w:val="20"/>
              </w:rPr>
              <w:t xml:space="preserve"> logical network interface with an IP address, assigned to a single </w:t>
            </w: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Vserver</w:t>
            </w:r>
            <w:proofErr w:type="spellEnd"/>
            <w:r w:rsidRPr="00F37E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849E8" w:rsidRPr="00F37E76" w14:paraId="05772A59" w14:textId="77777777" w:rsidTr="00646BAF">
        <w:tc>
          <w:tcPr>
            <w:tcW w:w="1448" w:type="dxa"/>
            <w:shd w:val="pct5" w:color="000000" w:fill="FFFFFF"/>
          </w:tcPr>
          <w:p w14:paraId="05199DFC" w14:textId="77777777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CIFS</w:t>
            </w:r>
          </w:p>
        </w:tc>
        <w:tc>
          <w:tcPr>
            <w:tcW w:w="7438" w:type="dxa"/>
            <w:shd w:val="pct5" w:color="000000" w:fill="FFFFFF"/>
          </w:tcPr>
          <w:p w14:paraId="42CE754F" w14:textId="77777777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49E8">
              <w:rPr>
                <w:rFonts w:ascii="Arial" w:hAnsi="Arial" w:cs="Arial"/>
                <w:sz w:val="20"/>
                <w:szCs w:val="20"/>
              </w:rPr>
              <w:t>Short for Common Internet File System, a protocol that defines a standard for remote file access using millions of computers at a time. With CIFS, users with different platforms and computers can share files without having to install new software.</w:t>
            </w:r>
          </w:p>
        </w:tc>
      </w:tr>
      <w:tr w:rsidR="003849E8" w:rsidRPr="00F37E76" w14:paraId="2054EFD5" w14:textId="77777777" w:rsidTr="00646BAF">
        <w:tc>
          <w:tcPr>
            <w:tcW w:w="1448" w:type="dxa"/>
            <w:shd w:val="pct5" w:color="000000" w:fill="FFFFFF"/>
          </w:tcPr>
          <w:p w14:paraId="47A05938" w14:textId="77777777" w:rsidR="003849E8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SMB</w:t>
            </w:r>
          </w:p>
        </w:tc>
        <w:tc>
          <w:tcPr>
            <w:tcW w:w="7438" w:type="dxa"/>
            <w:shd w:val="pct5" w:color="000000" w:fill="FFFFFF"/>
          </w:tcPr>
          <w:p w14:paraId="6D8B9EB8" w14:textId="77777777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49E8">
              <w:rPr>
                <w:rFonts w:ascii="Arial" w:hAnsi="Arial" w:cs="Arial"/>
                <w:sz w:val="20"/>
                <w:szCs w:val="20"/>
              </w:rPr>
              <w:t>Short for Server Message Block, a message format used by DOS and Windows to share files, directories and devices.</w:t>
            </w:r>
          </w:p>
        </w:tc>
      </w:tr>
      <w:tr w:rsidR="003849E8" w:rsidRPr="00F37E76" w14:paraId="19A0F00C" w14:textId="77777777" w:rsidTr="00646BAF">
        <w:tc>
          <w:tcPr>
            <w:tcW w:w="1448" w:type="dxa"/>
            <w:shd w:val="pct5" w:color="000000" w:fill="FFFFFF"/>
          </w:tcPr>
          <w:p w14:paraId="758182EF" w14:textId="77777777" w:rsidR="003849E8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NFS</w:t>
            </w:r>
          </w:p>
        </w:tc>
        <w:tc>
          <w:tcPr>
            <w:tcW w:w="7438" w:type="dxa"/>
            <w:shd w:val="pct5" w:color="000000" w:fill="FFFFFF"/>
          </w:tcPr>
          <w:p w14:paraId="048912C0" w14:textId="77777777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</w:t>
            </w:r>
            <w:r w:rsidRPr="00203FF2">
              <w:rPr>
                <w:rFonts w:ascii="Arial" w:hAnsi="Arial" w:cs="Arial"/>
                <w:sz w:val="20"/>
                <w:szCs w:val="20"/>
              </w:rPr>
              <w:t>istributed file system protocol originally developed by Sun Microsystems in 1984, allowing a user on a client computer to access files over a computer network much like local storage is accessed.</w:t>
            </w:r>
          </w:p>
        </w:tc>
      </w:tr>
    </w:tbl>
    <w:p w14:paraId="4E25BAD9" w14:textId="77777777" w:rsidR="003527E9" w:rsidRPr="00F37E76" w:rsidRDefault="00E91B36" w:rsidP="00C8739E">
      <w:pPr>
        <w:pStyle w:val="Heading1"/>
        <w:tabs>
          <w:tab w:val="clear" w:pos="432"/>
          <w:tab w:val="num" w:pos="567"/>
        </w:tabs>
        <w:ind w:hanging="6"/>
        <w:rPr>
          <w:rFonts w:cs="Arial"/>
        </w:rPr>
      </w:pPr>
      <w:bookmarkStart w:id="27" w:name="_Toc479253903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cs="Arial"/>
        </w:rPr>
        <w:lastRenderedPageBreak/>
        <w:t>Pre-Upgrade Process</w:t>
      </w:r>
      <w:bookmarkEnd w:id="27"/>
    </w:p>
    <w:p w14:paraId="187E0368" w14:textId="77777777" w:rsidR="003B0529" w:rsidRDefault="003B0529" w:rsidP="00743A75">
      <w:pPr>
        <w:pStyle w:val="Heading2"/>
      </w:pPr>
      <w:bookmarkStart w:id="28" w:name="_Toc479253904"/>
      <w:bookmarkStart w:id="29" w:name="_Toc510332935"/>
      <w:bookmarkStart w:id="30" w:name="_Toc511190202"/>
      <w:bookmarkStart w:id="31" w:name="_Toc511190483"/>
      <w:bookmarkStart w:id="32" w:name="_Toc511190595"/>
      <w:bookmarkStart w:id="33" w:name="_Toc511204951"/>
      <w:bookmarkStart w:id="34" w:name="_Toc511205069"/>
      <w:bookmarkStart w:id="35" w:name="_Toc521436408"/>
      <w:bookmarkStart w:id="36" w:name="_Toc526847993"/>
      <w:bookmarkStart w:id="37" w:name="_Ref150059269"/>
      <w:bookmarkStart w:id="38" w:name="_Ref150059312"/>
      <w:r>
        <w:t>Description</w:t>
      </w:r>
      <w:bookmarkEnd w:id="28"/>
    </w:p>
    <w:p w14:paraId="355567D3" w14:textId="77777777" w:rsidR="00535EA2" w:rsidRDefault="00E91B36" w:rsidP="003B0529">
      <w:pPr>
        <w:pStyle w:val="BodyText"/>
        <w:ind w:left="851"/>
      </w:pPr>
      <w:r>
        <w:t xml:space="preserve">Prior to upgrading a cluster to 8.3.2P7 you first need to perform </w:t>
      </w:r>
      <w:proofErr w:type="gramStart"/>
      <w:r>
        <w:t>a number of</w:t>
      </w:r>
      <w:proofErr w:type="gramEnd"/>
      <w:r>
        <w:t xml:space="preserve"> tasks in order to ensure the upgrade goes smoothly.</w:t>
      </w:r>
    </w:p>
    <w:p w14:paraId="287CE897" w14:textId="77777777" w:rsidR="00F62A25" w:rsidRDefault="00E91B36" w:rsidP="00743A75">
      <w:pPr>
        <w:pStyle w:val="Heading2"/>
      </w:pPr>
      <w:bookmarkStart w:id="39" w:name="_Toc479253905"/>
      <w:r>
        <w:t>Tasks</w:t>
      </w:r>
      <w:bookmarkEnd w:id="39"/>
    </w:p>
    <w:p w14:paraId="5AF3A1A6" w14:textId="77777777" w:rsidR="00E17D99" w:rsidRDefault="006B00D3" w:rsidP="00E17D99">
      <w:pPr>
        <w:pStyle w:val="BodyText"/>
        <w:ind w:left="851"/>
      </w:pPr>
      <w:r>
        <w:t>The following tasks are carried out pre-upgrade.</w:t>
      </w:r>
    </w:p>
    <w:p w14:paraId="4F8D515E" w14:textId="77777777" w:rsidR="009E1CA5" w:rsidRDefault="009E1CA5" w:rsidP="00743A75">
      <w:pPr>
        <w:pStyle w:val="Heading3"/>
        <w:rPr>
          <w:rStyle w:val="Strong"/>
          <w:rFonts w:cs="Arial"/>
          <w:b/>
        </w:rPr>
      </w:pPr>
      <w:bookmarkStart w:id="40" w:name="_Toc479253906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Style w:val="Strong"/>
          <w:rFonts w:cs="Arial"/>
          <w:b/>
        </w:rPr>
        <w:t xml:space="preserve">Obtain </w:t>
      </w:r>
      <w:proofErr w:type="gramStart"/>
      <w:r>
        <w:rPr>
          <w:rStyle w:val="Strong"/>
          <w:rFonts w:cs="Arial"/>
          <w:b/>
        </w:rPr>
        <w:t>The</w:t>
      </w:r>
      <w:proofErr w:type="gramEnd"/>
      <w:r>
        <w:rPr>
          <w:rStyle w:val="Strong"/>
          <w:rFonts w:cs="Arial"/>
          <w:b/>
        </w:rPr>
        <w:t xml:space="preserve"> Correct ONTAP Version And Make It Available Via HTTP</w:t>
      </w:r>
      <w:bookmarkEnd w:id="40"/>
    </w:p>
    <w:p w14:paraId="7B776AD9" w14:textId="77777777" w:rsidR="009E1CA5" w:rsidRDefault="009E1CA5" w:rsidP="009E1CA5">
      <w:pPr>
        <w:pStyle w:val="BodyText"/>
        <w:ind w:left="900"/>
        <w:rPr>
          <w:lang w:val="en-US"/>
        </w:rPr>
      </w:pPr>
      <w:r>
        <w:rPr>
          <w:lang w:val="en-US"/>
        </w:rPr>
        <w:t>The version of ONTAP being used for upgrades is 8.3.2P7 and is available here:</w:t>
      </w:r>
    </w:p>
    <w:p w14:paraId="2F4AEFA8" w14:textId="77777777" w:rsidR="009E1CA5" w:rsidRDefault="004F1EE9" w:rsidP="009E1CA5">
      <w:pPr>
        <w:pStyle w:val="BodyText"/>
        <w:ind w:left="900"/>
        <w:rPr>
          <w:lang w:val="en-US"/>
        </w:rPr>
      </w:pPr>
      <w:hyperlink r:id="rId14" w:history="1">
        <w:r w:rsidR="009E1CA5" w:rsidRPr="00C92DEC">
          <w:rPr>
            <w:rStyle w:val="Hyperlink"/>
            <w:lang w:val="en-US"/>
          </w:rPr>
          <w:t>http://mysupport.netapp.com/NOW/download/software/ontap/8.3.2P7/</w:t>
        </w:r>
      </w:hyperlink>
    </w:p>
    <w:p w14:paraId="11469AEC" w14:textId="73D77CEE" w:rsidR="006C37AB" w:rsidRPr="001B29B5" w:rsidRDefault="006C37AB" w:rsidP="00743A75">
      <w:pPr>
        <w:pStyle w:val="Heading3"/>
        <w:rPr>
          <w:rStyle w:val="Strong"/>
          <w:rFonts w:cs="Arial"/>
          <w:b/>
          <w:color w:val="FF0000"/>
        </w:rPr>
      </w:pPr>
      <w:bookmarkStart w:id="41" w:name="_Toc479253907"/>
      <w:r w:rsidRPr="001B29B5">
        <w:rPr>
          <w:rStyle w:val="Strong"/>
          <w:rFonts w:cs="Arial"/>
          <w:b/>
          <w:color w:val="FF0000"/>
        </w:rPr>
        <w:t>Check For ISCSI</w:t>
      </w:r>
      <w:bookmarkEnd w:id="41"/>
    </w:p>
    <w:p w14:paraId="2CE09F23" w14:textId="7799DE16" w:rsidR="006C37AB" w:rsidRDefault="006C37AB" w:rsidP="006C37AB">
      <w:pPr>
        <w:pStyle w:val="BodyText"/>
        <w:ind w:left="900"/>
        <w:rPr>
          <w:lang w:val="en-US"/>
        </w:rPr>
      </w:pPr>
      <w:proofErr w:type="gramStart"/>
      <w:r>
        <w:rPr>
          <w:lang w:val="en-US"/>
        </w:rPr>
        <w:t>At this time</w:t>
      </w:r>
      <w:proofErr w:type="gramEnd"/>
      <w:r>
        <w:rPr>
          <w:lang w:val="en-US"/>
        </w:rPr>
        <w:t xml:space="preserve"> ISCSI is not released for </w:t>
      </w:r>
      <w:proofErr w:type="spellStart"/>
      <w:r>
        <w:rPr>
          <w:lang w:val="en-US"/>
        </w:rPr>
        <w:t>cDOT</w:t>
      </w:r>
      <w:proofErr w:type="spellEnd"/>
      <w:r>
        <w:rPr>
          <w:lang w:val="en-US"/>
        </w:rPr>
        <w:t xml:space="preserve"> 8.3.x and so if the cluster has ISCSI on it you </w:t>
      </w:r>
      <w:r w:rsidRPr="006C37AB">
        <w:rPr>
          <w:b/>
          <w:color w:val="FF0000"/>
          <w:u w:val="single"/>
          <w:lang w:val="en-US"/>
        </w:rPr>
        <w:t>MUST NOT</w:t>
      </w:r>
      <w:r w:rsidRPr="006C37AB">
        <w:rPr>
          <w:color w:val="FF0000"/>
          <w:lang w:val="en-US"/>
        </w:rPr>
        <w:t xml:space="preserve"> </w:t>
      </w:r>
      <w:r>
        <w:rPr>
          <w:lang w:val="en-US"/>
        </w:rPr>
        <w:t>under any circumstances upgrade it. To check for ISCSI on a cluster do the following.</w:t>
      </w:r>
    </w:p>
    <w:p w14:paraId="7A71DBB8" w14:textId="77777777" w:rsidR="006C37AB" w:rsidRPr="006C37AB" w:rsidRDefault="006C37AB" w:rsidP="006C37AB">
      <w:pPr>
        <w:pStyle w:val="BodyText"/>
        <w:spacing w:after="0"/>
        <w:ind w:left="900"/>
        <w:rPr>
          <w:rFonts w:ascii="Courier New" w:hAnsi="Courier New" w:cs="Courier New"/>
          <w:lang w:val="en-US"/>
        </w:rPr>
      </w:pPr>
      <w:r w:rsidRPr="006C37AB">
        <w:rPr>
          <w:rFonts w:ascii="Courier New" w:hAnsi="Courier New" w:cs="Courier New"/>
          <w:lang w:val="en-US"/>
        </w:rPr>
        <w:t>eg-cps-clsp-e</w:t>
      </w:r>
      <w:proofErr w:type="gramStart"/>
      <w:r w:rsidRPr="006C37AB">
        <w:rPr>
          <w:rFonts w:ascii="Courier New" w:hAnsi="Courier New" w:cs="Courier New"/>
          <w:lang w:val="en-US"/>
        </w:rPr>
        <w:t>01::&gt;</w:t>
      </w:r>
      <w:proofErr w:type="gramEnd"/>
      <w:r w:rsidRPr="006C37AB">
        <w:rPr>
          <w:rFonts w:ascii="Courier New" w:hAnsi="Courier New" w:cs="Courier New"/>
          <w:lang w:val="en-US"/>
        </w:rPr>
        <w:t xml:space="preserve"> </w:t>
      </w:r>
      <w:proofErr w:type="spellStart"/>
      <w:r w:rsidRPr="006C37AB">
        <w:rPr>
          <w:rFonts w:ascii="Courier New" w:hAnsi="Courier New" w:cs="Courier New"/>
          <w:lang w:val="en-US"/>
        </w:rPr>
        <w:t>lun</w:t>
      </w:r>
      <w:proofErr w:type="spellEnd"/>
      <w:r w:rsidRPr="006C37AB">
        <w:rPr>
          <w:rFonts w:ascii="Courier New" w:hAnsi="Courier New" w:cs="Courier New"/>
          <w:lang w:val="en-US"/>
        </w:rPr>
        <w:t xml:space="preserve"> show -</w:t>
      </w:r>
      <w:proofErr w:type="spellStart"/>
      <w:r w:rsidRPr="006C37AB">
        <w:rPr>
          <w:rFonts w:ascii="Courier New" w:hAnsi="Courier New" w:cs="Courier New"/>
          <w:lang w:val="en-US"/>
        </w:rPr>
        <w:t>vserver</w:t>
      </w:r>
      <w:proofErr w:type="spellEnd"/>
      <w:r w:rsidRPr="006C37AB">
        <w:rPr>
          <w:rFonts w:ascii="Courier New" w:hAnsi="Courier New" w:cs="Courier New"/>
          <w:lang w:val="en-US"/>
        </w:rPr>
        <w:t xml:space="preserve"> *</w:t>
      </w:r>
    </w:p>
    <w:p w14:paraId="64E9E634" w14:textId="6604BDEA" w:rsidR="006C37AB" w:rsidRDefault="006C37AB" w:rsidP="006C37AB">
      <w:pPr>
        <w:pStyle w:val="BodyText"/>
        <w:spacing w:after="0"/>
        <w:ind w:left="900"/>
        <w:rPr>
          <w:rFonts w:ascii="Courier New" w:hAnsi="Courier New" w:cs="Courier New"/>
          <w:lang w:val="en-US"/>
        </w:rPr>
      </w:pPr>
      <w:r w:rsidRPr="006C37AB">
        <w:rPr>
          <w:rFonts w:ascii="Courier New" w:hAnsi="Courier New" w:cs="Courier New"/>
          <w:lang w:val="en-US"/>
        </w:rPr>
        <w:t>There are no entries matching your query.</w:t>
      </w:r>
    </w:p>
    <w:p w14:paraId="5EF6A96D" w14:textId="77777777" w:rsidR="006C37AB" w:rsidRDefault="006C37AB" w:rsidP="006C37AB">
      <w:pPr>
        <w:pStyle w:val="BodyText"/>
        <w:spacing w:after="0"/>
        <w:ind w:left="900"/>
        <w:rPr>
          <w:rFonts w:ascii="Courier New" w:hAnsi="Courier New" w:cs="Courier New"/>
          <w:lang w:val="en-US"/>
        </w:rPr>
      </w:pPr>
    </w:p>
    <w:p w14:paraId="012B68ED" w14:textId="1E2165C7" w:rsidR="006C37AB" w:rsidRPr="006C37AB" w:rsidRDefault="006C37AB" w:rsidP="006C37AB">
      <w:pPr>
        <w:pStyle w:val="BodyText"/>
        <w:spacing w:after="0"/>
        <w:ind w:left="900"/>
        <w:rPr>
          <w:rFonts w:cs="Arial"/>
          <w:lang w:val="en-US"/>
        </w:rPr>
      </w:pPr>
      <w:r w:rsidRPr="006C37AB">
        <w:rPr>
          <w:rFonts w:cs="Arial"/>
          <w:lang w:val="en-US"/>
        </w:rPr>
        <w:t>If there are LUNs present you will see output like this.</w:t>
      </w:r>
    </w:p>
    <w:p w14:paraId="777285A9" w14:textId="0C408EBA" w:rsidR="006C37AB" w:rsidRDefault="006C37AB" w:rsidP="006C37AB">
      <w:pPr>
        <w:pStyle w:val="BodyText"/>
        <w:spacing w:after="0"/>
        <w:ind w:left="900"/>
        <w:rPr>
          <w:rFonts w:ascii="Courier New" w:hAnsi="Courier New" w:cs="Courier New"/>
          <w:lang w:val="en-US"/>
        </w:rPr>
      </w:pPr>
    </w:p>
    <w:p w14:paraId="76F0A9CF" w14:textId="77777777" w:rsidR="006C37AB" w:rsidRPr="006C37AB" w:rsidRDefault="006C37AB" w:rsidP="006C37AB">
      <w:pPr>
        <w:pStyle w:val="BodyText"/>
        <w:spacing w:after="0"/>
        <w:ind w:left="900"/>
        <w:rPr>
          <w:rFonts w:ascii="Courier New" w:hAnsi="Courier New" w:cs="Courier New"/>
          <w:lang w:val="en-US"/>
        </w:rPr>
      </w:pPr>
      <w:r w:rsidRPr="006C37AB">
        <w:rPr>
          <w:rFonts w:ascii="Courier New" w:hAnsi="Courier New" w:cs="Courier New"/>
          <w:lang w:val="en-US"/>
        </w:rPr>
        <w:t>eg-si-clsn-e</w:t>
      </w:r>
      <w:proofErr w:type="gramStart"/>
      <w:r w:rsidRPr="006C37AB">
        <w:rPr>
          <w:rFonts w:ascii="Courier New" w:hAnsi="Courier New" w:cs="Courier New"/>
          <w:lang w:val="en-US"/>
        </w:rPr>
        <w:t>01::&gt;</w:t>
      </w:r>
      <w:proofErr w:type="gramEnd"/>
      <w:r w:rsidRPr="006C37AB">
        <w:rPr>
          <w:rFonts w:ascii="Courier New" w:hAnsi="Courier New" w:cs="Courier New"/>
          <w:lang w:val="en-US"/>
        </w:rPr>
        <w:t xml:space="preserve"> </w:t>
      </w:r>
      <w:proofErr w:type="spellStart"/>
      <w:r w:rsidRPr="006C37AB">
        <w:rPr>
          <w:rFonts w:ascii="Courier New" w:hAnsi="Courier New" w:cs="Courier New"/>
          <w:lang w:val="en-US"/>
        </w:rPr>
        <w:t>lun</w:t>
      </w:r>
      <w:proofErr w:type="spellEnd"/>
      <w:r w:rsidRPr="006C37AB">
        <w:rPr>
          <w:rFonts w:ascii="Courier New" w:hAnsi="Courier New" w:cs="Courier New"/>
          <w:lang w:val="en-US"/>
        </w:rPr>
        <w:t xml:space="preserve"> show -</w:t>
      </w:r>
      <w:proofErr w:type="spellStart"/>
      <w:r w:rsidRPr="006C37AB">
        <w:rPr>
          <w:rFonts w:ascii="Courier New" w:hAnsi="Courier New" w:cs="Courier New"/>
          <w:lang w:val="en-US"/>
        </w:rPr>
        <w:t>vserver</w:t>
      </w:r>
      <w:proofErr w:type="spellEnd"/>
      <w:r w:rsidRPr="006C37AB">
        <w:rPr>
          <w:rFonts w:ascii="Courier New" w:hAnsi="Courier New" w:cs="Courier New"/>
          <w:lang w:val="en-US"/>
        </w:rPr>
        <w:t xml:space="preserve"> *</w:t>
      </w:r>
    </w:p>
    <w:p w14:paraId="09AF5C8B" w14:textId="77777777" w:rsidR="006C37AB" w:rsidRPr="006C37AB" w:rsidRDefault="006C37AB" w:rsidP="006C37AB">
      <w:pPr>
        <w:pStyle w:val="BodyText"/>
        <w:spacing w:after="0"/>
        <w:ind w:left="900"/>
        <w:rPr>
          <w:rFonts w:ascii="Courier New" w:hAnsi="Courier New" w:cs="Courier New"/>
          <w:lang w:val="en-US"/>
        </w:rPr>
      </w:pPr>
      <w:proofErr w:type="spellStart"/>
      <w:r w:rsidRPr="006C37AB">
        <w:rPr>
          <w:rFonts w:ascii="Courier New" w:hAnsi="Courier New" w:cs="Courier New"/>
          <w:lang w:val="en-US"/>
        </w:rPr>
        <w:t>Vserver</w:t>
      </w:r>
      <w:proofErr w:type="spellEnd"/>
      <w:r w:rsidRPr="006C37AB">
        <w:rPr>
          <w:rFonts w:ascii="Courier New" w:hAnsi="Courier New" w:cs="Courier New"/>
          <w:lang w:val="en-US"/>
        </w:rPr>
        <w:t xml:space="preserve">   Path                            State   Mapped   Type        Size</w:t>
      </w:r>
    </w:p>
    <w:p w14:paraId="277DFB2B" w14:textId="77777777" w:rsidR="006C37AB" w:rsidRPr="006C37AB" w:rsidRDefault="006C37AB" w:rsidP="006C37AB">
      <w:pPr>
        <w:pStyle w:val="BodyText"/>
        <w:spacing w:after="0"/>
        <w:ind w:left="900"/>
        <w:rPr>
          <w:rFonts w:ascii="Courier New" w:hAnsi="Courier New" w:cs="Courier New"/>
          <w:lang w:val="en-US"/>
        </w:rPr>
      </w:pPr>
      <w:r w:rsidRPr="006C37AB">
        <w:rPr>
          <w:rFonts w:ascii="Courier New" w:hAnsi="Courier New" w:cs="Courier New"/>
          <w:lang w:val="en-US"/>
        </w:rPr>
        <w:t>--------- ------------------------------- ------- -------- -------- --------</w:t>
      </w:r>
    </w:p>
    <w:p w14:paraId="27195CB7" w14:textId="77777777" w:rsidR="006C37AB" w:rsidRPr="006C37AB" w:rsidRDefault="006C37AB" w:rsidP="006C37AB">
      <w:pPr>
        <w:pStyle w:val="BodyText"/>
        <w:spacing w:after="0"/>
        <w:ind w:left="900"/>
        <w:rPr>
          <w:rFonts w:ascii="Courier New" w:hAnsi="Courier New" w:cs="Courier New"/>
          <w:lang w:val="en-US"/>
        </w:rPr>
      </w:pPr>
      <w:r w:rsidRPr="006C37AB">
        <w:rPr>
          <w:rFonts w:ascii="Courier New" w:hAnsi="Courier New" w:cs="Courier New"/>
          <w:lang w:val="en-US"/>
        </w:rPr>
        <w:t>ciststjms-e0001</w:t>
      </w:r>
    </w:p>
    <w:p w14:paraId="1306A5E2" w14:textId="77777777" w:rsidR="006C37AB" w:rsidRPr="006C37AB" w:rsidRDefault="006C37AB" w:rsidP="006C37AB">
      <w:pPr>
        <w:pStyle w:val="BodyText"/>
        <w:spacing w:after="0"/>
        <w:ind w:left="900"/>
        <w:rPr>
          <w:rFonts w:ascii="Courier New" w:hAnsi="Courier New" w:cs="Courier New"/>
          <w:lang w:val="en-US"/>
        </w:rPr>
      </w:pPr>
      <w:r w:rsidRPr="006C37AB">
        <w:rPr>
          <w:rFonts w:ascii="Courier New" w:hAnsi="Courier New" w:cs="Courier New"/>
          <w:lang w:val="en-US"/>
        </w:rPr>
        <w:t xml:space="preserve">          /</w:t>
      </w:r>
      <w:proofErr w:type="spellStart"/>
      <w:r w:rsidRPr="006C37AB">
        <w:rPr>
          <w:rFonts w:ascii="Courier New" w:hAnsi="Courier New" w:cs="Courier New"/>
          <w:lang w:val="en-US"/>
        </w:rPr>
        <w:t>vol</w:t>
      </w:r>
      <w:proofErr w:type="spellEnd"/>
      <w:r w:rsidRPr="006C37AB">
        <w:rPr>
          <w:rFonts w:ascii="Courier New" w:hAnsi="Courier New" w:cs="Courier New"/>
          <w:lang w:val="en-US"/>
        </w:rPr>
        <w:t>/iscsitest01/</w:t>
      </w:r>
      <w:proofErr w:type="spellStart"/>
      <w:r w:rsidRPr="006C37AB">
        <w:rPr>
          <w:rFonts w:ascii="Courier New" w:hAnsi="Courier New" w:cs="Courier New"/>
          <w:lang w:val="en-US"/>
        </w:rPr>
        <w:t>lun</w:t>
      </w:r>
      <w:proofErr w:type="spellEnd"/>
      <w:r w:rsidRPr="006C37AB">
        <w:rPr>
          <w:rFonts w:ascii="Courier New" w:hAnsi="Courier New" w:cs="Courier New"/>
          <w:lang w:val="en-US"/>
        </w:rPr>
        <w:t>/testlun</w:t>
      </w:r>
      <w:proofErr w:type="gramStart"/>
      <w:r w:rsidRPr="006C37AB">
        <w:rPr>
          <w:rFonts w:ascii="Courier New" w:hAnsi="Courier New" w:cs="Courier New"/>
          <w:lang w:val="en-US"/>
        </w:rPr>
        <w:t>01  online</w:t>
      </w:r>
      <w:proofErr w:type="gramEnd"/>
      <w:r w:rsidRPr="006C37AB">
        <w:rPr>
          <w:rFonts w:ascii="Courier New" w:hAnsi="Courier New" w:cs="Courier New"/>
          <w:lang w:val="en-US"/>
        </w:rPr>
        <w:t xml:space="preserve">  unmapped windows   20.00GB</w:t>
      </w:r>
    </w:p>
    <w:p w14:paraId="01169AEF" w14:textId="77777777" w:rsidR="006C37AB" w:rsidRPr="006C37AB" w:rsidRDefault="006C37AB" w:rsidP="006C37AB">
      <w:pPr>
        <w:pStyle w:val="BodyText"/>
        <w:spacing w:after="0"/>
        <w:ind w:left="900"/>
        <w:rPr>
          <w:rFonts w:ascii="Courier New" w:hAnsi="Courier New" w:cs="Courier New"/>
          <w:lang w:val="en-US"/>
        </w:rPr>
      </w:pPr>
      <w:r w:rsidRPr="006C37AB">
        <w:rPr>
          <w:rFonts w:ascii="Courier New" w:hAnsi="Courier New" w:cs="Courier New"/>
          <w:lang w:val="en-US"/>
        </w:rPr>
        <w:t>orprod-iscsi-01</w:t>
      </w:r>
    </w:p>
    <w:p w14:paraId="5B426F68" w14:textId="77777777" w:rsidR="006C37AB" w:rsidRPr="006C37AB" w:rsidRDefault="006C37AB" w:rsidP="006C37AB">
      <w:pPr>
        <w:pStyle w:val="BodyText"/>
        <w:spacing w:after="0"/>
        <w:ind w:left="900"/>
        <w:rPr>
          <w:rFonts w:ascii="Courier New" w:hAnsi="Courier New" w:cs="Courier New"/>
          <w:lang w:val="en-US"/>
        </w:rPr>
      </w:pPr>
      <w:r w:rsidRPr="006C37AB">
        <w:rPr>
          <w:rFonts w:ascii="Courier New" w:hAnsi="Courier New" w:cs="Courier New"/>
          <w:lang w:val="en-US"/>
        </w:rPr>
        <w:t xml:space="preserve">          /</w:t>
      </w:r>
      <w:proofErr w:type="spellStart"/>
      <w:r w:rsidRPr="006C37AB">
        <w:rPr>
          <w:rFonts w:ascii="Courier New" w:hAnsi="Courier New" w:cs="Courier New"/>
          <w:lang w:val="en-US"/>
        </w:rPr>
        <w:t>vol</w:t>
      </w:r>
      <w:proofErr w:type="spellEnd"/>
      <w:r w:rsidRPr="006C37AB">
        <w:rPr>
          <w:rFonts w:ascii="Courier New" w:hAnsi="Courier New" w:cs="Courier New"/>
          <w:lang w:val="en-US"/>
        </w:rPr>
        <w:t>/cb0000_wi_15142_05_info_snap/</w:t>
      </w:r>
      <w:proofErr w:type="spellStart"/>
      <w:r w:rsidRPr="006C37AB">
        <w:rPr>
          <w:rFonts w:ascii="Courier New" w:hAnsi="Courier New" w:cs="Courier New"/>
          <w:lang w:val="en-US"/>
        </w:rPr>
        <w:t>luns</w:t>
      </w:r>
      <w:proofErr w:type="spellEnd"/>
      <w:r w:rsidRPr="006C37AB">
        <w:rPr>
          <w:rFonts w:ascii="Courier New" w:hAnsi="Courier New" w:cs="Courier New"/>
          <w:lang w:val="en-US"/>
        </w:rPr>
        <w:t>/</w:t>
      </w:r>
      <w:proofErr w:type="spellStart"/>
      <w:r w:rsidRPr="006C37AB">
        <w:rPr>
          <w:rFonts w:ascii="Courier New" w:hAnsi="Courier New" w:cs="Courier New"/>
          <w:lang w:val="en-US"/>
        </w:rPr>
        <w:t>snapinfo</w:t>
      </w:r>
      <w:proofErr w:type="spellEnd"/>
    </w:p>
    <w:p w14:paraId="1EB8C58C" w14:textId="77777777" w:rsidR="006C37AB" w:rsidRPr="006C37AB" w:rsidRDefault="006C37AB" w:rsidP="006C37AB">
      <w:pPr>
        <w:pStyle w:val="BodyText"/>
        <w:spacing w:after="0"/>
        <w:ind w:left="900"/>
        <w:rPr>
          <w:rFonts w:ascii="Courier New" w:hAnsi="Courier New" w:cs="Courier New"/>
          <w:lang w:val="en-US"/>
        </w:rPr>
      </w:pPr>
      <w:r w:rsidRPr="006C37AB">
        <w:rPr>
          <w:rFonts w:ascii="Courier New" w:hAnsi="Courier New" w:cs="Courier New"/>
          <w:lang w:val="en-US"/>
        </w:rPr>
        <w:t xml:space="preserve">                                          </w:t>
      </w:r>
      <w:proofErr w:type="gramStart"/>
      <w:r w:rsidRPr="006C37AB">
        <w:rPr>
          <w:rFonts w:ascii="Courier New" w:hAnsi="Courier New" w:cs="Courier New"/>
          <w:lang w:val="en-US"/>
        </w:rPr>
        <w:t>online  mapped</w:t>
      </w:r>
      <w:proofErr w:type="gramEnd"/>
      <w:r w:rsidRPr="006C37AB">
        <w:rPr>
          <w:rFonts w:ascii="Courier New" w:hAnsi="Courier New" w:cs="Courier New"/>
          <w:lang w:val="en-US"/>
        </w:rPr>
        <w:t xml:space="preserve">   windows   10.00GB</w:t>
      </w:r>
    </w:p>
    <w:p w14:paraId="317F45DB" w14:textId="77777777" w:rsidR="006C37AB" w:rsidRPr="006C37AB" w:rsidRDefault="006C37AB" w:rsidP="006C37AB">
      <w:pPr>
        <w:pStyle w:val="BodyText"/>
        <w:spacing w:after="0"/>
        <w:ind w:left="900"/>
        <w:rPr>
          <w:rFonts w:ascii="Courier New" w:hAnsi="Courier New" w:cs="Courier New"/>
          <w:lang w:val="en-US"/>
        </w:rPr>
      </w:pPr>
      <w:r w:rsidRPr="006C37AB">
        <w:rPr>
          <w:rFonts w:ascii="Courier New" w:hAnsi="Courier New" w:cs="Courier New"/>
          <w:lang w:val="en-US"/>
        </w:rPr>
        <w:t>orprod-iscsi-01</w:t>
      </w:r>
    </w:p>
    <w:p w14:paraId="7AA7ACA9" w14:textId="77777777" w:rsidR="006C37AB" w:rsidRPr="006C37AB" w:rsidRDefault="006C37AB" w:rsidP="006C37AB">
      <w:pPr>
        <w:pStyle w:val="BodyText"/>
        <w:spacing w:after="0"/>
        <w:ind w:left="900"/>
        <w:rPr>
          <w:rFonts w:ascii="Courier New" w:hAnsi="Courier New" w:cs="Courier New"/>
          <w:lang w:val="en-US"/>
        </w:rPr>
      </w:pPr>
      <w:r w:rsidRPr="006C37AB">
        <w:rPr>
          <w:rFonts w:ascii="Courier New" w:hAnsi="Courier New" w:cs="Courier New"/>
          <w:lang w:val="en-US"/>
        </w:rPr>
        <w:t xml:space="preserve">          /</w:t>
      </w:r>
      <w:proofErr w:type="spellStart"/>
      <w:r w:rsidRPr="006C37AB">
        <w:rPr>
          <w:rFonts w:ascii="Courier New" w:hAnsi="Courier New" w:cs="Courier New"/>
          <w:lang w:val="en-US"/>
        </w:rPr>
        <w:t>vol</w:t>
      </w:r>
      <w:proofErr w:type="spellEnd"/>
      <w:r w:rsidRPr="006C37AB">
        <w:rPr>
          <w:rFonts w:ascii="Courier New" w:hAnsi="Courier New" w:cs="Courier New"/>
          <w:lang w:val="en-US"/>
        </w:rPr>
        <w:t>/cb0000_wi_15142_05_tsys_nosnap/</w:t>
      </w:r>
      <w:proofErr w:type="spellStart"/>
      <w:r w:rsidRPr="006C37AB">
        <w:rPr>
          <w:rFonts w:ascii="Courier New" w:hAnsi="Courier New" w:cs="Courier New"/>
          <w:lang w:val="en-US"/>
        </w:rPr>
        <w:t>luns</w:t>
      </w:r>
      <w:proofErr w:type="spellEnd"/>
      <w:r w:rsidRPr="006C37AB">
        <w:rPr>
          <w:rFonts w:ascii="Courier New" w:hAnsi="Courier New" w:cs="Courier New"/>
          <w:lang w:val="en-US"/>
        </w:rPr>
        <w:t>/</w:t>
      </w:r>
      <w:proofErr w:type="spellStart"/>
      <w:r w:rsidRPr="006C37AB">
        <w:rPr>
          <w:rFonts w:ascii="Courier New" w:hAnsi="Courier New" w:cs="Courier New"/>
          <w:lang w:val="en-US"/>
        </w:rPr>
        <w:t>sysdb</w:t>
      </w:r>
      <w:proofErr w:type="spellEnd"/>
    </w:p>
    <w:p w14:paraId="7ED993B0" w14:textId="0D97C1E3" w:rsidR="006C37AB" w:rsidRPr="006C37AB" w:rsidRDefault="006C37AB" w:rsidP="006C37AB">
      <w:pPr>
        <w:pStyle w:val="BodyText"/>
        <w:spacing w:after="0"/>
        <w:ind w:left="900"/>
        <w:rPr>
          <w:rFonts w:ascii="Courier New" w:hAnsi="Courier New" w:cs="Courier New"/>
          <w:lang w:val="en-US"/>
        </w:rPr>
      </w:pPr>
      <w:r w:rsidRPr="006C37AB">
        <w:rPr>
          <w:rFonts w:ascii="Courier New" w:hAnsi="Courier New" w:cs="Courier New"/>
          <w:lang w:val="en-US"/>
        </w:rPr>
        <w:t xml:space="preserve">                                          </w:t>
      </w:r>
      <w:proofErr w:type="gramStart"/>
      <w:r w:rsidRPr="006C37AB">
        <w:rPr>
          <w:rFonts w:ascii="Courier New" w:hAnsi="Courier New" w:cs="Courier New"/>
          <w:lang w:val="en-US"/>
        </w:rPr>
        <w:t>online  mapped</w:t>
      </w:r>
      <w:proofErr w:type="gramEnd"/>
      <w:r w:rsidRPr="006C37AB">
        <w:rPr>
          <w:rFonts w:ascii="Courier New" w:hAnsi="Courier New" w:cs="Courier New"/>
          <w:lang w:val="en-US"/>
        </w:rPr>
        <w:t xml:space="preserve">   windows   20.00GB</w:t>
      </w:r>
    </w:p>
    <w:p w14:paraId="68D8DE5D" w14:textId="6ABDFF66" w:rsidR="003527E9" w:rsidRDefault="00E91B36" w:rsidP="00743A75">
      <w:pPr>
        <w:pStyle w:val="Heading3"/>
        <w:rPr>
          <w:rStyle w:val="Strong"/>
          <w:rFonts w:cs="Arial"/>
          <w:b/>
        </w:rPr>
      </w:pPr>
      <w:bookmarkStart w:id="42" w:name="_Toc479253908"/>
      <w:r>
        <w:rPr>
          <w:rStyle w:val="Strong"/>
          <w:rFonts w:cs="Arial"/>
          <w:b/>
        </w:rPr>
        <w:t xml:space="preserve">Check </w:t>
      </w:r>
      <w:proofErr w:type="gramStart"/>
      <w:r>
        <w:rPr>
          <w:rStyle w:val="Strong"/>
          <w:rFonts w:cs="Arial"/>
          <w:b/>
        </w:rPr>
        <w:t>For</w:t>
      </w:r>
      <w:proofErr w:type="gramEnd"/>
      <w:r>
        <w:rPr>
          <w:rStyle w:val="Strong"/>
          <w:rFonts w:cs="Arial"/>
          <w:b/>
        </w:rPr>
        <w:t xml:space="preserve"> Any Failover Group Issues</w:t>
      </w:r>
      <w:bookmarkEnd w:id="42"/>
    </w:p>
    <w:p w14:paraId="62D789EC" w14:textId="451BB07C" w:rsidR="00C02484" w:rsidRPr="00935EC5" w:rsidRDefault="008A3A38" w:rsidP="00C02484">
      <w:pPr>
        <w:pStyle w:val="BodyText"/>
        <w:ind w:left="851"/>
        <w:rPr>
          <w:b/>
          <w:color w:val="FF0000"/>
        </w:rPr>
      </w:pPr>
      <w:r>
        <w:t>To</w:t>
      </w:r>
      <w:r w:rsidR="007D0A05">
        <w:t xml:space="preserve"> successfully upgrade a </w:t>
      </w:r>
      <w:proofErr w:type="spellStart"/>
      <w:r w:rsidR="007D0A05">
        <w:t>cDOT</w:t>
      </w:r>
      <w:proofErr w:type="spellEnd"/>
      <w:r w:rsidR="007D0A05">
        <w:t xml:space="preserve"> cluster to 8.3.2P7 we need to ensure that all failover groups and interface configurations are correct</w:t>
      </w:r>
      <w:r w:rsidR="00FD2F84">
        <w:t xml:space="preserve">. </w:t>
      </w:r>
      <w:r w:rsidR="00FD2F84" w:rsidRPr="00FD2F84">
        <w:rPr>
          <w:b/>
          <w:color w:val="FF0000"/>
        </w:rPr>
        <w:t xml:space="preserve">This </w:t>
      </w:r>
      <w:r w:rsidR="00FD2F84" w:rsidRPr="00FD2F84">
        <w:rPr>
          <w:b/>
          <w:color w:val="FF0000"/>
          <w:u w:val="single"/>
        </w:rPr>
        <w:t>MUST</w:t>
      </w:r>
      <w:r w:rsidR="00FD2F84" w:rsidRPr="00FD2F84">
        <w:rPr>
          <w:b/>
          <w:color w:val="FF0000"/>
        </w:rPr>
        <w:t xml:space="preserve"> be</w:t>
      </w:r>
      <w:r w:rsidR="007D0A05" w:rsidRPr="00FD2F84">
        <w:rPr>
          <w:b/>
          <w:color w:val="FF0000"/>
        </w:rPr>
        <w:t xml:space="preserve"> done ahead of the </w:t>
      </w:r>
      <w:r w:rsidR="009E1CA5" w:rsidRPr="00FD2F84">
        <w:rPr>
          <w:b/>
          <w:color w:val="FF0000"/>
        </w:rPr>
        <w:t>upgrade</w:t>
      </w:r>
      <w:r w:rsidR="009E1CA5">
        <w:t>,</w:t>
      </w:r>
      <w:r w:rsidR="007D0A05">
        <w:t xml:space="preserve"> </w:t>
      </w:r>
      <w:r w:rsidR="00FD2F84">
        <w:t xml:space="preserve">if not then </w:t>
      </w:r>
      <w:r w:rsidR="007D0A05">
        <w:t xml:space="preserve">you </w:t>
      </w:r>
      <w:r w:rsidR="00FD2F84">
        <w:t>will</w:t>
      </w:r>
      <w:r w:rsidR="007D0A05">
        <w:t xml:space="preserve"> have issues with the upgrade process or end up with a configuration that is not as expected.</w:t>
      </w:r>
      <w:r w:rsidR="00935EC5">
        <w:t xml:space="preserve"> </w:t>
      </w:r>
      <w:r w:rsidR="00935EC5" w:rsidRPr="00935EC5">
        <w:rPr>
          <w:b/>
          <w:color w:val="FF0000"/>
        </w:rPr>
        <w:t xml:space="preserve">This </w:t>
      </w:r>
      <w:r w:rsidR="00FD2F84">
        <w:rPr>
          <w:b/>
          <w:color w:val="FF0000"/>
        </w:rPr>
        <w:t>could</w:t>
      </w:r>
      <w:r w:rsidR="00935EC5" w:rsidRPr="00935EC5">
        <w:rPr>
          <w:b/>
          <w:color w:val="FF0000"/>
        </w:rPr>
        <w:t xml:space="preserve"> cause an outage in terms of data access</w:t>
      </w:r>
      <w:r w:rsidR="00935EC5">
        <w:rPr>
          <w:b/>
          <w:color w:val="FF0000"/>
        </w:rPr>
        <w:t xml:space="preserve">. </w:t>
      </w:r>
    </w:p>
    <w:p w14:paraId="01D31168" w14:textId="1E923B0E" w:rsidR="00671C69" w:rsidRDefault="00671C69" w:rsidP="00C02484">
      <w:pPr>
        <w:pStyle w:val="BodyText"/>
        <w:ind w:left="851"/>
      </w:pPr>
      <w:r>
        <w:t>To assist with this, there is a script that will output a list of issues with network configuration. This can be run prior to upgrade and the issues can be addressed.</w:t>
      </w:r>
      <w:r w:rsidR="00FD2F84">
        <w:t xml:space="preserve"> The script takes a single argument which is the cluster management IP address or Hostname.</w:t>
      </w:r>
    </w:p>
    <w:p w14:paraId="194F8120" w14:textId="77777777" w:rsidR="00671C69" w:rsidRPr="00671C69" w:rsidRDefault="00671C69" w:rsidP="00671C69">
      <w:pPr>
        <w:pStyle w:val="BodyText"/>
        <w:spacing w:after="0"/>
        <w:ind w:left="851"/>
        <w:rPr>
          <w:b/>
          <w:u w:val="single"/>
        </w:rPr>
      </w:pPr>
      <w:r w:rsidRPr="00671C69">
        <w:rPr>
          <w:b/>
          <w:u w:val="single"/>
        </w:rPr>
        <w:t>Example Output</w:t>
      </w:r>
    </w:p>
    <w:p w14:paraId="1A1960E7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# .</w:t>
      </w:r>
      <w:proofErr w:type="gramEnd"/>
      <w:r>
        <w:rPr>
          <w:rFonts w:ascii="Courier New" w:hAnsi="Courier New" w:cs="Courier New"/>
          <w:sz w:val="16"/>
          <w:szCs w:val="16"/>
        </w:rPr>
        <w:t>/net-</w:t>
      </w:r>
      <w:proofErr w:type="spellStart"/>
      <w:r w:rsidRPr="00671C69">
        <w:rPr>
          <w:rFonts w:ascii="Courier New" w:hAnsi="Courier New" w:cs="Courier New"/>
          <w:sz w:val="16"/>
          <w:szCs w:val="16"/>
        </w:rPr>
        <w:t>chk</w:t>
      </w:r>
      <w:proofErr w:type="spellEnd"/>
      <w:r w:rsidRPr="00671C69">
        <w:rPr>
          <w:rFonts w:ascii="Courier New" w:hAnsi="Courier New" w:cs="Courier New"/>
          <w:sz w:val="16"/>
          <w:szCs w:val="16"/>
        </w:rPr>
        <w:t xml:space="preserve"> 10.220.194.42</w:t>
      </w:r>
    </w:p>
    <w:p w14:paraId="5AA731D8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THIS SCRIPT ONLY IDENTIFIES FG-RELATED ISSUES CURRENTLY, DOES NOT HAVE SUGGESTED COMMAND LINE FIXES YET.</w:t>
      </w:r>
    </w:p>
    <w:p w14:paraId="5B300096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This script checks for various </w:t>
      </w:r>
      <w:proofErr w:type="spellStart"/>
      <w:r w:rsidRPr="00671C69">
        <w:rPr>
          <w:rFonts w:ascii="Courier New" w:hAnsi="Courier New" w:cs="Courier New"/>
          <w:sz w:val="16"/>
          <w:szCs w:val="16"/>
        </w:rPr>
        <w:t>cDOT</w:t>
      </w:r>
      <w:proofErr w:type="spellEnd"/>
      <w:r w:rsidRPr="00671C69">
        <w:rPr>
          <w:rFonts w:ascii="Courier New" w:hAnsi="Courier New" w:cs="Courier New"/>
          <w:sz w:val="16"/>
          <w:szCs w:val="16"/>
        </w:rPr>
        <w:t xml:space="preserve"> 8.2 networking concepts.</w:t>
      </w:r>
    </w:p>
    <w:p w14:paraId="5B936184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As such, this script was only coded for 8.2 and will fail on newer ONTAP 8.3+ releases.</w:t>
      </w:r>
    </w:p>
    <w:p w14:paraId="4010FBCA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6698515E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Received target </w:t>
      </w:r>
      <w:proofErr w:type="gramStart"/>
      <w:r w:rsidRPr="00671C69">
        <w:rPr>
          <w:rFonts w:ascii="Courier New" w:hAnsi="Courier New" w:cs="Courier New"/>
          <w:sz w:val="16"/>
          <w:szCs w:val="16"/>
        </w:rPr>
        <w:t>of :</w:t>
      </w:r>
      <w:proofErr w:type="gramEnd"/>
      <w:r w:rsidRPr="00671C69">
        <w:rPr>
          <w:rFonts w:ascii="Courier New" w:hAnsi="Courier New" w:cs="Courier New"/>
          <w:sz w:val="16"/>
          <w:szCs w:val="16"/>
        </w:rPr>
        <w:t xml:space="preserve"> 10.220.194.42</w:t>
      </w:r>
    </w:p>
    <w:p w14:paraId="7C766CF2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Please enter the API username: admin</w:t>
      </w:r>
    </w:p>
    <w:p w14:paraId="663E6C09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Please enter the API user password:</w:t>
      </w:r>
    </w:p>
    <w:p w14:paraId="03C3734F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7C2B4F99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lastRenderedPageBreak/>
        <w:t>This script checks for the following items:</w:t>
      </w:r>
    </w:p>
    <w:p w14:paraId="24999FBD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* Missing failover groups</w:t>
      </w:r>
    </w:p>
    <w:p w14:paraId="3491D294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* Missing failover group port membership</w:t>
      </w:r>
    </w:p>
    <w:p w14:paraId="59484517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* Misconfigured failover group port MTU settings</w:t>
      </w:r>
    </w:p>
    <w:p w14:paraId="448F6E94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* Ports that are a member of more than one failover group</w:t>
      </w:r>
    </w:p>
    <w:p w14:paraId="4D91FAD5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* LIFs missing a failover group assignment</w:t>
      </w:r>
    </w:p>
    <w:p w14:paraId="745099C3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5327CC9E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Gathering cluster information from target '10.220.194.42'...</w:t>
      </w:r>
    </w:p>
    <w:p w14:paraId="38E1B020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...finished.</w:t>
      </w:r>
    </w:p>
    <w:p w14:paraId="452E9697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2753E5F7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Retrieving port information and building dictionary...</w:t>
      </w:r>
    </w:p>
    <w:p w14:paraId="58A9F6AB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...finished.</w:t>
      </w:r>
    </w:p>
    <w:p w14:paraId="0B68D1F8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4F4BD462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Retrieving failover group information and building dictionary...</w:t>
      </w:r>
    </w:p>
    <w:p w14:paraId="2B1FA3C5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...finished.</w:t>
      </w:r>
    </w:p>
    <w:p w14:paraId="77DA932E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174D4B04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Retrieving logical interface information(LIF) and building dictionary...</w:t>
      </w:r>
    </w:p>
    <w:p w14:paraId="0B43A34F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...finished.</w:t>
      </w:r>
    </w:p>
    <w:p w14:paraId="3CDCD2C9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7E8F2EA0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Checking existing failover group configuration...</w:t>
      </w:r>
    </w:p>
    <w:p w14:paraId="55FCA683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...finished.</w:t>
      </w:r>
    </w:p>
    <w:p w14:paraId="588CC921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2C0CD327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Checking possible missing failover groups...</w:t>
      </w:r>
    </w:p>
    <w:p w14:paraId="030D42AF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...finished.</w:t>
      </w:r>
    </w:p>
    <w:p w14:paraId="2EC3D9F0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2A8CA608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Checking for any LIFs without a specified failover group...</w:t>
      </w:r>
    </w:p>
    <w:p w14:paraId="70CA4337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...finished.</w:t>
      </w:r>
    </w:p>
    <w:p w14:paraId="1A818BAB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76D7EE2B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The following configuration issues were identified:</w:t>
      </w:r>
    </w:p>
    <w:p w14:paraId="54D8D9A9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===================================================</w:t>
      </w:r>
    </w:p>
    <w:p w14:paraId="1E2313EB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42BFEAF3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MISSING FAILOVER GROUPS:</w:t>
      </w:r>
    </w:p>
    <w:p w14:paraId="57A5382E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7869169F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MISSING FAILOVER GROUP PORT MEMBERS:</w:t>
      </w:r>
    </w:p>
    <w:p w14:paraId="7295D0C3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FAILOVER_GROUP   NODE         PORT</w:t>
      </w:r>
    </w:p>
    <w:p w14:paraId="7876C48B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delete-me        eg-si-clsn-e01-h02 a0a-2003</w:t>
      </w:r>
    </w:p>
    <w:p w14:paraId="7F5F0480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7B3C9403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FAILOVER GROUPS MISSING MEMBERSHIP FROM ALL NODES:</w:t>
      </w:r>
    </w:p>
    <w:p w14:paraId="5E073E7C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FAILOVER_GROUP   MISSING_NODE</w:t>
      </w:r>
    </w:p>
    <w:p w14:paraId="56F4FD94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delete-me        eg-si-clsn-e01-h02</w:t>
      </w:r>
    </w:p>
    <w:p w14:paraId="0FB0EB23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delete-me        eg-si-clsn-e01-l03</w:t>
      </w:r>
    </w:p>
    <w:p w14:paraId="1139656D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delete-me        eg-si-clsn-e01-l04</w:t>
      </w:r>
    </w:p>
    <w:p w14:paraId="61F4B38E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data-2001        eg-si-clsn-e01-l03</w:t>
      </w:r>
    </w:p>
    <w:p w14:paraId="039927D4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data-2001        eg-si-clsn-e01-l04</w:t>
      </w:r>
    </w:p>
    <w:p w14:paraId="2599B04E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140D7455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FAILOVER GROUP PORT MTU MISMATCH:</w:t>
      </w:r>
    </w:p>
    <w:p w14:paraId="6334AC1B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FAILOVER_GROUP   NODE                 PORT       MTU</w:t>
      </w:r>
    </w:p>
    <w:p w14:paraId="76BB6FBB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0FBA56AB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PORTS THAT ARE PART OF MORE THAN ONE FAILOVER GROUP:</w:t>
      </w:r>
    </w:p>
    <w:p w14:paraId="7A9B89CD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NODE             PORT</w:t>
      </w:r>
    </w:p>
    <w:p w14:paraId="3C0279B4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eg-si-clsn-e01-h01 a0a-2003</w:t>
      </w:r>
    </w:p>
    <w:p w14:paraId="4603CE86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1B16C63F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LIFS MISSING FAILOVER GROUP ASSIGNMENT:</w:t>
      </w:r>
    </w:p>
    <w:p w14:paraId="53C01103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VSERVER          LIF</w:t>
      </w:r>
    </w:p>
    <w:p w14:paraId="0A598DCA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svm237csb        svm237csb_lif</w:t>
      </w:r>
    </w:p>
    <w:p w14:paraId="28A12EDD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orprod-iscsi-</w:t>
      </w:r>
      <w:proofErr w:type="gramStart"/>
      <w:r w:rsidRPr="00671C69">
        <w:rPr>
          <w:rFonts w:ascii="Courier New" w:hAnsi="Courier New" w:cs="Courier New"/>
          <w:sz w:val="16"/>
          <w:szCs w:val="16"/>
        </w:rPr>
        <w:t>02  orprod</w:t>
      </w:r>
      <w:proofErr w:type="gramEnd"/>
      <w:r w:rsidRPr="00671C69">
        <w:rPr>
          <w:rFonts w:ascii="Courier New" w:hAnsi="Courier New" w:cs="Courier New"/>
          <w:sz w:val="16"/>
          <w:szCs w:val="16"/>
        </w:rPr>
        <w:t>-iscsi-02-mgmt-lif01</w:t>
      </w:r>
    </w:p>
    <w:p w14:paraId="4A8F9BC4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svm123def        svm123def_lif</w:t>
      </w:r>
    </w:p>
    <w:p w14:paraId="025792FC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svm789xyz        svm789xyz_lif</w:t>
      </w:r>
    </w:p>
    <w:p w14:paraId="74AE8CC9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svm129cug        svm129cug_lif</w:t>
      </w:r>
    </w:p>
    <w:p w14:paraId="675BE08C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svm317drc        svm317drc_lif</w:t>
      </w:r>
    </w:p>
    <w:p w14:paraId="4AC2506C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svm012abc        svm012abc_lif</w:t>
      </w:r>
    </w:p>
    <w:p w14:paraId="1B9418DA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test-ico-vfiler-cdot-001 test_ico_vfiler_cdot_001_lif</w:t>
      </w:r>
    </w:p>
    <w:p w14:paraId="1B8A1FF7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svm070njz        svm070njz_lif</w:t>
      </w:r>
    </w:p>
    <w:p w14:paraId="1CF9061F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si-globalscape-test02 si-globalscape-test02-lif01</w:t>
      </w:r>
    </w:p>
    <w:p w14:paraId="186CA05E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si-winautomation-test01 si-winautomation-test01-mgmt-lif01</w:t>
      </w:r>
    </w:p>
    <w:p w14:paraId="1A50E61B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ciststjms-e</w:t>
      </w:r>
      <w:proofErr w:type="gramStart"/>
      <w:r w:rsidRPr="00671C69">
        <w:rPr>
          <w:rFonts w:ascii="Courier New" w:hAnsi="Courier New" w:cs="Courier New"/>
          <w:sz w:val="16"/>
          <w:szCs w:val="16"/>
        </w:rPr>
        <w:t>0001  ciststjms</w:t>
      </w:r>
      <w:proofErr w:type="gramEnd"/>
      <w:r w:rsidRPr="00671C69">
        <w:rPr>
          <w:rFonts w:ascii="Courier New" w:hAnsi="Courier New" w:cs="Courier New"/>
          <w:sz w:val="16"/>
          <w:szCs w:val="16"/>
        </w:rPr>
        <w:t>-e0001-mgmt-lif01</w:t>
      </w:r>
    </w:p>
    <w:p w14:paraId="2C9856E0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si-8040-test-</w:t>
      </w:r>
      <w:proofErr w:type="gramStart"/>
      <w:r w:rsidRPr="00671C69">
        <w:rPr>
          <w:rFonts w:ascii="Courier New" w:hAnsi="Courier New" w:cs="Courier New"/>
          <w:sz w:val="16"/>
          <w:szCs w:val="16"/>
        </w:rPr>
        <w:t>01  si</w:t>
      </w:r>
      <w:proofErr w:type="gramEnd"/>
      <w:r w:rsidRPr="00671C69">
        <w:rPr>
          <w:rFonts w:ascii="Courier New" w:hAnsi="Courier New" w:cs="Courier New"/>
          <w:sz w:val="16"/>
          <w:szCs w:val="16"/>
        </w:rPr>
        <w:t>-8040-test-01-lif</w:t>
      </w:r>
    </w:p>
    <w:p w14:paraId="6B49AAA3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svm237xyz        svm237xyz_lif</w:t>
      </w:r>
    </w:p>
    <w:p w14:paraId="04241233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si-globalscape-test01 si-globalscape-test01-mgmt-lif01</w:t>
      </w:r>
    </w:p>
    <w:p w14:paraId="76DAE00D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svm594nxp        svm594nxp_lif</w:t>
      </w:r>
    </w:p>
    <w:p w14:paraId="45D25566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orprod-iscsi-</w:t>
      </w:r>
      <w:proofErr w:type="gramStart"/>
      <w:r w:rsidRPr="00671C69">
        <w:rPr>
          <w:rFonts w:ascii="Courier New" w:hAnsi="Courier New" w:cs="Courier New"/>
          <w:sz w:val="16"/>
          <w:szCs w:val="16"/>
        </w:rPr>
        <w:t>04  orprod</w:t>
      </w:r>
      <w:proofErr w:type="gramEnd"/>
      <w:r w:rsidRPr="00671C69">
        <w:rPr>
          <w:rFonts w:ascii="Courier New" w:hAnsi="Courier New" w:cs="Courier New"/>
          <w:sz w:val="16"/>
          <w:szCs w:val="16"/>
        </w:rPr>
        <w:t>-iscsi-04-mgmt-lif01</w:t>
      </w:r>
    </w:p>
    <w:p w14:paraId="3122FB81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siesx-e0001      siesx-e0001-lif01</w:t>
      </w:r>
    </w:p>
    <w:p w14:paraId="2617485A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svm338zvz        svm338zvz_lif</w:t>
      </w:r>
    </w:p>
    <w:p w14:paraId="663F58EB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orprod-iscsi-</w:t>
      </w:r>
      <w:proofErr w:type="gramStart"/>
      <w:r w:rsidRPr="00671C69">
        <w:rPr>
          <w:rFonts w:ascii="Courier New" w:hAnsi="Courier New" w:cs="Courier New"/>
          <w:sz w:val="16"/>
          <w:szCs w:val="16"/>
        </w:rPr>
        <w:t>03  orprod</w:t>
      </w:r>
      <w:proofErr w:type="gramEnd"/>
      <w:r w:rsidRPr="00671C69">
        <w:rPr>
          <w:rFonts w:ascii="Courier New" w:hAnsi="Courier New" w:cs="Courier New"/>
          <w:sz w:val="16"/>
          <w:szCs w:val="16"/>
        </w:rPr>
        <w:t>-iscsi-03-mgmt-lif01</w:t>
      </w:r>
    </w:p>
    <w:p w14:paraId="2743205D" w14:textId="77777777" w:rsidR="00671C69" w:rsidRP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svm598bdv        svm598bdv_lif</w:t>
      </w:r>
    </w:p>
    <w:p w14:paraId="553D6654" w14:textId="2662892E" w:rsidR="00671C69" w:rsidRDefault="00671C6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orprod-iscsi-</w:t>
      </w:r>
      <w:proofErr w:type="gramStart"/>
      <w:r w:rsidRPr="00671C69">
        <w:rPr>
          <w:rFonts w:ascii="Courier New" w:hAnsi="Courier New" w:cs="Courier New"/>
          <w:sz w:val="16"/>
          <w:szCs w:val="16"/>
        </w:rPr>
        <w:t>01  orprod</w:t>
      </w:r>
      <w:proofErr w:type="gramEnd"/>
      <w:r w:rsidRPr="00671C69">
        <w:rPr>
          <w:rFonts w:ascii="Courier New" w:hAnsi="Courier New" w:cs="Courier New"/>
          <w:sz w:val="16"/>
          <w:szCs w:val="16"/>
        </w:rPr>
        <w:t>-iscsi-01-mgmt-lif01</w:t>
      </w:r>
    </w:p>
    <w:p w14:paraId="28C66709" w14:textId="25E19481" w:rsidR="009630D9" w:rsidRDefault="009630D9" w:rsidP="009630D9">
      <w:pPr>
        <w:pStyle w:val="Heading3"/>
        <w:rPr>
          <w:rStyle w:val="Strong"/>
          <w:rFonts w:cs="Arial"/>
          <w:b/>
        </w:rPr>
      </w:pPr>
      <w:bookmarkStart w:id="43" w:name="_Toc479253909"/>
      <w:r>
        <w:rPr>
          <w:rStyle w:val="Strong"/>
          <w:rFonts w:cs="Arial"/>
          <w:b/>
        </w:rPr>
        <w:lastRenderedPageBreak/>
        <w:t xml:space="preserve">How </w:t>
      </w:r>
      <w:proofErr w:type="gramStart"/>
      <w:r>
        <w:rPr>
          <w:rStyle w:val="Strong"/>
          <w:rFonts w:cs="Arial"/>
          <w:b/>
        </w:rPr>
        <w:t>To</w:t>
      </w:r>
      <w:proofErr w:type="gramEnd"/>
      <w:r>
        <w:rPr>
          <w:rStyle w:val="Strong"/>
          <w:rFonts w:cs="Arial"/>
          <w:b/>
        </w:rPr>
        <w:t xml:space="preserve"> Fix</w:t>
      </w:r>
      <w:r w:rsidRPr="009630D9">
        <w:rPr>
          <w:rStyle w:val="Strong"/>
          <w:rFonts w:cs="Arial"/>
          <w:b/>
        </w:rPr>
        <w:t xml:space="preserve"> Failover Group Issues</w:t>
      </w:r>
      <w:r w:rsidR="002017E0">
        <w:rPr>
          <w:rStyle w:val="Strong"/>
          <w:rFonts w:cs="Arial"/>
          <w:b/>
        </w:rPr>
        <w:t xml:space="preserve"> Flagged By Script</w:t>
      </w:r>
      <w:bookmarkEnd w:id="43"/>
    </w:p>
    <w:p w14:paraId="63B2EE51" w14:textId="5EF97E3B" w:rsidR="009630D9" w:rsidRDefault="009630D9" w:rsidP="009630D9">
      <w:pPr>
        <w:pStyle w:val="BodyText"/>
        <w:ind w:left="900"/>
        <w:rPr>
          <w:lang w:val="en-US"/>
        </w:rPr>
      </w:pPr>
      <w:r>
        <w:rPr>
          <w:lang w:val="en-US"/>
        </w:rPr>
        <w:t>The following are examples of script output and how to fix the issue.</w:t>
      </w:r>
    </w:p>
    <w:p w14:paraId="5DD6B3DA" w14:textId="4197F45C" w:rsidR="009630D9" w:rsidRPr="009630D9" w:rsidRDefault="009630D9" w:rsidP="009630D9">
      <w:pPr>
        <w:pStyle w:val="Heading4"/>
        <w:ind w:firstLine="129"/>
      </w:pPr>
      <w:r w:rsidRPr="009630D9">
        <w:t>Missing Port Members</w:t>
      </w:r>
    </w:p>
    <w:p w14:paraId="7CBEBDDB" w14:textId="77777777" w:rsidR="009630D9" w:rsidRPr="00671C69" w:rsidRDefault="009630D9" w:rsidP="009630D9">
      <w:pPr>
        <w:pStyle w:val="BodyText"/>
        <w:spacing w:after="0"/>
        <w:ind w:left="993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>MISSING FAILOVER GROUP PORT MEMBERS:</w:t>
      </w:r>
    </w:p>
    <w:p w14:paraId="3C867631" w14:textId="77777777" w:rsidR="009630D9" w:rsidRPr="00671C69" w:rsidRDefault="009630D9" w:rsidP="009630D9">
      <w:pPr>
        <w:pStyle w:val="BodyText"/>
        <w:spacing w:after="0"/>
        <w:ind w:left="993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FAILOVER_GROUP   NODE         PORT</w:t>
      </w:r>
    </w:p>
    <w:p w14:paraId="0D71048E" w14:textId="4ACF1465" w:rsidR="009630D9" w:rsidRDefault="009630D9" w:rsidP="009630D9">
      <w:pPr>
        <w:pStyle w:val="BodyText"/>
        <w:spacing w:after="0"/>
        <w:ind w:left="993"/>
        <w:rPr>
          <w:rFonts w:ascii="Courier New" w:hAnsi="Courier New" w:cs="Courier New"/>
          <w:sz w:val="16"/>
          <w:szCs w:val="16"/>
        </w:rPr>
      </w:pPr>
      <w:r w:rsidRPr="00671C69">
        <w:rPr>
          <w:rFonts w:ascii="Courier New" w:hAnsi="Courier New" w:cs="Courier New"/>
          <w:sz w:val="16"/>
          <w:szCs w:val="16"/>
        </w:rPr>
        <w:t xml:space="preserve">    delete-me        eg-si-clsn-e01-h02 a0a-2003</w:t>
      </w:r>
    </w:p>
    <w:p w14:paraId="054E452E" w14:textId="77777777" w:rsidR="00876A58" w:rsidRPr="00671C69" w:rsidRDefault="00876A58" w:rsidP="009630D9">
      <w:pPr>
        <w:pStyle w:val="BodyText"/>
        <w:spacing w:after="0"/>
        <w:ind w:left="993"/>
        <w:rPr>
          <w:rFonts w:ascii="Courier New" w:hAnsi="Courier New" w:cs="Courier New"/>
          <w:sz w:val="16"/>
          <w:szCs w:val="16"/>
        </w:rPr>
      </w:pPr>
    </w:p>
    <w:p w14:paraId="76365FAB" w14:textId="59962A37" w:rsidR="00876A58" w:rsidRPr="00876A58" w:rsidRDefault="00876A58" w:rsidP="00876A58">
      <w:pPr>
        <w:pStyle w:val="BodyText"/>
        <w:ind w:left="993"/>
        <w:rPr>
          <w:b/>
          <w:lang w:val="en-US"/>
        </w:rPr>
      </w:pPr>
      <w:r w:rsidRPr="00876A58">
        <w:rPr>
          <w:b/>
          <w:lang w:val="en-US"/>
        </w:rPr>
        <w:t>Show the ports configured</w:t>
      </w:r>
    </w:p>
    <w:p w14:paraId="5E87E7EE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eg-si-clsn-e</w:t>
      </w:r>
      <w:proofErr w:type="gramStart"/>
      <w:r w:rsidRPr="00876A58">
        <w:rPr>
          <w:rFonts w:ascii="Courier New" w:hAnsi="Courier New" w:cs="Courier New"/>
          <w:sz w:val="18"/>
          <w:szCs w:val="18"/>
          <w:lang w:val="en-US"/>
        </w:rPr>
        <w:t>01::&gt;</w:t>
      </w:r>
      <w:proofErr w:type="gramEnd"/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failover-groups show -failover-group</w:t>
      </w:r>
    </w:p>
    <w:p w14:paraId="1ED976A5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76A58">
        <w:rPr>
          <w:rFonts w:ascii="Courier New" w:hAnsi="Courier New" w:cs="Courier New"/>
          <w:sz w:val="18"/>
          <w:szCs w:val="18"/>
          <w:lang w:val="en-US"/>
        </w:rPr>
        <w:t>clusterwide</w:t>
      </w:r>
      <w:proofErr w:type="spellEnd"/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data-2001   data-2003   delete-me   </w:t>
      </w:r>
      <w:proofErr w:type="spellStart"/>
      <w:r w:rsidRPr="00876A58">
        <w:rPr>
          <w:rFonts w:ascii="Courier New" w:hAnsi="Courier New" w:cs="Courier New"/>
          <w:sz w:val="18"/>
          <w:szCs w:val="18"/>
          <w:lang w:val="en-US"/>
        </w:rPr>
        <w:t>mgmt</w:t>
      </w:r>
      <w:proofErr w:type="spellEnd"/>
    </w:p>
    <w:p w14:paraId="17A961F9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eg-si-clsn-e</w:t>
      </w:r>
      <w:proofErr w:type="gramStart"/>
      <w:r w:rsidRPr="00876A58">
        <w:rPr>
          <w:rFonts w:ascii="Courier New" w:hAnsi="Courier New" w:cs="Courier New"/>
          <w:sz w:val="18"/>
          <w:szCs w:val="18"/>
          <w:lang w:val="en-US"/>
        </w:rPr>
        <w:t>01::&gt;</w:t>
      </w:r>
      <w:proofErr w:type="gramEnd"/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failover-groups show -failover-group delete-me</w:t>
      </w:r>
    </w:p>
    <w:p w14:paraId="5820529D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(network interface failover-groups show)</w:t>
      </w:r>
    </w:p>
    <w:p w14:paraId="6B0E43F9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Failover</w:t>
      </w:r>
    </w:p>
    <w:p w14:paraId="1D5299BA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Group               Node              Port</w:t>
      </w:r>
    </w:p>
    <w:p w14:paraId="04E02833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------------------- ----------------- ----------</w:t>
      </w:r>
    </w:p>
    <w:p w14:paraId="2672E5C6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delete-me</w:t>
      </w:r>
    </w:p>
    <w:p w14:paraId="20E5AE14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                eg-si-clsn-e01-h01</w:t>
      </w:r>
    </w:p>
    <w:p w14:paraId="70DE6F06" w14:textId="1617D749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a0a-2003</w:t>
      </w:r>
    </w:p>
    <w:p w14:paraId="57902214" w14:textId="2C30058B" w:rsidR="00876A58" w:rsidRPr="00876A58" w:rsidRDefault="00876A58" w:rsidP="00876A58">
      <w:pPr>
        <w:pStyle w:val="BodyText"/>
        <w:ind w:left="993"/>
        <w:rPr>
          <w:b/>
          <w:lang w:val="en-US"/>
        </w:rPr>
      </w:pPr>
      <w:r w:rsidRPr="00876A58">
        <w:rPr>
          <w:b/>
          <w:lang w:val="en-US"/>
        </w:rPr>
        <w:t>Show ports</w:t>
      </w:r>
    </w:p>
    <w:p w14:paraId="1636706E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eg-si-clsn-e</w:t>
      </w:r>
      <w:proofErr w:type="gramStart"/>
      <w:r w:rsidRPr="00876A58">
        <w:rPr>
          <w:rFonts w:ascii="Courier New" w:hAnsi="Courier New" w:cs="Courier New"/>
          <w:sz w:val="18"/>
          <w:szCs w:val="18"/>
          <w:lang w:val="en-US"/>
        </w:rPr>
        <w:t>01::&gt;</w:t>
      </w:r>
      <w:proofErr w:type="gramEnd"/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net port show -node eg-si-clsn-e01-* -port a0a-2003</w:t>
      </w:r>
    </w:p>
    <w:p w14:paraId="4183DB17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(network port show)</w:t>
      </w:r>
    </w:p>
    <w:p w14:paraId="7A78E4DB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Auto-</w:t>
      </w:r>
      <w:proofErr w:type="spellStart"/>
      <w:proofErr w:type="gramStart"/>
      <w:r w:rsidRPr="00876A58">
        <w:rPr>
          <w:rFonts w:ascii="Courier New" w:hAnsi="Courier New" w:cs="Courier New"/>
          <w:sz w:val="18"/>
          <w:szCs w:val="18"/>
          <w:lang w:val="en-US"/>
        </w:rPr>
        <w:t>Negot</w:t>
      </w:r>
      <w:proofErr w:type="spellEnd"/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Duplex</w:t>
      </w:r>
      <w:proofErr w:type="gramEnd"/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 Speed (</w:t>
      </w:r>
      <w:proofErr w:type="spellStart"/>
      <w:r w:rsidRPr="00876A58">
        <w:rPr>
          <w:rFonts w:ascii="Courier New" w:hAnsi="Courier New" w:cs="Courier New"/>
          <w:sz w:val="18"/>
          <w:szCs w:val="18"/>
          <w:lang w:val="en-US"/>
        </w:rPr>
        <w:t>Mbps</w:t>
      </w:r>
      <w:proofErr w:type="spellEnd"/>
      <w:r w:rsidRPr="00876A5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AF0AE28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Node   Port   Role         Link   MTU Admin/</w:t>
      </w:r>
      <w:proofErr w:type="spellStart"/>
      <w:proofErr w:type="gramStart"/>
      <w:r w:rsidRPr="00876A58">
        <w:rPr>
          <w:rFonts w:ascii="Courier New" w:hAnsi="Courier New" w:cs="Courier New"/>
          <w:sz w:val="18"/>
          <w:szCs w:val="18"/>
          <w:lang w:val="en-US"/>
        </w:rPr>
        <w:t>Oper</w:t>
      </w:r>
      <w:proofErr w:type="spellEnd"/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Admin</w:t>
      </w:r>
      <w:proofErr w:type="gramEnd"/>
      <w:r w:rsidRPr="00876A58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876A58">
        <w:rPr>
          <w:rFonts w:ascii="Courier New" w:hAnsi="Courier New" w:cs="Courier New"/>
          <w:sz w:val="18"/>
          <w:szCs w:val="18"/>
          <w:lang w:val="en-US"/>
        </w:rPr>
        <w:t>Oper</w:t>
      </w:r>
      <w:proofErr w:type="spellEnd"/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Admin/</w:t>
      </w:r>
      <w:proofErr w:type="spellStart"/>
      <w:r w:rsidRPr="00876A58">
        <w:rPr>
          <w:rFonts w:ascii="Courier New" w:hAnsi="Courier New" w:cs="Courier New"/>
          <w:sz w:val="18"/>
          <w:szCs w:val="18"/>
          <w:lang w:val="en-US"/>
        </w:rPr>
        <w:t>Oper</w:t>
      </w:r>
      <w:proofErr w:type="spellEnd"/>
    </w:p>
    <w:p w14:paraId="4E55ED1A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------ ------ ------------ ---- ----- ----------- ---------- ------------</w:t>
      </w:r>
    </w:p>
    <w:p w14:paraId="5175DD9A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eg-si-clsn-e01-h01</w:t>
      </w:r>
    </w:p>
    <w:p w14:paraId="31C35103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   a0a-2003</w:t>
      </w:r>
    </w:p>
    <w:p w14:paraId="2D07A16E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          data         up    </w:t>
      </w:r>
      <w:proofErr w:type="gramStart"/>
      <w:r w:rsidRPr="00876A58">
        <w:rPr>
          <w:rFonts w:ascii="Courier New" w:hAnsi="Courier New" w:cs="Courier New"/>
          <w:sz w:val="18"/>
          <w:szCs w:val="18"/>
          <w:lang w:val="en-US"/>
        </w:rPr>
        <w:t>1500  true</w:t>
      </w:r>
      <w:proofErr w:type="gramEnd"/>
      <w:r w:rsidRPr="00876A58">
        <w:rPr>
          <w:rFonts w:ascii="Courier New" w:hAnsi="Courier New" w:cs="Courier New"/>
          <w:sz w:val="18"/>
          <w:szCs w:val="18"/>
          <w:lang w:val="en-US"/>
        </w:rPr>
        <w:t>/-     auto/full   auto/10000</w:t>
      </w:r>
    </w:p>
    <w:p w14:paraId="18C8BB6D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eg-si-clsn-e01-h02</w:t>
      </w:r>
    </w:p>
    <w:p w14:paraId="67CAFC7E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   a0a-2003</w:t>
      </w:r>
    </w:p>
    <w:p w14:paraId="71455AF1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          data         up    </w:t>
      </w:r>
      <w:proofErr w:type="gramStart"/>
      <w:r w:rsidRPr="00876A58">
        <w:rPr>
          <w:rFonts w:ascii="Courier New" w:hAnsi="Courier New" w:cs="Courier New"/>
          <w:sz w:val="18"/>
          <w:szCs w:val="18"/>
          <w:lang w:val="en-US"/>
        </w:rPr>
        <w:t>1500  true</w:t>
      </w:r>
      <w:proofErr w:type="gramEnd"/>
      <w:r w:rsidRPr="00876A58">
        <w:rPr>
          <w:rFonts w:ascii="Courier New" w:hAnsi="Courier New" w:cs="Courier New"/>
          <w:sz w:val="18"/>
          <w:szCs w:val="18"/>
          <w:lang w:val="en-US"/>
        </w:rPr>
        <w:t>/-     auto/full   auto/10000</w:t>
      </w:r>
    </w:p>
    <w:p w14:paraId="0CBEC258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eg-si-clsn-e01-l03</w:t>
      </w:r>
    </w:p>
    <w:p w14:paraId="0D3267F0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   a0a-2003</w:t>
      </w:r>
    </w:p>
    <w:p w14:paraId="61CA1DFB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          data         up    </w:t>
      </w:r>
      <w:proofErr w:type="gramStart"/>
      <w:r w:rsidRPr="00876A58">
        <w:rPr>
          <w:rFonts w:ascii="Courier New" w:hAnsi="Courier New" w:cs="Courier New"/>
          <w:sz w:val="18"/>
          <w:szCs w:val="18"/>
          <w:lang w:val="en-US"/>
        </w:rPr>
        <w:t>1500  true</w:t>
      </w:r>
      <w:proofErr w:type="gramEnd"/>
      <w:r w:rsidRPr="00876A58">
        <w:rPr>
          <w:rFonts w:ascii="Courier New" w:hAnsi="Courier New" w:cs="Courier New"/>
          <w:sz w:val="18"/>
          <w:szCs w:val="18"/>
          <w:lang w:val="en-US"/>
        </w:rPr>
        <w:t>/-     auto/full   auto/10000</w:t>
      </w:r>
    </w:p>
    <w:p w14:paraId="21ECFE14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eg-si-clsn-e01-l04</w:t>
      </w:r>
    </w:p>
    <w:p w14:paraId="1BDBFB37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   a0a-2003</w:t>
      </w:r>
    </w:p>
    <w:p w14:paraId="61413E6D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          data         up    </w:t>
      </w:r>
      <w:proofErr w:type="gramStart"/>
      <w:r w:rsidRPr="00876A58">
        <w:rPr>
          <w:rFonts w:ascii="Courier New" w:hAnsi="Courier New" w:cs="Courier New"/>
          <w:sz w:val="18"/>
          <w:szCs w:val="18"/>
          <w:lang w:val="en-US"/>
        </w:rPr>
        <w:t>1500  true</w:t>
      </w:r>
      <w:proofErr w:type="gramEnd"/>
      <w:r w:rsidRPr="00876A58">
        <w:rPr>
          <w:rFonts w:ascii="Courier New" w:hAnsi="Courier New" w:cs="Courier New"/>
          <w:sz w:val="18"/>
          <w:szCs w:val="18"/>
          <w:lang w:val="en-US"/>
        </w:rPr>
        <w:t>/-     auto/full   auto/10000</w:t>
      </w:r>
    </w:p>
    <w:p w14:paraId="4951731F" w14:textId="392ED9E1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4 entries were displayed.</w:t>
      </w:r>
    </w:p>
    <w:p w14:paraId="55696EAB" w14:textId="5AF9FD45" w:rsidR="00876A58" w:rsidRDefault="00876A58" w:rsidP="00876A58">
      <w:pPr>
        <w:pStyle w:val="BodyText"/>
        <w:ind w:left="993"/>
        <w:rPr>
          <w:lang w:val="en-US"/>
        </w:rPr>
      </w:pPr>
    </w:p>
    <w:p w14:paraId="43762D89" w14:textId="22138A02" w:rsidR="00876A58" w:rsidRPr="00876A58" w:rsidRDefault="00876A58" w:rsidP="00876A58">
      <w:pPr>
        <w:pStyle w:val="BodyText"/>
        <w:ind w:left="993"/>
        <w:rPr>
          <w:b/>
          <w:lang w:val="en-US"/>
        </w:rPr>
      </w:pPr>
      <w:r w:rsidRPr="00876A58">
        <w:rPr>
          <w:b/>
          <w:lang w:val="en-US"/>
        </w:rPr>
        <w:t>Modify Failover Group</w:t>
      </w:r>
    </w:p>
    <w:p w14:paraId="7AEDAADC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eg-si-clsn-e</w:t>
      </w:r>
      <w:proofErr w:type="gramStart"/>
      <w:r w:rsidRPr="00876A58">
        <w:rPr>
          <w:rFonts w:ascii="Courier New" w:hAnsi="Courier New" w:cs="Courier New"/>
          <w:sz w:val="18"/>
          <w:szCs w:val="18"/>
          <w:lang w:val="en-US"/>
        </w:rPr>
        <w:t>01::&gt;</w:t>
      </w:r>
      <w:proofErr w:type="gramEnd"/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failover-groups create -failover-group delete-me -node eg-si-clsn-e01-h02 -port a0a-2003</w:t>
      </w:r>
    </w:p>
    <w:p w14:paraId="62A2281F" w14:textId="019E7366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(network interface failover-groups create)</w:t>
      </w:r>
    </w:p>
    <w:p w14:paraId="36BDBF1C" w14:textId="77777777" w:rsidR="00876A58" w:rsidRDefault="00876A58" w:rsidP="00876A58">
      <w:pPr>
        <w:pStyle w:val="BodyText"/>
        <w:spacing w:after="0"/>
        <w:ind w:left="993"/>
        <w:rPr>
          <w:lang w:val="en-US"/>
        </w:rPr>
      </w:pPr>
    </w:p>
    <w:p w14:paraId="71C34D71" w14:textId="7881C338" w:rsidR="00876A58" w:rsidRPr="00D673C6" w:rsidRDefault="00876A58" w:rsidP="00876A58">
      <w:pPr>
        <w:pStyle w:val="BodyText"/>
        <w:spacing w:after="0"/>
        <w:ind w:left="993"/>
        <w:rPr>
          <w:b/>
          <w:lang w:val="en-US"/>
        </w:rPr>
      </w:pPr>
      <w:r w:rsidRPr="00D673C6">
        <w:rPr>
          <w:b/>
          <w:lang w:val="en-US"/>
        </w:rPr>
        <w:t>Re-Run Script and Error is Cleared</w:t>
      </w:r>
    </w:p>
    <w:p w14:paraId="252B3614" w14:textId="77777777" w:rsidR="00876A58" w:rsidRDefault="00876A58" w:rsidP="00876A58">
      <w:pPr>
        <w:pStyle w:val="BodyText"/>
        <w:spacing w:after="0"/>
        <w:ind w:left="993"/>
        <w:rPr>
          <w:lang w:val="en-US"/>
        </w:rPr>
      </w:pPr>
    </w:p>
    <w:p w14:paraId="6A3615CE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FAILOVER GROUP PORT MTU MISMATCH:</w:t>
      </w:r>
    </w:p>
    <w:p w14:paraId="37EF7BFE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FAILOVER_GROUP   NODE                 PORT       MTU</w:t>
      </w:r>
    </w:p>
    <w:p w14:paraId="79749849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</w:p>
    <w:p w14:paraId="6C267E94" w14:textId="090320A2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PORTS THAT ARE PART OF MORE THAN ONE FAILOVER GROUP:</w:t>
      </w:r>
    </w:p>
    <w:p w14:paraId="32244FE4" w14:textId="5EC0F231" w:rsidR="00876A58" w:rsidRDefault="00876A58" w:rsidP="00876A58">
      <w:pPr>
        <w:pStyle w:val="BodyText"/>
        <w:ind w:left="993"/>
        <w:rPr>
          <w:lang w:val="en-US"/>
        </w:rPr>
      </w:pPr>
    </w:p>
    <w:p w14:paraId="66D18C0C" w14:textId="77777777" w:rsidR="00876A58" w:rsidRDefault="00876A58">
      <w:pPr>
        <w:rPr>
          <w:rFonts w:ascii="Arial" w:hAnsi="Arial"/>
          <w:b/>
          <w:i/>
          <w:szCs w:val="20"/>
          <w:lang w:val="en-US"/>
        </w:rPr>
      </w:pPr>
      <w:r>
        <w:br w:type="page"/>
      </w:r>
    </w:p>
    <w:p w14:paraId="628D3B23" w14:textId="4F83482B" w:rsidR="00876A58" w:rsidRPr="009630D9" w:rsidRDefault="00876A58" w:rsidP="00B47B18">
      <w:pPr>
        <w:pStyle w:val="Heading4"/>
        <w:ind w:right="686" w:hanging="13"/>
      </w:pPr>
      <w:r w:rsidRPr="00876A58">
        <w:lastRenderedPageBreak/>
        <w:t xml:space="preserve">FAILOVER GROUPS MISSING MEMBERSHIP </w:t>
      </w:r>
      <w:r w:rsidR="006B77C3">
        <w:t>F</w:t>
      </w:r>
      <w:r w:rsidRPr="00876A58">
        <w:t>ROM ALL NODES</w:t>
      </w:r>
    </w:p>
    <w:p w14:paraId="6279E43D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>FAILOVER GROUPS MISSING MEMBERSHIP FROM ALL NODES:</w:t>
      </w:r>
    </w:p>
    <w:p w14:paraId="7935D465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FAILOVER_GROUP   MISSING_NODE</w:t>
      </w:r>
    </w:p>
    <w:p w14:paraId="21221789" w14:textId="77777777" w:rsidR="00876A58" w:rsidRP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delete-me        eg-si-clsn-e01-l03</w:t>
      </w:r>
    </w:p>
    <w:p w14:paraId="33EDAB87" w14:textId="55C2EEE6" w:rsidR="00876A58" w:rsidRDefault="00876A58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876A58">
        <w:rPr>
          <w:rFonts w:ascii="Courier New" w:hAnsi="Courier New" w:cs="Courier New"/>
          <w:sz w:val="18"/>
          <w:szCs w:val="18"/>
          <w:lang w:val="en-US"/>
        </w:rPr>
        <w:t xml:space="preserve">    delete-me        eg-si-clsn-e01-l04</w:t>
      </w:r>
    </w:p>
    <w:p w14:paraId="3253D329" w14:textId="77777777" w:rsidR="00D673C6" w:rsidRPr="00876A58" w:rsidRDefault="00D673C6" w:rsidP="00876A58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</w:p>
    <w:p w14:paraId="39E38680" w14:textId="53AD7309" w:rsidR="00876A58" w:rsidRPr="00D673C6" w:rsidRDefault="00876A58" w:rsidP="00876A58">
      <w:pPr>
        <w:pStyle w:val="BodyText"/>
        <w:ind w:left="993"/>
        <w:rPr>
          <w:b/>
          <w:lang w:val="en-US"/>
        </w:rPr>
      </w:pPr>
      <w:r w:rsidRPr="00D673C6">
        <w:rPr>
          <w:b/>
          <w:lang w:val="en-US"/>
        </w:rPr>
        <w:t>Check Failover Groups</w:t>
      </w:r>
    </w:p>
    <w:p w14:paraId="3E871A79" w14:textId="77777777" w:rsidR="00876A58" w:rsidRPr="00D673C6" w:rsidRDefault="00876A58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>eg-si-clsn-e</w:t>
      </w:r>
      <w:proofErr w:type="gramStart"/>
      <w:r w:rsidRPr="00D673C6">
        <w:rPr>
          <w:rFonts w:ascii="Courier New" w:hAnsi="Courier New" w:cs="Courier New"/>
          <w:sz w:val="18"/>
          <w:szCs w:val="18"/>
          <w:lang w:val="en-US"/>
        </w:rPr>
        <w:t>01::&gt;</w:t>
      </w:r>
      <w:proofErr w:type="gramEnd"/>
      <w:r w:rsidRPr="00D673C6">
        <w:rPr>
          <w:rFonts w:ascii="Courier New" w:hAnsi="Courier New" w:cs="Courier New"/>
          <w:sz w:val="18"/>
          <w:szCs w:val="18"/>
          <w:lang w:val="en-US"/>
        </w:rPr>
        <w:t xml:space="preserve"> failover-groups show -failover-group delete-me                  (network interface failover-groups show)                                      Failover</w:t>
      </w:r>
    </w:p>
    <w:p w14:paraId="600F7A4F" w14:textId="77777777" w:rsidR="00876A58" w:rsidRPr="00D673C6" w:rsidRDefault="00876A58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>Group               Node              Port</w:t>
      </w:r>
    </w:p>
    <w:p w14:paraId="4CD4072F" w14:textId="77777777" w:rsidR="00876A58" w:rsidRPr="00D673C6" w:rsidRDefault="00876A58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>------------------- ----------------- ----------</w:t>
      </w:r>
    </w:p>
    <w:p w14:paraId="7D2471C8" w14:textId="77777777" w:rsidR="00876A58" w:rsidRPr="00D673C6" w:rsidRDefault="00876A58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>delete-me</w:t>
      </w:r>
    </w:p>
    <w:p w14:paraId="7A2E1271" w14:textId="77777777" w:rsidR="00876A58" w:rsidRPr="00D673C6" w:rsidRDefault="00876A58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 xml:space="preserve">                    eg-si-clsn-e01-h02</w:t>
      </w:r>
    </w:p>
    <w:p w14:paraId="548684F1" w14:textId="77777777" w:rsidR="00876A58" w:rsidRPr="00D673C6" w:rsidRDefault="00876A58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a0a-2003</w:t>
      </w:r>
    </w:p>
    <w:p w14:paraId="47A6F02F" w14:textId="77777777" w:rsidR="00876A58" w:rsidRPr="00D673C6" w:rsidRDefault="00876A58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 xml:space="preserve">                    eg-si-clsn-e01-h01</w:t>
      </w:r>
    </w:p>
    <w:p w14:paraId="6A5924B9" w14:textId="77777777" w:rsidR="00876A58" w:rsidRPr="00D673C6" w:rsidRDefault="00876A58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a0a-2003</w:t>
      </w:r>
    </w:p>
    <w:p w14:paraId="4023086C" w14:textId="3EDFF7AD" w:rsidR="00876A58" w:rsidRDefault="00876A58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>2 entries were displayed.</w:t>
      </w:r>
    </w:p>
    <w:p w14:paraId="20566D6E" w14:textId="77777777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</w:p>
    <w:p w14:paraId="597F69F3" w14:textId="2C865E7C" w:rsidR="00876A58" w:rsidRPr="00D673C6" w:rsidRDefault="00876A58" w:rsidP="00876A58">
      <w:pPr>
        <w:pStyle w:val="BodyText"/>
        <w:ind w:left="993"/>
        <w:rPr>
          <w:b/>
          <w:lang w:val="en-US"/>
        </w:rPr>
      </w:pPr>
      <w:r w:rsidRPr="00D673C6">
        <w:rPr>
          <w:b/>
          <w:lang w:val="en-US"/>
        </w:rPr>
        <w:t>Create Failover Groups</w:t>
      </w:r>
    </w:p>
    <w:p w14:paraId="3CA9ECA7" w14:textId="77777777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>eg-si-clsn-e</w:t>
      </w:r>
      <w:proofErr w:type="gramStart"/>
      <w:r w:rsidRPr="00D673C6">
        <w:rPr>
          <w:rFonts w:ascii="Courier New" w:hAnsi="Courier New" w:cs="Courier New"/>
          <w:sz w:val="18"/>
          <w:szCs w:val="18"/>
          <w:lang w:val="en-US"/>
        </w:rPr>
        <w:t>01::&gt;</w:t>
      </w:r>
      <w:proofErr w:type="gramEnd"/>
      <w:r w:rsidRPr="00D673C6">
        <w:rPr>
          <w:rFonts w:ascii="Courier New" w:hAnsi="Courier New" w:cs="Courier New"/>
          <w:sz w:val="18"/>
          <w:szCs w:val="18"/>
          <w:lang w:val="en-US"/>
        </w:rPr>
        <w:t xml:space="preserve"> failover-groups create -failover-group delete-me -node eg-si-clsn-e01-l03 -port a0a-2003</w:t>
      </w:r>
    </w:p>
    <w:p w14:paraId="5DE89670" w14:textId="77777777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 xml:space="preserve">  (network interface failover-groups create)</w:t>
      </w:r>
    </w:p>
    <w:p w14:paraId="3EE02360" w14:textId="77777777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</w:p>
    <w:p w14:paraId="37B9E7CD" w14:textId="77777777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>eg-si-clsn-e</w:t>
      </w:r>
      <w:proofErr w:type="gramStart"/>
      <w:r w:rsidRPr="00D673C6">
        <w:rPr>
          <w:rFonts w:ascii="Courier New" w:hAnsi="Courier New" w:cs="Courier New"/>
          <w:sz w:val="18"/>
          <w:szCs w:val="18"/>
          <w:lang w:val="en-US"/>
        </w:rPr>
        <w:t>01::&gt;</w:t>
      </w:r>
      <w:proofErr w:type="gramEnd"/>
      <w:r w:rsidRPr="00D673C6">
        <w:rPr>
          <w:rFonts w:ascii="Courier New" w:hAnsi="Courier New" w:cs="Courier New"/>
          <w:sz w:val="18"/>
          <w:szCs w:val="18"/>
          <w:lang w:val="en-US"/>
        </w:rPr>
        <w:t xml:space="preserve"> failover-groups create -failover-group delete-me -node eg-si-clsn-e01-l04 -port a0a-2003</w:t>
      </w:r>
    </w:p>
    <w:p w14:paraId="584DAB38" w14:textId="2C4755B8" w:rsidR="00876A58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 xml:space="preserve">  (network interface failover-groups create)</w:t>
      </w:r>
    </w:p>
    <w:p w14:paraId="47B037A7" w14:textId="77777777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</w:p>
    <w:p w14:paraId="0FC7AE66" w14:textId="77777777" w:rsidR="00D673C6" w:rsidRPr="00D673C6" w:rsidRDefault="00D673C6" w:rsidP="00D673C6">
      <w:pPr>
        <w:pStyle w:val="BodyText"/>
        <w:spacing w:after="0"/>
        <w:ind w:left="993"/>
        <w:rPr>
          <w:b/>
          <w:lang w:val="en-US"/>
        </w:rPr>
      </w:pPr>
      <w:r w:rsidRPr="00D673C6">
        <w:rPr>
          <w:b/>
          <w:lang w:val="en-US"/>
        </w:rPr>
        <w:t>Re-Run Script and Error is Cleared</w:t>
      </w:r>
    </w:p>
    <w:p w14:paraId="34C5E872" w14:textId="77777777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>FAILOVER GROUPS MISSING MEMBERSHIP FROM ALL NODES:</w:t>
      </w:r>
    </w:p>
    <w:p w14:paraId="27732413" w14:textId="77777777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 xml:space="preserve">    FAILOVER_GROUP   MISSING_NODE</w:t>
      </w:r>
    </w:p>
    <w:p w14:paraId="172B07E7" w14:textId="298DD2A6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68DAE3F6" w14:textId="77777777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</w:p>
    <w:p w14:paraId="08879E30" w14:textId="3068334D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>FAILOVER GROUP PORT MTU MISMATCH:</w:t>
      </w:r>
    </w:p>
    <w:p w14:paraId="4A9EE0AE" w14:textId="77777777" w:rsidR="006B77C3" w:rsidRDefault="006B77C3" w:rsidP="00B47B18">
      <w:pPr>
        <w:pStyle w:val="Heading4"/>
        <w:ind w:right="261" w:hanging="13"/>
      </w:pPr>
      <w:r w:rsidRPr="006B77C3">
        <w:t xml:space="preserve">PORTS THAT ARE PART OF MORE THAN ONE FAILOVER GROUP </w:t>
      </w:r>
    </w:p>
    <w:p w14:paraId="380532DE" w14:textId="06D80DDB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>PORTS THAT ARE PART OF MORE THAN ONE FAILOVER GROUP:</w:t>
      </w:r>
    </w:p>
    <w:p w14:paraId="3A7D4AE3" w14:textId="77777777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 xml:space="preserve">    NODE             PORT</w:t>
      </w:r>
    </w:p>
    <w:p w14:paraId="73AEBC68" w14:textId="77777777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 xml:space="preserve">    eg-si-clsn-e01-l03 a0a-2003</w:t>
      </w:r>
    </w:p>
    <w:p w14:paraId="117EC8BC" w14:textId="77777777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 xml:space="preserve">    eg-si-clsn-e01-h01 a0a-2003</w:t>
      </w:r>
    </w:p>
    <w:p w14:paraId="47E79DF4" w14:textId="77777777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 xml:space="preserve">    eg-si-clsn-e01-l04 a0a-2003</w:t>
      </w:r>
    </w:p>
    <w:p w14:paraId="0B636A84" w14:textId="1BA36253" w:rsidR="00D673C6" w:rsidRPr="00D673C6" w:rsidRDefault="00D673C6" w:rsidP="00D673C6">
      <w:pPr>
        <w:pStyle w:val="BodyText"/>
        <w:spacing w:after="0"/>
        <w:ind w:left="993"/>
        <w:rPr>
          <w:rFonts w:ascii="Courier New" w:hAnsi="Courier New" w:cs="Courier New"/>
          <w:sz w:val="18"/>
          <w:szCs w:val="18"/>
          <w:lang w:val="en-US"/>
        </w:rPr>
      </w:pPr>
      <w:r w:rsidRPr="00D673C6">
        <w:rPr>
          <w:rFonts w:ascii="Courier New" w:hAnsi="Courier New" w:cs="Courier New"/>
          <w:sz w:val="18"/>
          <w:szCs w:val="18"/>
          <w:lang w:val="en-US"/>
        </w:rPr>
        <w:t xml:space="preserve">    eg-si-clsn-e01-h02 a0a-2003</w:t>
      </w:r>
    </w:p>
    <w:p w14:paraId="2D35808E" w14:textId="772BAA5F" w:rsidR="009630D9" w:rsidRDefault="009630D9" w:rsidP="00671C69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6133F1C0" w14:textId="51C4D770" w:rsidR="006B77C3" w:rsidRDefault="006B77C3" w:rsidP="00671C69">
      <w:pPr>
        <w:pStyle w:val="BodyText"/>
        <w:spacing w:after="0"/>
        <w:ind w:left="851"/>
        <w:rPr>
          <w:rFonts w:cs="Arial"/>
          <w:b/>
        </w:rPr>
      </w:pPr>
      <w:r w:rsidRPr="006B77C3">
        <w:rPr>
          <w:rFonts w:cs="Arial"/>
          <w:b/>
        </w:rPr>
        <w:t>Find Failover Groups</w:t>
      </w:r>
    </w:p>
    <w:p w14:paraId="0789B7D6" w14:textId="77777777" w:rsidR="006B77C3" w:rsidRPr="006B77C3" w:rsidRDefault="006B77C3" w:rsidP="00671C69">
      <w:pPr>
        <w:pStyle w:val="BodyText"/>
        <w:spacing w:after="0"/>
        <w:ind w:left="851"/>
        <w:rPr>
          <w:rFonts w:cs="Arial"/>
          <w:b/>
        </w:rPr>
      </w:pPr>
    </w:p>
    <w:p w14:paraId="0E422746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eg-si-clsn-e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01::&gt;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 xml:space="preserve"> failover-groups show -port a0a-2003</w:t>
      </w:r>
    </w:p>
    <w:p w14:paraId="1AE95D68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(network interface failover-groups show)</w:t>
      </w:r>
    </w:p>
    <w:p w14:paraId="05B1225F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Failover</w:t>
      </w:r>
    </w:p>
    <w:p w14:paraId="778043D7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Group               Node              Port</w:t>
      </w:r>
    </w:p>
    <w:p w14:paraId="0EB78B31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------------------- ----------------- ----------</w:t>
      </w:r>
    </w:p>
    <w:p w14:paraId="3263827C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data-2003</w:t>
      </w:r>
    </w:p>
    <w:p w14:paraId="2E91A4EB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eg-si-clsn-e01-h02</w:t>
      </w:r>
    </w:p>
    <w:p w14:paraId="247084FE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a0a-2003</w:t>
      </w:r>
    </w:p>
    <w:p w14:paraId="0BAAD1E7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eg-si-clsn-e01-l04</w:t>
      </w:r>
    </w:p>
    <w:p w14:paraId="3343454A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a0a-2003</w:t>
      </w:r>
    </w:p>
    <w:p w14:paraId="36C5EE77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eg-si-clsn-e01-l03</w:t>
      </w:r>
    </w:p>
    <w:p w14:paraId="625A291D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a0a-2003</w:t>
      </w:r>
    </w:p>
    <w:p w14:paraId="37E82E3A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eg-si-clsn-e01-h01</w:t>
      </w:r>
    </w:p>
    <w:p w14:paraId="6142481A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a0a-2003</w:t>
      </w:r>
    </w:p>
    <w:p w14:paraId="46D4EFE7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delete-me</w:t>
      </w:r>
    </w:p>
    <w:p w14:paraId="72043E51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eg-si-clsn-e01-h02</w:t>
      </w:r>
    </w:p>
    <w:p w14:paraId="27D79B9E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a0a-2003</w:t>
      </w:r>
    </w:p>
    <w:p w14:paraId="1579CF59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eg-si-clsn-e01-l04</w:t>
      </w:r>
    </w:p>
    <w:p w14:paraId="7D143FBA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a0a-2003</w:t>
      </w:r>
    </w:p>
    <w:p w14:paraId="0CDDBDD5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lastRenderedPageBreak/>
        <w:t xml:space="preserve">                    eg-si-clsn-e01-l03</w:t>
      </w:r>
    </w:p>
    <w:p w14:paraId="31C84037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a0a-2003</w:t>
      </w:r>
    </w:p>
    <w:p w14:paraId="6A543B6B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eg-si-clsn-e01-h01</w:t>
      </w:r>
    </w:p>
    <w:p w14:paraId="3C7875FA" w14:textId="77777777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a0a-2003</w:t>
      </w:r>
    </w:p>
    <w:p w14:paraId="7CC0307A" w14:textId="6D97477F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8 entries were displayed.</w:t>
      </w:r>
    </w:p>
    <w:p w14:paraId="5F9EB84A" w14:textId="66BBFFB9" w:rsidR="006B77C3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554E54D7" w14:textId="70A425ED" w:rsidR="006B77C3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644FE2DE" w14:textId="53BC1DE2" w:rsidR="006B77C3" w:rsidRPr="002017E0" w:rsidRDefault="002017E0" w:rsidP="006B77C3">
      <w:pPr>
        <w:pStyle w:val="BodyText"/>
        <w:spacing w:after="0"/>
        <w:ind w:left="851"/>
        <w:rPr>
          <w:rFonts w:cs="Arial"/>
          <w:b/>
        </w:rPr>
      </w:pPr>
      <w:r w:rsidRPr="002017E0">
        <w:rPr>
          <w:rFonts w:cs="Arial"/>
          <w:b/>
        </w:rPr>
        <w:t>Check Failover Group Membership</w:t>
      </w:r>
    </w:p>
    <w:p w14:paraId="72D3474F" w14:textId="77777777" w:rsidR="002017E0" w:rsidRDefault="002017E0" w:rsidP="006B77C3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4DF68EA0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eg-si-clsn-e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01::&gt;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 xml:space="preserve"> net </w:t>
      </w:r>
      <w:proofErr w:type="spellStart"/>
      <w:r w:rsidRPr="0061497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14979">
        <w:rPr>
          <w:rFonts w:ascii="Courier New" w:hAnsi="Courier New" w:cs="Courier New"/>
          <w:sz w:val="18"/>
          <w:szCs w:val="18"/>
        </w:rPr>
        <w:t xml:space="preserve"> show -failover-group delete-me</w:t>
      </w:r>
    </w:p>
    <w:p w14:paraId="06CA77E8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(network interface show)</w:t>
      </w:r>
    </w:p>
    <w:p w14:paraId="78536076" w14:textId="2066A25A" w:rsidR="006B77C3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There are no entries matching your query.</w:t>
      </w:r>
    </w:p>
    <w:p w14:paraId="61FD806C" w14:textId="1E78D7EA" w:rsidR="006B77C3" w:rsidRPr="00614979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</w:p>
    <w:p w14:paraId="66FD01C5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eg-si-clsn-e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01::&gt;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 xml:space="preserve"> net </w:t>
      </w:r>
      <w:proofErr w:type="spellStart"/>
      <w:r w:rsidRPr="0061497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14979">
        <w:rPr>
          <w:rFonts w:ascii="Courier New" w:hAnsi="Courier New" w:cs="Courier New"/>
          <w:sz w:val="18"/>
          <w:szCs w:val="18"/>
        </w:rPr>
        <w:t xml:space="preserve"> show -failover-group data-2003</w:t>
      </w:r>
    </w:p>
    <w:p w14:paraId="1339C387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(network interface show)</w:t>
      </w:r>
    </w:p>
    <w:p w14:paraId="2A0EC72B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Logical    Status     Network            Current       </w:t>
      </w:r>
      <w:proofErr w:type="spellStart"/>
      <w:r w:rsidRPr="00614979">
        <w:rPr>
          <w:rFonts w:ascii="Courier New" w:hAnsi="Courier New" w:cs="Courier New"/>
          <w:sz w:val="18"/>
          <w:szCs w:val="18"/>
        </w:rPr>
        <w:t>Current</w:t>
      </w:r>
      <w:proofErr w:type="spellEnd"/>
      <w:r w:rsidRPr="00614979">
        <w:rPr>
          <w:rFonts w:ascii="Courier New" w:hAnsi="Courier New" w:cs="Courier New"/>
          <w:sz w:val="18"/>
          <w:szCs w:val="18"/>
        </w:rPr>
        <w:t xml:space="preserve"> Is</w:t>
      </w:r>
    </w:p>
    <w:p w14:paraId="13FB8E25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proofErr w:type="spellStart"/>
      <w:r w:rsidRPr="00614979">
        <w:rPr>
          <w:rFonts w:ascii="Courier New" w:hAnsi="Courier New" w:cs="Courier New"/>
          <w:sz w:val="18"/>
          <w:szCs w:val="18"/>
        </w:rPr>
        <w:t>Vserver</w:t>
      </w:r>
      <w:proofErr w:type="spellEnd"/>
      <w:r w:rsidRPr="00614979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Interface  Admin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14979">
        <w:rPr>
          <w:rFonts w:ascii="Courier New" w:hAnsi="Courier New" w:cs="Courier New"/>
          <w:sz w:val="18"/>
          <w:szCs w:val="18"/>
        </w:rPr>
        <w:t>Oper</w:t>
      </w:r>
      <w:proofErr w:type="spellEnd"/>
      <w:r w:rsidRPr="00614979">
        <w:rPr>
          <w:rFonts w:ascii="Courier New" w:hAnsi="Courier New" w:cs="Courier New"/>
          <w:sz w:val="18"/>
          <w:szCs w:val="18"/>
        </w:rPr>
        <w:t xml:space="preserve"> Address/Mask       Node          Port    Home</w:t>
      </w:r>
    </w:p>
    <w:p w14:paraId="3488ECE5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----------- ---------- ---------- ------------------ ------------- ------- ----</w:t>
      </w:r>
    </w:p>
    <w:p w14:paraId="03F4E3AA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cisesx-e0001</w:t>
      </w:r>
    </w:p>
    <w:p w14:paraId="64CE9565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cisesx_e0001_lif-01</w:t>
      </w:r>
    </w:p>
    <w:p w14:paraId="64463D13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up/up    10.220.181.80/25   eg-si-clsn-e01-h02</w:t>
      </w:r>
    </w:p>
    <w:p w14:paraId="75A1E5A1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a0a-2003</w:t>
      </w:r>
    </w:p>
    <w:p w14:paraId="5EF3489F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true</w:t>
      </w:r>
    </w:p>
    <w:p w14:paraId="3635F4C6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eg-si-oracle-e01</w:t>
      </w:r>
    </w:p>
    <w:p w14:paraId="4EFC10D1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eg-si-oracle-e01-lif-01</w:t>
      </w:r>
    </w:p>
    <w:p w14:paraId="371E074E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up/up    10.220.181.65/25   eg-si-clsn-e01-h01</w:t>
      </w:r>
    </w:p>
    <w:p w14:paraId="160B0BF6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a0a-2003</w:t>
      </w:r>
    </w:p>
    <w:p w14:paraId="40D6A0ED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true</w:t>
      </w:r>
    </w:p>
    <w:p w14:paraId="04E885A9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si-davng-e0001</w:t>
      </w:r>
    </w:p>
    <w:p w14:paraId="675C4489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si-davng-e0001-lif-01</w:t>
      </w:r>
    </w:p>
    <w:p w14:paraId="59BE390C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up/up    10.220.181.68/25   eg-si-clsn-e01-l03</w:t>
      </w:r>
    </w:p>
    <w:p w14:paraId="719F762B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a0a-2003</w:t>
      </w:r>
    </w:p>
    <w:p w14:paraId="0D8556A5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true</w:t>
      </w:r>
    </w:p>
    <w:p w14:paraId="4F59B7B4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si-esxmig-01</w:t>
      </w:r>
    </w:p>
    <w:p w14:paraId="3FE96455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si-esxmig-01-lif01</w:t>
      </w:r>
    </w:p>
    <w:p w14:paraId="77BAF8F4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up/up    10.220.181.64/25   eg-si-clsn-e01-h01</w:t>
      </w:r>
    </w:p>
    <w:p w14:paraId="5AED8DF1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a0a-2003</w:t>
      </w:r>
    </w:p>
    <w:p w14:paraId="1CFFDD17" w14:textId="666B4691" w:rsidR="006B77C3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Press &lt;space&gt; to page down, &lt;return&gt; for next line, or 'q' to quit...</w:t>
      </w:r>
    </w:p>
    <w:p w14:paraId="29F863EF" w14:textId="7B2ECF44" w:rsidR="006B77C3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4DD263D4" w14:textId="7004881C" w:rsidR="006B77C3" w:rsidRPr="002017E0" w:rsidRDefault="002017E0" w:rsidP="006B77C3">
      <w:pPr>
        <w:pStyle w:val="BodyText"/>
        <w:spacing w:after="0"/>
        <w:ind w:left="851"/>
        <w:rPr>
          <w:rFonts w:cs="Arial"/>
        </w:rPr>
      </w:pPr>
      <w:r w:rsidRPr="002017E0">
        <w:rPr>
          <w:rFonts w:cs="Arial"/>
        </w:rPr>
        <w:t>If one failover group is not in use delete it</w:t>
      </w:r>
    </w:p>
    <w:p w14:paraId="78E6932E" w14:textId="667685DA" w:rsidR="002017E0" w:rsidRDefault="002017E0" w:rsidP="006B77C3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731DFCED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eg-si-clsn-e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01::&gt;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 xml:space="preserve"> failover-groups delete -failover-group delete-me -node eg-si-clsn-e01-h01 -port a0a-2003</w:t>
      </w:r>
    </w:p>
    <w:p w14:paraId="607D1578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(network interface failover-groups delete)</w:t>
      </w:r>
    </w:p>
    <w:p w14:paraId="39AD82B9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</w:p>
    <w:p w14:paraId="507CBCC9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eg-si-clsn-e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01::&gt;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 xml:space="preserve"> failover-groups delete -failover-group delete-me -node eg-si-clsn-e01-h02 -port a0a-2003</w:t>
      </w:r>
    </w:p>
    <w:p w14:paraId="5C635318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(network interface failover-groups delete)</w:t>
      </w:r>
    </w:p>
    <w:p w14:paraId="6977A505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</w:p>
    <w:p w14:paraId="6FF70ED7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eg-si-clsn-e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01::&gt;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 xml:space="preserve"> failover-groups delete -failover-group delete-me -node eg-si-clsn-e01-l03 -port a0a-2003</w:t>
      </w:r>
    </w:p>
    <w:p w14:paraId="7401405E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(network interface failover-groups delete)</w:t>
      </w:r>
    </w:p>
    <w:p w14:paraId="6F0F5680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</w:p>
    <w:p w14:paraId="3A764C2F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eg-si-clsn-e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01::&gt;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 xml:space="preserve"> failover-groups delete -failover-group delete-me -node eg-si-clsn-e01-l04 -port a0a-2003</w:t>
      </w:r>
    </w:p>
    <w:p w14:paraId="6BF9DEA6" w14:textId="67557F43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(network interface failover-groups delete)</w:t>
      </w:r>
    </w:p>
    <w:p w14:paraId="4E3B16A0" w14:textId="22DD8970" w:rsidR="006B77C3" w:rsidRDefault="006B77C3" w:rsidP="006B77C3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27EE4D27" w14:textId="070B31DC" w:rsidR="002017E0" w:rsidRPr="002017E0" w:rsidRDefault="002017E0" w:rsidP="006B77C3">
      <w:pPr>
        <w:pStyle w:val="BodyText"/>
        <w:spacing w:after="0"/>
        <w:ind w:left="851"/>
        <w:rPr>
          <w:rFonts w:cs="Arial"/>
        </w:rPr>
      </w:pPr>
      <w:r w:rsidRPr="002017E0">
        <w:rPr>
          <w:rFonts w:cs="Arial"/>
        </w:rPr>
        <w:t>If both are in use assign all interfaces to the one failover group and then delete the other one.</w:t>
      </w:r>
    </w:p>
    <w:p w14:paraId="53846883" w14:textId="50EA014D" w:rsidR="002017E0" w:rsidRDefault="002017E0" w:rsidP="006B77C3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3C40C6A8" w14:textId="1213201F" w:rsidR="002017E0" w:rsidRPr="002017E0" w:rsidRDefault="002017E0" w:rsidP="002017E0">
      <w:pPr>
        <w:pStyle w:val="BodyText"/>
        <w:spacing w:after="0"/>
        <w:ind w:left="851"/>
        <w:rPr>
          <w:rFonts w:cs="Arial"/>
        </w:rPr>
      </w:pPr>
      <w:r w:rsidRPr="002017E0">
        <w:rPr>
          <w:rFonts w:cs="Arial"/>
        </w:rPr>
        <w:t>Re-Run the Script and Errors are Cleared</w:t>
      </w:r>
    </w:p>
    <w:p w14:paraId="02C404CE" w14:textId="075C1479" w:rsidR="002017E0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290C3213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PORTS THAT ARE PART OF MORE THAN ONE FAILOVER GROUP:</w:t>
      </w:r>
    </w:p>
    <w:p w14:paraId="53E9D9F8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NODE             PORT</w:t>
      </w:r>
    </w:p>
    <w:p w14:paraId="4D5BDB7B" w14:textId="77777777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</w:p>
    <w:p w14:paraId="728A0892" w14:textId="22C81204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LIFS MISSING FAILOVER GROUP ASSIGNMENT:</w:t>
      </w:r>
    </w:p>
    <w:p w14:paraId="7067EADB" w14:textId="1268D7CA" w:rsidR="002017E0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4733062C" w14:textId="52F9D868" w:rsidR="00B47B18" w:rsidRPr="00B47B18" w:rsidRDefault="00B47B18" w:rsidP="00B47B18">
      <w:pPr>
        <w:pStyle w:val="Heading4"/>
        <w:ind w:right="1395" w:hanging="13"/>
        <w:rPr>
          <w:i w:val="0"/>
        </w:rPr>
      </w:pPr>
      <w:r w:rsidRPr="00B47B18">
        <w:rPr>
          <w:i w:val="0"/>
        </w:rPr>
        <w:lastRenderedPageBreak/>
        <w:t>LIFS MI</w:t>
      </w:r>
      <w:r>
        <w:rPr>
          <w:i w:val="0"/>
        </w:rPr>
        <w:t>SSING FAILOVER GROUP ASSIGNMENT</w:t>
      </w:r>
    </w:p>
    <w:p w14:paraId="5B2B21CB" w14:textId="1F0E1B90" w:rsidR="002017E0" w:rsidRPr="00614979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</w:p>
    <w:p w14:paraId="408ECD0F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LIFS MISSING FAILOVER GROUP ASSIGNMENT:</w:t>
      </w:r>
    </w:p>
    <w:p w14:paraId="415D7DE8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VSERVER          LIF</w:t>
      </w:r>
    </w:p>
    <w:p w14:paraId="3AB415BB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</w:t>
      </w:r>
      <w:r w:rsidRPr="00614979">
        <w:rPr>
          <w:rFonts w:ascii="Courier New" w:hAnsi="Courier New" w:cs="Courier New"/>
          <w:sz w:val="18"/>
          <w:szCs w:val="18"/>
          <w:highlight w:val="yellow"/>
        </w:rPr>
        <w:t>svm237csb</w:t>
      </w:r>
      <w:r w:rsidRPr="00614979">
        <w:rPr>
          <w:rFonts w:ascii="Courier New" w:hAnsi="Courier New" w:cs="Courier New"/>
          <w:sz w:val="18"/>
          <w:szCs w:val="18"/>
        </w:rPr>
        <w:t xml:space="preserve">        svm237csb_lif</w:t>
      </w:r>
    </w:p>
    <w:p w14:paraId="29B288B7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orprod-iscsi-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02  orprod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>-iscsi-02-mgmt-lif01</w:t>
      </w:r>
    </w:p>
    <w:p w14:paraId="4133AFE5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svm123def        svm123def_lif</w:t>
      </w:r>
    </w:p>
    <w:p w14:paraId="76EFAEBE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svm789xyz        svm789xyz_lif</w:t>
      </w:r>
    </w:p>
    <w:p w14:paraId="640FA4F5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svm129cug        svm129cug_lif</w:t>
      </w:r>
    </w:p>
    <w:p w14:paraId="4738479C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svm317drc        svm317drc_lif</w:t>
      </w:r>
    </w:p>
    <w:p w14:paraId="55200822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svm012abc        svm012abc_lif</w:t>
      </w:r>
    </w:p>
    <w:p w14:paraId="48E4DFBC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test-ico-vfiler-cdot-001 test_ico_vfiler_cdot_001_lif</w:t>
      </w:r>
    </w:p>
    <w:p w14:paraId="0F6811E8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svm070njz        svm070njz_lif</w:t>
      </w:r>
    </w:p>
    <w:p w14:paraId="2683A642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si-globalscape-test02 si-globalscape-test02-lif01</w:t>
      </w:r>
    </w:p>
    <w:p w14:paraId="238DF590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si-winautomation-test01 si-winautomation-test01-mgmt-lif01</w:t>
      </w:r>
    </w:p>
    <w:p w14:paraId="18126903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ciststjms-e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0001  ciststjms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>-e0001-mgmt-lif01</w:t>
      </w:r>
    </w:p>
    <w:p w14:paraId="15534773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si-8040-test-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01  si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>-8040-test-01-lif</w:t>
      </w:r>
    </w:p>
    <w:p w14:paraId="36E8B276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svm237xyz        svm237xyz_lif</w:t>
      </w:r>
    </w:p>
    <w:p w14:paraId="18132EBD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si-globalscape-test01 si-globalscape-test01-mgmt-lif01</w:t>
      </w:r>
    </w:p>
    <w:p w14:paraId="32F4C248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svm594nxp        svm594nxp_lif</w:t>
      </w:r>
    </w:p>
    <w:p w14:paraId="72CE11C7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orprod-iscsi-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04  orprod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>-iscsi-04-mgmt-lif01</w:t>
      </w:r>
    </w:p>
    <w:p w14:paraId="668D0663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siesx-e0001      siesx-e0001-lif01</w:t>
      </w:r>
    </w:p>
    <w:p w14:paraId="4B3AF0FC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svm338zvz        svm338zvz_lif</w:t>
      </w:r>
    </w:p>
    <w:p w14:paraId="2F3BD867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orprod-iscsi-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03  orprod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>-iscsi-03-mgmt-lif01</w:t>
      </w:r>
    </w:p>
    <w:p w14:paraId="25E9ADA1" w14:textId="77777777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svm598bdv        svm598bdv_lif</w:t>
      </w:r>
    </w:p>
    <w:p w14:paraId="7B44197B" w14:textId="10B6B489" w:rsidR="002017E0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orprod-iscsi-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01  orprod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>-iscsi-01-mgmt-lif01</w:t>
      </w:r>
    </w:p>
    <w:p w14:paraId="2C0FFCA5" w14:textId="0790B3AA" w:rsidR="002017E0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5C16F239" w14:textId="56C806D7" w:rsidR="00B47B18" w:rsidRPr="002017E0" w:rsidRDefault="00B47B18" w:rsidP="00B47B18">
      <w:pPr>
        <w:pStyle w:val="BodyText"/>
        <w:spacing w:after="0"/>
        <w:ind w:left="851"/>
        <w:rPr>
          <w:rFonts w:cs="Arial"/>
          <w:b/>
        </w:rPr>
      </w:pPr>
      <w:r w:rsidRPr="002017E0">
        <w:rPr>
          <w:rFonts w:cs="Arial"/>
          <w:b/>
        </w:rPr>
        <w:t>Check Failover Group Membership</w:t>
      </w:r>
      <w:r w:rsidR="002736E5">
        <w:rPr>
          <w:rFonts w:cs="Arial"/>
          <w:b/>
        </w:rPr>
        <w:t xml:space="preserve"> and Port</w:t>
      </w:r>
    </w:p>
    <w:p w14:paraId="5549434B" w14:textId="77777777" w:rsidR="002017E0" w:rsidRDefault="002017E0" w:rsidP="002017E0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58823B12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eg-si-clsn-e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01::&gt;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 xml:space="preserve"> net </w:t>
      </w:r>
      <w:proofErr w:type="spellStart"/>
      <w:r w:rsidRPr="0061497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14979">
        <w:rPr>
          <w:rFonts w:ascii="Courier New" w:hAnsi="Courier New" w:cs="Courier New"/>
          <w:sz w:val="18"/>
          <w:szCs w:val="18"/>
        </w:rPr>
        <w:t xml:space="preserve"> show -</w:t>
      </w:r>
      <w:proofErr w:type="spellStart"/>
      <w:r w:rsidRPr="00614979">
        <w:rPr>
          <w:rFonts w:ascii="Courier New" w:hAnsi="Courier New" w:cs="Courier New"/>
          <w:sz w:val="18"/>
          <w:szCs w:val="18"/>
        </w:rPr>
        <w:t>vserver</w:t>
      </w:r>
      <w:proofErr w:type="spellEnd"/>
      <w:r w:rsidRPr="00614979">
        <w:rPr>
          <w:rFonts w:ascii="Courier New" w:hAnsi="Courier New" w:cs="Courier New"/>
          <w:sz w:val="18"/>
          <w:szCs w:val="18"/>
        </w:rPr>
        <w:t xml:space="preserve"> </w:t>
      </w:r>
      <w:r w:rsidRPr="00614979">
        <w:rPr>
          <w:rFonts w:ascii="Courier New" w:hAnsi="Courier New" w:cs="Courier New"/>
          <w:sz w:val="18"/>
          <w:szCs w:val="18"/>
          <w:highlight w:val="yellow"/>
        </w:rPr>
        <w:t>svm237csb</w:t>
      </w:r>
      <w:r w:rsidRPr="00614979">
        <w:rPr>
          <w:rFonts w:ascii="Courier New" w:hAnsi="Courier New" w:cs="Courier New"/>
          <w:sz w:val="18"/>
          <w:szCs w:val="18"/>
        </w:rPr>
        <w:t xml:space="preserve">         -</w:t>
      </w:r>
      <w:proofErr w:type="spellStart"/>
      <w:r w:rsidRPr="00614979">
        <w:rPr>
          <w:rFonts w:ascii="Courier New" w:hAnsi="Courier New" w:cs="Courier New"/>
          <w:sz w:val="18"/>
          <w:szCs w:val="18"/>
        </w:rPr>
        <w:t>lif</w:t>
      </w:r>
      <w:proofErr w:type="spellEnd"/>
      <w:r w:rsidRPr="00614979">
        <w:rPr>
          <w:rFonts w:ascii="Courier New" w:hAnsi="Courier New" w:cs="Courier New"/>
          <w:sz w:val="18"/>
          <w:szCs w:val="18"/>
        </w:rPr>
        <w:t xml:space="preserve"> svm237csb_lif -fields failover-</w:t>
      </w:r>
      <w:proofErr w:type="spellStart"/>
      <w:r w:rsidRPr="00614979">
        <w:rPr>
          <w:rFonts w:ascii="Courier New" w:hAnsi="Courier New" w:cs="Courier New"/>
          <w:sz w:val="18"/>
          <w:szCs w:val="18"/>
        </w:rPr>
        <w:t>group,home</w:t>
      </w:r>
      <w:proofErr w:type="spellEnd"/>
      <w:r w:rsidRPr="00614979">
        <w:rPr>
          <w:rFonts w:ascii="Courier New" w:hAnsi="Courier New" w:cs="Courier New"/>
          <w:sz w:val="18"/>
          <w:szCs w:val="18"/>
        </w:rPr>
        <w:t>-port</w:t>
      </w:r>
    </w:p>
    <w:p w14:paraId="17211921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(network interface show)</w:t>
      </w:r>
    </w:p>
    <w:p w14:paraId="6BCDB691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proofErr w:type="spellStart"/>
      <w:r w:rsidRPr="00614979">
        <w:rPr>
          <w:rFonts w:ascii="Courier New" w:hAnsi="Courier New" w:cs="Courier New"/>
          <w:sz w:val="18"/>
          <w:szCs w:val="18"/>
        </w:rPr>
        <w:t>vserver</w:t>
      </w:r>
      <w:proofErr w:type="spellEnd"/>
      <w:r w:rsidRPr="00614979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614979">
        <w:rPr>
          <w:rFonts w:ascii="Courier New" w:hAnsi="Courier New" w:cs="Courier New"/>
          <w:sz w:val="18"/>
          <w:szCs w:val="18"/>
        </w:rPr>
        <w:t>lif</w:t>
      </w:r>
      <w:proofErr w:type="spellEnd"/>
      <w:r w:rsidRPr="00614979">
        <w:rPr>
          <w:rFonts w:ascii="Courier New" w:hAnsi="Courier New" w:cs="Courier New"/>
          <w:sz w:val="18"/>
          <w:szCs w:val="18"/>
        </w:rPr>
        <w:t xml:space="preserve">           home-port failover-group</w:t>
      </w:r>
    </w:p>
    <w:p w14:paraId="4DE1BFA0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--------- ------------- --------- --------------</w:t>
      </w:r>
    </w:p>
    <w:p w14:paraId="2F3B51BF" w14:textId="68814D24" w:rsidR="00B47B18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svm237csb svm237csb_lif a0a-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2003  system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>-defined</w:t>
      </w:r>
    </w:p>
    <w:p w14:paraId="07163CDC" w14:textId="7DB259AE" w:rsidR="00B47B18" w:rsidRPr="00614979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</w:p>
    <w:p w14:paraId="3E2768F0" w14:textId="5FA5CF28" w:rsidR="00B47B18" w:rsidRPr="00614979" w:rsidRDefault="002736E5" w:rsidP="00B47B18">
      <w:pPr>
        <w:pStyle w:val="BodyText"/>
        <w:spacing w:after="0"/>
        <w:ind w:left="851"/>
        <w:rPr>
          <w:rFonts w:cs="Arial"/>
          <w:b/>
          <w:sz w:val="18"/>
          <w:szCs w:val="18"/>
        </w:rPr>
      </w:pPr>
      <w:r w:rsidRPr="00614979">
        <w:rPr>
          <w:rFonts w:cs="Arial"/>
          <w:b/>
          <w:sz w:val="18"/>
          <w:szCs w:val="18"/>
        </w:rPr>
        <w:t>Find Correct Failover Group</w:t>
      </w:r>
    </w:p>
    <w:p w14:paraId="77092897" w14:textId="77777777" w:rsidR="002736E5" w:rsidRPr="00614979" w:rsidRDefault="002736E5" w:rsidP="00B47B18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</w:p>
    <w:p w14:paraId="2F9AE6F4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eg-si-clsn-e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01::&gt;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 xml:space="preserve"> failover-groups show -port a0a-2003</w:t>
      </w:r>
    </w:p>
    <w:p w14:paraId="649AEB24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(network interface failover-groups show)</w:t>
      </w:r>
    </w:p>
    <w:p w14:paraId="263BAF61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Failover</w:t>
      </w:r>
    </w:p>
    <w:p w14:paraId="5AC3D3E9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Group               Node              Port</w:t>
      </w:r>
    </w:p>
    <w:p w14:paraId="25A569E9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------------------- ----------------- ----------</w:t>
      </w:r>
    </w:p>
    <w:p w14:paraId="55DCE86F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data-2003</w:t>
      </w:r>
    </w:p>
    <w:p w14:paraId="16CDCD88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eg-si-clsn-e01-h02</w:t>
      </w:r>
    </w:p>
    <w:p w14:paraId="7052A0C3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a0a-2003</w:t>
      </w:r>
    </w:p>
    <w:p w14:paraId="2CEE482F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eg-si-clsn-e01-l04</w:t>
      </w:r>
    </w:p>
    <w:p w14:paraId="4C5409EA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a0a-2003</w:t>
      </w:r>
    </w:p>
    <w:p w14:paraId="4F0D43DA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eg-si-clsn-e01-l03</w:t>
      </w:r>
    </w:p>
    <w:p w14:paraId="4AF0E6F9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a0a-2003</w:t>
      </w:r>
    </w:p>
    <w:p w14:paraId="16D9C410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eg-si-clsn-e01-h01</w:t>
      </w:r>
    </w:p>
    <w:p w14:paraId="3B4358FA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                                  a0a-2003</w:t>
      </w:r>
    </w:p>
    <w:p w14:paraId="5E5445A3" w14:textId="21B94D62" w:rsidR="00B47B18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  <w:r w:rsidRPr="00614979">
        <w:rPr>
          <w:rFonts w:ascii="Courier New" w:hAnsi="Courier New" w:cs="Courier New"/>
          <w:sz w:val="18"/>
          <w:szCs w:val="18"/>
        </w:rPr>
        <w:t>4 entries were displayed</w:t>
      </w:r>
      <w:r w:rsidRPr="002736E5">
        <w:rPr>
          <w:rFonts w:ascii="Courier New" w:hAnsi="Courier New" w:cs="Courier New"/>
          <w:sz w:val="16"/>
          <w:szCs w:val="16"/>
        </w:rPr>
        <w:t>.</w:t>
      </w:r>
    </w:p>
    <w:p w14:paraId="0B73CD22" w14:textId="12907457" w:rsidR="00B47B18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75147DB6" w14:textId="4772DF5F" w:rsidR="002736E5" w:rsidRPr="002736E5" w:rsidRDefault="002736E5" w:rsidP="002736E5">
      <w:pPr>
        <w:pStyle w:val="BodyText"/>
        <w:spacing w:after="0"/>
        <w:ind w:left="851"/>
        <w:rPr>
          <w:rFonts w:cs="Arial"/>
          <w:b/>
        </w:rPr>
      </w:pPr>
      <w:r>
        <w:rPr>
          <w:rFonts w:cs="Arial"/>
          <w:b/>
        </w:rPr>
        <w:t>Set</w:t>
      </w:r>
      <w:r w:rsidRPr="002736E5">
        <w:rPr>
          <w:rFonts w:cs="Arial"/>
          <w:b/>
        </w:rPr>
        <w:t xml:space="preserve"> Correct Failover Group</w:t>
      </w:r>
    </w:p>
    <w:p w14:paraId="4ACBEF64" w14:textId="3267DDD9" w:rsidR="00B47B18" w:rsidRDefault="00B47B18" w:rsidP="00B47B18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7E6999D1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eg-si-clsn-e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01::&gt;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 xml:space="preserve"> net </w:t>
      </w:r>
      <w:proofErr w:type="spellStart"/>
      <w:r w:rsidRPr="0061497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14979">
        <w:rPr>
          <w:rFonts w:ascii="Courier New" w:hAnsi="Courier New" w:cs="Courier New"/>
          <w:sz w:val="18"/>
          <w:szCs w:val="18"/>
        </w:rPr>
        <w:t xml:space="preserve"> modify -</w:t>
      </w:r>
      <w:proofErr w:type="spellStart"/>
      <w:r w:rsidRPr="00614979">
        <w:rPr>
          <w:rFonts w:ascii="Courier New" w:hAnsi="Courier New" w:cs="Courier New"/>
          <w:sz w:val="18"/>
          <w:szCs w:val="18"/>
        </w:rPr>
        <w:t>vserver</w:t>
      </w:r>
      <w:proofErr w:type="spellEnd"/>
      <w:r w:rsidRPr="00614979">
        <w:rPr>
          <w:rFonts w:ascii="Courier New" w:hAnsi="Courier New" w:cs="Courier New"/>
          <w:sz w:val="18"/>
          <w:szCs w:val="18"/>
        </w:rPr>
        <w:t xml:space="preserve"> </w:t>
      </w:r>
      <w:r w:rsidRPr="00614979">
        <w:rPr>
          <w:rFonts w:ascii="Courier New" w:hAnsi="Courier New" w:cs="Courier New"/>
          <w:sz w:val="18"/>
          <w:szCs w:val="18"/>
          <w:highlight w:val="yellow"/>
        </w:rPr>
        <w:t>svm237csb</w:t>
      </w:r>
      <w:r w:rsidRPr="00614979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614979">
        <w:rPr>
          <w:rFonts w:ascii="Courier New" w:hAnsi="Courier New" w:cs="Courier New"/>
          <w:sz w:val="18"/>
          <w:szCs w:val="18"/>
        </w:rPr>
        <w:t>lif</w:t>
      </w:r>
      <w:proofErr w:type="spellEnd"/>
      <w:r w:rsidRPr="00614979">
        <w:rPr>
          <w:rFonts w:ascii="Courier New" w:hAnsi="Courier New" w:cs="Courier New"/>
          <w:sz w:val="18"/>
          <w:szCs w:val="18"/>
        </w:rPr>
        <w:t xml:space="preserve"> svm237csb_lif -failover-group data-2003</w:t>
      </w:r>
    </w:p>
    <w:p w14:paraId="55B68BB9" w14:textId="69FF754B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(network interface 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modify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>)</w:t>
      </w:r>
    </w:p>
    <w:p w14:paraId="0843B888" w14:textId="130002D8" w:rsidR="002736E5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0279DC82" w14:textId="1623BE21" w:rsidR="002736E5" w:rsidRPr="002736E5" w:rsidRDefault="002736E5" w:rsidP="002736E5">
      <w:pPr>
        <w:pStyle w:val="BodyText"/>
        <w:spacing w:after="0"/>
        <w:ind w:left="851"/>
        <w:rPr>
          <w:rFonts w:cs="Arial"/>
          <w:b/>
        </w:rPr>
      </w:pPr>
      <w:r w:rsidRPr="002736E5">
        <w:rPr>
          <w:rFonts w:cs="Arial"/>
          <w:b/>
        </w:rPr>
        <w:t>Re-Run Script and SVM is No Longer Listed</w:t>
      </w:r>
    </w:p>
    <w:p w14:paraId="7441A3D2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</w:p>
    <w:p w14:paraId="6F174F9C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LIFS MISSING FAILOVER GROUP ASSIGNMENT:</w:t>
      </w:r>
    </w:p>
    <w:p w14:paraId="6C5602A3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VSERVER          LIF</w:t>
      </w:r>
    </w:p>
    <w:p w14:paraId="3AB027DE" w14:textId="77777777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orprod-iscsi-</w:t>
      </w:r>
      <w:proofErr w:type="gramStart"/>
      <w:r w:rsidRPr="00614979">
        <w:rPr>
          <w:rFonts w:ascii="Courier New" w:hAnsi="Courier New" w:cs="Courier New"/>
          <w:sz w:val="18"/>
          <w:szCs w:val="18"/>
        </w:rPr>
        <w:t>02  orprod</w:t>
      </w:r>
      <w:proofErr w:type="gramEnd"/>
      <w:r w:rsidRPr="00614979">
        <w:rPr>
          <w:rFonts w:ascii="Courier New" w:hAnsi="Courier New" w:cs="Courier New"/>
          <w:sz w:val="18"/>
          <w:szCs w:val="18"/>
        </w:rPr>
        <w:t>-iscsi-02-mgmt-lif01</w:t>
      </w:r>
    </w:p>
    <w:p w14:paraId="29791A70" w14:textId="2D759273" w:rsidR="002736E5" w:rsidRPr="00614979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svm123def        svm123def_lif</w:t>
      </w:r>
    </w:p>
    <w:p w14:paraId="1280179A" w14:textId="2276B55A" w:rsidR="002736E5" w:rsidRDefault="002736E5" w:rsidP="002736E5">
      <w:pPr>
        <w:pStyle w:val="BodyText"/>
        <w:spacing w:after="0"/>
        <w:ind w:left="851"/>
        <w:rPr>
          <w:rFonts w:ascii="Courier New" w:hAnsi="Courier New" w:cs="Courier New"/>
          <w:sz w:val="16"/>
          <w:szCs w:val="16"/>
        </w:rPr>
      </w:pPr>
    </w:p>
    <w:p w14:paraId="63CBE0C0" w14:textId="77777777" w:rsidR="00614979" w:rsidRDefault="00614979">
      <w:pPr>
        <w:rPr>
          <w:rFonts w:ascii="Arial" w:eastAsia="MS Mincho" w:hAnsi="Arial" w:cs="Arial"/>
          <w:b/>
          <w:sz w:val="20"/>
          <w:szCs w:val="20"/>
        </w:rPr>
      </w:pPr>
      <w:r>
        <w:rPr>
          <w:rFonts w:cs="Arial"/>
          <w:b/>
        </w:rPr>
        <w:br w:type="page"/>
      </w:r>
    </w:p>
    <w:p w14:paraId="3F17FA50" w14:textId="29740AB7" w:rsidR="002736E5" w:rsidRDefault="002736E5" w:rsidP="002736E5">
      <w:pPr>
        <w:pStyle w:val="BodyText"/>
        <w:spacing w:after="0"/>
        <w:ind w:left="851"/>
        <w:rPr>
          <w:rFonts w:cs="Arial"/>
          <w:b/>
        </w:rPr>
      </w:pPr>
      <w:r w:rsidRPr="00023048">
        <w:rPr>
          <w:rFonts w:cs="Arial"/>
          <w:b/>
        </w:rPr>
        <w:lastRenderedPageBreak/>
        <w:t xml:space="preserve">Repeat These Steps </w:t>
      </w:r>
      <w:proofErr w:type="gramStart"/>
      <w:r w:rsidRPr="00023048">
        <w:rPr>
          <w:rFonts w:cs="Arial"/>
          <w:b/>
        </w:rPr>
        <w:t>For</w:t>
      </w:r>
      <w:proofErr w:type="gramEnd"/>
      <w:r w:rsidRPr="00023048">
        <w:rPr>
          <w:rFonts w:cs="Arial"/>
          <w:b/>
        </w:rPr>
        <w:t xml:space="preserve"> All SVMs Listed</w:t>
      </w:r>
      <w:r w:rsidR="00614979">
        <w:rPr>
          <w:rFonts w:cs="Arial"/>
          <w:b/>
        </w:rPr>
        <w:t xml:space="preserve"> Then Re-Run Script</w:t>
      </w:r>
    </w:p>
    <w:p w14:paraId="66A61CF4" w14:textId="77777777" w:rsidR="00614979" w:rsidRDefault="00614979" w:rsidP="002736E5">
      <w:pPr>
        <w:pStyle w:val="BodyText"/>
        <w:spacing w:after="0"/>
        <w:ind w:left="851"/>
        <w:rPr>
          <w:rFonts w:cs="Arial"/>
          <w:b/>
        </w:rPr>
      </w:pPr>
    </w:p>
    <w:p w14:paraId="7B6DF050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The following configuration issues were identified:</w:t>
      </w:r>
    </w:p>
    <w:p w14:paraId="43A93548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===================================================</w:t>
      </w:r>
    </w:p>
    <w:p w14:paraId="4D6DEDB0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</w:p>
    <w:p w14:paraId="0D444D4F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MISSING FAILOVER GROUPS:</w:t>
      </w:r>
    </w:p>
    <w:p w14:paraId="10569769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Create failover group 'data-2001'.</w:t>
      </w:r>
    </w:p>
    <w:p w14:paraId="64FB4419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</w:p>
    <w:p w14:paraId="167072B0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MISSING FAILOVER GROUP PORT MEMBERS:</w:t>
      </w:r>
    </w:p>
    <w:p w14:paraId="72EC8A39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FAILOVER_GROUP   NODE         PORT</w:t>
      </w:r>
    </w:p>
    <w:p w14:paraId="777FA710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</w:p>
    <w:p w14:paraId="7739027A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FAILOVER GROUPS MISSING MEMBERSHIP FROM ALL NODES:</w:t>
      </w:r>
    </w:p>
    <w:p w14:paraId="6120F14A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FAILOVER_GROUP   MISSING_NODE</w:t>
      </w:r>
    </w:p>
    <w:p w14:paraId="47D57E2C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</w:p>
    <w:p w14:paraId="6456331A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FAILOVER GROUP PORT MTU MISMATCH:</w:t>
      </w:r>
    </w:p>
    <w:p w14:paraId="59F35378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FAILOVER_GROUP   NODE                 PORT       MTU</w:t>
      </w:r>
    </w:p>
    <w:p w14:paraId="66D6196E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</w:p>
    <w:p w14:paraId="3E9A6DF3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PORTS THAT ARE PART OF MORE THAN ONE FAILOVER GROUP:</w:t>
      </w:r>
    </w:p>
    <w:p w14:paraId="4578C6B6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NODE             PORT</w:t>
      </w:r>
    </w:p>
    <w:p w14:paraId="456C203D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</w:p>
    <w:p w14:paraId="601DA21E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>LIFS MISSING FAILOVER GROUP ASSIGNMENT:</w:t>
      </w:r>
    </w:p>
    <w:p w14:paraId="6BE1508E" w14:textId="77777777" w:rsidR="00614979" w:rsidRPr="00614979" w:rsidRDefault="00614979" w:rsidP="00614979">
      <w:pPr>
        <w:pStyle w:val="BodyText"/>
        <w:spacing w:after="0"/>
        <w:ind w:left="851"/>
        <w:rPr>
          <w:rFonts w:ascii="Courier New" w:hAnsi="Courier New" w:cs="Courier New"/>
          <w:sz w:val="18"/>
          <w:szCs w:val="18"/>
        </w:rPr>
      </w:pPr>
      <w:r w:rsidRPr="00614979">
        <w:rPr>
          <w:rFonts w:ascii="Courier New" w:hAnsi="Courier New" w:cs="Courier New"/>
          <w:sz w:val="18"/>
          <w:szCs w:val="18"/>
        </w:rPr>
        <w:t xml:space="preserve">    VSERVER          LIF</w:t>
      </w:r>
    </w:p>
    <w:p w14:paraId="2F8B767D" w14:textId="72541CFD" w:rsidR="001D53AE" w:rsidRDefault="001D53AE" w:rsidP="00743A75">
      <w:pPr>
        <w:pStyle w:val="Heading3"/>
        <w:rPr>
          <w:rStyle w:val="Strong"/>
          <w:rFonts w:cs="Arial"/>
          <w:b/>
        </w:rPr>
      </w:pPr>
      <w:bookmarkStart w:id="44" w:name="_Toc479253910"/>
      <w:r>
        <w:rPr>
          <w:rStyle w:val="Strong"/>
          <w:rFonts w:cs="Arial"/>
          <w:b/>
        </w:rPr>
        <w:t xml:space="preserve">Check </w:t>
      </w:r>
      <w:proofErr w:type="gramStart"/>
      <w:r>
        <w:rPr>
          <w:rStyle w:val="Strong"/>
          <w:rFonts w:cs="Arial"/>
          <w:b/>
        </w:rPr>
        <w:t>For</w:t>
      </w:r>
      <w:proofErr w:type="gramEnd"/>
      <w:r>
        <w:rPr>
          <w:rStyle w:val="Strong"/>
          <w:rFonts w:cs="Arial"/>
          <w:b/>
        </w:rPr>
        <w:t xml:space="preserve"> Hardware Issues</w:t>
      </w:r>
      <w:bookmarkEnd w:id="44"/>
    </w:p>
    <w:p w14:paraId="144D6850" w14:textId="77777777" w:rsidR="001D53AE" w:rsidRDefault="001D53AE" w:rsidP="001D53AE">
      <w:pPr>
        <w:pStyle w:val="BodyText"/>
        <w:ind w:left="900"/>
        <w:rPr>
          <w:lang w:val="en-US"/>
        </w:rPr>
      </w:pPr>
      <w:r>
        <w:rPr>
          <w:lang w:val="en-US"/>
        </w:rPr>
        <w:t>Check for disk failures, shelf issues etc.</w:t>
      </w:r>
    </w:p>
    <w:p w14:paraId="78A782CD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06EB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*&gt; </w:t>
      </w: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env</w:t>
      </w:r>
      <w:proofErr w:type="spellEnd"/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sensors show</w:t>
      </w:r>
    </w:p>
    <w:p w14:paraId="4D51E616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(system node environment sensors show)</w:t>
      </w:r>
    </w:p>
    <w:p w14:paraId="59F4BE52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Node Sensor                 State Value/Units </w:t>
      </w: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Crit</w:t>
      </w:r>
      <w:proofErr w:type="spellEnd"/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-Low Warn-Low Warn-Hi </w:t>
      </w: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Crit</w:t>
      </w:r>
      <w:proofErr w:type="spellEnd"/>
      <w:r w:rsidRPr="007306EB">
        <w:rPr>
          <w:rFonts w:ascii="Courier New" w:hAnsi="Courier New" w:cs="Courier New"/>
          <w:sz w:val="18"/>
          <w:szCs w:val="18"/>
          <w:lang w:val="en-US"/>
        </w:rPr>
        <w:t>-Hi</w:t>
      </w:r>
    </w:p>
    <w:p w14:paraId="1D3631F3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---- --------------------- ------ ----------- -------- -------- ------- -------</w:t>
      </w:r>
    </w:p>
    <w:p w14:paraId="4326E8C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eg-si-clsn-e01-h01</w:t>
      </w:r>
    </w:p>
    <w:p w14:paraId="46BE0326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Fan1                  normal</w:t>
      </w:r>
    </w:p>
    <w:p w14:paraId="028B9A41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GOOD</w:t>
      </w:r>
    </w:p>
    <w:p w14:paraId="40A97419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Fan2                  normal</w:t>
      </w:r>
    </w:p>
    <w:p w14:paraId="3FD7BDAC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GOOD</w:t>
      </w:r>
    </w:p>
    <w:p w14:paraId="5294511D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Fan3                  normal</w:t>
      </w:r>
    </w:p>
    <w:p w14:paraId="1EF8B960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GOOD</w:t>
      </w:r>
    </w:p>
    <w:p w14:paraId="46EC6AAC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PSU1                  normal</w:t>
      </w:r>
    </w:p>
    <w:p w14:paraId="76C5174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GOOD</w:t>
      </w:r>
    </w:p>
    <w:p w14:paraId="021C0ED7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PSU2                  normal</w:t>
      </w:r>
    </w:p>
    <w:p w14:paraId="0971F931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GOOD</w:t>
      </w:r>
    </w:p>
    <w:p w14:paraId="74719149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CPU0 Temp Margin      normal</w:t>
      </w:r>
    </w:p>
    <w:p w14:paraId="43DF8F1A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-63 C          -        -      -5       0</w:t>
      </w:r>
    </w:p>
    <w:p w14:paraId="7281B13C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In Flow Temp          normal</w:t>
      </w:r>
    </w:p>
    <w:p w14:paraId="74792E00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28 C          0       10      50      56</w:t>
      </w:r>
    </w:p>
    <w:p w14:paraId="67E6A2B8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Out Flow Temp         normal</w:t>
      </w:r>
    </w:p>
    <w:p w14:paraId="15FD5C44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42 C          0       10      64      71</w:t>
      </w:r>
    </w:p>
    <w:p w14:paraId="33C95400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PCI </w:t>
      </w: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Riser_R</w:t>
      </w:r>
      <w:proofErr w:type="spellEnd"/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Temp      normal</w:t>
      </w:r>
    </w:p>
    <w:p w14:paraId="4DA85FC9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31 C          0       10      49      57</w:t>
      </w:r>
    </w:p>
    <w:p w14:paraId="4F6F8F6A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Smart Bat Temp        normal</w:t>
      </w:r>
    </w:p>
    <w:p w14:paraId="05DDB6D8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36 C          0       10      58      65</w:t>
      </w:r>
    </w:p>
    <w:p w14:paraId="25BC2E13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CPU0 Error            normal</w:t>
      </w:r>
    </w:p>
    <w:p w14:paraId="3F404BD2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NORMAL</w:t>
      </w:r>
    </w:p>
    <w:p w14:paraId="20A9849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CPU0 </w:t>
      </w: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Therm</w:t>
      </w:r>
      <w:proofErr w:type="spellEnd"/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Trip       normal</w:t>
      </w:r>
    </w:p>
    <w:p w14:paraId="22516642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NORMAL</w:t>
      </w:r>
    </w:p>
    <w:p w14:paraId="27CCC90C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CPU0 Hot              normal</w:t>
      </w:r>
    </w:p>
    <w:p w14:paraId="76498761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NORMAL</w:t>
      </w:r>
    </w:p>
    <w:p w14:paraId="7DDB9303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Memory0 Hot           normal</w:t>
      </w:r>
    </w:p>
    <w:p w14:paraId="6BA3E72D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NORMAL</w:t>
      </w:r>
    </w:p>
    <w:p w14:paraId="09E8AAC1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PCH Hot               normal</w:t>
      </w:r>
    </w:p>
    <w:p w14:paraId="3DEB55E7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NORMAL</w:t>
      </w:r>
    </w:p>
    <w:p w14:paraId="084B43B5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P5V STBY              normal</w:t>
      </w:r>
    </w:p>
    <w:p w14:paraId="4A71207D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5002 mV      4245     4343    5660    5807</w:t>
      </w:r>
    </w:p>
    <w:p w14:paraId="70F83BEA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P3.3V STBY            normal</w:t>
      </w:r>
    </w:p>
    <w:p w14:paraId="7E1F7E69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3312 mV      2960     3040    3568    3664</w:t>
      </w:r>
    </w:p>
    <w:p w14:paraId="19416C78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P1.8V STBY            normal</w:t>
      </w:r>
    </w:p>
    <w:p w14:paraId="7DEB07D7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1794 mV      1629     1658    1949    1969</w:t>
      </w:r>
    </w:p>
    <w:p w14:paraId="3C98B18D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P1.2V STBY            normal</w:t>
      </w:r>
    </w:p>
    <w:p w14:paraId="48E03E2C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1193 mV      1086     1105    1299    1319</w:t>
      </w:r>
    </w:p>
    <w:p w14:paraId="5DBDF08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P0.9V STBY            normal</w:t>
      </w:r>
    </w:p>
    <w:p w14:paraId="5AC257D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882 mV       805      853     950     999</w:t>
      </w:r>
    </w:p>
    <w:p w14:paraId="6CB1C925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P5V                   normal</w:t>
      </w:r>
    </w:p>
    <w:p w14:paraId="7B7E870D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5026 mV      4245     4343    5660    5807</w:t>
      </w:r>
    </w:p>
    <w:p w14:paraId="400FEC3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P3.3V                 normal</w:t>
      </w:r>
    </w:p>
    <w:p w14:paraId="3DE6DD5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3280 mV      2960     3040    3568    3664</w:t>
      </w:r>
    </w:p>
    <w:p w14:paraId="5CC726A1" w14:textId="77777777" w:rsid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Press &lt;space&gt; to page down, &lt;return&gt; for next line, or 'q' to quit...</w:t>
      </w:r>
    </w:p>
    <w:p w14:paraId="5F21D344" w14:textId="77777777" w:rsid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2FB2BD4F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06EB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7306EB">
        <w:rPr>
          <w:rFonts w:ascii="Courier New" w:hAnsi="Courier New" w:cs="Courier New"/>
          <w:sz w:val="18"/>
          <w:szCs w:val="18"/>
          <w:lang w:val="en-US"/>
        </w:rPr>
        <w:t>*&gt; environment show</w:t>
      </w:r>
    </w:p>
    <w:p w14:paraId="77153EDC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(system health controller environment show)</w:t>
      </w:r>
    </w:p>
    <w:p w14:paraId="051982D9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Node               FRU Name                       State</w:t>
      </w:r>
    </w:p>
    <w:p w14:paraId="3EBD7B4D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------------------ ------------------------------ -----------</w:t>
      </w:r>
    </w:p>
    <w:p w14:paraId="063002DB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eg-si-clsn-e01-h01 Fan1                           GOOD</w:t>
      </w:r>
    </w:p>
    <w:p w14:paraId="7AEA42C7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eg-si-clsn-e01-h01 Fan2                           GOOD</w:t>
      </w:r>
    </w:p>
    <w:p w14:paraId="0810C77B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eg-si-clsn-e01-h01 Fan3                           GOOD</w:t>
      </w:r>
    </w:p>
    <w:p w14:paraId="06C15E7A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eg-si-clsn-e01-h01 PSU1                           GOOD</w:t>
      </w:r>
    </w:p>
    <w:p w14:paraId="435228EA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eg-si-clsn-e01-h01 PSU2                           GOOD</w:t>
      </w:r>
    </w:p>
    <w:p w14:paraId="41F8747F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eg-si-clsn-e01-h02 Fan1                           GOOD</w:t>
      </w:r>
    </w:p>
    <w:p w14:paraId="7399FDA8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eg-si-clsn-e01-h02 Fan3                           GOOD</w:t>
      </w:r>
    </w:p>
    <w:p w14:paraId="75A507D8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eg-si-clsn-e01-h02 Fan2                           GOOD</w:t>
      </w:r>
    </w:p>
    <w:p w14:paraId="572AE660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eg-si-clsn-e01-h02 PSU1                           GOOD</w:t>
      </w:r>
    </w:p>
    <w:p w14:paraId="23D4C2EC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eg-si-clsn-e01-h02 PSU2                           GOOD</w:t>
      </w:r>
    </w:p>
    <w:p w14:paraId="3446AD9A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eg-si-clsn-e01-l03 PSU1                           GOOD</w:t>
      </w:r>
    </w:p>
    <w:p w14:paraId="167ECCE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eg-si-clsn-e01-l03 PSU2                           GOOD</w:t>
      </w:r>
    </w:p>
    <w:p w14:paraId="19889417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eg-si-clsn-e01-l03 Fan1                           GOOD</w:t>
      </w:r>
    </w:p>
    <w:p w14:paraId="27A5F0BA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eg-si-clsn-e01-l03 Fan3                           GOOD</w:t>
      </w:r>
    </w:p>
    <w:p w14:paraId="2410D628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eg-si-clsn-e01-l03 Fan2                           GOOD</w:t>
      </w:r>
    </w:p>
    <w:p w14:paraId="34F4740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eg-si-clsn-e01-l04 PSU1                           GOOD</w:t>
      </w:r>
    </w:p>
    <w:p w14:paraId="2115076B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eg-si-clsn-e01-l04 PSU2                           GOOD</w:t>
      </w:r>
    </w:p>
    <w:p w14:paraId="3ECA4E8A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eg-si-clsn-e01-l04 Fan3                           GOOD</w:t>
      </w:r>
    </w:p>
    <w:p w14:paraId="7233E696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eg-si-clsn-e01-l04 Fan2                           GOOD</w:t>
      </w:r>
    </w:p>
    <w:p w14:paraId="4C21FC42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eg-si-clsn-e01-l04 Fan1                           GOOD</w:t>
      </w:r>
    </w:p>
    <w:p w14:paraId="4ED73BE1" w14:textId="77777777" w:rsid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20 entries were displayed.</w:t>
      </w:r>
    </w:p>
    <w:p w14:paraId="322100A7" w14:textId="77777777" w:rsid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3722DF4F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06EB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7306EB">
        <w:rPr>
          <w:rFonts w:ascii="Courier New" w:hAnsi="Courier New" w:cs="Courier New"/>
          <w:sz w:val="18"/>
          <w:szCs w:val="18"/>
          <w:lang w:val="en-US"/>
        </w:rPr>
        <w:t>*&gt; disk show -broken</w:t>
      </w:r>
    </w:p>
    <w:p w14:paraId="4FDDAEF8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Original Owner: eg-si-clsn-e01-h02</w:t>
      </w:r>
    </w:p>
    <w:p w14:paraId="068E2EB3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Checksum Compatibility: block</w:t>
      </w:r>
    </w:p>
    <w:p w14:paraId="17A22AE6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Usable Physical</w:t>
      </w:r>
    </w:p>
    <w:p w14:paraId="435470ED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Disk            Outage Reason HA Shelf Bay Chan   </w:t>
      </w:r>
      <w:proofErr w:type="gramStart"/>
      <w:r w:rsidRPr="007306EB">
        <w:rPr>
          <w:rFonts w:ascii="Courier New" w:hAnsi="Courier New" w:cs="Courier New"/>
          <w:sz w:val="18"/>
          <w:szCs w:val="18"/>
          <w:lang w:val="en-US"/>
        </w:rPr>
        <w:t>Pool  Type</w:t>
      </w:r>
      <w:proofErr w:type="gramEnd"/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RPM     Size     </w:t>
      </w: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Size</w:t>
      </w:r>
      <w:proofErr w:type="spellEnd"/>
    </w:p>
    <w:p w14:paraId="197D16DB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--------------- ------------- ------------ ---- ------ ----- ------ -------- --------</w:t>
      </w:r>
    </w:p>
    <w:p w14:paraId="6EE29278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eg-si-clsn-e01-h02:0c.20.4</w:t>
      </w:r>
    </w:p>
    <w:p w14:paraId="0519E74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not responding</w:t>
      </w:r>
    </w:p>
    <w:p w14:paraId="4DCB496B" w14:textId="77777777" w:rsid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0c    20   4    B FAILED   SAS  </w:t>
      </w:r>
      <w:proofErr w:type="gramStart"/>
      <w:r w:rsidRPr="007306EB">
        <w:rPr>
          <w:rFonts w:ascii="Courier New" w:hAnsi="Courier New" w:cs="Courier New"/>
          <w:sz w:val="18"/>
          <w:szCs w:val="18"/>
          <w:lang w:val="en-US"/>
        </w:rPr>
        <w:t>10000  546</w:t>
      </w:r>
      <w:proofErr w:type="gramEnd"/>
      <w:r w:rsidRPr="007306EB">
        <w:rPr>
          <w:rFonts w:ascii="Courier New" w:hAnsi="Courier New" w:cs="Courier New"/>
          <w:sz w:val="18"/>
          <w:szCs w:val="18"/>
          <w:lang w:val="en-US"/>
        </w:rPr>
        <w:t>.9GB  558.9GB</w:t>
      </w:r>
    </w:p>
    <w:p w14:paraId="0ACC5C8D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5D07360F" w14:textId="77777777" w:rsidR="008A3A38" w:rsidRDefault="008A3A38" w:rsidP="00743A75">
      <w:pPr>
        <w:pStyle w:val="Heading3"/>
        <w:rPr>
          <w:rStyle w:val="Strong"/>
          <w:rFonts w:cs="Arial"/>
          <w:b/>
        </w:rPr>
      </w:pPr>
      <w:bookmarkStart w:id="45" w:name="_Toc479253911"/>
      <w:r>
        <w:rPr>
          <w:rStyle w:val="Strong"/>
          <w:rFonts w:cs="Arial"/>
          <w:b/>
        </w:rPr>
        <w:t>Check DNS Servers</w:t>
      </w:r>
      <w:bookmarkEnd w:id="45"/>
    </w:p>
    <w:p w14:paraId="78B1B70F" w14:textId="77777777" w:rsidR="008A3A38" w:rsidRPr="008A3A38" w:rsidRDefault="008A3A38" w:rsidP="008A3A38">
      <w:pPr>
        <w:pStyle w:val="BodyText"/>
        <w:ind w:left="900"/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vservers</w:t>
      </w:r>
      <w:proofErr w:type="spellEnd"/>
      <w:r>
        <w:rPr>
          <w:lang w:val="en-US"/>
        </w:rPr>
        <w:t xml:space="preserve"> must have DNS configured and be able to contact those DNS servers prior to upgrade.</w:t>
      </w:r>
    </w:p>
    <w:p w14:paraId="54C8C3F1" w14:textId="77777777" w:rsidR="00B50685" w:rsidRDefault="00B50685" w:rsidP="00743A75">
      <w:pPr>
        <w:pStyle w:val="Heading3"/>
        <w:rPr>
          <w:rStyle w:val="Strong"/>
          <w:rFonts w:cs="Arial"/>
          <w:b/>
        </w:rPr>
      </w:pPr>
      <w:bookmarkStart w:id="46" w:name="_Toc479253912"/>
      <w:r>
        <w:rPr>
          <w:rStyle w:val="Strong"/>
          <w:rFonts w:cs="Arial"/>
          <w:b/>
        </w:rPr>
        <w:t>Reboot Service Processors</w:t>
      </w:r>
      <w:bookmarkEnd w:id="46"/>
    </w:p>
    <w:p w14:paraId="3511DA61" w14:textId="77777777" w:rsidR="00B50685" w:rsidRDefault="00B50685" w:rsidP="00B50685">
      <w:pPr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is a bug that causes the SP to reboot the node if a certain number of days’ uptime is reached. Prior to upgrade reboot both SPs as a precautionary measure. </w:t>
      </w:r>
      <w:r w:rsidRPr="00A25B40">
        <w:rPr>
          <w:rFonts w:ascii="Arial" w:hAnsi="Arial" w:cs="Arial"/>
          <w:b/>
          <w:color w:val="FF0000"/>
          <w:sz w:val="20"/>
          <w:szCs w:val="20"/>
        </w:rPr>
        <w:t>Once rebooted check both are accessible</w:t>
      </w:r>
      <w:r>
        <w:rPr>
          <w:rFonts w:ascii="Arial" w:hAnsi="Arial" w:cs="Arial"/>
          <w:sz w:val="20"/>
          <w:szCs w:val="20"/>
        </w:rPr>
        <w:t>.</w:t>
      </w:r>
    </w:p>
    <w:p w14:paraId="08F38F50" w14:textId="77777777" w:rsidR="00B50685" w:rsidRDefault="00B50685" w:rsidP="00B50685">
      <w:pPr>
        <w:ind w:left="851"/>
        <w:rPr>
          <w:rFonts w:ascii="Arial" w:hAnsi="Arial" w:cs="Arial"/>
          <w:sz w:val="20"/>
          <w:szCs w:val="20"/>
        </w:rPr>
      </w:pPr>
    </w:p>
    <w:p w14:paraId="02CD9BE6" w14:textId="77777777" w:rsidR="00B50685" w:rsidRPr="00B50685" w:rsidRDefault="00B50685" w:rsidP="00B50685">
      <w:pPr>
        <w:ind w:left="851"/>
        <w:rPr>
          <w:rFonts w:ascii="Courier New" w:hAnsi="Courier New" w:cs="Courier New"/>
          <w:sz w:val="18"/>
          <w:szCs w:val="18"/>
        </w:rPr>
      </w:pPr>
      <w:proofErr w:type="gramStart"/>
      <w:r w:rsidRPr="00B50685">
        <w:rPr>
          <w:rFonts w:ascii="Courier New" w:hAnsi="Courier New" w:cs="Courier New"/>
          <w:sz w:val="18"/>
          <w:szCs w:val="18"/>
        </w:rPr>
        <w:t>::&gt;</w:t>
      </w:r>
      <w:proofErr w:type="gramEnd"/>
      <w:r w:rsidRPr="00B50685">
        <w:rPr>
          <w:rFonts w:ascii="Courier New" w:hAnsi="Courier New" w:cs="Courier New"/>
          <w:sz w:val="18"/>
          <w:szCs w:val="18"/>
        </w:rPr>
        <w:t xml:space="preserve"> system node service-processor reboot-</w:t>
      </w:r>
      <w:proofErr w:type="spellStart"/>
      <w:r w:rsidRPr="00B50685">
        <w:rPr>
          <w:rFonts w:ascii="Courier New" w:hAnsi="Courier New" w:cs="Courier New"/>
          <w:sz w:val="18"/>
          <w:szCs w:val="18"/>
        </w:rPr>
        <w:t>sp</w:t>
      </w:r>
      <w:proofErr w:type="spellEnd"/>
      <w:r w:rsidRPr="00B50685">
        <w:rPr>
          <w:rFonts w:ascii="Courier New" w:hAnsi="Courier New" w:cs="Courier New"/>
          <w:sz w:val="18"/>
          <w:szCs w:val="18"/>
        </w:rPr>
        <w:t xml:space="preserve"> -node *</w:t>
      </w:r>
    </w:p>
    <w:p w14:paraId="24E283FF" w14:textId="77777777" w:rsidR="00B50685" w:rsidRPr="00B50685" w:rsidRDefault="00B50685" w:rsidP="00B50685">
      <w:pPr>
        <w:ind w:left="851"/>
        <w:rPr>
          <w:rFonts w:ascii="Courier New" w:hAnsi="Courier New" w:cs="Courier New"/>
          <w:sz w:val="18"/>
          <w:szCs w:val="18"/>
        </w:rPr>
      </w:pPr>
    </w:p>
    <w:p w14:paraId="20EEA562" w14:textId="77777777" w:rsidR="00B50685" w:rsidRPr="00B50685" w:rsidRDefault="00B50685" w:rsidP="00B50685">
      <w:pPr>
        <w:ind w:left="851"/>
        <w:rPr>
          <w:rFonts w:ascii="Courier New" w:hAnsi="Courier New" w:cs="Courier New"/>
          <w:sz w:val="18"/>
          <w:szCs w:val="18"/>
        </w:rPr>
      </w:pPr>
      <w:r w:rsidRPr="00B50685">
        <w:rPr>
          <w:rFonts w:ascii="Courier New" w:hAnsi="Courier New" w:cs="Courier New"/>
          <w:sz w:val="18"/>
          <w:szCs w:val="18"/>
        </w:rPr>
        <w:t>Note: If your console connection is through the SP, it will be disconnected.</w:t>
      </w:r>
    </w:p>
    <w:p w14:paraId="7E4B5F9D" w14:textId="77777777" w:rsidR="00B50685" w:rsidRPr="00B50685" w:rsidRDefault="00B50685" w:rsidP="00B50685">
      <w:pPr>
        <w:ind w:left="851"/>
        <w:rPr>
          <w:rFonts w:ascii="Courier New" w:hAnsi="Courier New" w:cs="Courier New"/>
          <w:sz w:val="18"/>
          <w:szCs w:val="18"/>
        </w:rPr>
      </w:pPr>
      <w:r w:rsidRPr="00B50685">
        <w:rPr>
          <w:rFonts w:ascii="Courier New" w:hAnsi="Courier New" w:cs="Courier New"/>
          <w:sz w:val="18"/>
          <w:szCs w:val="18"/>
        </w:rPr>
        <w:t xml:space="preserve">      Do you want to reboot the </w:t>
      </w:r>
      <w:proofErr w:type="gramStart"/>
      <w:r w:rsidRPr="00B50685">
        <w:rPr>
          <w:rFonts w:ascii="Courier New" w:hAnsi="Courier New" w:cs="Courier New"/>
          <w:sz w:val="18"/>
          <w:szCs w:val="18"/>
        </w:rPr>
        <w:t>SP ?</w:t>
      </w:r>
      <w:proofErr w:type="gramEnd"/>
      <w:r w:rsidRPr="00B50685">
        <w:rPr>
          <w:rFonts w:ascii="Courier New" w:hAnsi="Courier New" w:cs="Courier New"/>
          <w:sz w:val="18"/>
          <w:szCs w:val="18"/>
        </w:rPr>
        <w:t xml:space="preserve"> {</w:t>
      </w:r>
      <w:proofErr w:type="spellStart"/>
      <w:r w:rsidRPr="00B50685">
        <w:rPr>
          <w:rFonts w:ascii="Courier New" w:hAnsi="Courier New" w:cs="Courier New"/>
          <w:sz w:val="18"/>
          <w:szCs w:val="18"/>
        </w:rPr>
        <w:t>y|n</w:t>
      </w:r>
      <w:proofErr w:type="spellEnd"/>
      <w:r w:rsidRPr="00B50685">
        <w:rPr>
          <w:rFonts w:ascii="Courier New" w:hAnsi="Courier New" w:cs="Courier New"/>
          <w:sz w:val="18"/>
          <w:szCs w:val="18"/>
        </w:rPr>
        <w:t>}: y</w:t>
      </w:r>
    </w:p>
    <w:p w14:paraId="2CA00106" w14:textId="77777777" w:rsidR="00B50685" w:rsidRPr="00B50685" w:rsidRDefault="00B50685" w:rsidP="00B50685">
      <w:pPr>
        <w:ind w:left="851"/>
        <w:rPr>
          <w:rFonts w:ascii="Courier New" w:hAnsi="Courier New" w:cs="Courier New"/>
          <w:sz w:val="18"/>
          <w:szCs w:val="18"/>
        </w:rPr>
      </w:pPr>
      <w:r w:rsidRPr="00B50685">
        <w:rPr>
          <w:rFonts w:ascii="Courier New" w:hAnsi="Courier New" w:cs="Courier New"/>
          <w:sz w:val="18"/>
          <w:szCs w:val="18"/>
        </w:rPr>
        <w:t>4 entries were acted on.</w:t>
      </w:r>
    </w:p>
    <w:p w14:paraId="115407BE" w14:textId="77777777" w:rsidR="00A17763" w:rsidRDefault="00E91B36" w:rsidP="00743A75">
      <w:pPr>
        <w:pStyle w:val="Heading3"/>
        <w:rPr>
          <w:rStyle w:val="Strong"/>
          <w:rFonts w:cs="Arial"/>
          <w:b/>
        </w:rPr>
      </w:pPr>
      <w:bookmarkStart w:id="47" w:name="_Toc479253913"/>
      <w:r>
        <w:rPr>
          <w:rStyle w:val="Strong"/>
          <w:rFonts w:cs="Arial"/>
          <w:b/>
        </w:rPr>
        <w:lastRenderedPageBreak/>
        <w:t xml:space="preserve">Generate </w:t>
      </w:r>
      <w:proofErr w:type="gramStart"/>
      <w:r>
        <w:rPr>
          <w:rStyle w:val="Strong"/>
          <w:rFonts w:cs="Arial"/>
          <w:b/>
        </w:rPr>
        <w:t>An</w:t>
      </w:r>
      <w:proofErr w:type="gramEnd"/>
      <w:r>
        <w:rPr>
          <w:rStyle w:val="Strong"/>
          <w:rFonts w:cs="Arial"/>
          <w:b/>
        </w:rPr>
        <w:t xml:space="preserve"> Upgrade Advisor</w:t>
      </w:r>
      <w:bookmarkEnd w:id="47"/>
    </w:p>
    <w:p w14:paraId="5FB9BF37" w14:textId="77777777" w:rsidR="00A17763" w:rsidRPr="00671C69" w:rsidRDefault="00671C69" w:rsidP="00671C69">
      <w:pPr>
        <w:ind w:left="851"/>
        <w:rPr>
          <w:rFonts w:ascii="Arial" w:hAnsi="Arial" w:cs="Arial"/>
          <w:sz w:val="20"/>
          <w:szCs w:val="20"/>
        </w:rPr>
      </w:pPr>
      <w:r w:rsidRPr="00671C69">
        <w:rPr>
          <w:rFonts w:ascii="Arial" w:hAnsi="Arial" w:cs="Arial"/>
          <w:sz w:val="20"/>
          <w:szCs w:val="20"/>
        </w:rPr>
        <w:t>Upgrade advisors are based off ASUP data so once all issues are resolved with failover groups and interfaces please generate a new ASUP.</w:t>
      </w:r>
    </w:p>
    <w:p w14:paraId="73E98DD9" w14:textId="77777777" w:rsidR="00671C69" w:rsidRDefault="00671C69" w:rsidP="00671C69">
      <w:pPr>
        <w:ind w:left="851"/>
      </w:pPr>
    </w:p>
    <w:p w14:paraId="61F3BB1C" w14:textId="77777777" w:rsidR="00671C69" w:rsidRPr="00932FB4" w:rsidRDefault="00671C69" w:rsidP="00671C69">
      <w:pPr>
        <w:ind w:left="851"/>
        <w:rPr>
          <w:rFonts w:ascii="Arial" w:hAnsi="Arial" w:cs="Arial"/>
          <w:b/>
          <w:sz w:val="20"/>
          <w:szCs w:val="20"/>
          <w:u w:val="single"/>
        </w:rPr>
      </w:pPr>
      <w:r w:rsidRPr="00932FB4">
        <w:rPr>
          <w:rFonts w:ascii="Arial" w:hAnsi="Arial" w:cs="Arial"/>
          <w:b/>
          <w:sz w:val="20"/>
          <w:szCs w:val="20"/>
          <w:u w:val="single"/>
        </w:rPr>
        <w:t>Example</w:t>
      </w:r>
    </w:p>
    <w:p w14:paraId="5E5E15FC" w14:textId="77777777" w:rsidR="00671C69" w:rsidRDefault="00671C69" w:rsidP="00671C69">
      <w:pPr>
        <w:ind w:left="851"/>
        <w:rPr>
          <w:rFonts w:ascii="Courier New" w:hAnsi="Courier New" w:cs="Courier New"/>
          <w:sz w:val="18"/>
          <w:szCs w:val="18"/>
        </w:rPr>
      </w:pPr>
      <w:proofErr w:type="gramStart"/>
      <w:r w:rsidRPr="00671C69">
        <w:rPr>
          <w:rFonts w:ascii="Courier New" w:hAnsi="Courier New" w:cs="Courier New"/>
          <w:sz w:val="18"/>
          <w:szCs w:val="18"/>
        </w:rPr>
        <w:t>::&gt;</w:t>
      </w:r>
      <w:proofErr w:type="gramEnd"/>
      <w:r w:rsidRPr="00671C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C69">
        <w:rPr>
          <w:rFonts w:ascii="Courier New" w:hAnsi="Courier New" w:cs="Courier New"/>
          <w:sz w:val="18"/>
          <w:szCs w:val="18"/>
        </w:rPr>
        <w:t>autosupport</w:t>
      </w:r>
      <w:proofErr w:type="spellEnd"/>
      <w:r w:rsidRPr="00671C69">
        <w:rPr>
          <w:rFonts w:ascii="Courier New" w:hAnsi="Courier New" w:cs="Courier New"/>
          <w:sz w:val="18"/>
          <w:szCs w:val="18"/>
        </w:rPr>
        <w:t xml:space="preserve"> invoke -node * -type all -message "</w:t>
      </w:r>
      <w:r w:rsidR="009B1320">
        <w:rPr>
          <w:rFonts w:ascii="Courier New" w:hAnsi="Courier New" w:cs="Courier New"/>
          <w:sz w:val="18"/>
          <w:szCs w:val="18"/>
        </w:rPr>
        <w:t xml:space="preserve">UA </w:t>
      </w:r>
      <w:proofErr w:type="spellStart"/>
      <w:r w:rsidR="009B1320">
        <w:rPr>
          <w:rFonts w:ascii="Courier New" w:hAnsi="Courier New" w:cs="Courier New"/>
          <w:sz w:val="18"/>
          <w:szCs w:val="18"/>
        </w:rPr>
        <w:t>SnapShot</w:t>
      </w:r>
      <w:proofErr w:type="spellEnd"/>
      <w:r w:rsidRPr="00671C69">
        <w:rPr>
          <w:rFonts w:ascii="Courier New" w:hAnsi="Courier New" w:cs="Courier New"/>
          <w:sz w:val="18"/>
          <w:szCs w:val="18"/>
        </w:rPr>
        <w:t>"</w:t>
      </w:r>
    </w:p>
    <w:p w14:paraId="5A7E4534" w14:textId="77777777" w:rsidR="004110E9" w:rsidRDefault="004110E9" w:rsidP="00671C69">
      <w:pPr>
        <w:ind w:left="851"/>
        <w:rPr>
          <w:rFonts w:ascii="Courier New" w:hAnsi="Courier New" w:cs="Courier New"/>
          <w:sz w:val="18"/>
          <w:szCs w:val="18"/>
        </w:rPr>
      </w:pPr>
    </w:p>
    <w:p w14:paraId="3931C1DE" w14:textId="77777777" w:rsidR="00B50685" w:rsidRPr="00B50685" w:rsidRDefault="00B50685" w:rsidP="00671C69">
      <w:pPr>
        <w:ind w:left="851"/>
        <w:rPr>
          <w:rFonts w:ascii="Arial" w:hAnsi="Arial" w:cs="Arial"/>
          <w:sz w:val="20"/>
          <w:szCs w:val="20"/>
        </w:rPr>
      </w:pPr>
      <w:r w:rsidRPr="00B50685">
        <w:rPr>
          <w:rFonts w:ascii="Arial" w:hAnsi="Arial" w:cs="Arial"/>
          <w:sz w:val="20"/>
          <w:szCs w:val="20"/>
        </w:rPr>
        <w:t>After an hour connect to the NetApp Support website and create an upgrade advisor</w:t>
      </w:r>
      <w:r>
        <w:rPr>
          <w:rFonts w:ascii="Arial" w:hAnsi="Arial" w:cs="Arial"/>
          <w:sz w:val="20"/>
          <w:szCs w:val="20"/>
        </w:rPr>
        <w:t>. Download the resulting documents and keep in a safe place.</w:t>
      </w:r>
    </w:p>
    <w:p w14:paraId="44E743A8" w14:textId="77777777" w:rsidR="004110E9" w:rsidRDefault="004110E9" w:rsidP="00743A75">
      <w:pPr>
        <w:pStyle w:val="Heading3"/>
        <w:rPr>
          <w:rStyle w:val="Strong"/>
          <w:rFonts w:cs="Arial"/>
          <w:b/>
        </w:rPr>
      </w:pPr>
      <w:bookmarkStart w:id="48" w:name="_Toc479253914"/>
      <w:r>
        <w:rPr>
          <w:rStyle w:val="Strong"/>
          <w:rFonts w:cs="Arial"/>
          <w:b/>
        </w:rPr>
        <w:t>Check</w:t>
      </w:r>
      <w:r w:rsidRPr="004110E9">
        <w:rPr>
          <w:rStyle w:val="Strong"/>
          <w:rFonts w:cs="Arial"/>
          <w:b/>
        </w:rPr>
        <w:t xml:space="preserve"> Upgrade Advisor</w:t>
      </w:r>
      <w:bookmarkEnd w:id="48"/>
    </w:p>
    <w:p w14:paraId="771B4DFC" w14:textId="77777777" w:rsidR="004110E9" w:rsidRDefault="004110E9" w:rsidP="009E1CA5">
      <w:pPr>
        <w:ind w:lef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 through Upgrade Advisor and check/remediate any issues that are flagged</w:t>
      </w:r>
      <w:r w:rsidRPr="00671C69">
        <w:rPr>
          <w:rFonts w:ascii="Arial" w:hAnsi="Arial" w:cs="Arial"/>
          <w:sz w:val="20"/>
          <w:szCs w:val="20"/>
        </w:rPr>
        <w:t>.</w:t>
      </w:r>
    </w:p>
    <w:p w14:paraId="6D8BA119" w14:textId="77777777" w:rsidR="008A3A38" w:rsidRPr="009E1CA5" w:rsidRDefault="008A3A38" w:rsidP="009E1CA5">
      <w:pPr>
        <w:ind w:left="851"/>
        <w:rPr>
          <w:rFonts w:ascii="Arial" w:hAnsi="Arial" w:cs="Arial"/>
          <w:sz w:val="20"/>
          <w:szCs w:val="20"/>
        </w:rPr>
      </w:pPr>
    </w:p>
    <w:p w14:paraId="20B0334C" w14:textId="77777777" w:rsidR="007306EB" w:rsidRDefault="007306EB">
      <w:pPr>
        <w:rPr>
          <w:rFonts w:ascii="Arial" w:hAnsi="Arial"/>
          <w:b/>
          <w:sz w:val="36"/>
          <w:szCs w:val="20"/>
          <w:lang w:val="en-US"/>
        </w:rPr>
      </w:pPr>
      <w:r>
        <w:br w:type="page"/>
      </w:r>
    </w:p>
    <w:p w14:paraId="22AC9DCA" w14:textId="77777777" w:rsidR="00671C69" w:rsidRDefault="004110E9" w:rsidP="008A3A38">
      <w:pPr>
        <w:pStyle w:val="Heading1"/>
        <w:pageBreakBefore w:val="0"/>
        <w:ind w:left="431" w:hanging="431"/>
      </w:pPr>
      <w:bookmarkStart w:id="49" w:name="_Toc479253915"/>
      <w:r>
        <w:lastRenderedPageBreak/>
        <w:t>Upgrade Process</w:t>
      </w:r>
      <w:bookmarkEnd w:id="49"/>
    </w:p>
    <w:p w14:paraId="532E042E" w14:textId="77777777" w:rsidR="007E39D7" w:rsidRPr="00743A75" w:rsidRDefault="004110E9" w:rsidP="00743A75">
      <w:pPr>
        <w:pStyle w:val="Heading2"/>
        <w:numPr>
          <w:ilvl w:val="1"/>
          <w:numId w:val="41"/>
        </w:numPr>
        <w:rPr>
          <w:rStyle w:val="Strong"/>
          <w:rFonts w:cs="Arial"/>
          <w:b/>
        </w:rPr>
      </w:pPr>
      <w:bookmarkStart w:id="50" w:name="_Toc479253916"/>
      <w:r w:rsidRPr="00743A75">
        <w:rPr>
          <w:rStyle w:val="Strong"/>
          <w:rFonts w:cs="Arial"/>
          <w:b/>
        </w:rPr>
        <w:t>Description</w:t>
      </w:r>
      <w:bookmarkEnd w:id="50"/>
    </w:p>
    <w:p w14:paraId="27634296" w14:textId="77777777" w:rsidR="000D73B1" w:rsidRDefault="009E1CA5" w:rsidP="009E1CA5">
      <w:pPr>
        <w:pStyle w:val="BodyText"/>
        <w:ind w:left="180"/>
      </w:pPr>
      <w:r>
        <w:t xml:space="preserve">The upgrade process is a rolling upgrade. As part of the process the network configuration is changed to support to </w:t>
      </w:r>
      <w:r w:rsidR="00DD46B6">
        <w:t>IP Spaces</w:t>
      </w:r>
      <w:r>
        <w:t xml:space="preserve"> and Broadcast domains. This is the reason for having to check and fix ALL network interface issues prior to upgrade.</w:t>
      </w:r>
    </w:p>
    <w:p w14:paraId="25FE4138" w14:textId="77777777" w:rsidR="009E1CA5" w:rsidRPr="00743A75" w:rsidRDefault="009E1CA5" w:rsidP="00743A75">
      <w:pPr>
        <w:pStyle w:val="Heading2"/>
        <w:numPr>
          <w:ilvl w:val="1"/>
          <w:numId w:val="41"/>
        </w:numPr>
        <w:rPr>
          <w:rStyle w:val="Strong"/>
          <w:rFonts w:cs="Arial"/>
          <w:b/>
        </w:rPr>
      </w:pPr>
      <w:bookmarkStart w:id="51" w:name="_Toc479253917"/>
      <w:r w:rsidRPr="00743A75">
        <w:rPr>
          <w:rStyle w:val="Strong"/>
          <w:rFonts w:cs="Arial"/>
          <w:b/>
        </w:rPr>
        <w:t>Tasks</w:t>
      </w:r>
      <w:bookmarkEnd w:id="51"/>
    </w:p>
    <w:p w14:paraId="2618DB2F" w14:textId="77777777" w:rsidR="009E1CA5" w:rsidRDefault="009E1CA5" w:rsidP="00743A75">
      <w:pPr>
        <w:pStyle w:val="Heading3"/>
      </w:pPr>
      <w:bookmarkStart w:id="52" w:name="_Toc479253918"/>
      <w:r>
        <w:t xml:space="preserve">Download Code </w:t>
      </w:r>
      <w:proofErr w:type="gramStart"/>
      <w:r>
        <w:t>Onto</w:t>
      </w:r>
      <w:proofErr w:type="gramEnd"/>
      <w:r>
        <w:t xml:space="preserve"> All Nodes</w:t>
      </w:r>
      <w:bookmarkEnd w:id="52"/>
    </w:p>
    <w:p w14:paraId="229D6BC0" w14:textId="77777777" w:rsidR="009E1CA5" w:rsidRPr="009E1CA5" w:rsidRDefault="009E1CA5" w:rsidP="009E1CA5">
      <w:pPr>
        <w:ind w:left="900"/>
        <w:rPr>
          <w:rFonts w:ascii="Courier New" w:hAnsi="Courier New" w:cs="Courier New"/>
          <w:sz w:val="18"/>
          <w:szCs w:val="18"/>
        </w:rPr>
      </w:pPr>
      <w:r w:rsidRPr="009E1CA5">
        <w:rPr>
          <w:rFonts w:ascii="Courier New" w:hAnsi="Courier New" w:cs="Courier New"/>
          <w:sz w:val="18"/>
          <w:szCs w:val="18"/>
        </w:rPr>
        <w:t xml:space="preserve">system node image get -node * -package </w:t>
      </w:r>
      <w:hyperlink r:id="rId15" w:history="1">
        <w:r w:rsidRPr="009E1CA5">
          <w:rPr>
            <w:rStyle w:val="Hyperlink"/>
            <w:rFonts w:ascii="Courier New" w:hAnsi="Courier New" w:cs="Courier New"/>
            <w:color w:val="auto"/>
            <w:sz w:val="18"/>
            <w:szCs w:val="18"/>
          </w:rPr>
          <w:t>http://storagecentral-amers.int.thomsonreuters.com/netapp/firmware/dot_cdot/832P7_q_image.tgz</w:t>
        </w:r>
      </w:hyperlink>
      <w:r w:rsidRPr="009E1CA5">
        <w:rPr>
          <w:rFonts w:ascii="Courier New" w:hAnsi="Courier New" w:cs="Courier New"/>
          <w:sz w:val="18"/>
          <w:szCs w:val="18"/>
        </w:rPr>
        <w:t xml:space="preserve"> -replace-package true -background true</w:t>
      </w:r>
    </w:p>
    <w:p w14:paraId="0C3B57C8" w14:textId="77777777" w:rsidR="009E1CA5" w:rsidRPr="009E1CA5" w:rsidRDefault="009E1CA5" w:rsidP="009E1CA5">
      <w:pPr>
        <w:ind w:left="900"/>
        <w:rPr>
          <w:rFonts w:ascii="Courier New" w:hAnsi="Courier New" w:cs="Courier New"/>
          <w:sz w:val="18"/>
          <w:szCs w:val="18"/>
        </w:rPr>
      </w:pPr>
      <w:r w:rsidRPr="009E1CA5">
        <w:rPr>
          <w:rFonts w:ascii="Courier New" w:hAnsi="Courier New" w:cs="Courier New"/>
          <w:sz w:val="18"/>
          <w:szCs w:val="18"/>
          <w:lang w:eastAsia="en-GB"/>
        </w:rPr>
        <w:t>system node image package show</w:t>
      </w:r>
    </w:p>
    <w:p w14:paraId="5BA33B84" w14:textId="77777777" w:rsidR="009E1CA5" w:rsidRDefault="009E1CA5" w:rsidP="00743A75">
      <w:pPr>
        <w:pStyle w:val="Heading3"/>
      </w:pPr>
      <w:bookmarkStart w:id="53" w:name="_Toc479253919"/>
      <w:r>
        <w:t>Check Interface Locations Prior To Upgrade</w:t>
      </w:r>
      <w:bookmarkEnd w:id="53"/>
    </w:p>
    <w:p w14:paraId="202F2912" w14:textId="77777777" w:rsidR="009E1CA5" w:rsidRPr="009E1CA5" w:rsidRDefault="009E1CA5" w:rsidP="008A3A38">
      <w:pPr>
        <w:pStyle w:val="BodyText"/>
        <w:ind w:left="900"/>
        <w:rPr>
          <w:lang w:val="en-US"/>
        </w:rPr>
      </w:pPr>
      <w:r>
        <w:rPr>
          <w:lang w:val="en-US"/>
        </w:rPr>
        <w:t>Check the configuration prior to upgrade and make a note of interface locations and failover-groups</w:t>
      </w:r>
    </w:p>
    <w:p w14:paraId="4C476384" w14:textId="77777777" w:rsidR="009E1CA5" w:rsidRDefault="009E1CA5" w:rsidP="008A3A38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::&gt;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net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show -role </w:t>
      </w:r>
      <w:proofErr w:type="spellStart"/>
      <w:r>
        <w:rPr>
          <w:rFonts w:ascii="Courier New" w:hAnsi="Courier New" w:cs="Courier New"/>
          <w:sz w:val="18"/>
          <w:szCs w:val="18"/>
        </w:rPr>
        <w:t>data|cluster_mgmt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-fields home-</w:t>
      </w:r>
      <w:proofErr w:type="spellStart"/>
      <w:r>
        <w:rPr>
          <w:rFonts w:ascii="Courier New" w:hAnsi="Courier New" w:cs="Courier New"/>
          <w:sz w:val="18"/>
          <w:szCs w:val="18"/>
        </w:rPr>
        <w:t>port,home</w:t>
      </w:r>
      <w:proofErr w:type="spell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node,failover</w:t>
      </w:r>
      <w:proofErr w:type="spellEnd"/>
      <w:r>
        <w:rPr>
          <w:rFonts w:ascii="Courier New" w:hAnsi="Courier New" w:cs="Courier New"/>
          <w:sz w:val="18"/>
          <w:szCs w:val="18"/>
        </w:rPr>
        <w:t>-group</w:t>
      </w:r>
    </w:p>
    <w:p w14:paraId="69C19FD5" w14:textId="77777777" w:rsidR="009E1CA5" w:rsidRDefault="009E1CA5" w:rsidP="00743A75">
      <w:pPr>
        <w:pStyle w:val="Heading3"/>
      </w:pPr>
      <w:bookmarkStart w:id="54" w:name="_Toc479253920"/>
      <w:r>
        <w:t xml:space="preserve">Move All Interfaces </w:t>
      </w:r>
      <w:proofErr w:type="gramStart"/>
      <w:r>
        <w:t>To</w:t>
      </w:r>
      <w:proofErr w:type="gramEnd"/>
      <w:r>
        <w:t xml:space="preserve"> The First Node That You Will Be Upgrading</w:t>
      </w:r>
      <w:bookmarkEnd w:id="54"/>
    </w:p>
    <w:p w14:paraId="441DA943" w14:textId="77777777" w:rsidR="008A3A38" w:rsidRPr="008A3A38" w:rsidRDefault="008A3A38" w:rsidP="008A3A38">
      <w:pPr>
        <w:pStyle w:val="BodyText"/>
        <w:ind w:left="900"/>
        <w:rPr>
          <w:lang w:val="en-US"/>
        </w:rPr>
      </w:pPr>
      <w:r>
        <w:rPr>
          <w:lang w:val="en-US"/>
        </w:rPr>
        <w:t xml:space="preserve">This is required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ensure that all interfaces are correctly configured post upgrade. </w:t>
      </w:r>
    </w:p>
    <w:p w14:paraId="40F344FC" w14:textId="77777777" w:rsidR="008A3A38" w:rsidRDefault="008A3A38" w:rsidP="008A3A38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 w:rsidRPr="008A3A38">
        <w:rPr>
          <w:rFonts w:ascii="Courier New" w:hAnsi="Courier New" w:cs="Courier New"/>
          <w:sz w:val="18"/>
          <w:szCs w:val="18"/>
        </w:rPr>
        <w:t>::&gt;</w:t>
      </w:r>
      <w:proofErr w:type="gramEnd"/>
      <w:r w:rsidRPr="008A3A38">
        <w:rPr>
          <w:rFonts w:ascii="Courier New" w:hAnsi="Courier New" w:cs="Courier New"/>
          <w:sz w:val="18"/>
          <w:szCs w:val="18"/>
        </w:rPr>
        <w:t xml:space="preserve"> net </w:t>
      </w:r>
      <w:proofErr w:type="spellStart"/>
      <w:r w:rsidRPr="008A3A3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A3A38">
        <w:rPr>
          <w:rFonts w:ascii="Courier New" w:hAnsi="Courier New" w:cs="Courier New"/>
          <w:sz w:val="18"/>
          <w:szCs w:val="18"/>
        </w:rPr>
        <w:t xml:space="preserve"> modify  -</w:t>
      </w:r>
      <w:proofErr w:type="spellStart"/>
      <w:r w:rsidRPr="008A3A38">
        <w:rPr>
          <w:rFonts w:ascii="Courier New" w:hAnsi="Courier New" w:cs="Courier New"/>
          <w:sz w:val="18"/>
          <w:szCs w:val="18"/>
        </w:rPr>
        <w:t>vserver</w:t>
      </w:r>
      <w:proofErr w:type="spellEnd"/>
      <w:r w:rsidRPr="008A3A38">
        <w:rPr>
          <w:rFonts w:ascii="Courier New" w:hAnsi="Courier New" w:cs="Courier New"/>
          <w:sz w:val="18"/>
          <w:szCs w:val="18"/>
        </w:rPr>
        <w:t xml:space="preserve"> * -</w:t>
      </w:r>
      <w:proofErr w:type="spellStart"/>
      <w:r w:rsidRPr="008A3A38">
        <w:rPr>
          <w:rFonts w:ascii="Courier New" w:hAnsi="Courier New" w:cs="Courier New"/>
          <w:sz w:val="18"/>
          <w:szCs w:val="18"/>
        </w:rPr>
        <w:t>lif</w:t>
      </w:r>
      <w:proofErr w:type="spellEnd"/>
      <w:r w:rsidRPr="008A3A38">
        <w:rPr>
          <w:rFonts w:ascii="Courier New" w:hAnsi="Courier New" w:cs="Courier New"/>
          <w:sz w:val="18"/>
          <w:szCs w:val="18"/>
        </w:rPr>
        <w:t xml:space="preserve"> * -home-node </w:t>
      </w:r>
      <w:r w:rsidRPr="008A3A38">
        <w:rPr>
          <w:rFonts w:ascii="Courier New" w:hAnsi="Courier New" w:cs="Courier New"/>
          <w:i/>
          <w:sz w:val="18"/>
          <w:szCs w:val="18"/>
        </w:rPr>
        <w:t>FIRST_NODE</w:t>
      </w:r>
    </w:p>
    <w:p w14:paraId="4FAA42A0" w14:textId="77777777" w:rsidR="008A3A38" w:rsidRPr="008A3A38" w:rsidRDefault="008A3A38" w:rsidP="008A3A38">
      <w:pPr>
        <w:ind w:left="900"/>
        <w:rPr>
          <w:rFonts w:ascii="Courier New" w:hAnsi="Courier New" w:cs="Courier New"/>
          <w:sz w:val="18"/>
          <w:szCs w:val="18"/>
        </w:rPr>
      </w:pPr>
    </w:p>
    <w:p w14:paraId="51CACE1D" w14:textId="77777777" w:rsidR="008A3A38" w:rsidRPr="008A3A38" w:rsidRDefault="008A3A38" w:rsidP="008A3A38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 w:rsidRPr="008A3A38">
        <w:rPr>
          <w:rFonts w:ascii="Courier New" w:hAnsi="Courier New" w:cs="Courier New"/>
          <w:sz w:val="18"/>
          <w:szCs w:val="18"/>
        </w:rPr>
        <w:t>::&gt;</w:t>
      </w:r>
      <w:proofErr w:type="gramEnd"/>
      <w:r w:rsidRPr="008A3A38">
        <w:rPr>
          <w:rFonts w:ascii="Courier New" w:hAnsi="Courier New" w:cs="Courier New"/>
          <w:sz w:val="18"/>
          <w:szCs w:val="18"/>
        </w:rPr>
        <w:t xml:space="preserve"> net </w:t>
      </w:r>
      <w:proofErr w:type="spellStart"/>
      <w:r w:rsidRPr="008A3A3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A3A38">
        <w:rPr>
          <w:rFonts w:ascii="Courier New" w:hAnsi="Courier New" w:cs="Courier New"/>
          <w:sz w:val="18"/>
          <w:szCs w:val="18"/>
        </w:rPr>
        <w:t xml:space="preserve"> revert -</w:t>
      </w:r>
      <w:proofErr w:type="spellStart"/>
      <w:r w:rsidRPr="008A3A38">
        <w:rPr>
          <w:rFonts w:ascii="Courier New" w:hAnsi="Courier New" w:cs="Courier New"/>
          <w:sz w:val="18"/>
          <w:szCs w:val="18"/>
        </w:rPr>
        <w:t>vserver</w:t>
      </w:r>
      <w:proofErr w:type="spellEnd"/>
      <w:r w:rsidRPr="008A3A38">
        <w:rPr>
          <w:rFonts w:ascii="Courier New" w:hAnsi="Courier New" w:cs="Courier New"/>
          <w:sz w:val="18"/>
          <w:szCs w:val="18"/>
        </w:rPr>
        <w:t xml:space="preserve"> * -</w:t>
      </w:r>
      <w:proofErr w:type="spellStart"/>
      <w:r w:rsidRPr="008A3A38">
        <w:rPr>
          <w:rFonts w:ascii="Courier New" w:hAnsi="Courier New" w:cs="Courier New"/>
          <w:sz w:val="18"/>
          <w:szCs w:val="18"/>
        </w:rPr>
        <w:t>lif</w:t>
      </w:r>
      <w:proofErr w:type="spellEnd"/>
      <w:r w:rsidRPr="008A3A38">
        <w:rPr>
          <w:rFonts w:ascii="Courier New" w:hAnsi="Courier New" w:cs="Courier New"/>
          <w:sz w:val="18"/>
          <w:szCs w:val="18"/>
        </w:rPr>
        <w:t xml:space="preserve"> *</w:t>
      </w:r>
    </w:p>
    <w:p w14:paraId="6C520E24" w14:textId="77777777" w:rsidR="008A3A38" w:rsidRPr="008A3A38" w:rsidRDefault="008A3A38" w:rsidP="008A3A38">
      <w:pPr>
        <w:ind w:left="900"/>
        <w:rPr>
          <w:rFonts w:ascii="Courier New" w:hAnsi="Courier New" w:cs="Courier New"/>
          <w:sz w:val="22"/>
          <w:szCs w:val="22"/>
        </w:rPr>
      </w:pPr>
    </w:p>
    <w:p w14:paraId="22F57297" w14:textId="752110EE" w:rsidR="008A3A38" w:rsidRDefault="008A3A38" w:rsidP="008A3A38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 w:rsidRPr="008A3A38">
        <w:rPr>
          <w:rFonts w:ascii="Courier New" w:hAnsi="Courier New" w:cs="Courier New"/>
          <w:sz w:val="18"/>
          <w:szCs w:val="18"/>
        </w:rPr>
        <w:t>::&gt;</w:t>
      </w:r>
      <w:proofErr w:type="gramEnd"/>
      <w:r w:rsidRPr="008A3A38">
        <w:rPr>
          <w:rFonts w:ascii="Courier New" w:hAnsi="Courier New" w:cs="Courier New"/>
          <w:sz w:val="18"/>
          <w:szCs w:val="18"/>
        </w:rPr>
        <w:t xml:space="preserve"> net </w:t>
      </w:r>
      <w:proofErr w:type="spellStart"/>
      <w:r w:rsidRPr="008A3A3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A3A38">
        <w:rPr>
          <w:rFonts w:ascii="Courier New" w:hAnsi="Courier New" w:cs="Courier New"/>
          <w:sz w:val="18"/>
          <w:szCs w:val="18"/>
        </w:rPr>
        <w:t xml:space="preserve"> show -role </w:t>
      </w:r>
      <w:proofErr w:type="spellStart"/>
      <w:r w:rsidRPr="008A3A38">
        <w:rPr>
          <w:rFonts w:ascii="Courier New" w:hAnsi="Courier New" w:cs="Courier New"/>
          <w:sz w:val="18"/>
          <w:szCs w:val="18"/>
        </w:rPr>
        <w:t>data|cluster_mgmt</w:t>
      </w:r>
      <w:proofErr w:type="spellEnd"/>
      <w:r w:rsidRPr="008A3A38">
        <w:rPr>
          <w:rFonts w:ascii="Courier New" w:hAnsi="Courier New" w:cs="Courier New"/>
          <w:sz w:val="18"/>
          <w:szCs w:val="18"/>
        </w:rPr>
        <w:t xml:space="preserve"> -fields home-</w:t>
      </w:r>
      <w:proofErr w:type="spellStart"/>
      <w:r w:rsidRPr="008A3A38">
        <w:rPr>
          <w:rFonts w:ascii="Courier New" w:hAnsi="Courier New" w:cs="Courier New"/>
          <w:sz w:val="18"/>
          <w:szCs w:val="18"/>
        </w:rPr>
        <w:t>port,home</w:t>
      </w:r>
      <w:proofErr w:type="spellEnd"/>
      <w:r w:rsidRPr="008A3A38">
        <w:rPr>
          <w:rFonts w:ascii="Courier New" w:hAnsi="Courier New" w:cs="Courier New"/>
          <w:sz w:val="18"/>
          <w:szCs w:val="18"/>
        </w:rPr>
        <w:t>-node ,is-home</w:t>
      </w:r>
    </w:p>
    <w:p w14:paraId="10936BC2" w14:textId="77777777" w:rsidR="00230DAA" w:rsidRDefault="00230DAA" w:rsidP="008A3A38">
      <w:pPr>
        <w:ind w:left="900"/>
        <w:rPr>
          <w:rFonts w:ascii="Courier New" w:hAnsi="Courier New" w:cs="Courier New"/>
          <w:sz w:val="18"/>
          <w:szCs w:val="18"/>
        </w:rPr>
      </w:pPr>
    </w:p>
    <w:p w14:paraId="06CC4F2C" w14:textId="34E5B5C2" w:rsidR="00230DAA" w:rsidRPr="00230DAA" w:rsidRDefault="00230DAA" w:rsidP="008A3A38">
      <w:pPr>
        <w:ind w:left="900"/>
        <w:rPr>
          <w:rFonts w:ascii="Arial" w:hAnsi="Arial" w:cs="Arial"/>
          <w:sz w:val="20"/>
          <w:szCs w:val="20"/>
        </w:rPr>
      </w:pPr>
      <w:r w:rsidRPr="00422535">
        <w:rPr>
          <w:rFonts w:ascii="Arial" w:hAnsi="Arial" w:cs="Arial"/>
          <w:b/>
          <w:color w:val="FF0000"/>
          <w:sz w:val="20"/>
          <w:szCs w:val="20"/>
        </w:rPr>
        <w:t>Note:</w:t>
      </w:r>
      <w:r w:rsidRPr="00422535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Upgrades are performed during off-peak hours and so traffic on interfaces should be low. If in doubt check the </w:t>
      </w:r>
      <w:r w:rsidR="00422535">
        <w:rPr>
          <w:rFonts w:ascii="Arial" w:hAnsi="Arial" w:cs="Arial"/>
          <w:sz w:val="20"/>
          <w:szCs w:val="20"/>
        </w:rPr>
        <w:t>load</w:t>
      </w:r>
      <w:r>
        <w:rPr>
          <w:rFonts w:ascii="Arial" w:hAnsi="Arial" w:cs="Arial"/>
          <w:sz w:val="20"/>
          <w:szCs w:val="20"/>
        </w:rPr>
        <w:t xml:space="preserve"> </w:t>
      </w:r>
      <w:r w:rsidR="00422535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 xml:space="preserve"> the interfaces prior to </w:t>
      </w:r>
      <w:r w:rsidR="00422535">
        <w:rPr>
          <w:rFonts w:ascii="Arial" w:hAnsi="Arial" w:cs="Arial"/>
          <w:sz w:val="20"/>
          <w:szCs w:val="20"/>
        </w:rPr>
        <w:t>upgrade and before migrating them.</w:t>
      </w:r>
    </w:p>
    <w:p w14:paraId="3D39D9E8" w14:textId="7EAC80E6" w:rsidR="008A3A38" w:rsidRDefault="008A3A38" w:rsidP="00743A75">
      <w:pPr>
        <w:pStyle w:val="Heading3"/>
      </w:pPr>
      <w:bookmarkStart w:id="55" w:name="_Toc479253921"/>
      <w:r>
        <w:t>Check Auto Revert Settings</w:t>
      </w:r>
      <w:bookmarkEnd w:id="55"/>
    </w:p>
    <w:p w14:paraId="3AD9FC41" w14:textId="2972073C" w:rsidR="00230DAA" w:rsidRPr="00230DAA" w:rsidRDefault="00230DAA" w:rsidP="00230DAA">
      <w:pPr>
        <w:pStyle w:val="BodyText"/>
        <w:ind w:left="900"/>
        <w:rPr>
          <w:lang w:val="en-US"/>
        </w:rPr>
      </w:pPr>
      <w:r>
        <w:rPr>
          <w:lang w:val="en-US"/>
        </w:rPr>
        <w:t xml:space="preserve">This command check the auto-revert setting and can be performed at any time. The setting is not altered if the </w:t>
      </w:r>
      <w:proofErr w:type="spellStart"/>
      <w:r>
        <w:rPr>
          <w:lang w:val="en-US"/>
        </w:rPr>
        <w:t>lif</w:t>
      </w:r>
      <w:proofErr w:type="spellEnd"/>
      <w:r>
        <w:rPr>
          <w:lang w:val="en-US"/>
        </w:rPr>
        <w:t xml:space="preserve"> is migrated. Make a note of the auto-revert settings prior to upgrade.</w:t>
      </w:r>
    </w:p>
    <w:p w14:paraId="6F6964F5" w14:textId="77777777" w:rsidR="008A3A38" w:rsidRDefault="008A3A38" w:rsidP="008A3A38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::&gt;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net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show -</w:t>
      </w:r>
      <w:proofErr w:type="spellStart"/>
      <w:r>
        <w:rPr>
          <w:rFonts w:ascii="Courier New" w:hAnsi="Courier New" w:cs="Courier New"/>
          <w:sz w:val="18"/>
          <w:szCs w:val="18"/>
        </w:rPr>
        <w:t>vserver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 -</w:t>
      </w:r>
      <w:proofErr w:type="spellStart"/>
      <w:r>
        <w:rPr>
          <w:rFonts w:ascii="Courier New" w:hAnsi="Courier New" w:cs="Courier New"/>
          <w:sz w:val="18"/>
          <w:szCs w:val="18"/>
        </w:rPr>
        <w:t>lif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 -fields auto-revert</w:t>
      </w:r>
    </w:p>
    <w:p w14:paraId="3952F660" w14:textId="77777777" w:rsidR="008A3A38" w:rsidRDefault="008A3A38" w:rsidP="00743A75">
      <w:pPr>
        <w:pStyle w:val="Heading3"/>
      </w:pPr>
      <w:bookmarkStart w:id="56" w:name="_Toc479253922"/>
      <w:r>
        <w:t>Enable Auto Revert</w:t>
      </w:r>
      <w:bookmarkEnd w:id="56"/>
      <w:r>
        <w:t xml:space="preserve"> </w:t>
      </w:r>
    </w:p>
    <w:p w14:paraId="3EC2A5F4" w14:textId="77777777" w:rsidR="008A3A38" w:rsidRDefault="008A3A38" w:rsidP="008A3A38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::&gt;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net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modify  -</w:t>
      </w:r>
      <w:proofErr w:type="spellStart"/>
      <w:r>
        <w:rPr>
          <w:rFonts w:ascii="Courier New" w:hAnsi="Courier New" w:cs="Courier New"/>
          <w:sz w:val="18"/>
          <w:szCs w:val="18"/>
        </w:rPr>
        <w:t>vserver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 -</w:t>
      </w:r>
      <w:proofErr w:type="spellStart"/>
      <w:r>
        <w:rPr>
          <w:rFonts w:ascii="Courier New" w:hAnsi="Courier New" w:cs="Courier New"/>
          <w:sz w:val="18"/>
          <w:szCs w:val="18"/>
        </w:rPr>
        <w:t>lif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 -auto-revert true</w:t>
      </w:r>
    </w:p>
    <w:p w14:paraId="4C655CC1" w14:textId="77777777" w:rsidR="008A3A38" w:rsidRDefault="008A3A38" w:rsidP="00743A75">
      <w:pPr>
        <w:pStyle w:val="Heading3"/>
      </w:pPr>
      <w:bookmarkStart w:id="57" w:name="_Toc479253923"/>
      <w:r>
        <w:t>Check All Aggregates Are Online</w:t>
      </w:r>
      <w:bookmarkEnd w:id="57"/>
    </w:p>
    <w:p w14:paraId="67A42D28" w14:textId="77777777" w:rsidR="00F90FB3" w:rsidRPr="00F90FB3" w:rsidRDefault="00F90FB3" w:rsidP="00F90FB3">
      <w:pPr>
        <w:pStyle w:val="BodyText"/>
        <w:ind w:left="900"/>
        <w:rPr>
          <w:lang w:val="en-US"/>
        </w:rPr>
      </w:pPr>
      <w:r>
        <w:rPr>
          <w:lang w:val="en-US"/>
        </w:rPr>
        <w:t xml:space="preserve">The following shows how to check for aggregates that are not online. Any aggregates returned </w:t>
      </w:r>
      <w:r>
        <w:rPr>
          <w:b/>
          <w:color w:val="FF0000"/>
          <w:u w:val="single"/>
          <w:lang w:val="en-US"/>
        </w:rPr>
        <w:t>MUST</w:t>
      </w:r>
      <w:r>
        <w:rPr>
          <w:lang w:val="en-US"/>
        </w:rPr>
        <w:t xml:space="preserve"> be dealt with before an upgrade is attempted.</w:t>
      </w:r>
    </w:p>
    <w:p w14:paraId="20653797" w14:textId="77777777" w:rsidR="007306EB" w:rsidRPr="007306EB" w:rsidRDefault="007306EB" w:rsidP="007306EB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06EB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*&gt; </w:t>
      </w: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agg</w:t>
      </w:r>
      <w:proofErr w:type="spellEnd"/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show -state !online</w:t>
      </w:r>
    </w:p>
    <w:p w14:paraId="66127073" w14:textId="77777777" w:rsidR="007306EB" w:rsidRPr="007306EB" w:rsidRDefault="007306EB" w:rsidP="007306EB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(</w:t>
      </w: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aggr</w:t>
      </w:r>
      <w:proofErr w:type="spellEnd"/>
      <w:r w:rsidRPr="007306EB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C70C863" w14:textId="77777777" w:rsidR="007306EB" w:rsidRPr="007306EB" w:rsidRDefault="007306EB" w:rsidP="007306EB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There are no entries matching your query.</w:t>
      </w:r>
    </w:p>
    <w:p w14:paraId="3DC46B49" w14:textId="77777777" w:rsidR="008A3A38" w:rsidRDefault="008A3A38" w:rsidP="00743A75">
      <w:pPr>
        <w:pStyle w:val="Heading3"/>
      </w:pPr>
      <w:bookmarkStart w:id="58" w:name="_Toc479253924"/>
      <w:r>
        <w:lastRenderedPageBreak/>
        <w:t>Check All Volumes Are Online</w:t>
      </w:r>
      <w:bookmarkEnd w:id="58"/>
    </w:p>
    <w:p w14:paraId="3354A9F6" w14:textId="77777777" w:rsidR="00F90FB3" w:rsidRPr="00F90FB3" w:rsidRDefault="00F90FB3" w:rsidP="00F90FB3">
      <w:pPr>
        <w:pStyle w:val="BodyText"/>
        <w:ind w:left="900"/>
        <w:rPr>
          <w:lang w:val="en-US"/>
        </w:rPr>
      </w:pPr>
      <w:r>
        <w:rPr>
          <w:lang w:val="en-US"/>
        </w:rPr>
        <w:t xml:space="preserve">The following shows how to check for volumes that are not online. Any volumes returned will have a status of </w:t>
      </w:r>
      <w:r w:rsidRPr="00F90FB3">
        <w:rPr>
          <w:highlight w:val="yellow"/>
          <w:lang w:val="en-US"/>
        </w:rPr>
        <w:t>offline</w:t>
      </w:r>
      <w:r>
        <w:rPr>
          <w:lang w:val="en-US"/>
        </w:rPr>
        <w:t xml:space="preserve"> or </w:t>
      </w:r>
      <w:r w:rsidRPr="00F90FB3">
        <w:rPr>
          <w:highlight w:val="cyan"/>
          <w:lang w:val="en-US"/>
        </w:rPr>
        <w:t>restricted</w:t>
      </w:r>
      <w:r>
        <w:rPr>
          <w:lang w:val="en-US"/>
        </w:rPr>
        <w:t xml:space="preserve"> and must be dealt with before an upgrade is attempted.</w:t>
      </w:r>
    </w:p>
    <w:p w14:paraId="5208FF0F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06EB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*&gt; </w:t>
      </w: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vol</w:t>
      </w:r>
      <w:proofErr w:type="spellEnd"/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show -state !online</w:t>
      </w:r>
    </w:p>
    <w:p w14:paraId="3E2DC13C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(volume show)</w:t>
      </w:r>
    </w:p>
    <w:p w14:paraId="7C5AEC04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Vserver</w:t>
      </w:r>
      <w:proofErr w:type="spellEnd"/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Volume       Aggregate    State      Type       </w:t>
      </w:r>
      <w:proofErr w:type="gramStart"/>
      <w:r w:rsidRPr="007306EB">
        <w:rPr>
          <w:rFonts w:ascii="Courier New" w:hAnsi="Courier New" w:cs="Courier New"/>
          <w:sz w:val="18"/>
          <w:szCs w:val="18"/>
          <w:lang w:val="en-US"/>
        </w:rPr>
        <w:t>Size  Available</w:t>
      </w:r>
      <w:proofErr w:type="gramEnd"/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Used%</w:t>
      </w:r>
    </w:p>
    <w:p w14:paraId="471D51C2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--------- ------------ ------------ ---------- ---- ---------- ---------- -----</w:t>
      </w:r>
    </w:p>
    <w:p w14:paraId="4AD66681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cisesx-e0001</w:t>
      </w:r>
    </w:p>
    <w:p w14:paraId="1E273357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volume_post_test1</w:t>
      </w:r>
    </w:p>
    <w:p w14:paraId="60E9473A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aggr1_data_h02</w:t>
      </w:r>
    </w:p>
    <w:p w14:paraId="705E65D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r w:rsidRPr="00F90FB3">
        <w:rPr>
          <w:rFonts w:ascii="Courier New" w:hAnsi="Courier New" w:cs="Courier New"/>
          <w:sz w:val="18"/>
          <w:szCs w:val="18"/>
          <w:highlight w:val="yellow"/>
          <w:lang w:val="en-US"/>
        </w:rPr>
        <w:t>offline</w:t>
      </w: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RW          1GB          -     -</w:t>
      </w:r>
    </w:p>
    <w:p w14:paraId="7076E1C4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ciststjms-e0001</w:t>
      </w:r>
    </w:p>
    <w:p w14:paraId="1BC0209B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test01       aggr1_data_h01</w:t>
      </w:r>
    </w:p>
    <w:p w14:paraId="34AF8C49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r w:rsidRPr="00F90FB3">
        <w:rPr>
          <w:rFonts w:ascii="Courier New" w:hAnsi="Courier New" w:cs="Courier New"/>
          <w:sz w:val="18"/>
          <w:szCs w:val="18"/>
          <w:highlight w:val="yellow"/>
          <w:lang w:val="en-US"/>
        </w:rPr>
        <w:t>offline</w:t>
      </w: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RW        100GB          -     -</w:t>
      </w:r>
    </w:p>
    <w:p w14:paraId="4DA5AC47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mtt_test_vserver</w:t>
      </w:r>
      <w:proofErr w:type="spellEnd"/>
    </w:p>
    <w:p w14:paraId="67CEFEE0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InfDev</w:t>
      </w:r>
      <w:proofErr w:type="gramStart"/>
      <w:r w:rsidRPr="007306EB">
        <w:rPr>
          <w:rFonts w:ascii="Courier New" w:hAnsi="Courier New" w:cs="Courier New"/>
          <w:sz w:val="18"/>
          <w:szCs w:val="18"/>
          <w:lang w:val="en-US"/>
        </w:rPr>
        <w:t>00113  aggr</w:t>
      </w:r>
      <w:proofErr w:type="gramEnd"/>
      <w:r w:rsidRPr="007306EB">
        <w:rPr>
          <w:rFonts w:ascii="Courier New" w:hAnsi="Courier New" w:cs="Courier New"/>
          <w:sz w:val="18"/>
          <w:szCs w:val="18"/>
          <w:lang w:val="en-US"/>
        </w:rPr>
        <w:t>1_data_h01</w:t>
      </w:r>
    </w:p>
    <w:p w14:paraId="0B14C479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r w:rsidRPr="00F90FB3">
        <w:rPr>
          <w:rFonts w:ascii="Courier New" w:hAnsi="Courier New" w:cs="Courier New"/>
          <w:sz w:val="18"/>
          <w:szCs w:val="18"/>
          <w:highlight w:val="yellow"/>
          <w:lang w:val="en-US"/>
        </w:rPr>
        <w:t>offline</w:t>
      </w: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RW      200.5GB          -     -</w:t>
      </w:r>
    </w:p>
    <w:p w14:paraId="36C21B6B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orprod-iscsi-01</w:t>
      </w:r>
    </w:p>
    <w:p w14:paraId="4FA299F5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cb0000_wi_15142_07_info_snap_old</w:t>
      </w:r>
    </w:p>
    <w:p w14:paraId="2BF92DC9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aggr1_data_h01</w:t>
      </w:r>
    </w:p>
    <w:p w14:paraId="115E536F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r w:rsidRPr="00F90FB3">
        <w:rPr>
          <w:rFonts w:ascii="Courier New" w:hAnsi="Courier New" w:cs="Courier New"/>
          <w:sz w:val="18"/>
          <w:szCs w:val="18"/>
          <w:highlight w:val="yellow"/>
          <w:lang w:val="en-US"/>
        </w:rPr>
        <w:t>offline</w:t>
      </w: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RW         25GB          -     -</w:t>
      </w:r>
    </w:p>
    <w:p w14:paraId="6AB393E0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si-8040-test-01</w:t>
      </w:r>
    </w:p>
    <w:p w14:paraId="063CEE51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Image1       aggr1_data_l03</w:t>
      </w:r>
    </w:p>
    <w:p w14:paraId="6A8F4927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r w:rsidRPr="00F90FB3">
        <w:rPr>
          <w:rFonts w:ascii="Courier New" w:hAnsi="Courier New" w:cs="Courier New"/>
          <w:sz w:val="18"/>
          <w:szCs w:val="18"/>
          <w:highlight w:val="yellow"/>
          <w:lang w:val="en-US"/>
        </w:rPr>
        <w:t>offline</w:t>
      </w: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RW         10GB          -     -</w:t>
      </w:r>
    </w:p>
    <w:p w14:paraId="15F6520F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si-8040-test-01</w:t>
      </w:r>
    </w:p>
    <w:p w14:paraId="25B6CAB7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si_tst_nfs01_snap</w:t>
      </w:r>
    </w:p>
    <w:p w14:paraId="708B89F9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aggr1_data_l04</w:t>
      </w:r>
    </w:p>
    <w:p w14:paraId="3438F7D7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r w:rsidRPr="00F90FB3">
        <w:rPr>
          <w:rFonts w:ascii="Courier New" w:hAnsi="Courier New" w:cs="Courier New"/>
          <w:sz w:val="18"/>
          <w:szCs w:val="18"/>
          <w:highlight w:val="yellow"/>
          <w:lang w:val="en-US"/>
        </w:rPr>
        <w:t>offline</w:t>
      </w: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RW        250GB          -     -</w:t>
      </w:r>
    </w:p>
    <w:p w14:paraId="0888B99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svm012abc cb0000_dme_msil_rename</w:t>
      </w:r>
    </w:p>
    <w:p w14:paraId="004592F5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aggr1_data_h01</w:t>
      </w:r>
    </w:p>
    <w:p w14:paraId="08236918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r w:rsidRPr="00F90FB3">
        <w:rPr>
          <w:rFonts w:ascii="Courier New" w:hAnsi="Courier New" w:cs="Courier New"/>
          <w:sz w:val="18"/>
          <w:szCs w:val="18"/>
          <w:highlight w:val="yellow"/>
          <w:lang w:val="en-US"/>
        </w:rPr>
        <w:t>offline</w:t>
      </w: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RW          1GB          -     -</w:t>
      </w:r>
    </w:p>
    <w:p w14:paraId="51837804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svm012abc </w:t>
      </w: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jon_test_renamesuccess</w:t>
      </w:r>
      <w:proofErr w:type="spellEnd"/>
    </w:p>
    <w:p w14:paraId="3B9FFF72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aggr1_data_h01</w:t>
      </w:r>
    </w:p>
    <w:p w14:paraId="04178658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r w:rsidRPr="00F90FB3">
        <w:rPr>
          <w:rFonts w:ascii="Courier New" w:hAnsi="Courier New" w:cs="Courier New"/>
          <w:sz w:val="18"/>
          <w:szCs w:val="18"/>
          <w:highlight w:val="cyan"/>
          <w:lang w:val="en-US"/>
        </w:rPr>
        <w:t>restricted</w:t>
      </w: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RW         25GB          -     -</w:t>
      </w:r>
    </w:p>
    <w:p w14:paraId="15898DDA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svm789xyz dme_cDOT_mig_tstd2</w:t>
      </w:r>
    </w:p>
    <w:p w14:paraId="59139A4B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aggr1_data_h02</w:t>
      </w:r>
    </w:p>
    <w:p w14:paraId="60130EA1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r w:rsidRPr="00F90FB3">
        <w:rPr>
          <w:rFonts w:ascii="Courier New" w:hAnsi="Courier New" w:cs="Courier New"/>
          <w:sz w:val="18"/>
          <w:szCs w:val="18"/>
          <w:highlight w:val="cyan"/>
          <w:lang w:val="en-US"/>
        </w:rPr>
        <w:t>restricted</w:t>
      </w: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DP          1GB          -     -</w:t>
      </w:r>
    </w:p>
    <w:p w14:paraId="56251918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svm789xyz </w:t>
      </w:r>
      <w:proofErr w:type="spellStart"/>
      <w:r w:rsidRPr="007306EB">
        <w:rPr>
          <w:rFonts w:ascii="Courier New" w:hAnsi="Courier New" w:cs="Courier New"/>
          <w:sz w:val="18"/>
          <w:szCs w:val="18"/>
          <w:lang w:val="en-US"/>
        </w:rPr>
        <w:t>dme_mig_cDOT_dst</w:t>
      </w:r>
      <w:proofErr w:type="spellEnd"/>
    </w:p>
    <w:p w14:paraId="6840890E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aggr1_data_h02</w:t>
      </w:r>
    </w:p>
    <w:p w14:paraId="0ED6C80A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r w:rsidRPr="00F90FB3">
        <w:rPr>
          <w:rFonts w:ascii="Courier New" w:hAnsi="Courier New" w:cs="Courier New"/>
          <w:sz w:val="18"/>
          <w:szCs w:val="18"/>
          <w:highlight w:val="cyan"/>
          <w:lang w:val="en-US"/>
        </w:rPr>
        <w:t>restricted</w:t>
      </w: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DP          1GB          -     -</w:t>
      </w:r>
    </w:p>
    <w:p w14:paraId="60C4D4F6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svm789xyz ico_cdot_allocation_test_vol001</w:t>
      </w:r>
    </w:p>
    <w:p w14:paraId="7A2ADD72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aggr1_data_h02</w:t>
      </w:r>
    </w:p>
    <w:p w14:paraId="597E56D3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r w:rsidRPr="00F90FB3">
        <w:rPr>
          <w:rFonts w:ascii="Courier New" w:hAnsi="Courier New" w:cs="Courier New"/>
          <w:sz w:val="18"/>
          <w:szCs w:val="18"/>
          <w:highlight w:val="yellow"/>
          <w:lang w:val="en-US"/>
        </w:rPr>
        <w:t>offline</w:t>
      </w: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RW          1GB          -     -</w:t>
      </w:r>
    </w:p>
    <w:p w14:paraId="5ED5B298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svm789xyz ico_cdot_allocation_test_vol501</w:t>
      </w:r>
    </w:p>
    <w:p w14:paraId="4731582C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aggr1_data_h02</w:t>
      </w:r>
    </w:p>
    <w:p w14:paraId="4B10597D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r w:rsidRPr="00F90FB3">
        <w:rPr>
          <w:rFonts w:ascii="Courier New" w:hAnsi="Courier New" w:cs="Courier New"/>
          <w:sz w:val="18"/>
          <w:szCs w:val="18"/>
          <w:highlight w:val="yellow"/>
          <w:lang w:val="en-US"/>
        </w:rPr>
        <w:t>offline</w:t>
      </w:r>
      <w:r w:rsidRPr="007306EB">
        <w:rPr>
          <w:rFonts w:ascii="Courier New" w:hAnsi="Courier New" w:cs="Courier New"/>
          <w:sz w:val="18"/>
          <w:szCs w:val="18"/>
          <w:lang w:val="en-US"/>
        </w:rPr>
        <w:t xml:space="preserve">    RW      18.75GB          -     -</w:t>
      </w:r>
    </w:p>
    <w:p w14:paraId="4D45F184" w14:textId="77777777" w:rsidR="007306EB" w:rsidRPr="007306EB" w:rsidRDefault="007306EB" w:rsidP="007306E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306EB">
        <w:rPr>
          <w:rFonts w:ascii="Courier New" w:hAnsi="Courier New" w:cs="Courier New"/>
          <w:sz w:val="18"/>
          <w:szCs w:val="18"/>
          <w:lang w:val="en-US"/>
        </w:rPr>
        <w:t>12 entries were displayed.</w:t>
      </w:r>
    </w:p>
    <w:p w14:paraId="0F4F3E61" w14:textId="5691942E" w:rsidR="00473E0B" w:rsidRDefault="00473E0B" w:rsidP="00743A75">
      <w:pPr>
        <w:pStyle w:val="Heading3"/>
      </w:pPr>
      <w:bookmarkStart w:id="59" w:name="_Toc479253925"/>
      <w:r>
        <w:t>Check All Volumes Have Enough Space</w:t>
      </w:r>
      <w:bookmarkEnd w:id="59"/>
    </w:p>
    <w:p w14:paraId="29EE7B82" w14:textId="00349605" w:rsidR="000B02FC" w:rsidRPr="000B02FC" w:rsidRDefault="000B02FC" w:rsidP="000B02FC">
      <w:pPr>
        <w:pStyle w:val="BodyText"/>
        <w:ind w:left="900"/>
        <w:rPr>
          <w:lang w:val="en-US"/>
        </w:rPr>
      </w:pPr>
      <w:r>
        <w:rPr>
          <w:lang w:val="en-US"/>
        </w:rPr>
        <w:t>Any volumes using more than 95% space should be adjusted to be below that threshold prior to upgrade.</w:t>
      </w:r>
    </w:p>
    <w:p w14:paraId="6E18D884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3E0B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*&gt; </w:t>
      </w:r>
      <w:proofErr w:type="spellStart"/>
      <w:r w:rsidRPr="00473E0B">
        <w:rPr>
          <w:rFonts w:ascii="Courier New" w:hAnsi="Courier New" w:cs="Courier New"/>
          <w:sz w:val="18"/>
          <w:szCs w:val="18"/>
          <w:lang w:val="en-US"/>
        </w:rPr>
        <w:t>vol</w:t>
      </w:r>
      <w:proofErr w:type="spellEnd"/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show -percent-used &gt; 95</w:t>
      </w:r>
    </w:p>
    <w:p w14:paraId="4A373285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(volume show)</w:t>
      </w:r>
    </w:p>
    <w:p w14:paraId="4299E7D1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73E0B">
        <w:rPr>
          <w:rFonts w:ascii="Courier New" w:hAnsi="Courier New" w:cs="Courier New"/>
          <w:sz w:val="18"/>
          <w:szCs w:val="18"/>
          <w:lang w:val="en-US"/>
        </w:rPr>
        <w:t>Vserver</w:t>
      </w:r>
      <w:proofErr w:type="spellEnd"/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Volume       Aggregate    State      Type       </w:t>
      </w:r>
      <w:proofErr w:type="gramStart"/>
      <w:r w:rsidRPr="00473E0B">
        <w:rPr>
          <w:rFonts w:ascii="Courier New" w:hAnsi="Courier New" w:cs="Courier New"/>
          <w:sz w:val="18"/>
          <w:szCs w:val="18"/>
          <w:lang w:val="en-US"/>
        </w:rPr>
        <w:t>Size  Available</w:t>
      </w:r>
      <w:proofErr w:type="gramEnd"/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Used%</w:t>
      </w:r>
    </w:p>
    <w:p w14:paraId="255F0C0D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>--------- ------------ ------------ ---------- ---- ---------- ---------- -----</w:t>
      </w:r>
    </w:p>
    <w:p w14:paraId="4A5E215E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>orprod-iscsi-01</w:t>
      </w:r>
    </w:p>
    <w:p w14:paraId="1832FA67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cb0000_wi_15142_05_usr_snap</w:t>
      </w:r>
    </w:p>
    <w:p w14:paraId="76BD006E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aggr1_data_h01</w:t>
      </w:r>
    </w:p>
    <w:p w14:paraId="4BC672F2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online     RW        160GB     4.68GB   97%</w:t>
      </w:r>
    </w:p>
    <w:p w14:paraId="173498D7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>orprod-iscsi-02</w:t>
      </w:r>
    </w:p>
    <w:p w14:paraId="57D82B4C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cb0000_wi_or_tsys_nosnap</w:t>
      </w:r>
    </w:p>
    <w:p w14:paraId="1B01EF7C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aggr1_data_h01</w:t>
      </w:r>
    </w:p>
    <w:p w14:paraId="344D189A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online     RW      68.26GB     1.99GB   97%</w:t>
      </w:r>
    </w:p>
    <w:p w14:paraId="0CB59A66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>orprod-iscsi-02</w:t>
      </w:r>
    </w:p>
    <w:p w14:paraId="2DF0F55A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cb0000_wi_or_usr_snap</w:t>
      </w:r>
    </w:p>
    <w:p w14:paraId="10013D50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aggr1_data_h01</w:t>
      </w:r>
    </w:p>
    <w:p w14:paraId="1A99E1B5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online     RW      634.5GB    993.2MB   99%</w:t>
      </w:r>
    </w:p>
    <w:p w14:paraId="1C74A6B6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>orprod-iscsi-03</w:t>
      </w:r>
    </w:p>
    <w:p w14:paraId="422C524F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cb0001_wi_winapp_usr_snap</w:t>
      </w:r>
    </w:p>
    <w:p w14:paraId="395E7166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aggr1_data_h01</w:t>
      </w:r>
    </w:p>
    <w:p w14:paraId="77312194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online     RW      152.6GB     1009MB   99%</w:t>
      </w:r>
    </w:p>
    <w:p w14:paraId="32E22E91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>orprod-iscsi-04</w:t>
      </w:r>
    </w:p>
    <w:p w14:paraId="2A2137A2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cb0000_wi_prj11504_usr_snap</w:t>
      </w:r>
    </w:p>
    <w:p w14:paraId="57601C37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aggr1_data_h02</w:t>
      </w:r>
    </w:p>
    <w:p w14:paraId="1D274612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online     RW      152.6GB     1009MB   99%</w:t>
      </w:r>
    </w:p>
    <w:p w14:paraId="06B7DD16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>si-8040-test-01</w:t>
      </w:r>
    </w:p>
    <w:p w14:paraId="56A93F7A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dng_test2    aggr1_data_l03</w:t>
      </w:r>
    </w:p>
    <w:p w14:paraId="35F504C9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online     RW          1GB      760KB   99%</w:t>
      </w:r>
    </w:p>
    <w:p w14:paraId="13C56837" w14:textId="77777777" w:rsidR="00473E0B" w:rsidRPr="00473E0B" w:rsidRDefault="00473E0B" w:rsidP="00473E0B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473E0B">
        <w:rPr>
          <w:rFonts w:ascii="Courier New" w:hAnsi="Courier New" w:cs="Courier New"/>
          <w:sz w:val="18"/>
          <w:szCs w:val="18"/>
          <w:lang w:val="en-US"/>
        </w:rPr>
        <w:t>6 entries were displayed.</w:t>
      </w:r>
    </w:p>
    <w:p w14:paraId="173BCD9D" w14:textId="77777777" w:rsidR="008A3A38" w:rsidRDefault="008A3A38" w:rsidP="00743A75">
      <w:pPr>
        <w:pStyle w:val="Heading3"/>
      </w:pPr>
      <w:bookmarkStart w:id="60" w:name="_Toc479253926"/>
      <w:r>
        <w:t xml:space="preserve">Check </w:t>
      </w:r>
      <w:proofErr w:type="gramStart"/>
      <w:r>
        <w:t>For</w:t>
      </w:r>
      <w:proofErr w:type="gramEnd"/>
      <w:r>
        <w:t xml:space="preserve"> Running Jobs</w:t>
      </w:r>
      <w:bookmarkEnd w:id="60"/>
    </w:p>
    <w:p w14:paraId="6C4BCC62" w14:textId="77777777" w:rsidR="00C70141" w:rsidRDefault="00473E0B" w:rsidP="00473E0B">
      <w:pPr>
        <w:pStyle w:val="BodyText"/>
        <w:ind w:left="900"/>
        <w:rPr>
          <w:lang w:val="en-US"/>
        </w:rPr>
      </w:pPr>
      <w:r>
        <w:rPr>
          <w:lang w:val="en-US"/>
        </w:rPr>
        <w:t>Check for running volume, aggregate or snapshot jobs.</w:t>
      </w:r>
    </w:p>
    <w:p w14:paraId="32ECCF54" w14:textId="77777777" w:rsidR="00473E0B" w:rsidRPr="00473E0B" w:rsidRDefault="00473E0B" w:rsidP="00473E0B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3E0B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473E0B">
        <w:rPr>
          <w:rFonts w:ascii="Courier New" w:hAnsi="Courier New" w:cs="Courier New"/>
          <w:sz w:val="18"/>
          <w:szCs w:val="18"/>
          <w:lang w:val="en-US"/>
        </w:rPr>
        <w:t>*&gt; job show -state running\|queued -name  !efficiency-</w:t>
      </w:r>
      <w:proofErr w:type="spellStart"/>
      <w:r w:rsidRPr="00473E0B">
        <w:rPr>
          <w:rFonts w:ascii="Courier New" w:hAnsi="Courier New" w:cs="Courier New"/>
          <w:sz w:val="18"/>
          <w:szCs w:val="18"/>
          <w:lang w:val="en-US"/>
        </w:rPr>
        <w:t>DeDupe</w:t>
      </w:r>
      <w:proofErr w:type="spellEnd"/>
    </w:p>
    <w:p w14:paraId="41DA8994" w14:textId="77777777" w:rsidR="008A3A38" w:rsidRDefault="00473E0B" w:rsidP="00473E0B">
      <w:pPr>
        <w:pStyle w:val="BodyText"/>
        <w:ind w:left="900"/>
        <w:rPr>
          <w:lang w:val="en-US"/>
        </w:rPr>
      </w:pPr>
      <w:r>
        <w:rPr>
          <w:lang w:val="en-US"/>
        </w:rPr>
        <w:t xml:space="preserve">Delete any jobs </w:t>
      </w:r>
    </w:p>
    <w:p w14:paraId="77DCD837" w14:textId="77777777" w:rsidR="00473E0B" w:rsidRPr="00473E0B" w:rsidRDefault="00473E0B" w:rsidP="00473E0B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3E0B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473E0B">
        <w:rPr>
          <w:rFonts w:ascii="Courier New" w:hAnsi="Courier New" w:cs="Courier New"/>
          <w:sz w:val="18"/>
          <w:szCs w:val="18"/>
          <w:lang w:val="en-US"/>
        </w:rPr>
        <w:t xml:space="preserve">*&gt; job delete -id </w:t>
      </w:r>
      <w:r w:rsidRPr="00473E0B">
        <w:rPr>
          <w:rFonts w:ascii="Courier New" w:hAnsi="Courier New" w:cs="Courier New"/>
          <w:i/>
          <w:sz w:val="18"/>
          <w:szCs w:val="18"/>
          <w:lang w:val="en-US"/>
        </w:rPr>
        <w:t>JOB_ID</w:t>
      </w:r>
    </w:p>
    <w:p w14:paraId="6E5FB3EF" w14:textId="77777777" w:rsidR="00F45286" w:rsidRDefault="00F45286" w:rsidP="00743A75">
      <w:pPr>
        <w:pStyle w:val="Heading3"/>
        <w:rPr>
          <w:sz w:val="22"/>
          <w:szCs w:val="22"/>
        </w:rPr>
      </w:pPr>
      <w:bookmarkStart w:id="61" w:name="_Toc479253927"/>
      <w:r>
        <w:t>Check All Volumes are 64Bit</w:t>
      </w:r>
      <w:bookmarkEnd w:id="61"/>
    </w:p>
    <w:p w14:paraId="6886BEB3" w14:textId="77777777" w:rsidR="00F45286" w:rsidRDefault="00F45286" w:rsidP="00F45286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</w:t>
      </w:r>
      <w:proofErr w:type="gramEnd"/>
      <w:r>
        <w:rPr>
          <w:rFonts w:ascii="Courier New" w:hAnsi="Courier New" w:cs="Courier New"/>
          <w:sz w:val="18"/>
          <w:szCs w:val="18"/>
        </w:rPr>
        <w:t>*&gt; set advanced</w:t>
      </w:r>
    </w:p>
    <w:p w14:paraId="144EC201" w14:textId="77777777" w:rsidR="00F45286" w:rsidRDefault="00F45286" w:rsidP="00F45286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*&gt; storage aggregate 64bit-upgrade status -include-all-volumes -aggregate </w:t>
      </w:r>
      <w:r>
        <w:rPr>
          <w:rFonts w:ascii="Courier New" w:hAnsi="Courier New" w:cs="Courier New"/>
          <w:sz w:val="18"/>
          <w:szCs w:val="18"/>
          <w:highlight w:val="yellow"/>
        </w:rPr>
        <w:t>a*</w:t>
      </w:r>
    </w:p>
    <w:p w14:paraId="2C756633" w14:textId="77777777" w:rsidR="00F45286" w:rsidRDefault="00F45286" w:rsidP="00F45286">
      <w:pPr>
        <w:ind w:left="900"/>
        <w:rPr>
          <w:rFonts w:ascii="Courier New" w:hAnsi="Courier New" w:cs="Courier New"/>
          <w:sz w:val="18"/>
          <w:szCs w:val="18"/>
        </w:rPr>
      </w:pPr>
    </w:p>
    <w:p w14:paraId="2EDE7118" w14:textId="77777777" w:rsidR="00F45286" w:rsidRPr="00F45286" w:rsidRDefault="00F45286" w:rsidP="00F45286">
      <w:pPr>
        <w:ind w:left="900"/>
        <w:rPr>
          <w:rFonts w:ascii="Arial" w:hAnsi="Arial" w:cs="Arial"/>
          <w:sz w:val="20"/>
          <w:szCs w:val="20"/>
        </w:rPr>
      </w:pPr>
      <w:r w:rsidRPr="00F45286">
        <w:rPr>
          <w:rFonts w:ascii="Arial" w:hAnsi="Arial" w:cs="Arial"/>
          <w:b/>
          <w:color w:val="FF0000"/>
          <w:sz w:val="20"/>
          <w:szCs w:val="20"/>
        </w:rPr>
        <w:t>Note:</w:t>
      </w:r>
      <w:r w:rsidRPr="00F45286">
        <w:rPr>
          <w:rFonts w:ascii="Arial" w:hAnsi="Arial" w:cs="Arial"/>
          <w:color w:val="FF0000"/>
          <w:sz w:val="20"/>
          <w:szCs w:val="20"/>
        </w:rPr>
        <w:t xml:space="preserve"> </w:t>
      </w:r>
      <w:r w:rsidRPr="00F45286">
        <w:rPr>
          <w:rFonts w:ascii="Arial" w:hAnsi="Arial" w:cs="Arial"/>
          <w:sz w:val="20"/>
          <w:szCs w:val="20"/>
        </w:rPr>
        <w:t>Do NOT use just a * for aggregate name this does not work. Use either aggregate names or at least one character and a * as above.</w:t>
      </w:r>
    </w:p>
    <w:p w14:paraId="26A572E6" w14:textId="77777777" w:rsidR="00F45286" w:rsidRDefault="00F45286" w:rsidP="00743A75">
      <w:pPr>
        <w:pStyle w:val="Heading3"/>
        <w:rPr>
          <w:sz w:val="22"/>
          <w:szCs w:val="22"/>
        </w:rPr>
      </w:pPr>
      <w:bookmarkStart w:id="62" w:name="_Toc479253928"/>
      <w:r>
        <w:t xml:space="preserve">Check for 32Bit </w:t>
      </w:r>
      <w:proofErr w:type="spellStart"/>
      <w:r>
        <w:t>SnapShots</w:t>
      </w:r>
      <w:proofErr w:type="spellEnd"/>
      <w:r>
        <w:t xml:space="preserve"> (Delete any found)</w:t>
      </w:r>
      <w:bookmarkEnd w:id="62"/>
    </w:p>
    <w:p w14:paraId="3435987A" w14:textId="77777777" w:rsidR="00F45286" w:rsidRDefault="00F45286" w:rsidP="00F45286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</w:t>
      </w:r>
      <w:proofErr w:type="gramEnd"/>
      <w:r>
        <w:rPr>
          <w:rFonts w:ascii="Courier New" w:hAnsi="Courier New" w:cs="Courier New"/>
          <w:sz w:val="18"/>
          <w:szCs w:val="18"/>
        </w:rPr>
        <w:t>*&gt; volume snapshot show -fs-block-format !64-bit -fields fs-block-format</w:t>
      </w:r>
    </w:p>
    <w:p w14:paraId="07275FA2" w14:textId="77777777" w:rsidR="00F45286" w:rsidRDefault="00F45286" w:rsidP="00F45286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There are no entries matching your query.</w:t>
      </w:r>
    </w:p>
    <w:p w14:paraId="0C8C7F21" w14:textId="77777777" w:rsidR="00011404" w:rsidRDefault="00011404" w:rsidP="00743A75">
      <w:pPr>
        <w:pStyle w:val="Heading3"/>
        <w:rPr>
          <w:sz w:val="22"/>
          <w:szCs w:val="22"/>
        </w:rPr>
      </w:pPr>
      <w:bookmarkStart w:id="63" w:name="_Toc479253929"/>
      <w:r>
        <w:t>Turn OFF 32bit capability</w:t>
      </w:r>
      <w:bookmarkEnd w:id="63"/>
      <w:r>
        <w:t xml:space="preserve"> </w:t>
      </w:r>
    </w:p>
    <w:p w14:paraId="04F5CE16" w14:textId="77777777" w:rsidR="00011404" w:rsidRDefault="00011404" w:rsidP="00011404">
      <w:pPr>
        <w:ind w:left="900"/>
        <w:rPr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>storage aggregate 64bit-upgrade 32bit-disable -check</w:t>
      </w:r>
    </w:p>
    <w:p w14:paraId="64EFE533" w14:textId="77777777" w:rsidR="00011404" w:rsidRDefault="00011404" w:rsidP="00011404">
      <w:pPr>
        <w:ind w:left="900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>storage aggregate 64bit-upgrade 32bit-disable</w:t>
      </w:r>
    </w:p>
    <w:p w14:paraId="6238D31B" w14:textId="77777777" w:rsidR="00011404" w:rsidRDefault="00011404" w:rsidP="00743A75">
      <w:pPr>
        <w:pStyle w:val="Heading3"/>
        <w:rPr>
          <w:sz w:val="22"/>
          <w:szCs w:val="22"/>
        </w:rPr>
      </w:pPr>
      <w:bookmarkStart w:id="64" w:name="_Toc479253930"/>
      <w:proofErr w:type="spellStart"/>
      <w:r>
        <w:t>Quiesce</w:t>
      </w:r>
      <w:proofErr w:type="spellEnd"/>
      <w:r>
        <w:t xml:space="preserve"> </w:t>
      </w:r>
      <w:proofErr w:type="spellStart"/>
      <w:r>
        <w:t>SnapMirrors</w:t>
      </w:r>
      <w:bookmarkEnd w:id="64"/>
      <w:proofErr w:type="spellEnd"/>
    </w:p>
    <w:p w14:paraId="39079D22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*&gt;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-destination-path *</w:t>
      </w:r>
    </w:p>
    <w:p w14:paraId="7423F186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"sicifs-e0001:test_bip".</w:t>
      </w:r>
    </w:p>
    <w:p w14:paraId="21F58928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"silab-clbk-e01:c_mode_dest".</w:t>
      </w:r>
    </w:p>
    <w:p w14:paraId="639B9786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"silab-clbk-e01:test_bip".</w:t>
      </w:r>
    </w:p>
    <w:p w14:paraId="6310E145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"silab-clbk-e01:sv_07_cb0000_infra_virtual_saesxi_snap07".</w:t>
      </w:r>
    </w:p>
    <w:p w14:paraId="199EFBFF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"silab-clbk-e01:sv_14_cb0000_infra_virtual_saesxi_snap14".</w:t>
      </w:r>
    </w:p>
    <w:p w14:paraId="033616A5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"silab-clbk-iscsi-01:sv_14_cb0000_si_wi_fas2552_c_info_snap".</w:t>
      </w:r>
    </w:p>
    <w:p w14:paraId="4D0F6379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"silab-clbk-iscsi-01:sv_14_cb0000_si_wi_fas2552_c_usr_snap".</w:t>
      </w:r>
    </w:p>
    <w:p w14:paraId="62680741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"silab-clbk-iscsi-01:sv_14_cb0000_wi_si_fas2552_a_info_snap".</w:t>
      </w:r>
    </w:p>
    <w:p w14:paraId="4BEB217A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"silab-clbk-iscsi-01:sv_14_cb0000_wi_si_fas2552_a_usr_snap".</w:t>
      </w:r>
    </w:p>
    <w:p w14:paraId="16702F7F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"silab-clbk-iscsi-01:sv_14_cb0000_si_wi_fas2552_d_info_snap".</w:t>
      </w:r>
    </w:p>
    <w:p w14:paraId="68DADD5F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"silab-clbk-iscsi-01:sv_14_cb0000_si_wi_fas2552_d_usr_snap".</w:t>
      </w:r>
    </w:p>
    <w:p w14:paraId="2F6B753B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"silab-clbk-iscsi-01:sv_14_cb0000_wi_si_fas2552_b_info_snap".</w:t>
      </w:r>
    </w:p>
    <w:p w14:paraId="487D2B9B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"silab-clbk-iscsi-01:sv_14_cb0000_wi_si_fas2552_b_usr_snap".</w:t>
      </w:r>
    </w:p>
    <w:p w14:paraId="04FEA49E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"silab-clbk-mysql-01:sv_14_cb0000_si_mysqllab12d_s01mysql1_snap".</w:t>
      </w:r>
    </w:p>
    <w:p w14:paraId="37FDE391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"silab-clbk-mysql-01:sv_14_cb0000_si_mysqllab13d_s01mysql1_snap".</w:t>
      </w:r>
    </w:p>
    <w:p w14:paraId="221004EC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"silab-clbk-mysql-01:sv_7_cb0000_si_mysqllab1d_s01mysql1_snap".</w:t>
      </w:r>
    </w:p>
    <w:p w14:paraId="5B99A401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"silab-clbk-mysql-01:sv_7_cb0000_si_mysqllab2d_s01mysql1_snap".</w:t>
      </w:r>
    </w:p>
    <w:p w14:paraId="3035A523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"silab-clbk-e01:sv_14_cb0000_si_oralab14d_s01ora1_snap".</w:t>
      </w:r>
    </w:p>
    <w:p w14:paraId="150D0356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"silab-clbk-e01:sv_14_cb0000_si_oralab14d_s01oraadm1_snap".</w:t>
      </w:r>
    </w:p>
    <w:p w14:paraId="2F45C8FE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"silab-clbk-e01:sv_14_cb0000_si_oralab15d_s01ora1_snap".</w:t>
      </w:r>
    </w:p>
    <w:p w14:paraId="233C8E71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"silab-clbk-e01:sv_14_cb0000_si_oralab15d_s01oraadm1_snap".</w:t>
      </w:r>
    </w:p>
    <w:p w14:paraId="65315A8B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"silab-clbk-e01:sv_14_cb0000_orf_2552_test_s01ora1_snap".</w:t>
      </w:r>
    </w:p>
    <w:p w14:paraId="316B6A01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"silab-clbk-e01:sv_14_cb0000_orf_2552_test_s01oraadm1_snap".</w:t>
      </w:r>
    </w:p>
    <w:p w14:paraId="00CE643C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"silab-clbk-e01:sv_14_cb0000_orf_2552_test2_s01ora1_snap".</w:t>
      </w:r>
    </w:p>
    <w:p w14:paraId="08E80A4C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quiesce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for destination "silab-clbk-e01:sv_14_cb0000_orf_2552_test2_s01oraadm1_snap".</w:t>
      </w:r>
    </w:p>
    <w:p w14:paraId="48DFB770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25 entries were acted on.</w:t>
      </w:r>
    </w:p>
    <w:p w14:paraId="498D2103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</w:p>
    <w:p w14:paraId="46383FAA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*&gt;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show -status !</w:t>
      </w:r>
      <w:proofErr w:type="spellStart"/>
      <w:r>
        <w:rPr>
          <w:rFonts w:ascii="Courier New" w:hAnsi="Courier New" w:cs="Courier New"/>
          <w:sz w:val="18"/>
          <w:szCs w:val="18"/>
        </w:rPr>
        <w:t>Quiesced</w:t>
      </w:r>
      <w:proofErr w:type="spellEnd"/>
    </w:p>
    <w:p w14:paraId="76EF32D9" w14:textId="77777777" w:rsidR="00011404" w:rsidRDefault="00011404" w:rsidP="000114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There are no entries matching your query.</w:t>
      </w:r>
    </w:p>
    <w:p w14:paraId="517EA3B8" w14:textId="77777777" w:rsidR="00011404" w:rsidRDefault="00BC125B" w:rsidP="00743A75">
      <w:pPr>
        <w:pStyle w:val="Heading3"/>
      </w:pPr>
      <w:bookmarkStart w:id="65" w:name="_Toc479253931"/>
      <w:r>
        <w:t>Send ASUPs</w:t>
      </w:r>
      <w:r w:rsidR="00011404">
        <w:t xml:space="preserve"> Prior To Upgrade</w:t>
      </w:r>
      <w:bookmarkEnd w:id="65"/>
    </w:p>
    <w:p w14:paraId="025BB179" w14:textId="77777777" w:rsidR="009B1320" w:rsidRDefault="009B1320" w:rsidP="009B1320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 w:rsidRPr="00671C69">
        <w:rPr>
          <w:rFonts w:ascii="Courier New" w:hAnsi="Courier New" w:cs="Courier New"/>
          <w:sz w:val="18"/>
          <w:szCs w:val="18"/>
        </w:rPr>
        <w:t>::&gt;</w:t>
      </w:r>
      <w:proofErr w:type="gramEnd"/>
      <w:r w:rsidRPr="00671C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C69">
        <w:rPr>
          <w:rFonts w:ascii="Courier New" w:hAnsi="Courier New" w:cs="Courier New"/>
          <w:sz w:val="18"/>
          <w:szCs w:val="18"/>
        </w:rPr>
        <w:t>autosupport</w:t>
      </w:r>
      <w:proofErr w:type="spellEnd"/>
      <w:r w:rsidRPr="00671C69">
        <w:rPr>
          <w:rFonts w:ascii="Courier New" w:hAnsi="Courier New" w:cs="Courier New"/>
          <w:sz w:val="18"/>
          <w:szCs w:val="18"/>
        </w:rPr>
        <w:t xml:space="preserve"> invoke -node * -type all -message "pre-upgrade to 8.3.2P7"</w:t>
      </w:r>
    </w:p>
    <w:p w14:paraId="12B42A74" w14:textId="77777777" w:rsidR="00BC125B" w:rsidRDefault="00BC125B" w:rsidP="00743A75">
      <w:pPr>
        <w:pStyle w:val="Heading3"/>
        <w:rPr>
          <w:sz w:val="22"/>
          <w:szCs w:val="22"/>
        </w:rPr>
      </w:pPr>
      <w:bookmarkStart w:id="66" w:name="_Toc479253932"/>
      <w:r>
        <w:t>Check auto-giveback is disabled</w:t>
      </w:r>
      <w:bookmarkEnd w:id="66"/>
    </w:p>
    <w:p w14:paraId="24CD602A" w14:textId="77777777" w:rsidR="00BC125B" w:rsidRDefault="00BC125B" w:rsidP="00BC125B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</w:t>
      </w:r>
      <w:proofErr w:type="gramEnd"/>
      <w:r>
        <w:rPr>
          <w:rFonts w:ascii="Courier New" w:hAnsi="Courier New" w:cs="Courier New"/>
          <w:sz w:val="18"/>
          <w:szCs w:val="18"/>
        </w:rPr>
        <w:t>*&gt; storage failover show -node * -fields auto-giveback</w:t>
      </w:r>
    </w:p>
    <w:p w14:paraId="75EEE254" w14:textId="77777777" w:rsidR="00BC125B" w:rsidRDefault="00BC125B" w:rsidP="00BC125B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node           auto-giveback</w:t>
      </w:r>
    </w:p>
    <w:p w14:paraId="686D9DC2" w14:textId="77777777" w:rsidR="00BC125B" w:rsidRDefault="00BC125B" w:rsidP="00BC125B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 -------------</w:t>
      </w:r>
    </w:p>
    <w:p w14:paraId="504A1562" w14:textId="77777777" w:rsidR="00BC125B" w:rsidRDefault="004E5EFD" w:rsidP="00BC125B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node</w:t>
      </w:r>
      <w:r w:rsidR="00BC125B">
        <w:rPr>
          <w:rFonts w:ascii="Courier New" w:hAnsi="Courier New" w:cs="Courier New"/>
          <w:sz w:val="18"/>
          <w:szCs w:val="18"/>
        </w:rPr>
        <w:t>-01 false</w:t>
      </w:r>
    </w:p>
    <w:p w14:paraId="45233EBF" w14:textId="77777777" w:rsidR="00BC125B" w:rsidRDefault="004E5EFD" w:rsidP="00BC125B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node</w:t>
      </w:r>
      <w:r w:rsidR="00BC125B">
        <w:rPr>
          <w:rFonts w:ascii="Courier New" w:hAnsi="Courier New" w:cs="Courier New"/>
          <w:sz w:val="18"/>
          <w:szCs w:val="18"/>
        </w:rPr>
        <w:t>-02 false</w:t>
      </w:r>
    </w:p>
    <w:p w14:paraId="742AFFAC" w14:textId="77777777" w:rsidR="00BC125B" w:rsidRDefault="00BC125B" w:rsidP="00BC125B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 entries were displayed.</w:t>
      </w:r>
    </w:p>
    <w:p w14:paraId="309F64F8" w14:textId="77777777" w:rsidR="004E5EFD" w:rsidRDefault="004E5EFD" w:rsidP="00743A75">
      <w:pPr>
        <w:pStyle w:val="Heading3"/>
        <w:rPr>
          <w:sz w:val="22"/>
          <w:szCs w:val="22"/>
        </w:rPr>
      </w:pPr>
      <w:bookmarkStart w:id="67" w:name="_Toc479253933"/>
      <w:r>
        <w:t>Upgrade</w:t>
      </w:r>
      <w:bookmarkEnd w:id="67"/>
    </w:p>
    <w:p w14:paraId="6DF13EC1" w14:textId="77777777" w:rsidR="004E5EFD" w:rsidRDefault="004E5EFD" w:rsidP="004E5EFD">
      <w:pPr>
        <w:ind w:left="900"/>
        <w:rPr>
          <w:rFonts w:ascii="Courier New" w:hAnsi="Courier New" w:cs="Courier New"/>
          <w:color w:val="1A1A1A"/>
          <w:sz w:val="18"/>
          <w:szCs w:val="18"/>
          <w:lang w:eastAsia="en-GB"/>
        </w:rPr>
      </w:pPr>
      <w:r>
        <w:rPr>
          <w:rFonts w:ascii="Courier New" w:hAnsi="Courier New" w:cs="Courier New"/>
          <w:color w:val="1A1A1A"/>
          <w:sz w:val="18"/>
          <w:szCs w:val="18"/>
          <w:lang w:eastAsia="en-GB"/>
        </w:rPr>
        <w:t>system node image update -node node-01 -package 832P7_q_image.tgz -</w:t>
      </w:r>
      <w:proofErr w:type="spellStart"/>
      <w:r>
        <w:rPr>
          <w:rFonts w:ascii="Courier New" w:hAnsi="Courier New" w:cs="Courier New"/>
          <w:color w:val="1A1A1A"/>
          <w:sz w:val="18"/>
          <w:szCs w:val="18"/>
          <w:lang w:eastAsia="en-GB"/>
        </w:rPr>
        <w:t>setdefault</w:t>
      </w:r>
      <w:proofErr w:type="spellEnd"/>
      <w:r>
        <w:rPr>
          <w:rFonts w:ascii="Courier New" w:hAnsi="Courier New" w:cs="Courier New"/>
          <w:color w:val="1A1A1A"/>
          <w:sz w:val="18"/>
          <w:szCs w:val="18"/>
          <w:lang w:eastAsia="en-GB"/>
        </w:rPr>
        <w:t xml:space="preserve"> true</w:t>
      </w:r>
    </w:p>
    <w:p w14:paraId="5B0168F3" w14:textId="77777777" w:rsidR="004E5EFD" w:rsidRDefault="004E5EFD" w:rsidP="004E5EFD">
      <w:pPr>
        <w:ind w:left="900"/>
        <w:rPr>
          <w:rFonts w:ascii="Courier New" w:hAnsi="Courier New" w:cs="Courier New"/>
          <w:color w:val="1A1A1A"/>
          <w:sz w:val="18"/>
          <w:szCs w:val="18"/>
          <w:lang w:eastAsia="en-GB"/>
        </w:rPr>
      </w:pPr>
      <w:r>
        <w:rPr>
          <w:rFonts w:ascii="Courier New" w:hAnsi="Courier New" w:cs="Courier New"/>
          <w:color w:val="1A1A1A"/>
          <w:sz w:val="18"/>
          <w:szCs w:val="18"/>
          <w:lang w:eastAsia="en-GB"/>
        </w:rPr>
        <w:t>system node image update -node node-02 -package 832P7_q_image.tgz -</w:t>
      </w:r>
      <w:proofErr w:type="spellStart"/>
      <w:r>
        <w:rPr>
          <w:rFonts w:ascii="Courier New" w:hAnsi="Courier New" w:cs="Courier New"/>
          <w:color w:val="1A1A1A"/>
          <w:sz w:val="18"/>
          <w:szCs w:val="18"/>
          <w:lang w:eastAsia="en-GB"/>
        </w:rPr>
        <w:t>setdefault</w:t>
      </w:r>
      <w:proofErr w:type="spellEnd"/>
      <w:r>
        <w:rPr>
          <w:rFonts w:ascii="Courier New" w:hAnsi="Courier New" w:cs="Courier New"/>
          <w:color w:val="1A1A1A"/>
          <w:sz w:val="18"/>
          <w:szCs w:val="18"/>
          <w:lang w:eastAsia="en-GB"/>
        </w:rPr>
        <w:t xml:space="preserve"> true</w:t>
      </w:r>
    </w:p>
    <w:p w14:paraId="60240F69" w14:textId="77777777" w:rsidR="009E1CA5" w:rsidRPr="009E1CA5" w:rsidRDefault="009E1CA5" w:rsidP="009E1CA5">
      <w:pPr>
        <w:pStyle w:val="BodyText"/>
        <w:rPr>
          <w:lang w:val="en-US"/>
        </w:rPr>
      </w:pPr>
    </w:p>
    <w:p w14:paraId="627026E1" w14:textId="77777777" w:rsidR="004E5EFD" w:rsidRDefault="004E5EFD" w:rsidP="00743A75">
      <w:pPr>
        <w:pStyle w:val="Heading3"/>
      </w:pPr>
      <w:bookmarkStart w:id="68" w:name="_Toc479253934"/>
      <w:r>
        <w:t>Make Sure All LIFs are on First Node</w:t>
      </w:r>
      <w:bookmarkEnd w:id="68"/>
    </w:p>
    <w:p w14:paraId="0390699F" w14:textId="77777777" w:rsidR="00F90FB3" w:rsidRPr="00F90FB3" w:rsidRDefault="00F90FB3" w:rsidP="00F90FB3">
      <w:pPr>
        <w:pStyle w:val="BodyText"/>
        <w:ind w:left="900"/>
        <w:rPr>
          <w:lang w:val="en-US"/>
        </w:rPr>
      </w:pPr>
      <w:r>
        <w:rPr>
          <w:lang w:val="en-US"/>
        </w:rPr>
        <w:t xml:space="preserve">This </w:t>
      </w:r>
      <w:r w:rsidRPr="00F90FB3">
        <w:rPr>
          <w:b/>
          <w:color w:val="FF0000"/>
          <w:u w:val="single"/>
          <w:lang w:val="en-US"/>
        </w:rPr>
        <w:t>MUST</w:t>
      </w:r>
      <w:r>
        <w:rPr>
          <w:lang w:val="en-US"/>
        </w:rPr>
        <w:t xml:space="preserve"> be done prior to any TO/GB steps. That way we ensure all interfaces are correctly assigned to broadcast domains.</w:t>
      </w:r>
    </w:p>
    <w:p w14:paraId="5630B11B" w14:textId="77777777" w:rsidR="004E5EFD" w:rsidRDefault="004E5EFD" w:rsidP="004E5EFD">
      <w:pPr>
        <w:ind w:left="900"/>
        <w:rPr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network interface migrate-all -node </w:t>
      </w:r>
      <w:r>
        <w:rPr>
          <w:rFonts w:ascii="Courier" w:hAnsi="Courier" w:cs="Courier"/>
          <w:i/>
          <w:iCs/>
          <w:sz w:val="18"/>
          <w:szCs w:val="18"/>
        </w:rPr>
        <w:t>FIRST_NODE</w:t>
      </w:r>
    </w:p>
    <w:p w14:paraId="2507496E" w14:textId="77777777" w:rsidR="004E5EFD" w:rsidRDefault="004E5EFD" w:rsidP="00743A75">
      <w:pPr>
        <w:pStyle w:val="Heading3"/>
        <w:rPr>
          <w:sz w:val="22"/>
          <w:szCs w:val="22"/>
        </w:rPr>
      </w:pPr>
      <w:bookmarkStart w:id="69" w:name="_Toc479253935"/>
      <w:r>
        <w:t xml:space="preserve">TAKEOVER </w:t>
      </w:r>
      <w:r w:rsidRPr="006E6FBF">
        <w:rPr>
          <w:color w:val="FF0000"/>
        </w:rPr>
        <w:t xml:space="preserve">FIRST </w:t>
      </w:r>
      <w:r>
        <w:t>Node (Use an SP Console)</w:t>
      </w:r>
      <w:bookmarkEnd w:id="69"/>
    </w:p>
    <w:p w14:paraId="2398B4AA" w14:textId="77777777" w:rsidR="004E5EFD" w:rsidRDefault="004E5EFD" w:rsidP="004E5EFD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storage failover takeover -</w:t>
      </w:r>
      <w:proofErr w:type="spellStart"/>
      <w:r>
        <w:rPr>
          <w:rFonts w:ascii="Courier New" w:hAnsi="Courier New" w:cs="Courier New"/>
          <w:sz w:val="18"/>
          <w:szCs w:val="18"/>
        </w:rPr>
        <w:t>ofnode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node-01</w:t>
      </w:r>
    </w:p>
    <w:p w14:paraId="34579DF9" w14:textId="77777777" w:rsidR="004E5EFD" w:rsidRDefault="004E5EFD" w:rsidP="004E5EFD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storage failover show</w:t>
      </w:r>
    </w:p>
    <w:p w14:paraId="2054267C" w14:textId="77777777" w:rsidR="006E6FBF" w:rsidRDefault="006E6FBF" w:rsidP="00743A75">
      <w:pPr>
        <w:pStyle w:val="Heading3"/>
        <w:rPr>
          <w:sz w:val="22"/>
          <w:szCs w:val="22"/>
        </w:rPr>
      </w:pPr>
      <w:bookmarkStart w:id="70" w:name="_Toc479253936"/>
      <w:r>
        <w:lastRenderedPageBreak/>
        <w:t xml:space="preserve">GIVEBACK </w:t>
      </w:r>
      <w:r w:rsidRPr="006E6FBF">
        <w:rPr>
          <w:color w:val="FF0000"/>
        </w:rPr>
        <w:t xml:space="preserve">FIRST </w:t>
      </w:r>
      <w:r>
        <w:t>Node (Use an SP Console)</w:t>
      </w:r>
      <w:bookmarkEnd w:id="70"/>
    </w:p>
    <w:p w14:paraId="57553265" w14:textId="77777777" w:rsidR="006E6FBF" w:rsidRDefault="006E6FBF" w:rsidP="006E6FBF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storage failover giveback -</w:t>
      </w:r>
      <w:proofErr w:type="spellStart"/>
      <w:r>
        <w:rPr>
          <w:rFonts w:ascii="Courier New" w:hAnsi="Courier New" w:cs="Courier New"/>
          <w:sz w:val="18"/>
          <w:szCs w:val="18"/>
        </w:rPr>
        <w:t>ofnode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node-01</w:t>
      </w:r>
    </w:p>
    <w:p w14:paraId="7A7B343D" w14:textId="77777777" w:rsidR="003D5BDC" w:rsidRDefault="003D5BDC" w:rsidP="00743A75">
      <w:pPr>
        <w:pStyle w:val="Heading3"/>
      </w:pPr>
      <w:bookmarkStart w:id="71" w:name="_Toc479253937"/>
      <w:r>
        <w:t>Check Status (once Giveback completed)</w:t>
      </w:r>
      <w:bookmarkEnd w:id="71"/>
    </w:p>
    <w:p w14:paraId="63900969" w14:textId="77777777" w:rsidR="00F90FB3" w:rsidRPr="00F90FB3" w:rsidRDefault="00F90FB3" w:rsidP="00F90FB3">
      <w:pPr>
        <w:pStyle w:val="BodyText"/>
        <w:ind w:left="900"/>
        <w:rPr>
          <w:lang w:val="en-US"/>
        </w:rPr>
      </w:pPr>
      <w:r>
        <w:rPr>
          <w:lang w:val="en-US"/>
        </w:rPr>
        <w:t xml:space="preserve">The following command will show you the </w:t>
      </w:r>
      <w:r w:rsidRPr="00F90FB3">
        <w:rPr>
          <w:highlight w:val="yellow"/>
          <w:lang w:val="en-US"/>
        </w:rPr>
        <w:t>status</w:t>
      </w:r>
      <w:r>
        <w:rPr>
          <w:lang w:val="en-US"/>
        </w:rPr>
        <w:t xml:space="preserve"> of the upgrade process.</w:t>
      </w:r>
    </w:p>
    <w:p w14:paraId="27C5E7B9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</w:t>
      </w:r>
      <w:proofErr w:type="gramEnd"/>
      <w:r>
        <w:rPr>
          <w:rFonts w:ascii="Courier New" w:hAnsi="Courier New" w:cs="Courier New"/>
          <w:sz w:val="18"/>
          <w:szCs w:val="18"/>
        </w:rPr>
        <w:t>*&gt; system node upgrade-revert show -node node-01</w:t>
      </w:r>
    </w:p>
    <w:p w14:paraId="6E57713B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</w:p>
    <w:p w14:paraId="2B9FDA26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Node: node-01                                  Status: complete</w:t>
      </w:r>
    </w:p>
    <w:p w14:paraId="2E80A512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</w:p>
    <w:p w14:paraId="18495F09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  <w:r w:rsidRPr="00F90FB3">
        <w:rPr>
          <w:rFonts w:ascii="Courier New" w:hAnsi="Courier New" w:cs="Courier New"/>
          <w:sz w:val="18"/>
          <w:szCs w:val="18"/>
          <w:highlight w:val="yellow"/>
        </w:rPr>
        <w:t>Status Message: The upgrade is complete.</w:t>
      </w:r>
    </w:p>
    <w:p w14:paraId="51CF9849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</w:p>
    <w:p w14:paraId="24121551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</w:p>
    <w:p w14:paraId="64C8945F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Vers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Phase      Status   Upgrade Phase Status Message</w:t>
      </w:r>
    </w:p>
    <w:p w14:paraId="7DF0F971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---------- -------- ------------------------------------------------------</w:t>
      </w:r>
    </w:p>
    <w:p w14:paraId="209E6AB3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330  pre</w:t>
      </w:r>
      <w:proofErr w:type="gramEnd"/>
      <w:r>
        <w:rPr>
          <w:rFonts w:ascii="Courier New" w:hAnsi="Courier New" w:cs="Courier New"/>
          <w:sz w:val="18"/>
          <w:szCs w:val="18"/>
        </w:rPr>
        <w:t>-root   applied  No upgrade is required for this phase.</w:t>
      </w:r>
    </w:p>
    <w:p w14:paraId="7870183C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330  pre</w:t>
      </w:r>
      <w:proofErr w:type="gramEnd"/>
      <w:r>
        <w:rPr>
          <w:rFonts w:ascii="Courier New" w:hAnsi="Courier New" w:cs="Courier New"/>
          <w:sz w:val="18"/>
          <w:szCs w:val="18"/>
        </w:rPr>
        <w:t>-apps   applied  No upgrade is required for this phase.</w:t>
      </w:r>
    </w:p>
    <w:p w14:paraId="7F5EB360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330  post</w:t>
      </w:r>
      <w:proofErr w:type="gramEnd"/>
      <w:r>
        <w:rPr>
          <w:rFonts w:ascii="Courier New" w:hAnsi="Courier New" w:cs="Courier New"/>
          <w:sz w:val="18"/>
          <w:szCs w:val="18"/>
        </w:rPr>
        <w:t>-apps  applied  Upgrade successful.</w:t>
      </w:r>
    </w:p>
    <w:p w14:paraId="6F145432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420  pre</w:t>
      </w:r>
      <w:proofErr w:type="gramEnd"/>
      <w:r>
        <w:rPr>
          <w:rFonts w:ascii="Courier New" w:hAnsi="Courier New" w:cs="Courier New"/>
          <w:sz w:val="18"/>
          <w:szCs w:val="18"/>
        </w:rPr>
        <w:t>-root   applied  No upgrade is required for this phase.</w:t>
      </w:r>
    </w:p>
    <w:p w14:paraId="79EEF8C6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420  pre</w:t>
      </w:r>
      <w:proofErr w:type="gramEnd"/>
      <w:r>
        <w:rPr>
          <w:rFonts w:ascii="Courier New" w:hAnsi="Courier New" w:cs="Courier New"/>
          <w:sz w:val="18"/>
          <w:szCs w:val="18"/>
        </w:rPr>
        <w:t>-apps   applied  Upgrade successful.</w:t>
      </w:r>
    </w:p>
    <w:p w14:paraId="5FCAB273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420  post</w:t>
      </w:r>
      <w:proofErr w:type="gramEnd"/>
      <w:r>
        <w:rPr>
          <w:rFonts w:ascii="Courier New" w:hAnsi="Courier New" w:cs="Courier New"/>
          <w:sz w:val="18"/>
          <w:szCs w:val="18"/>
        </w:rPr>
        <w:t>-apps  applied  Upgrade successful.</w:t>
      </w:r>
    </w:p>
    <w:p w14:paraId="7E2CBC9E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6 entries were displayed.</w:t>
      </w:r>
    </w:p>
    <w:p w14:paraId="154CE73F" w14:textId="77777777" w:rsidR="003D5BDC" w:rsidRDefault="003D5BDC" w:rsidP="00743A75">
      <w:pPr>
        <w:pStyle w:val="Heading3"/>
        <w:rPr>
          <w:sz w:val="22"/>
          <w:szCs w:val="22"/>
        </w:rPr>
      </w:pPr>
      <w:bookmarkStart w:id="72" w:name="_Toc479253938"/>
      <w:r>
        <w:t>TAKEOVER NEXT Node (Use an SP Console)</w:t>
      </w:r>
      <w:bookmarkEnd w:id="72"/>
    </w:p>
    <w:p w14:paraId="42501A74" w14:textId="77777777" w:rsidR="003D5BDC" w:rsidRDefault="003D5BDC" w:rsidP="003D5BDC">
      <w:pPr>
        <w:ind w:left="900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*&gt; </w:t>
      </w:r>
      <w:r>
        <w:rPr>
          <w:rFonts w:ascii="Courier" w:hAnsi="Courier" w:cs="Courier"/>
          <w:sz w:val="18"/>
          <w:szCs w:val="18"/>
        </w:rPr>
        <w:t>set advanced</w:t>
      </w:r>
    </w:p>
    <w:p w14:paraId="1613A152" w14:textId="77777777" w:rsidR="003D5BDC" w:rsidRDefault="003D5BDC" w:rsidP="003D5BDC">
      <w:pPr>
        <w:ind w:left="900"/>
        <w:rPr>
          <w:rFonts w:ascii="Courier" w:hAnsi="Courier" w:cs="Courier"/>
          <w:iCs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*&gt; </w:t>
      </w:r>
      <w:r>
        <w:rPr>
          <w:rFonts w:ascii="Courier" w:hAnsi="Courier" w:cs="Courier"/>
          <w:sz w:val="18"/>
          <w:szCs w:val="18"/>
        </w:rPr>
        <w:t xml:space="preserve">network interface migrate-all -node </w:t>
      </w:r>
      <w:r>
        <w:rPr>
          <w:rFonts w:ascii="Courier" w:hAnsi="Courier" w:cs="Courier"/>
          <w:iCs/>
          <w:sz w:val="18"/>
          <w:szCs w:val="18"/>
        </w:rPr>
        <w:t>orf-lab2554-02 -option allow-version-mismatch</w:t>
      </w:r>
    </w:p>
    <w:p w14:paraId="0A207DB7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</w:t>
      </w:r>
      <w:proofErr w:type="gramEnd"/>
      <w:r>
        <w:rPr>
          <w:rFonts w:ascii="Courier New" w:hAnsi="Courier New" w:cs="Courier New"/>
          <w:sz w:val="18"/>
          <w:szCs w:val="18"/>
        </w:rPr>
        <w:t>*&gt; storage failover show</w:t>
      </w:r>
    </w:p>
    <w:p w14:paraId="1B838E6E" w14:textId="77777777" w:rsidR="003D5BDC" w:rsidRDefault="003D5BDC" w:rsidP="00743A75">
      <w:pPr>
        <w:pStyle w:val="Heading3"/>
      </w:pPr>
      <w:bookmarkStart w:id="73" w:name="_Toc479253939"/>
      <w:r>
        <w:t>GIVEBACK of NEXT Node (Use an SP Console)</w:t>
      </w:r>
      <w:bookmarkEnd w:id="73"/>
    </w:p>
    <w:p w14:paraId="20FBC73D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</w:t>
      </w:r>
      <w:proofErr w:type="gramEnd"/>
      <w:r>
        <w:rPr>
          <w:rFonts w:ascii="Courier New" w:hAnsi="Courier New" w:cs="Courier New"/>
          <w:sz w:val="18"/>
          <w:szCs w:val="18"/>
        </w:rPr>
        <w:t>*&gt; storage failover giveback -</w:t>
      </w:r>
      <w:proofErr w:type="spellStart"/>
      <w:r>
        <w:rPr>
          <w:rFonts w:ascii="Courier New" w:hAnsi="Courier New" w:cs="Courier New"/>
          <w:sz w:val="18"/>
          <w:szCs w:val="18"/>
        </w:rPr>
        <w:t>ofnode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orf-lab2554-02</w:t>
      </w:r>
    </w:p>
    <w:p w14:paraId="76172841" w14:textId="77777777" w:rsidR="003D5BDC" w:rsidRDefault="003D5BDC" w:rsidP="003D5BDC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</w:t>
      </w:r>
      <w:proofErr w:type="gramEnd"/>
      <w:r>
        <w:rPr>
          <w:rFonts w:ascii="Courier New" w:hAnsi="Courier New" w:cs="Courier New"/>
          <w:sz w:val="18"/>
          <w:szCs w:val="18"/>
        </w:rPr>
        <w:t>*&gt; storage failover show</w:t>
      </w:r>
    </w:p>
    <w:p w14:paraId="71702F2F" w14:textId="77777777" w:rsidR="00994AA3" w:rsidRDefault="00994AA3" w:rsidP="00743A75">
      <w:pPr>
        <w:pStyle w:val="Heading3"/>
        <w:rPr>
          <w:sz w:val="22"/>
          <w:szCs w:val="22"/>
        </w:rPr>
      </w:pPr>
      <w:bookmarkStart w:id="74" w:name="_Toc479253940"/>
      <w:r>
        <w:t>Check Status (once Giveback completed)</w:t>
      </w:r>
      <w:bookmarkEnd w:id="74"/>
    </w:p>
    <w:p w14:paraId="77CF1BBA" w14:textId="77777777" w:rsidR="00994AA3" w:rsidRDefault="00994AA3" w:rsidP="00994AA3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</w:t>
      </w:r>
      <w:proofErr w:type="gramEnd"/>
      <w:r>
        <w:rPr>
          <w:rFonts w:ascii="Courier New" w:hAnsi="Courier New" w:cs="Courier New"/>
          <w:sz w:val="18"/>
          <w:szCs w:val="18"/>
        </w:rPr>
        <w:t>*&gt; system node upgrade-revert show -node orf-lab2554-02</w:t>
      </w:r>
    </w:p>
    <w:p w14:paraId="5F679FEF" w14:textId="77777777" w:rsidR="009E1CA5" w:rsidRPr="009E1CA5" w:rsidRDefault="009E1CA5" w:rsidP="009E1CA5">
      <w:pPr>
        <w:pStyle w:val="BodyText"/>
        <w:rPr>
          <w:lang w:val="en-US"/>
        </w:rPr>
      </w:pPr>
    </w:p>
    <w:p w14:paraId="256F8D49" w14:textId="77777777" w:rsidR="009E1CA5" w:rsidRDefault="009E1CA5" w:rsidP="009E1CA5">
      <w:pPr>
        <w:pStyle w:val="BodyText"/>
        <w:ind w:left="180"/>
      </w:pPr>
    </w:p>
    <w:p w14:paraId="438BEDDB" w14:textId="77777777" w:rsidR="000D73B1" w:rsidRPr="007E39D7" w:rsidRDefault="000D73B1" w:rsidP="000D73B1">
      <w:pPr>
        <w:pStyle w:val="BodyText"/>
        <w:ind w:left="851"/>
      </w:pPr>
    </w:p>
    <w:p w14:paraId="6A30B735" w14:textId="77777777" w:rsidR="000D73B1" w:rsidRPr="00F37E76" w:rsidRDefault="001D2631" w:rsidP="00743A75">
      <w:pPr>
        <w:pStyle w:val="Heading1"/>
        <w:tabs>
          <w:tab w:val="clear" w:pos="432"/>
          <w:tab w:val="num" w:pos="567"/>
        </w:tabs>
        <w:ind w:left="284" w:firstLine="0"/>
        <w:rPr>
          <w:rFonts w:cs="Arial"/>
        </w:rPr>
      </w:pPr>
      <w:bookmarkStart w:id="75" w:name="_Toc479253941"/>
      <w:r>
        <w:rPr>
          <w:rFonts w:cs="Arial"/>
        </w:rPr>
        <w:lastRenderedPageBreak/>
        <w:t>Post-Upgrade Process</w:t>
      </w:r>
      <w:bookmarkEnd w:id="75"/>
    </w:p>
    <w:p w14:paraId="69F1657C" w14:textId="77777777" w:rsidR="000D73B1" w:rsidRDefault="000D73B1" w:rsidP="00743A75">
      <w:pPr>
        <w:pStyle w:val="Heading2"/>
      </w:pPr>
      <w:bookmarkStart w:id="76" w:name="_Toc479253942"/>
      <w:r>
        <w:t>Description</w:t>
      </w:r>
      <w:bookmarkEnd w:id="76"/>
    </w:p>
    <w:p w14:paraId="6CCF4233" w14:textId="77777777" w:rsidR="000D73B1" w:rsidRDefault="001D2631" w:rsidP="000D73B1">
      <w:pPr>
        <w:pStyle w:val="BodyText"/>
        <w:ind w:left="900"/>
        <w:rPr>
          <w:noProof/>
          <w:lang w:eastAsia="en-GB"/>
        </w:rPr>
      </w:pPr>
      <w:r>
        <w:t xml:space="preserve">After the upgrades are completed and all nodes are on OCUM 8.3.2P7 </w:t>
      </w:r>
      <w:r w:rsidR="00743A75">
        <w:t>we need to modify some of the configuration created by the upgrade process.</w:t>
      </w:r>
    </w:p>
    <w:p w14:paraId="662B9DE7" w14:textId="77777777" w:rsidR="00743A75" w:rsidRDefault="00743A75" w:rsidP="00743A75">
      <w:pPr>
        <w:pStyle w:val="Heading3"/>
        <w:rPr>
          <w:sz w:val="22"/>
          <w:szCs w:val="22"/>
        </w:rPr>
      </w:pPr>
      <w:bookmarkStart w:id="77" w:name="_Toc479253943"/>
      <w:r>
        <w:t xml:space="preserve">Resume </w:t>
      </w:r>
      <w:proofErr w:type="spellStart"/>
      <w:r>
        <w:t>SnapMirror</w:t>
      </w:r>
      <w:bookmarkEnd w:id="77"/>
      <w:proofErr w:type="spellEnd"/>
    </w:p>
    <w:p w14:paraId="32559F07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::&gt;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-destination-path *</w:t>
      </w:r>
    </w:p>
    <w:p w14:paraId="19C2AFE7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"sicifs-e0001:test_bip".</w:t>
      </w:r>
    </w:p>
    <w:p w14:paraId="5CE2FB05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"silab-clbk-e01:c_mode_dest".</w:t>
      </w:r>
    </w:p>
    <w:p w14:paraId="0AC4E14F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"silab-clbk-e01:test_bip".</w:t>
      </w:r>
    </w:p>
    <w:p w14:paraId="3E045C28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"silab-clbk-e01:sv_07_cb0000_infra_virtual_saesxi_snap07".</w:t>
      </w:r>
    </w:p>
    <w:p w14:paraId="485036CF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"silab-clbk-e01:sv_14_cb0000_infra_virtual_saesxi_snap14".</w:t>
      </w:r>
    </w:p>
    <w:p w14:paraId="48537997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"silab-clbk-iscsi-01:sv_14_cb0000_si_wi_fas2552_c_info_snap".</w:t>
      </w:r>
    </w:p>
    <w:p w14:paraId="456C8041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"silab-clbk-iscsi-01:sv_14_cb0000_si_wi_fas2552_c_usr_snap".</w:t>
      </w:r>
    </w:p>
    <w:p w14:paraId="6E8114C1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"silab-clbk-iscsi-01:sv_14_cb0000_wi_si_fas2552_a_info_snap".</w:t>
      </w:r>
    </w:p>
    <w:p w14:paraId="69061377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"silab-clbk-iscsi-01:sv_14_cb0000_wi_si_fas2552_a_usr_snap".</w:t>
      </w:r>
    </w:p>
    <w:p w14:paraId="2925B70A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"silab-clbk-iscsi-01:sv_14_cb0000_si_wi_fas2552_d_info_snap".</w:t>
      </w:r>
    </w:p>
    <w:p w14:paraId="26EBC94F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"silab-clbk-iscsi-01:sv_14_cb0000_si_wi_fas2552_d_usr_snap".</w:t>
      </w:r>
    </w:p>
    <w:p w14:paraId="3E96AAE6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"silab-clbk-iscsi-01:sv_14_cb0000_wi_si_fas2552_b_info_snap".</w:t>
      </w:r>
    </w:p>
    <w:p w14:paraId="3527132B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"silab-clbk-iscsi-01:sv_14_cb0000_wi_si_fas2552_b_usr_snap".</w:t>
      </w:r>
    </w:p>
    <w:p w14:paraId="37173BC1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"silab-clbk-mysql-01:sv_14_cb0000_si_mysqllab12d_s01mysql1_snap".</w:t>
      </w:r>
    </w:p>
    <w:p w14:paraId="115C1A81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"silab-clbk-mysql-01:sv_14_cb0000_si_mysqllab13d_s01mysql1_snap".</w:t>
      </w:r>
    </w:p>
    <w:p w14:paraId="157193F8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"silab-clbk-mysql-01:sv_7_cb0000_si_mysqllab1d_s01mysql1_snap".</w:t>
      </w:r>
    </w:p>
    <w:p w14:paraId="4146410C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"silab-clbk-mysql-01:sv_7_cb0000_si_mysqllab2d_s01mysql1_snap".</w:t>
      </w:r>
    </w:p>
    <w:p w14:paraId="3F3A4CCA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"silab-clbk-e01:sv_14_cb0000_si_oralab14d_s01ora1_snap".</w:t>
      </w:r>
    </w:p>
    <w:p w14:paraId="3AA0BCA5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"silab-clbk-e01:sv_14_cb0000_si_oralab14d_s01oraadm1_snap".</w:t>
      </w:r>
    </w:p>
    <w:p w14:paraId="4371E8EC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"silab-clbk-e01:sv_14_cb0000_si_oralab15d_s01ora1_snap".</w:t>
      </w:r>
    </w:p>
    <w:p w14:paraId="04017D8E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"silab-clbk-e01:sv_14_cb0000_si_oralab15d_s01oraadm1_snap".</w:t>
      </w:r>
    </w:p>
    <w:p w14:paraId="483A5F91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"silab-clbk-e01:sv_14_cb0000_orf_2552_test_s01ora1_snap".</w:t>
      </w:r>
    </w:p>
    <w:p w14:paraId="0271133F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"silab-clbk-e01:sv_14_cb0000_orf_2552_test_s01oraadm1_snap".</w:t>
      </w:r>
    </w:p>
    <w:p w14:paraId="46FC1BFF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"silab-clbk-e01:sv_14_cb0000_orf_2552_test2_s01ora1_snap".</w:t>
      </w:r>
    </w:p>
    <w:p w14:paraId="50CAE3C0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Operation succeeded: </w:t>
      </w:r>
      <w:proofErr w:type="spellStart"/>
      <w:r>
        <w:rPr>
          <w:rFonts w:ascii="Courier New" w:hAnsi="Courier New" w:cs="Courier New"/>
          <w:sz w:val="18"/>
          <w:szCs w:val="18"/>
        </w:rPr>
        <w:t>snapmirror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resume for destination "silab-clbk-e01:sv_14_cb0000_orf_2552_test2_s01oraadm1_snap".</w:t>
      </w:r>
    </w:p>
    <w:p w14:paraId="12900CA0" w14:textId="77777777" w:rsidR="00743A75" w:rsidRDefault="00743A75" w:rsidP="0039188E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25 entries were acted on.</w:t>
      </w:r>
    </w:p>
    <w:p w14:paraId="3B4121BA" w14:textId="77777777" w:rsidR="00743A75" w:rsidRDefault="00743A75" w:rsidP="00743A75">
      <w:pPr>
        <w:rPr>
          <w:rFonts w:asciiTheme="minorHAnsi" w:hAnsiTheme="minorHAnsi" w:cstheme="minorBidi"/>
          <w:sz w:val="22"/>
          <w:szCs w:val="22"/>
        </w:rPr>
      </w:pPr>
    </w:p>
    <w:p w14:paraId="4CB7C0F9" w14:textId="77777777" w:rsidR="00743A75" w:rsidRDefault="00743A75">
      <w:pPr>
        <w:rPr>
          <w:rFonts w:ascii="Arial" w:hAnsi="Arial"/>
          <w:b/>
          <w:szCs w:val="20"/>
          <w:lang w:val="en-US"/>
        </w:rPr>
      </w:pPr>
      <w:r>
        <w:br w:type="page"/>
      </w:r>
    </w:p>
    <w:p w14:paraId="0370804B" w14:textId="2FEBE7DE" w:rsidR="001E2B42" w:rsidRDefault="001E2B42" w:rsidP="00743A75">
      <w:pPr>
        <w:pStyle w:val="Heading3"/>
      </w:pPr>
      <w:bookmarkStart w:id="78" w:name="_Toc479253944"/>
      <w:r>
        <w:lastRenderedPageBreak/>
        <w:t xml:space="preserve">Split the Default Broadcast Domain </w:t>
      </w:r>
      <w:proofErr w:type="gramStart"/>
      <w:r>
        <w:t>To</w:t>
      </w:r>
      <w:proofErr w:type="gramEnd"/>
      <w:r>
        <w:t xml:space="preserve"> Provide Separate MGMT BD</w:t>
      </w:r>
    </w:p>
    <w:p w14:paraId="68E56E3B" w14:textId="3F1CBE38" w:rsidR="001E2B42" w:rsidRPr="001E2B42" w:rsidRDefault="001E2B42" w:rsidP="001E2B42">
      <w:pPr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required,</w:t>
      </w:r>
      <w:r w:rsidRPr="001E2B42">
        <w:rPr>
          <w:rFonts w:ascii="Arial" w:hAnsi="Arial" w:cs="Arial"/>
          <w:sz w:val="20"/>
          <w:szCs w:val="20"/>
        </w:rPr>
        <w:t xml:space="preserve"> split the Default broadcast domain to isolate the mgmt. ports so they can have 1500MTU and data ports in the default BD can have 9000MTU</w:t>
      </w:r>
    </w:p>
    <w:p w14:paraId="44C2BFB3" w14:textId="77777777" w:rsidR="001E2B42" w:rsidRDefault="001E2B42" w:rsidP="001E2B42">
      <w:pPr>
        <w:ind w:left="900"/>
      </w:pPr>
    </w:p>
    <w:p w14:paraId="7E410FF0" w14:textId="3D796E2C" w:rsidR="001E2B42" w:rsidRPr="001E2B42" w:rsidRDefault="001E2B42" w:rsidP="001E2B42">
      <w:pPr>
        <w:ind w:left="900"/>
        <w:rPr>
          <w:rFonts w:ascii="Courier New" w:hAnsi="Courier New" w:cs="Courier New"/>
          <w:sz w:val="18"/>
          <w:szCs w:val="18"/>
        </w:rPr>
      </w:pPr>
      <w:r w:rsidRPr="001E2B42">
        <w:rPr>
          <w:rFonts w:ascii="Courier New" w:hAnsi="Courier New" w:cs="Courier New"/>
          <w:sz w:val="18"/>
          <w:szCs w:val="18"/>
        </w:rPr>
        <w:t xml:space="preserve">broadcast-domain split -broadcast-domain Default -new-broadcast-domain Mgmt -ports </w:t>
      </w:r>
      <w:r w:rsidRPr="001E2B42">
        <w:rPr>
          <w:rFonts w:ascii="Courier New" w:hAnsi="Courier New" w:cs="Courier New"/>
          <w:sz w:val="18"/>
          <w:szCs w:val="18"/>
        </w:rPr>
        <w:t>&lt;NODE&gt;</w:t>
      </w:r>
      <w:r w:rsidRPr="001E2B42">
        <w:rPr>
          <w:rFonts w:ascii="Courier New" w:hAnsi="Courier New" w:cs="Courier New"/>
          <w:sz w:val="18"/>
          <w:szCs w:val="18"/>
        </w:rPr>
        <w:t>:</w:t>
      </w:r>
      <w:r w:rsidRPr="001E2B42">
        <w:rPr>
          <w:rFonts w:ascii="Courier New" w:hAnsi="Courier New" w:cs="Courier New"/>
          <w:sz w:val="18"/>
          <w:szCs w:val="18"/>
        </w:rPr>
        <w:t>&lt;PORT</w:t>
      </w:r>
      <w:proofErr w:type="gramStart"/>
      <w:r w:rsidRPr="001E2B42">
        <w:rPr>
          <w:rFonts w:ascii="Courier New" w:hAnsi="Courier New" w:cs="Courier New"/>
          <w:sz w:val="18"/>
          <w:szCs w:val="18"/>
        </w:rPr>
        <w:t>&gt;</w:t>
      </w:r>
      <w:r w:rsidRPr="001E2B42">
        <w:rPr>
          <w:rFonts w:ascii="Courier New" w:hAnsi="Courier New" w:cs="Courier New"/>
          <w:sz w:val="18"/>
          <w:szCs w:val="18"/>
        </w:rPr>
        <w:t>,</w:t>
      </w:r>
      <w:r w:rsidRPr="001E2B42">
        <w:rPr>
          <w:rFonts w:ascii="Courier New" w:hAnsi="Courier New" w:cs="Courier New"/>
          <w:sz w:val="18"/>
          <w:szCs w:val="18"/>
        </w:rPr>
        <w:t>&lt;</w:t>
      </w:r>
      <w:proofErr w:type="gramEnd"/>
      <w:r w:rsidRPr="001E2B42">
        <w:rPr>
          <w:rFonts w:ascii="Courier New" w:hAnsi="Courier New" w:cs="Courier New"/>
          <w:sz w:val="18"/>
          <w:szCs w:val="18"/>
        </w:rPr>
        <w:t>NODE&gt;</w:t>
      </w:r>
      <w:r w:rsidRPr="001E2B42">
        <w:rPr>
          <w:rFonts w:ascii="Courier New" w:hAnsi="Courier New" w:cs="Courier New"/>
          <w:sz w:val="18"/>
          <w:szCs w:val="18"/>
        </w:rPr>
        <w:t>:</w:t>
      </w:r>
      <w:r w:rsidRPr="001E2B42">
        <w:rPr>
          <w:rFonts w:ascii="Courier New" w:hAnsi="Courier New" w:cs="Courier New"/>
          <w:sz w:val="18"/>
          <w:szCs w:val="18"/>
        </w:rPr>
        <w:t>&lt;PORT&gt;</w:t>
      </w:r>
      <w:r w:rsidRPr="001E2B42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1E2B42">
        <w:rPr>
          <w:rFonts w:ascii="Courier New" w:hAnsi="Courier New" w:cs="Courier New"/>
          <w:sz w:val="18"/>
          <w:szCs w:val="18"/>
        </w:rPr>
        <w:t>ipspace</w:t>
      </w:r>
      <w:proofErr w:type="spellEnd"/>
      <w:r w:rsidRPr="001E2B42">
        <w:rPr>
          <w:rFonts w:ascii="Courier New" w:hAnsi="Courier New" w:cs="Courier New"/>
          <w:sz w:val="18"/>
          <w:szCs w:val="18"/>
        </w:rPr>
        <w:t xml:space="preserve"> Default</w:t>
      </w:r>
    </w:p>
    <w:p w14:paraId="0B6C1289" w14:textId="3ED5B502" w:rsidR="001E2B42" w:rsidRDefault="001E2B42" w:rsidP="00743A75">
      <w:pPr>
        <w:pStyle w:val="Heading3"/>
      </w:pPr>
      <w:r>
        <w:t xml:space="preserve">Remove Unwanted Ports </w:t>
      </w:r>
      <w:proofErr w:type="gramStart"/>
      <w:r>
        <w:t>From</w:t>
      </w:r>
      <w:proofErr w:type="gramEnd"/>
      <w:r>
        <w:t xml:space="preserve"> Default Broadcast Domain</w:t>
      </w:r>
    </w:p>
    <w:p w14:paraId="278DD489" w14:textId="2EA319D7" w:rsidR="001E2B42" w:rsidRPr="001E2B42" w:rsidRDefault="001E2B42" w:rsidP="001E2B42">
      <w:pPr>
        <w:pStyle w:val="BodyText"/>
        <w:ind w:left="900"/>
        <w:rPr>
          <w:lang w:val="en-US"/>
        </w:rPr>
      </w:pPr>
      <w:r>
        <w:rPr>
          <w:rFonts w:cs="Arial"/>
        </w:rPr>
        <w:t>If required</w:t>
      </w:r>
      <w:r>
        <w:rPr>
          <w:rFonts w:cs="Arial"/>
        </w:rPr>
        <w:t xml:space="preserve"> remove any unwanted ports from the BD.</w:t>
      </w:r>
    </w:p>
    <w:p w14:paraId="725D5C44" w14:textId="77777777" w:rsidR="001E2B42" w:rsidRPr="001E2B42" w:rsidRDefault="001E2B42" w:rsidP="001E2B42">
      <w:pPr>
        <w:ind w:left="900"/>
        <w:rPr>
          <w:rFonts w:ascii="Courier New" w:hAnsi="Courier New" w:cs="Courier New"/>
          <w:sz w:val="18"/>
          <w:szCs w:val="18"/>
        </w:rPr>
      </w:pPr>
      <w:r w:rsidRPr="001E2B42">
        <w:rPr>
          <w:rFonts w:ascii="Courier New" w:hAnsi="Courier New" w:cs="Courier New"/>
          <w:sz w:val="18"/>
          <w:szCs w:val="18"/>
        </w:rPr>
        <w:t>broadcast-domain remove-ports -broadcast-domain Default -ports eg-cps-cldd-e05-l01:e0b,eg-cps-cldd-e05-l02:e0b,eg-cps-cldd-e05-l01:e0d,eg-cps-cldd-e05-l02:e0d,eg-cps-cldd-e05-l01:e0e,eg-cps-cldd-e05-l02:e0e,eg-cps-cldd-e05-l01:e0f,eg-cps-cldd-e05-l02:e0f, eg-cps-cldd-e05-l01:e0g,eg-cps-cldd-e05-l02:e0g, eg-cps-cldd-e05-l01:e0h,eg-cps-cldd-e05-l02:e0h, eg-cps-cldd-e05-l01:e0j,eg-cps-cldd-e05-l02:e0j, eg-cps-cldd-e05-l01:e0k,eg-cps-cldd-e05-l02:e0k, eg-cps-cldd-e05-l01:e0l,eg-cps-cldd-e05-l02:e0l, eg-cps-cldd-e05-l01:e0M,eg-cps-cldd-e05-l02:e0M</w:t>
      </w:r>
    </w:p>
    <w:p w14:paraId="02A98695" w14:textId="77777777" w:rsidR="001E2B42" w:rsidRDefault="001E2B42" w:rsidP="001E2B42"/>
    <w:p w14:paraId="3C9CA891" w14:textId="77777777" w:rsidR="001E2B42" w:rsidRPr="001E2B42" w:rsidRDefault="001E2B42" w:rsidP="001E2B42">
      <w:pPr>
        <w:ind w:left="900"/>
        <w:rPr>
          <w:rFonts w:ascii="Arial" w:hAnsi="Arial" w:cs="Arial"/>
          <w:b/>
          <w:sz w:val="20"/>
          <w:szCs w:val="20"/>
        </w:rPr>
      </w:pPr>
      <w:r w:rsidRPr="001E2B42">
        <w:rPr>
          <w:rFonts w:ascii="Arial" w:hAnsi="Arial" w:cs="Arial"/>
          <w:b/>
          <w:sz w:val="20"/>
          <w:szCs w:val="20"/>
        </w:rPr>
        <w:t>Example:</w:t>
      </w:r>
    </w:p>
    <w:p w14:paraId="08AD9DD1" w14:textId="12FD5FDE" w:rsidR="001E2B42" w:rsidRPr="001E2B42" w:rsidRDefault="001E2B42" w:rsidP="001E2B42">
      <w:pPr>
        <w:pStyle w:val="BodyText"/>
        <w:ind w:left="900"/>
        <w:rPr>
          <w:lang w:val="en-US"/>
        </w:rPr>
      </w:pPr>
      <w:r w:rsidRPr="00816746">
        <w:rPr>
          <w:noProof/>
          <w:lang w:eastAsia="en-GB"/>
        </w:rPr>
        <w:drawing>
          <wp:inline distT="0" distB="0" distL="0" distR="0" wp14:anchorId="675CE8D7" wp14:editId="192A9E08">
            <wp:extent cx="54864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F995" w14:textId="645E2987" w:rsidR="00743A75" w:rsidRDefault="00743A75" w:rsidP="00743A75">
      <w:pPr>
        <w:pStyle w:val="Heading3"/>
      </w:pPr>
      <w:r>
        <w:t>Rename Broadcast Domains</w:t>
      </w:r>
      <w:bookmarkEnd w:id="78"/>
    </w:p>
    <w:p w14:paraId="15DD9CE7" w14:textId="77777777" w:rsidR="00743A75" w:rsidRDefault="00743A75" w:rsidP="00743A75">
      <w:pPr>
        <w:pStyle w:val="BodyText"/>
        <w:ind w:left="900"/>
        <w:rPr>
          <w:lang w:val="en-US"/>
        </w:rPr>
      </w:pPr>
      <w:r>
        <w:rPr>
          <w:lang w:val="en-US"/>
        </w:rPr>
        <w:t>After upgrading you will see broadcast domains named like the following example.</w:t>
      </w:r>
    </w:p>
    <w:p w14:paraId="71D9003D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::&gt;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broad show</w:t>
      </w:r>
    </w:p>
    <w:p w14:paraId="2CEB1873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(network port broadcast-domain show)</w:t>
      </w:r>
    </w:p>
    <w:p w14:paraId="5215CA05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IPspace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Broadcast                                         Update</w:t>
      </w:r>
    </w:p>
    <w:p w14:paraId="28F3FE48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Name    Domain Name    </w:t>
      </w:r>
      <w:proofErr w:type="gramStart"/>
      <w:r>
        <w:rPr>
          <w:rFonts w:ascii="Courier New" w:hAnsi="Courier New" w:cs="Courier New"/>
          <w:sz w:val="18"/>
          <w:szCs w:val="18"/>
        </w:rPr>
        <w:t>MTU  Port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List                     Status Details</w:t>
      </w:r>
    </w:p>
    <w:p w14:paraId="336EC92E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 ----------- ------  ----------------------------- --------------</w:t>
      </w:r>
    </w:p>
    <w:p w14:paraId="3C28A5F4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Cluster </w:t>
      </w:r>
      <w:proofErr w:type="spellStart"/>
      <w:r>
        <w:rPr>
          <w:rFonts w:ascii="Courier New" w:hAnsi="Courier New" w:cs="Courier New"/>
          <w:sz w:val="18"/>
          <w:szCs w:val="18"/>
        </w:rPr>
        <w:t>Cluster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9000</w:t>
      </w:r>
    </w:p>
    <w:p w14:paraId="7E735CFA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node-</w:t>
      </w:r>
      <w:proofErr w:type="gramStart"/>
      <w:r>
        <w:rPr>
          <w:rFonts w:ascii="Courier New" w:hAnsi="Courier New" w:cs="Courier New"/>
          <w:sz w:val="18"/>
          <w:szCs w:val="18"/>
        </w:rPr>
        <w:t>01:e</w:t>
      </w:r>
      <w:proofErr w:type="gramEnd"/>
      <w:r>
        <w:rPr>
          <w:rFonts w:ascii="Courier New" w:hAnsi="Courier New" w:cs="Courier New"/>
          <w:sz w:val="18"/>
          <w:szCs w:val="18"/>
        </w:rPr>
        <w:t>0c            complete</w:t>
      </w:r>
    </w:p>
    <w:p w14:paraId="2AC2CCC5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node-</w:t>
      </w:r>
      <w:proofErr w:type="gramStart"/>
      <w:r>
        <w:rPr>
          <w:rFonts w:ascii="Courier New" w:hAnsi="Courier New" w:cs="Courier New"/>
          <w:sz w:val="18"/>
          <w:szCs w:val="18"/>
        </w:rPr>
        <w:t>01:e</w:t>
      </w:r>
      <w:proofErr w:type="gramEnd"/>
      <w:r>
        <w:rPr>
          <w:rFonts w:ascii="Courier New" w:hAnsi="Courier New" w:cs="Courier New"/>
          <w:sz w:val="18"/>
          <w:szCs w:val="18"/>
        </w:rPr>
        <w:t>0e            complete</w:t>
      </w:r>
    </w:p>
    <w:p w14:paraId="0E36756A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node-</w:t>
      </w:r>
      <w:proofErr w:type="gramStart"/>
      <w:r>
        <w:rPr>
          <w:rFonts w:ascii="Courier New" w:hAnsi="Courier New" w:cs="Courier New"/>
          <w:sz w:val="18"/>
          <w:szCs w:val="18"/>
        </w:rPr>
        <w:t>02:e</w:t>
      </w:r>
      <w:proofErr w:type="gramEnd"/>
      <w:r>
        <w:rPr>
          <w:rFonts w:ascii="Courier New" w:hAnsi="Courier New" w:cs="Courier New"/>
          <w:sz w:val="18"/>
          <w:szCs w:val="18"/>
        </w:rPr>
        <w:t>0c            complete</w:t>
      </w:r>
    </w:p>
    <w:p w14:paraId="5A4320CC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node-</w:t>
      </w:r>
      <w:proofErr w:type="gramStart"/>
      <w:r>
        <w:rPr>
          <w:rFonts w:ascii="Courier New" w:hAnsi="Courier New" w:cs="Courier New"/>
          <w:sz w:val="18"/>
          <w:szCs w:val="18"/>
        </w:rPr>
        <w:t>02:e</w:t>
      </w:r>
      <w:proofErr w:type="gramEnd"/>
      <w:r>
        <w:rPr>
          <w:rFonts w:ascii="Courier New" w:hAnsi="Courier New" w:cs="Courier New"/>
          <w:sz w:val="18"/>
          <w:szCs w:val="18"/>
        </w:rPr>
        <w:t>0e            complete</w:t>
      </w:r>
    </w:p>
    <w:p w14:paraId="5C4E2247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Default 10.220.171.64/27_10.220.181.0/25</w:t>
      </w:r>
    </w:p>
    <w:p w14:paraId="3C85D469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9000</w:t>
      </w:r>
    </w:p>
    <w:p w14:paraId="75329915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node-</w:t>
      </w:r>
      <w:proofErr w:type="gramStart"/>
      <w:r>
        <w:rPr>
          <w:rFonts w:ascii="Courier New" w:hAnsi="Courier New" w:cs="Courier New"/>
          <w:sz w:val="18"/>
          <w:szCs w:val="18"/>
        </w:rPr>
        <w:t>01:a</w:t>
      </w:r>
      <w:proofErr w:type="gramEnd"/>
      <w:r>
        <w:rPr>
          <w:rFonts w:ascii="Courier New" w:hAnsi="Courier New" w:cs="Courier New"/>
          <w:sz w:val="18"/>
          <w:szCs w:val="18"/>
        </w:rPr>
        <w:t>0a-2003       complete</w:t>
      </w:r>
    </w:p>
    <w:p w14:paraId="3127ABC6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node-</w:t>
      </w:r>
      <w:proofErr w:type="gramStart"/>
      <w:r>
        <w:rPr>
          <w:rFonts w:ascii="Courier New" w:hAnsi="Courier New" w:cs="Courier New"/>
          <w:sz w:val="18"/>
          <w:szCs w:val="18"/>
        </w:rPr>
        <w:t>02:a</w:t>
      </w:r>
      <w:proofErr w:type="gramEnd"/>
      <w:r>
        <w:rPr>
          <w:rFonts w:ascii="Courier New" w:hAnsi="Courier New" w:cs="Courier New"/>
          <w:sz w:val="18"/>
          <w:szCs w:val="18"/>
        </w:rPr>
        <w:t>0a-2003       complete</w:t>
      </w:r>
    </w:p>
    <w:p w14:paraId="59F58932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10.220.180.64/26</w:t>
      </w:r>
    </w:p>
    <w:p w14:paraId="3B9D1AD5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1500</w:t>
      </w:r>
    </w:p>
    <w:p w14:paraId="151B24CA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node-</w:t>
      </w:r>
      <w:proofErr w:type="gramStart"/>
      <w:r>
        <w:rPr>
          <w:rFonts w:ascii="Courier New" w:hAnsi="Courier New" w:cs="Courier New"/>
          <w:sz w:val="18"/>
          <w:szCs w:val="18"/>
        </w:rPr>
        <w:t>01:a</w:t>
      </w:r>
      <w:proofErr w:type="gramEnd"/>
      <w:r>
        <w:rPr>
          <w:rFonts w:ascii="Courier New" w:hAnsi="Courier New" w:cs="Courier New"/>
          <w:sz w:val="18"/>
          <w:szCs w:val="18"/>
        </w:rPr>
        <w:t>0b-2001       complete</w:t>
      </w:r>
    </w:p>
    <w:p w14:paraId="4D5F10D4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node-</w:t>
      </w:r>
      <w:proofErr w:type="gramStart"/>
      <w:r>
        <w:rPr>
          <w:rFonts w:ascii="Courier New" w:hAnsi="Courier New" w:cs="Courier New"/>
          <w:sz w:val="18"/>
          <w:szCs w:val="18"/>
        </w:rPr>
        <w:t>02:a</w:t>
      </w:r>
      <w:proofErr w:type="gramEnd"/>
      <w:r>
        <w:rPr>
          <w:rFonts w:ascii="Courier New" w:hAnsi="Courier New" w:cs="Courier New"/>
          <w:sz w:val="18"/>
          <w:szCs w:val="18"/>
        </w:rPr>
        <w:t>0b-2001       complete</w:t>
      </w:r>
    </w:p>
    <w:p w14:paraId="53157EBD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10.220.192.0/23</w:t>
      </w:r>
    </w:p>
    <w:p w14:paraId="7AABFDCF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1500</w:t>
      </w:r>
    </w:p>
    <w:p w14:paraId="3334F6A5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node-</w:t>
      </w:r>
      <w:proofErr w:type="gramStart"/>
      <w:r>
        <w:rPr>
          <w:rFonts w:ascii="Courier New" w:hAnsi="Courier New" w:cs="Courier New"/>
          <w:sz w:val="18"/>
          <w:szCs w:val="18"/>
        </w:rPr>
        <w:t>01:e</w:t>
      </w:r>
      <w:proofErr w:type="gramEnd"/>
      <w:r>
        <w:rPr>
          <w:rFonts w:ascii="Courier New" w:hAnsi="Courier New" w:cs="Courier New"/>
          <w:sz w:val="18"/>
          <w:szCs w:val="18"/>
        </w:rPr>
        <w:t>0M            complete</w:t>
      </w:r>
    </w:p>
    <w:p w14:paraId="11E6E8F1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node-</w:t>
      </w:r>
      <w:proofErr w:type="gramStart"/>
      <w:r>
        <w:rPr>
          <w:rFonts w:ascii="Courier New" w:hAnsi="Courier New" w:cs="Courier New"/>
          <w:sz w:val="18"/>
          <w:szCs w:val="18"/>
        </w:rPr>
        <w:t>02:e</w:t>
      </w:r>
      <w:proofErr w:type="gramEnd"/>
      <w:r>
        <w:rPr>
          <w:rFonts w:ascii="Courier New" w:hAnsi="Courier New" w:cs="Courier New"/>
          <w:sz w:val="18"/>
          <w:szCs w:val="18"/>
        </w:rPr>
        <w:t>0M            complete</w:t>
      </w:r>
    </w:p>
    <w:p w14:paraId="62832696" w14:textId="77777777" w:rsid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 entries were displayed.</w:t>
      </w:r>
    </w:p>
    <w:p w14:paraId="5C6C3BCE" w14:textId="77777777" w:rsidR="00743A75" w:rsidRDefault="00743A75" w:rsidP="00743A75">
      <w:pPr>
        <w:rPr>
          <w:rFonts w:ascii="Arial" w:hAnsi="Arial" w:cs="Arial"/>
          <w:sz w:val="20"/>
          <w:szCs w:val="20"/>
        </w:rPr>
      </w:pPr>
    </w:p>
    <w:p w14:paraId="3F3F3C95" w14:textId="77777777" w:rsidR="00465CFE" w:rsidRDefault="00743A75" w:rsidP="00465CFE">
      <w:pPr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This is non-disruptive, you will see the original failover groups are still present and the interfaces belong to those failover groups. </w:t>
      </w:r>
      <w:r w:rsidR="00465CFE">
        <w:rPr>
          <w:rFonts w:ascii="Arial" w:hAnsi="Arial" w:cs="Arial"/>
          <w:sz w:val="20"/>
          <w:szCs w:val="20"/>
        </w:rPr>
        <w:t xml:space="preserve">The following command will show you failover groups for a data or </w:t>
      </w:r>
      <w:proofErr w:type="spellStart"/>
      <w:r w:rsidR="00465CFE">
        <w:rPr>
          <w:rFonts w:ascii="Arial" w:hAnsi="Arial" w:cs="Arial"/>
          <w:sz w:val="20"/>
          <w:szCs w:val="20"/>
        </w:rPr>
        <w:t>mgmt</w:t>
      </w:r>
      <w:proofErr w:type="spellEnd"/>
      <w:r w:rsidR="00465CFE">
        <w:rPr>
          <w:rFonts w:ascii="Arial" w:hAnsi="Arial" w:cs="Arial"/>
          <w:sz w:val="20"/>
          <w:szCs w:val="20"/>
        </w:rPr>
        <w:t xml:space="preserve"> interface:</w:t>
      </w:r>
    </w:p>
    <w:p w14:paraId="7803E56F" w14:textId="77777777" w:rsidR="00465CFE" w:rsidRDefault="00465CFE" w:rsidP="00465CFE">
      <w:pPr>
        <w:ind w:left="900"/>
        <w:rPr>
          <w:rFonts w:ascii="Arial" w:hAnsi="Arial" w:cs="Arial"/>
          <w:sz w:val="20"/>
          <w:szCs w:val="20"/>
        </w:rPr>
      </w:pPr>
    </w:p>
    <w:p w14:paraId="4885D433" w14:textId="77777777" w:rsidR="00465CFE" w:rsidRPr="00F90FB3" w:rsidRDefault="00F90FB3" w:rsidP="00465CFE">
      <w:pPr>
        <w:ind w:left="900"/>
        <w:rPr>
          <w:rFonts w:ascii="Courier New" w:hAnsi="Courier New" w:cs="Courier New"/>
          <w:sz w:val="20"/>
          <w:szCs w:val="20"/>
        </w:rPr>
      </w:pPr>
      <w:r w:rsidRPr="00F90FB3">
        <w:rPr>
          <w:rFonts w:ascii="Courier New" w:hAnsi="Courier New" w:cs="Courier New"/>
          <w:sz w:val="20"/>
          <w:szCs w:val="20"/>
        </w:rPr>
        <w:t xml:space="preserve">net </w:t>
      </w:r>
      <w:proofErr w:type="spellStart"/>
      <w:r w:rsidRPr="00F90F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0FB3">
        <w:rPr>
          <w:rFonts w:ascii="Courier New" w:hAnsi="Courier New" w:cs="Courier New"/>
          <w:sz w:val="20"/>
          <w:szCs w:val="20"/>
        </w:rPr>
        <w:t xml:space="preserve"> show -role </w:t>
      </w:r>
      <w:proofErr w:type="spellStart"/>
      <w:r w:rsidRPr="00F90FB3">
        <w:rPr>
          <w:rFonts w:ascii="Courier New" w:hAnsi="Courier New" w:cs="Courier New"/>
          <w:sz w:val="20"/>
          <w:szCs w:val="20"/>
        </w:rPr>
        <w:t>cluster_mgmt|data</w:t>
      </w:r>
      <w:proofErr w:type="spellEnd"/>
      <w:r w:rsidRPr="00F90FB3">
        <w:rPr>
          <w:rFonts w:ascii="Courier New" w:hAnsi="Courier New" w:cs="Courier New"/>
          <w:sz w:val="20"/>
          <w:szCs w:val="20"/>
        </w:rPr>
        <w:t xml:space="preserve"> -fields failover-</w:t>
      </w:r>
      <w:proofErr w:type="spellStart"/>
      <w:proofErr w:type="gramStart"/>
      <w:r w:rsidRPr="00F90FB3">
        <w:rPr>
          <w:rFonts w:ascii="Courier New" w:hAnsi="Courier New" w:cs="Courier New"/>
          <w:sz w:val="20"/>
          <w:szCs w:val="20"/>
        </w:rPr>
        <w:t>group,home</w:t>
      </w:r>
      <w:proofErr w:type="spellEnd"/>
      <w:proofErr w:type="gramEnd"/>
      <w:r w:rsidRPr="00F90FB3">
        <w:rPr>
          <w:rFonts w:ascii="Courier New" w:hAnsi="Courier New" w:cs="Courier New"/>
          <w:sz w:val="20"/>
          <w:szCs w:val="20"/>
        </w:rPr>
        <w:t>-port</w:t>
      </w:r>
    </w:p>
    <w:p w14:paraId="512A928D" w14:textId="77777777" w:rsidR="00465CFE" w:rsidRDefault="00465CFE" w:rsidP="00743A75">
      <w:pPr>
        <w:ind w:left="900"/>
        <w:rPr>
          <w:rFonts w:ascii="Arial" w:hAnsi="Arial" w:cs="Arial"/>
          <w:sz w:val="20"/>
          <w:szCs w:val="20"/>
        </w:rPr>
      </w:pPr>
    </w:p>
    <w:p w14:paraId="694505E2" w14:textId="77777777" w:rsidR="00B96120" w:rsidRDefault="00743A75" w:rsidP="00743A75">
      <w:pPr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need to modify the interfaces to use the broadcast domain which has</w:t>
      </w:r>
      <w:r w:rsidR="00B96120">
        <w:rPr>
          <w:rFonts w:ascii="Arial" w:hAnsi="Arial" w:cs="Arial"/>
          <w:sz w:val="20"/>
          <w:szCs w:val="20"/>
        </w:rPr>
        <w:t xml:space="preserve"> a corresponding failover group and then delete the OLD failover group.</w:t>
      </w:r>
    </w:p>
    <w:p w14:paraId="17FFA711" w14:textId="77777777" w:rsidR="00B96120" w:rsidRDefault="00B96120" w:rsidP="00743A75">
      <w:pPr>
        <w:ind w:left="900"/>
        <w:rPr>
          <w:rFonts w:ascii="Arial" w:hAnsi="Arial" w:cs="Arial"/>
          <w:sz w:val="20"/>
          <w:szCs w:val="20"/>
        </w:rPr>
      </w:pPr>
    </w:p>
    <w:p w14:paraId="45B8E33C" w14:textId="77777777" w:rsidR="00743A75" w:rsidRPr="00743A75" w:rsidRDefault="00743A75" w:rsidP="00743A75">
      <w:pPr>
        <w:ind w:left="900"/>
        <w:rPr>
          <w:rFonts w:ascii="Arial" w:hAnsi="Arial" w:cs="Arial"/>
          <w:sz w:val="20"/>
          <w:szCs w:val="20"/>
        </w:rPr>
      </w:pPr>
      <w:r w:rsidRPr="00743A75">
        <w:rPr>
          <w:rFonts w:ascii="Arial" w:hAnsi="Arial" w:cs="Arial"/>
          <w:sz w:val="20"/>
          <w:szCs w:val="20"/>
        </w:rPr>
        <w:t>For broadcast domain renaming you will need to do the following:</w:t>
      </w:r>
    </w:p>
    <w:p w14:paraId="60F24724" w14:textId="77777777" w:rsidR="00743A75" w:rsidRPr="00743A75" w:rsidRDefault="00743A75" w:rsidP="00743A75">
      <w:pPr>
        <w:ind w:left="900"/>
        <w:rPr>
          <w:rFonts w:ascii="Arial" w:hAnsi="Arial" w:cs="Arial"/>
          <w:sz w:val="20"/>
          <w:szCs w:val="20"/>
        </w:rPr>
      </w:pPr>
    </w:p>
    <w:p w14:paraId="49A021D2" w14:textId="77777777" w:rsidR="00743A75" w:rsidRPr="00743A75" w:rsidRDefault="00743A75" w:rsidP="00743A75">
      <w:pPr>
        <w:ind w:left="900"/>
        <w:rPr>
          <w:rFonts w:ascii="Arial" w:hAnsi="Arial" w:cs="Arial"/>
          <w:i/>
          <w:sz w:val="20"/>
          <w:szCs w:val="20"/>
        </w:rPr>
      </w:pPr>
      <w:r w:rsidRPr="00743A75">
        <w:rPr>
          <w:rStyle w:val="Heading4Char"/>
          <w:i w:val="0"/>
        </w:rPr>
        <w:t>Rename the BD to a temp name</w:t>
      </w:r>
      <w:r w:rsidRPr="00743A75">
        <w:rPr>
          <w:rFonts w:ascii="Arial" w:hAnsi="Arial" w:cs="Arial"/>
          <w:i/>
          <w:sz w:val="20"/>
          <w:szCs w:val="20"/>
        </w:rPr>
        <w:t xml:space="preserve"> </w:t>
      </w:r>
    </w:p>
    <w:p w14:paraId="1F3E44CA" w14:textId="77777777" w:rsidR="00743A75" w:rsidRDefault="00743A75" w:rsidP="00743A75">
      <w:pPr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makes it</w:t>
      </w:r>
      <w:r w:rsidRPr="00743A75">
        <w:rPr>
          <w:rFonts w:ascii="Arial" w:hAnsi="Arial" w:cs="Arial"/>
          <w:sz w:val="20"/>
          <w:szCs w:val="20"/>
        </w:rPr>
        <w:t xml:space="preserve"> easier than using 10.220.180.64/26 in commands</w:t>
      </w:r>
    </w:p>
    <w:p w14:paraId="32E1C882" w14:textId="77777777" w:rsidR="00743A75" w:rsidRPr="00743A75" w:rsidRDefault="00743A75" w:rsidP="00743A75">
      <w:pPr>
        <w:ind w:left="900"/>
        <w:rPr>
          <w:rFonts w:ascii="Arial" w:hAnsi="Arial" w:cs="Arial"/>
          <w:sz w:val="20"/>
          <w:szCs w:val="20"/>
        </w:rPr>
      </w:pPr>
    </w:p>
    <w:p w14:paraId="1AD5F5E0" w14:textId="77777777" w:rsidR="00743A75" w:rsidRP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 w:rsidRPr="00743A75">
        <w:rPr>
          <w:rFonts w:ascii="Courier New" w:hAnsi="Courier New" w:cs="Courier New"/>
          <w:sz w:val="18"/>
          <w:szCs w:val="18"/>
        </w:rPr>
        <w:t xml:space="preserve">broadcast-domain rename -broadcast-domain </w:t>
      </w:r>
      <w:r w:rsidRPr="00743A75">
        <w:rPr>
          <w:rFonts w:ascii="Courier New" w:hAnsi="Courier New" w:cs="Courier New"/>
          <w:i/>
          <w:sz w:val="18"/>
          <w:szCs w:val="18"/>
        </w:rPr>
        <w:t>CURRENT_NAME</w:t>
      </w:r>
      <w:r w:rsidRPr="00743A75">
        <w:rPr>
          <w:rFonts w:ascii="Courier New" w:hAnsi="Courier New" w:cs="Courier New"/>
          <w:sz w:val="18"/>
          <w:szCs w:val="18"/>
        </w:rPr>
        <w:t xml:space="preserve"> -new-name </w:t>
      </w:r>
      <w:r w:rsidRPr="00743A75">
        <w:rPr>
          <w:rFonts w:ascii="Courier New" w:hAnsi="Courier New" w:cs="Courier New"/>
          <w:i/>
          <w:sz w:val="18"/>
          <w:szCs w:val="18"/>
        </w:rPr>
        <w:t>TEMP_NAME</w:t>
      </w:r>
      <w:r w:rsidRPr="00743A75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743A75">
        <w:rPr>
          <w:rFonts w:ascii="Courier New" w:hAnsi="Courier New" w:cs="Courier New"/>
          <w:sz w:val="18"/>
          <w:szCs w:val="18"/>
        </w:rPr>
        <w:t>ipspace</w:t>
      </w:r>
      <w:proofErr w:type="spellEnd"/>
      <w:r w:rsidRPr="00743A75">
        <w:rPr>
          <w:rFonts w:ascii="Courier New" w:hAnsi="Courier New" w:cs="Courier New"/>
          <w:sz w:val="18"/>
          <w:szCs w:val="18"/>
        </w:rPr>
        <w:t xml:space="preserve"> Default</w:t>
      </w:r>
    </w:p>
    <w:p w14:paraId="1D465344" w14:textId="77777777" w:rsidR="00743A75" w:rsidRPr="00743A75" w:rsidRDefault="00743A75" w:rsidP="00743A75">
      <w:pPr>
        <w:ind w:left="900"/>
        <w:rPr>
          <w:rFonts w:ascii="Arial" w:hAnsi="Arial" w:cs="Arial"/>
          <w:sz w:val="20"/>
          <w:szCs w:val="20"/>
        </w:rPr>
      </w:pPr>
    </w:p>
    <w:p w14:paraId="2DF516B8" w14:textId="77777777" w:rsidR="00743A75" w:rsidRPr="00527604" w:rsidRDefault="00743A75" w:rsidP="00527604">
      <w:pPr>
        <w:pStyle w:val="Heading4"/>
        <w:ind w:hanging="13"/>
        <w:rPr>
          <w:i w:val="0"/>
          <w:sz w:val="18"/>
          <w:szCs w:val="18"/>
        </w:rPr>
      </w:pPr>
      <w:r w:rsidRPr="00527604">
        <w:rPr>
          <w:i w:val="0"/>
          <w:sz w:val="18"/>
          <w:szCs w:val="18"/>
        </w:rPr>
        <w:t>List Interfaces Using the old failover group</w:t>
      </w:r>
    </w:p>
    <w:p w14:paraId="2E756178" w14:textId="77777777" w:rsidR="00743A75" w:rsidRPr="00743A75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 w:rsidRPr="00743A75">
        <w:rPr>
          <w:rFonts w:ascii="Courier New" w:hAnsi="Courier New" w:cs="Courier New"/>
          <w:sz w:val="18"/>
          <w:szCs w:val="18"/>
        </w:rPr>
        <w:t xml:space="preserve">net </w:t>
      </w:r>
      <w:proofErr w:type="spellStart"/>
      <w:r w:rsidRPr="00743A7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43A75">
        <w:rPr>
          <w:rFonts w:ascii="Courier New" w:hAnsi="Courier New" w:cs="Courier New"/>
          <w:sz w:val="18"/>
          <w:szCs w:val="18"/>
        </w:rPr>
        <w:t xml:space="preserve"> show -failover-group </w:t>
      </w:r>
      <w:r w:rsidRPr="00743A75">
        <w:rPr>
          <w:rFonts w:ascii="Courier New" w:hAnsi="Courier New" w:cs="Courier New"/>
          <w:i/>
          <w:sz w:val="18"/>
          <w:szCs w:val="18"/>
        </w:rPr>
        <w:t>OLD_GROUP</w:t>
      </w:r>
    </w:p>
    <w:p w14:paraId="6828FD27" w14:textId="77777777" w:rsidR="00743A75" w:rsidRPr="00743A75" w:rsidRDefault="00743A75" w:rsidP="00743A75">
      <w:pPr>
        <w:ind w:left="900"/>
        <w:rPr>
          <w:rFonts w:ascii="Arial" w:hAnsi="Arial" w:cs="Arial"/>
          <w:sz w:val="20"/>
          <w:szCs w:val="20"/>
        </w:rPr>
      </w:pPr>
    </w:p>
    <w:p w14:paraId="0784A2BA" w14:textId="77777777" w:rsidR="00743A75" w:rsidRPr="00527604" w:rsidRDefault="00743A75" w:rsidP="00527604">
      <w:pPr>
        <w:pStyle w:val="Heading4"/>
        <w:ind w:hanging="13"/>
        <w:rPr>
          <w:i w:val="0"/>
          <w:sz w:val="18"/>
          <w:szCs w:val="18"/>
        </w:rPr>
      </w:pPr>
      <w:r w:rsidRPr="00527604">
        <w:rPr>
          <w:i w:val="0"/>
          <w:sz w:val="18"/>
          <w:szCs w:val="18"/>
        </w:rPr>
        <w:t>Modify interfaces to use TEMP_NAME of the BD as their failover group</w:t>
      </w:r>
    </w:p>
    <w:p w14:paraId="06638015" w14:textId="77777777" w:rsidR="00743A75" w:rsidRPr="00B96120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 w:rsidRPr="00B96120">
        <w:rPr>
          <w:rFonts w:ascii="Courier New" w:hAnsi="Courier New" w:cs="Courier New"/>
          <w:sz w:val="18"/>
          <w:szCs w:val="18"/>
        </w:rPr>
        <w:t xml:space="preserve">net </w:t>
      </w:r>
      <w:proofErr w:type="spellStart"/>
      <w:r w:rsidRPr="00B96120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96120">
        <w:rPr>
          <w:rFonts w:ascii="Courier New" w:hAnsi="Courier New" w:cs="Courier New"/>
          <w:sz w:val="18"/>
          <w:szCs w:val="18"/>
        </w:rPr>
        <w:t xml:space="preserve"> modify -</w:t>
      </w:r>
      <w:proofErr w:type="spellStart"/>
      <w:r w:rsidRPr="00B96120">
        <w:rPr>
          <w:rFonts w:ascii="Courier New" w:hAnsi="Courier New" w:cs="Courier New"/>
          <w:sz w:val="18"/>
          <w:szCs w:val="18"/>
        </w:rPr>
        <w:t>vserver</w:t>
      </w:r>
      <w:proofErr w:type="spellEnd"/>
      <w:r w:rsidRPr="00B96120">
        <w:rPr>
          <w:rFonts w:ascii="Courier New" w:hAnsi="Courier New" w:cs="Courier New"/>
          <w:sz w:val="18"/>
          <w:szCs w:val="18"/>
        </w:rPr>
        <w:t xml:space="preserve"> </w:t>
      </w:r>
      <w:r w:rsidRPr="00B96120">
        <w:rPr>
          <w:rFonts w:ascii="Courier New" w:hAnsi="Courier New" w:cs="Courier New"/>
          <w:i/>
          <w:sz w:val="18"/>
          <w:szCs w:val="18"/>
        </w:rPr>
        <w:t>VSERVER</w:t>
      </w:r>
      <w:r w:rsidRPr="00B96120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B96120">
        <w:rPr>
          <w:rFonts w:ascii="Courier New" w:hAnsi="Courier New" w:cs="Courier New"/>
          <w:sz w:val="18"/>
          <w:szCs w:val="18"/>
        </w:rPr>
        <w:t>lif</w:t>
      </w:r>
      <w:proofErr w:type="spellEnd"/>
      <w:r w:rsidRPr="00B96120">
        <w:rPr>
          <w:rFonts w:ascii="Courier New" w:hAnsi="Courier New" w:cs="Courier New"/>
          <w:sz w:val="18"/>
          <w:szCs w:val="18"/>
        </w:rPr>
        <w:t xml:space="preserve"> </w:t>
      </w:r>
      <w:r w:rsidRPr="00B96120">
        <w:rPr>
          <w:rFonts w:ascii="Courier New" w:hAnsi="Courier New" w:cs="Courier New"/>
          <w:i/>
          <w:sz w:val="18"/>
          <w:szCs w:val="18"/>
        </w:rPr>
        <w:t>LIF</w:t>
      </w:r>
      <w:r w:rsidRPr="00B96120">
        <w:rPr>
          <w:rFonts w:ascii="Courier New" w:hAnsi="Courier New" w:cs="Courier New"/>
          <w:sz w:val="18"/>
          <w:szCs w:val="18"/>
        </w:rPr>
        <w:t xml:space="preserve"> -failover-group </w:t>
      </w:r>
      <w:r w:rsidRPr="00B96120">
        <w:rPr>
          <w:rFonts w:ascii="Courier New" w:hAnsi="Courier New" w:cs="Courier New"/>
          <w:i/>
          <w:sz w:val="18"/>
          <w:szCs w:val="18"/>
        </w:rPr>
        <w:t>TEMP_NAME</w:t>
      </w:r>
    </w:p>
    <w:p w14:paraId="3235562F" w14:textId="77777777" w:rsidR="00743A75" w:rsidRPr="00743A75" w:rsidRDefault="00743A75" w:rsidP="00743A75">
      <w:pPr>
        <w:ind w:left="900"/>
        <w:rPr>
          <w:rFonts w:ascii="Arial" w:hAnsi="Arial" w:cs="Arial"/>
          <w:sz w:val="20"/>
          <w:szCs w:val="20"/>
        </w:rPr>
      </w:pPr>
    </w:p>
    <w:p w14:paraId="43381786" w14:textId="77777777" w:rsidR="00743A75" w:rsidRPr="00527604" w:rsidRDefault="00743A75" w:rsidP="00527604">
      <w:pPr>
        <w:pStyle w:val="Heading4"/>
        <w:ind w:hanging="13"/>
        <w:rPr>
          <w:i w:val="0"/>
          <w:sz w:val="18"/>
          <w:szCs w:val="18"/>
        </w:rPr>
      </w:pPr>
      <w:r w:rsidRPr="00527604">
        <w:rPr>
          <w:i w:val="0"/>
          <w:sz w:val="18"/>
          <w:szCs w:val="18"/>
        </w:rPr>
        <w:t>Remove the old failover-group</w:t>
      </w:r>
    </w:p>
    <w:p w14:paraId="59EB5056" w14:textId="77777777" w:rsidR="00743A75" w:rsidRPr="00B96120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 w:rsidRPr="00B96120">
        <w:rPr>
          <w:rFonts w:ascii="Courier New" w:hAnsi="Courier New" w:cs="Courier New"/>
          <w:sz w:val="18"/>
          <w:szCs w:val="18"/>
        </w:rPr>
        <w:t>failover-groups delete -</w:t>
      </w:r>
      <w:proofErr w:type="spellStart"/>
      <w:r w:rsidRPr="00B96120">
        <w:rPr>
          <w:rFonts w:ascii="Courier New" w:hAnsi="Courier New" w:cs="Courier New"/>
          <w:sz w:val="18"/>
          <w:szCs w:val="18"/>
        </w:rPr>
        <w:t>vserver</w:t>
      </w:r>
      <w:proofErr w:type="spellEnd"/>
      <w:r w:rsidRPr="00B96120">
        <w:rPr>
          <w:rFonts w:ascii="Courier New" w:hAnsi="Courier New" w:cs="Courier New"/>
          <w:sz w:val="18"/>
          <w:szCs w:val="18"/>
        </w:rPr>
        <w:t xml:space="preserve"> * -failover-group </w:t>
      </w:r>
      <w:proofErr w:type="spellStart"/>
      <w:r w:rsidRPr="00B96120">
        <w:rPr>
          <w:rFonts w:ascii="Courier New" w:hAnsi="Courier New" w:cs="Courier New"/>
          <w:sz w:val="18"/>
          <w:szCs w:val="18"/>
        </w:rPr>
        <w:t>mgmt</w:t>
      </w:r>
      <w:proofErr w:type="spellEnd"/>
    </w:p>
    <w:p w14:paraId="3375D938" w14:textId="77777777" w:rsidR="00743A75" w:rsidRPr="00743A75" w:rsidRDefault="00743A75" w:rsidP="00743A75">
      <w:pPr>
        <w:ind w:left="900"/>
        <w:rPr>
          <w:rFonts w:ascii="Arial" w:hAnsi="Arial" w:cs="Arial"/>
          <w:sz w:val="20"/>
          <w:szCs w:val="20"/>
        </w:rPr>
      </w:pPr>
    </w:p>
    <w:p w14:paraId="4B1B1B59" w14:textId="77777777" w:rsidR="00743A75" w:rsidRPr="00527604" w:rsidRDefault="00743A75" w:rsidP="00527604">
      <w:pPr>
        <w:pStyle w:val="Heading4"/>
        <w:ind w:hanging="13"/>
        <w:rPr>
          <w:i w:val="0"/>
          <w:sz w:val="18"/>
          <w:szCs w:val="18"/>
        </w:rPr>
      </w:pPr>
      <w:r w:rsidRPr="00527604">
        <w:rPr>
          <w:i w:val="0"/>
          <w:sz w:val="18"/>
          <w:szCs w:val="18"/>
        </w:rPr>
        <w:t>Rename the BD to a suitable name i.e. colo-2003</w:t>
      </w:r>
    </w:p>
    <w:p w14:paraId="69F515A6" w14:textId="77777777" w:rsidR="00743A75" w:rsidRPr="00B96120" w:rsidRDefault="00743A75" w:rsidP="00743A75">
      <w:pPr>
        <w:ind w:left="900"/>
        <w:rPr>
          <w:rFonts w:ascii="Courier New" w:hAnsi="Courier New" w:cs="Courier New"/>
          <w:sz w:val="18"/>
          <w:szCs w:val="18"/>
        </w:rPr>
      </w:pPr>
      <w:r w:rsidRPr="00B96120">
        <w:rPr>
          <w:rFonts w:ascii="Courier New" w:hAnsi="Courier New" w:cs="Courier New"/>
          <w:sz w:val="18"/>
          <w:szCs w:val="18"/>
        </w:rPr>
        <w:t xml:space="preserve">broadcast-domain rename -broadcast-domain </w:t>
      </w:r>
      <w:r w:rsidRPr="00B96120">
        <w:rPr>
          <w:rFonts w:ascii="Courier New" w:hAnsi="Courier New" w:cs="Courier New"/>
          <w:i/>
          <w:sz w:val="18"/>
          <w:szCs w:val="18"/>
        </w:rPr>
        <w:t>TEMP_NAME</w:t>
      </w:r>
      <w:r w:rsidRPr="00B96120">
        <w:rPr>
          <w:rFonts w:ascii="Courier New" w:hAnsi="Courier New" w:cs="Courier New"/>
          <w:sz w:val="18"/>
          <w:szCs w:val="18"/>
        </w:rPr>
        <w:t xml:space="preserve"> -new-name </w:t>
      </w:r>
      <w:r w:rsidRPr="00B96120">
        <w:rPr>
          <w:rFonts w:ascii="Courier New" w:hAnsi="Courier New" w:cs="Courier New"/>
          <w:i/>
          <w:sz w:val="18"/>
          <w:szCs w:val="18"/>
        </w:rPr>
        <w:t>FINAL_NAME</w:t>
      </w:r>
      <w:r w:rsidRPr="00B96120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B96120">
        <w:rPr>
          <w:rFonts w:ascii="Courier New" w:hAnsi="Courier New" w:cs="Courier New"/>
          <w:sz w:val="18"/>
          <w:szCs w:val="18"/>
        </w:rPr>
        <w:t>ipspace</w:t>
      </w:r>
      <w:proofErr w:type="spellEnd"/>
      <w:r w:rsidRPr="00B96120">
        <w:rPr>
          <w:rFonts w:ascii="Courier New" w:hAnsi="Courier New" w:cs="Courier New"/>
          <w:sz w:val="18"/>
          <w:szCs w:val="18"/>
        </w:rPr>
        <w:t xml:space="preserve"> Default</w:t>
      </w:r>
    </w:p>
    <w:p w14:paraId="7A4C65DB" w14:textId="77777777" w:rsidR="00743A75" w:rsidRDefault="00743A75" w:rsidP="00B96120">
      <w:pPr>
        <w:pStyle w:val="BodyText"/>
        <w:spacing w:after="0"/>
        <w:ind w:left="900"/>
        <w:rPr>
          <w:rFonts w:cs="Arial"/>
          <w:lang w:val="en-US"/>
        </w:rPr>
      </w:pPr>
    </w:p>
    <w:p w14:paraId="5FEC799E" w14:textId="77777777" w:rsidR="00B96120" w:rsidRPr="00743A75" w:rsidRDefault="00B96120" w:rsidP="00743A75">
      <w:pPr>
        <w:pStyle w:val="BodyText"/>
        <w:ind w:left="900"/>
        <w:rPr>
          <w:rFonts w:cs="Arial"/>
          <w:lang w:val="en-US"/>
        </w:rPr>
      </w:pPr>
      <w:r w:rsidRPr="00B96120">
        <w:rPr>
          <w:rFonts w:cs="Arial"/>
          <w:b/>
          <w:color w:val="FF0000"/>
          <w:lang w:val="en-US"/>
        </w:rPr>
        <w:t>Note:</w:t>
      </w:r>
      <w:r w:rsidRPr="00B96120">
        <w:rPr>
          <w:rFonts w:cs="Arial"/>
          <w:color w:val="FF0000"/>
          <w:lang w:val="en-US"/>
        </w:rPr>
        <w:t xml:space="preserve"> </w:t>
      </w:r>
      <w:r>
        <w:rPr>
          <w:rFonts w:cs="Arial"/>
          <w:lang w:val="en-US"/>
        </w:rPr>
        <w:t xml:space="preserve">Broadcast domains need to be named following the network they are on i.e. If they are in a Corp IP Space the broadcast domains start with corp. If the default IP Space is in ECOM then any broadcast domain in the Default IP Space is named starting with </w:t>
      </w:r>
      <w:proofErr w:type="spellStart"/>
      <w:r>
        <w:rPr>
          <w:rFonts w:cs="Arial"/>
          <w:lang w:val="en-US"/>
        </w:rPr>
        <w:t>ecom</w:t>
      </w:r>
      <w:proofErr w:type="spellEnd"/>
      <w:r>
        <w:rPr>
          <w:rFonts w:cs="Arial"/>
          <w:lang w:val="en-US"/>
        </w:rPr>
        <w:t>.</w:t>
      </w:r>
    </w:p>
    <w:p w14:paraId="0E02945E" w14:textId="77777777" w:rsidR="003223B5" w:rsidRDefault="003223B5" w:rsidP="003223B5">
      <w:pPr>
        <w:pStyle w:val="Heading3"/>
      </w:pPr>
      <w:bookmarkStart w:id="79" w:name="_Toc479253945"/>
      <w:r>
        <w:t>Rehome Interfaces</w:t>
      </w:r>
      <w:bookmarkEnd w:id="79"/>
    </w:p>
    <w:p w14:paraId="14029831" w14:textId="77777777" w:rsidR="00A139FC" w:rsidRDefault="00A139FC" w:rsidP="00A139FC">
      <w:pPr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interfaces at this point are all still set with their home port on the first node that was upgraded. We need to re-assign the port and migrate the interfaces back to their original node.</w:t>
      </w:r>
    </w:p>
    <w:p w14:paraId="42955290" w14:textId="77777777" w:rsidR="00A139FC" w:rsidRDefault="00A139FC" w:rsidP="00A139FC">
      <w:pPr>
        <w:ind w:left="900"/>
        <w:rPr>
          <w:rFonts w:ascii="Arial" w:hAnsi="Arial" w:cs="Arial"/>
          <w:sz w:val="20"/>
          <w:szCs w:val="20"/>
        </w:rPr>
      </w:pPr>
    </w:p>
    <w:p w14:paraId="758D3214" w14:textId="77777777" w:rsidR="00A139FC" w:rsidRPr="00A139FC" w:rsidRDefault="00A139FC" w:rsidP="00A139FC">
      <w:pPr>
        <w:ind w:left="900"/>
        <w:rPr>
          <w:rFonts w:ascii="Arial" w:hAnsi="Arial" w:cs="Arial"/>
          <w:b/>
          <w:sz w:val="20"/>
          <w:szCs w:val="20"/>
        </w:rPr>
      </w:pPr>
      <w:r w:rsidRPr="00A139FC">
        <w:rPr>
          <w:rFonts w:ascii="Arial" w:hAnsi="Arial" w:cs="Arial"/>
          <w:b/>
          <w:sz w:val="20"/>
          <w:szCs w:val="20"/>
        </w:rPr>
        <w:t>Determine Home Node</w:t>
      </w:r>
    </w:p>
    <w:p w14:paraId="44C72C51" w14:textId="77777777" w:rsidR="00A139FC" w:rsidRDefault="00A139FC" w:rsidP="00A139FC">
      <w:pPr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easiest way to do this is using the aggregate the </w:t>
      </w:r>
      <w:proofErr w:type="spellStart"/>
      <w:r>
        <w:rPr>
          <w:rFonts w:ascii="Arial" w:hAnsi="Arial" w:cs="Arial"/>
          <w:sz w:val="20"/>
          <w:szCs w:val="20"/>
        </w:rPr>
        <w:t>vserver</w:t>
      </w:r>
      <w:proofErr w:type="spellEnd"/>
      <w:r>
        <w:rPr>
          <w:rFonts w:ascii="Arial" w:hAnsi="Arial" w:cs="Arial"/>
          <w:sz w:val="20"/>
          <w:szCs w:val="20"/>
        </w:rPr>
        <w:t xml:space="preserve"> data volumes are on. We use direct networking so the port will be on the node hosting that a</w:t>
      </w:r>
      <w:r w:rsidR="00527604">
        <w:rPr>
          <w:rFonts w:ascii="Arial" w:hAnsi="Arial" w:cs="Arial"/>
          <w:sz w:val="20"/>
          <w:szCs w:val="20"/>
        </w:rPr>
        <w:t>ggregate. We do this as follows.</w:t>
      </w:r>
    </w:p>
    <w:p w14:paraId="27FBED6E" w14:textId="77777777" w:rsidR="00A139FC" w:rsidRPr="00527604" w:rsidRDefault="00A139FC" w:rsidP="00527604">
      <w:pPr>
        <w:pStyle w:val="Heading4"/>
        <w:ind w:hanging="13"/>
        <w:rPr>
          <w:i w:val="0"/>
          <w:sz w:val="18"/>
          <w:szCs w:val="18"/>
        </w:rPr>
      </w:pPr>
      <w:r w:rsidRPr="00527604">
        <w:rPr>
          <w:i w:val="0"/>
          <w:sz w:val="18"/>
          <w:szCs w:val="18"/>
        </w:rPr>
        <w:t xml:space="preserve">Check Aggregate for Home Node </w:t>
      </w:r>
    </w:p>
    <w:p w14:paraId="06D04BD0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::&gt;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vserver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show -fields aggregate</w:t>
      </w:r>
    </w:p>
    <w:p w14:paraId="7FF91C89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vserver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aggregate</w:t>
      </w:r>
      <w:proofErr w:type="gramEnd"/>
    </w:p>
    <w:p w14:paraId="12C8B9E5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 ---------</w:t>
      </w:r>
    </w:p>
    <w:p w14:paraId="39903F10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SVM1Test -</w:t>
      </w:r>
    </w:p>
    <w:p w14:paraId="6DD01D7B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av-sisn01-lab01</w:t>
      </w:r>
    </w:p>
    <w:p w14:paraId="6407DB43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aggr1_LowTier_orf_lab2554_</w:t>
      </w:r>
      <w:r w:rsidRPr="00527604">
        <w:rPr>
          <w:rFonts w:ascii="Courier New" w:hAnsi="Courier New" w:cs="Courier New"/>
          <w:sz w:val="18"/>
          <w:szCs w:val="18"/>
          <w:highlight w:val="yellow"/>
        </w:rPr>
        <w:t>02</w:t>
      </w:r>
    </w:p>
    <w:p w14:paraId="1C73829E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ocum</w:t>
      </w:r>
      <w:proofErr w:type="spell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opm</w:t>
      </w:r>
      <w:proofErr w:type="spellEnd"/>
      <w:r>
        <w:rPr>
          <w:rFonts w:ascii="Courier New" w:hAnsi="Courier New" w:cs="Courier New"/>
          <w:sz w:val="18"/>
          <w:szCs w:val="18"/>
        </w:rPr>
        <w:t>-test</w:t>
      </w:r>
    </w:p>
    <w:p w14:paraId="1666A2BF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aggr1_BKP_orf_lab2554_01</w:t>
      </w:r>
    </w:p>
    <w:p w14:paraId="7A7E2777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orf-lab2554</w:t>
      </w:r>
    </w:p>
    <w:p w14:paraId="54BCF544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-</w:t>
      </w:r>
    </w:p>
    <w:p w14:paraId="701A276A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orf-lab2554-01</w:t>
      </w:r>
    </w:p>
    <w:p w14:paraId="3666F50F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-</w:t>
      </w:r>
    </w:p>
    <w:p w14:paraId="26D41B7D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orf-lab2554-02</w:t>
      </w:r>
    </w:p>
    <w:p w14:paraId="322F587D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-</w:t>
      </w:r>
    </w:p>
    <w:p w14:paraId="5D627139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orf-</w:t>
      </w:r>
      <w:proofErr w:type="gramStart"/>
      <w:r>
        <w:rPr>
          <w:rFonts w:ascii="Courier New" w:hAnsi="Courier New" w:cs="Courier New"/>
          <w:sz w:val="18"/>
          <w:szCs w:val="18"/>
        </w:rPr>
        <w:t>tsm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aggr</w:t>
      </w:r>
      <w:proofErr w:type="gramEnd"/>
      <w:r>
        <w:rPr>
          <w:rFonts w:ascii="Courier New" w:hAnsi="Courier New" w:cs="Courier New"/>
          <w:sz w:val="18"/>
          <w:szCs w:val="18"/>
        </w:rPr>
        <w:t>1_LowTier_orf_lab2554_</w:t>
      </w:r>
      <w:r w:rsidRPr="00527604">
        <w:rPr>
          <w:rFonts w:ascii="Courier New" w:hAnsi="Courier New" w:cs="Courier New"/>
          <w:sz w:val="18"/>
          <w:szCs w:val="18"/>
          <w:highlight w:val="yellow"/>
        </w:rPr>
        <w:t>02</w:t>
      </w:r>
    </w:p>
    <w:p w14:paraId="249E924B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orf-tsm01</w:t>
      </w:r>
    </w:p>
    <w:p w14:paraId="725F0103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aggr1_LowTier_orf_lab2554_01</w:t>
      </w:r>
    </w:p>
    <w:p w14:paraId="41B6D204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orftsm-lab.int.thomsonreuters.com</w:t>
      </w:r>
    </w:p>
    <w:p w14:paraId="1DA3BC19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aggr1_BKP_orf_lab2554_01</w:t>
      </w:r>
    </w:p>
    <w:p w14:paraId="2D73B9FD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si-2554-cifs-01</w:t>
      </w:r>
    </w:p>
    <w:p w14:paraId="4BB2ED82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aggr1_LowTier_orf_lab2554_01</w:t>
      </w:r>
    </w:p>
    <w:p w14:paraId="2A4E82D3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sicifs-e0001</w:t>
      </w:r>
    </w:p>
    <w:p w14:paraId="20FD9007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aggr1_LowTier_orf_lab2554_01</w:t>
      </w:r>
    </w:p>
    <w:p w14:paraId="3A8B18F0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silab-clbk-e01</w:t>
      </w:r>
    </w:p>
    <w:p w14:paraId="0548721A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aggr1_BKP_orf_lab2554_01</w:t>
      </w:r>
    </w:p>
    <w:p w14:paraId="474E0ACA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silab-clbk-iscsi-01</w:t>
      </w:r>
    </w:p>
    <w:p w14:paraId="1800BBD4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aggr1_BKP_orf_lab2554_01</w:t>
      </w:r>
    </w:p>
    <w:p w14:paraId="6F3282B0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silab-clbk-mysql-01</w:t>
      </w:r>
    </w:p>
    <w:p w14:paraId="7FCC8F7F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aggr1_BKP_orf_lab2554_01</w:t>
      </w:r>
    </w:p>
    <w:p w14:paraId="65A9FB30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test_SVM_1G</w:t>
      </w:r>
    </w:p>
    <w:p w14:paraId="45164A9C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aggr1_BKP_orf_lab2554_01</w:t>
      </w:r>
    </w:p>
    <w:p w14:paraId="03392B47" w14:textId="77777777" w:rsidR="00A139FC" w:rsidRDefault="00A139FC" w:rsidP="00A139FC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15 entries were displayed.</w:t>
      </w:r>
    </w:p>
    <w:p w14:paraId="433DE5C9" w14:textId="77777777" w:rsidR="00A139FC" w:rsidRDefault="00A139FC" w:rsidP="00A139FC">
      <w:pPr>
        <w:ind w:left="900"/>
        <w:rPr>
          <w:rFonts w:ascii="Arial" w:hAnsi="Arial" w:cs="Arial"/>
          <w:sz w:val="20"/>
          <w:szCs w:val="20"/>
        </w:rPr>
      </w:pPr>
    </w:p>
    <w:p w14:paraId="38A52331" w14:textId="77777777" w:rsidR="00A139FC" w:rsidRDefault="00A139FC" w:rsidP="00527604">
      <w:pPr>
        <w:pStyle w:val="BodyText"/>
        <w:ind w:left="900"/>
        <w:rPr>
          <w:lang w:val="en-US"/>
        </w:rPr>
      </w:pPr>
      <w:r>
        <w:rPr>
          <w:lang w:val="en-US"/>
        </w:rPr>
        <w:t xml:space="preserve">From the above we can see that there are 2 </w:t>
      </w:r>
      <w:proofErr w:type="spellStart"/>
      <w:r>
        <w:rPr>
          <w:lang w:val="en-US"/>
        </w:rPr>
        <w:t>vservers</w:t>
      </w:r>
      <w:proofErr w:type="spellEnd"/>
      <w:r>
        <w:rPr>
          <w:lang w:val="en-US"/>
        </w:rPr>
        <w:t xml:space="preserve"> that need their home node set to node-02</w:t>
      </w:r>
      <w:r w:rsidR="00527604">
        <w:rPr>
          <w:lang w:val="en-US"/>
        </w:rPr>
        <w:t xml:space="preserve"> which is done using the following commands.</w:t>
      </w:r>
    </w:p>
    <w:p w14:paraId="3243F11C" w14:textId="77777777" w:rsidR="00527604" w:rsidRPr="00527604" w:rsidRDefault="00527604" w:rsidP="00527604">
      <w:pPr>
        <w:pStyle w:val="Heading4"/>
        <w:ind w:hanging="13"/>
        <w:rPr>
          <w:i w:val="0"/>
          <w:sz w:val="18"/>
          <w:szCs w:val="18"/>
        </w:rPr>
      </w:pPr>
      <w:r w:rsidRPr="00527604">
        <w:rPr>
          <w:i w:val="0"/>
          <w:sz w:val="18"/>
          <w:szCs w:val="18"/>
        </w:rPr>
        <w:t>Modify Interface Home Node Where Needed</w:t>
      </w:r>
    </w:p>
    <w:p w14:paraId="73857EA2" w14:textId="77777777" w:rsidR="00527604" w:rsidRDefault="00527604" w:rsidP="005276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net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modify -</w:t>
      </w:r>
      <w:proofErr w:type="spellStart"/>
      <w:r>
        <w:rPr>
          <w:rFonts w:ascii="Courier New" w:hAnsi="Courier New" w:cs="Courier New"/>
          <w:sz w:val="18"/>
          <w:szCs w:val="18"/>
        </w:rPr>
        <w:t>vserver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av-sisn01-lab01 -home-node orf-lab2554-</w:t>
      </w:r>
      <w:proofErr w:type="gramStart"/>
      <w:r>
        <w:rPr>
          <w:rFonts w:ascii="Courier New" w:hAnsi="Courier New" w:cs="Courier New"/>
          <w:sz w:val="18"/>
          <w:szCs w:val="18"/>
        </w:rPr>
        <w:t>02  -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lif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av-cissn01-lab01-lif-01</w:t>
      </w:r>
    </w:p>
    <w:p w14:paraId="63580748" w14:textId="77777777" w:rsidR="00527604" w:rsidRDefault="00527604" w:rsidP="005276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net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modify -</w:t>
      </w:r>
      <w:proofErr w:type="spellStart"/>
      <w:r>
        <w:rPr>
          <w:rFonts w:ascii="Courier New" w:hAnsi="Courier New" w:cs="Courier New"/>
          <w:sz w:val="18"/>
          <w:szCs w:val="18"/>
        </w:rPr>
        <w:t>vserver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orf-tsm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sz w:val="18"/>
          <w:szCs w:val="18"/>
        </w:rPr>
        <w:t>lif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ocum_opm-test1_nfs_lif1 -home-node orf-lab2554-02</w:t>
      </w:r>
    </w:p>
    <w:p w14:paraId="431C4DDE" w14:textId="77777777" w:rsidR="00527604" w:rsidRDefault="00527604" w:rsidP="005276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net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show</w:t>
      </w:r>
    </w:p>
    <w:p w14:paraId="2FE40907" w14:textId="77777777" w:rsidR="00527604" w:rsidRDefault="00527604" w:rsidP="00527604">
      <w:pPr>
        <w:ind w:left="9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net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revert *</w:t>
      </w:r>
    </w:p>
    <w:p w14:paraId="5A3B210A" w14:textId="77777777" w:rsidR="00527604" w:rsidRDefault="00527604" w:rsidP="00527604">
      <w:pPr>
        <w:pStyle w:val="BodyText"/>
        <w:spacing w:after="0"/>
        <w:ind w:left="900"/>
        <w:rPr>
          <w:lang w:val="en-US"/>
        </w:rPr>
      </w:pPr>
    </w:p>
    <w:p w14:paraId="296F721F" w14:textId="77777777" w:rsidR="00527604" w:rsidRDefault="00527604" w:rsidP="00527604">
      <w:pPr>
        <w:pStyle w:val="BodyText"/>
        <w:spacing w:after="0"/>
        <w:ind w:left="900"/>
        <w:rPr>
          <w:lang w:val="en-US"/>
        </w:rPr>
      </w:pPr>
      <w:r>
        <w:rPr>
          <w:lang w:val="en-US"/>
        </w:rPr>
        <w:t>At this point the interfaces should show as home on the correct node which can be checked as follows.</w:t>
      </w:r>
    </w:p>
    <w:p w14:paraId="3379E1E9" w14:textId="77777777" w:rsidR="00527604" w:rsidRDefault="00527604" w:rsidP="00527604">
      <w:pPr>
        <w:pStyle w:val="BodyText"/>
        <w:spacing w:after="0"/>
        <w:ind w:left="900"/>
        <w:rPr>
          <w:lang w:val="en-US"/>
        </w:rPr>
      </w:pPr>
    </w:p>
    <w:p w14:paraId="65DC6888" w14:textId="77777777" w:rsidR="00527604" w:rsidRPr="00527604" w:rsidRDefault="00527604" w:rsidP="00527604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>orf-lab</w:t>
      </w:r>
      <w:proofErr w:type="gramStart"/>
      <w:r w:rsidRPr="00527604">
        <w:rPr>
          <w:rFonts w:ascii="Courier New" w:hAnsi="Courier New" w:cs="Courier New"/>
          <w:sz w:val="18"/>
          <w:szCs w:val="18"/>
          <w:lang w:val="en-US"/>
        </w:rPr>
        <w:t>2554::&gt;</w:t>
      </w:r>
      <w:proofErr w:type="gramEnd"/>
      <w:r w:rsidRPr="00527604">
        <w:rPr>
          <w:rFonts w:ascii="Courier New" w:hAnsi="Courier New" w:cs="Courier New"/>
          <w:sz w:val="18"/>
          <w:szCs w:val="18"/>
          <w:lang w:val="en-US"/>
        </w:rPr>
        <w:t xml:space="preserve"> net </w:t>
      </w:r>
      <w:proofErr w:type="spellStart"/>
      <w:r w:rsidRPr="005276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527604">
        <w:rPr>
          <w:rFonts w:ascii="Courier New" w:hAnsi="Courier New" w:cs="Courier New"/>
          <w:sz w:val="18"/>
          <w:szCs w:val="18"/>
          <w:lang w:val="en-US"/>
        </w:rPr>
        <w:t xml:space="preserve"> show -role data -fields is-</w:t>
      </w:r>
      <w:proofErr w:type="spellStart"/>
      <w:r w:rsidRPr="00527604">
        <w:rPr>
          <w:rFonts w:ascii="Courier New" w:hAnsi="Courier New" w:cs="Courier New"/>
          <w:sz w:val="18"/>
          <w:szCs w:val="18"/>
          <w:lang w:val="en-US"/>
        </w:rPr>
        <w:t>home,vserver,home</w:t>
      </w:r>
      <w:proofErr w:type="spellEnd"/>
      <w:r w:rsidRPr="00527604">
        <w:rPr>
          <w:rFonts w:ascii="Courier New" w:hAnsi="Courier New" w:cs="Courier New"/>
          <w:sz w:val="18"/>
          <w:szCs w:val="18"/>
          <w:lang w:val="en-US"/>
        </w:rPr>
        <w:t>-port</w:t>
      </w:r>
    </w:p>
    <w:p w14:paraId="53A30EC9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 xml:space="preserve">  (network interface show)</w:t>
      </w:r>
    </w:p>
    <w:p w14:paraId="317B05A5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527604">
        <w:rPr>
          <w:rFonts w:ascii="Courier New" w:hAnsi="Courier New" w:cs="Courier New"/>
          <w:sz w:val="18"/>
          <w:szCs w:val="18"/>
          <w:lang w:val="en-US"/>
        </w:rPr>
        <w:t>vserver</w:t>
      </w:r>
      <w:proofErr w:type="spellEnd"/>
      <w:r w:rsidRPr="00527604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r w:rsidRPr="00527604">
        <w:rPr>
          <w:rFonts w:ascii="Courier New" w:hAnsi="Courier New" w:cs="Courier New"/>
          <w:sz w:val="18"/>
          <w:szCs w:val="18"/>
          <w:lang w:val="en-US"/>
        </w:rPr>
        <w:t>lif</w:t>
      </w:r>
      <w:proofErr w:type="spellEnd"/>
      <w:r w:rsidRPr="00527604">
        <w:rPr>
          <w:rFonts w:ascii="Courier New" w:hAnsi="Courier New" w:cs="Courier New"/>
          <w:sz w:val="18"/>
          <w:szCs w:val="18"/>
          <w:lang w:val="en-US"/>
        </w:rPr>
        <w:t xml:space="preserve">                     home-port is-home</w:t>
      </w:r>
    </w:p>
    <w:p w14:paraId="57944F80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>--------------- ----------------------- --------- -------</w:t>
      </w:r>
    </w:p>
    <w:p w14:paraId="6FBAC30E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>av-sisn01-lab01 av-cissn01-lab01-lif-01 a0a-</w:t>
      </w:r>
      <w:proofErr w:type="gramStart"/>
      <w:r w:rsidRPr="00527604">
        <w:rPr>
          <w:rFonts w:ascii="Courier New" w:hAnsi="Courier New" w:cs="Courier New"/>
          <w:sz w:val="18"/>
          <w:szCs w:val="18"/>
          <w:lang w:val="en-US"/>
        </w:rPr>
        <w:t>2003  true</w:t>
      </w:r>
      <w:proofErr w:type="gramEnd"/>
    </w:p>
    <w:p w14:paraId="6AD9DCF4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>labsvm-e0001    labsvm-e0001-lif01      a0a-</w:t>
      </w:r>
      <w:proofErr w:type="gramStart"/>
      <w:r w:rsidRPr="00527604">
        <w:rPr>
          <w:rFonts w:ascii="Courier New" w:hAnsi="Courier New" w:cs="Courier New"/>
          <w:sz w:val="18"/>
          <w:szCs w:val="18"/>
          <w:lang w:val="en-US"/>
        </w:rPr>
        <w:t>2003  true</w:t>
      </w:r>
      <w:proofErr w:type="gramEnd"/>
    </w:p>
    <w:p w14:paraId="42FE79FF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527604">
        <w:rPr>
          <w:rFonts w:ascii="Courier New" w:hAnsi="Courier New" w:cs="Courier New"/>
          <w:sz w:val="18"/>
          <w:szCs w:val="18"/>
          <w:lang w:val="en-US"/>
        </w:rPr>
        <w:t>ocum</w:t>
      </w:r>
      <w:proofErr w:type="spellEnd"/>
      <w:r w:rsidRPr="00527604">
        <w:rPr>
          <w:rFonts w:ascii="Courier New" w:hAnsi="Courier New" w:cs="Courier New"/>
          <w:sz w:val="18"/>
          <w:szCs w:val="18"/>
          <w:lang w:val="en-US"/>
        </w:rPr>
        <w:t>-</w:t>
      </w:r>
      <w:proofErr w:type="spellStart"/>
      <w:r w:rsidRPr="00527604">
        <w:rPr>
          <w:rFonts w:ascii="Courier New" w:hAnsi="Courier New" w:cs="Courier New"/>
          <w:sz w:val="18"/>
          <w:szCs w:val="18"/>
          <w:lang w:val="en-US"/>
        </w:rPr>
        <w:t>opm</w:t>
      </w:r>
      <w:proofErr w:type="spellEnd"/>
      <w:r w:rsidRPr="00527604">
        <w:rPr>
          <w:rFonts w:ascii="Courier New" w:hAnsi="Courier New" w:cs="Courier New"/>
          <w:sz w:val="18"/>
          <w:szCs w:val="18"/>
          <w:lang w:val="en-US"/>
        </w:rPr>
        <w:t>-test   ocum-opm-test_nfs_lif</w:t>
      </w:r>
      <w:proofErr w:type="gramStart"/>
      <w:r w:rsidRPr="00527604">
        <w:rPr>
          <w:rFonts w:ascii="Courier New" w:hAnsi="Courier New" w:cs="Courier New"/>
          <w:sz w:val="18"/>
          <w:szCs w:val="18"/>
          <w:lang w:val="en-US"/>
        </w:rPr>
        <w:t>1  a</w:t>
      </w:r>
      <w:proofErr w:type="gramEnd"/>
      <w:r w:rsidRPr="00527604">
        <w:rPr>
          <w:rFonts w:ascii="Courier New" w:hAnsi="Courier New" w:cs="Courier New"/>
          <w:sz w:val="18"/>
          <w:szCs w:val="18"/>
          <w:lang w:val="en-US"/>
        </w:rPr>
        <w:t>0a-2003  true</w:t>
      </w:r>
    </w:p>
    <w:p w14:paraId="379B0121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527604">
        <w:rPr>
          <w:rFonts w:ascii="Courier New" w:hAnsi="Courier New" w:cs="Courier New"/>
          <w:sz w:val="18"/>
          <w:szCs w:val="18"/>
          <w:lang w:val="en-US"/>
        </w:rPr>
        <w:t>orf-tsm</w:t>
      </w:r>
      <w:proofErr w:type="spellEnd"/>
      <w:r w:rsidRPr="00527604">
        <w:rPr>
          <w:rFonts w:ascii="Courier New" w:hAnsi="Courier New" w:cs="Courier New"/>
          <w:sz w:val="18"/>
          <w:szCs w:val="18"/>
          <w:lang w:val="en-US"/>
        </w:rPr>
        <w:t xml:space="preserve">         ocum_opm-test1_nfs_lif1 a0a-</w:t>
      </w:r>
      <w:proofErr w:type="gramStart"/>
      <w:r w:rsidRPr="00527604">
        <w:rPr>
          <w:rFonts w:ascii="Courier New" w:hAnsi="Courier New" w:cs="Courier New"/>
          <w:sz w:val="18"/>
          <w:szCs w:val="18"/>
          <w:lang w:val="en-US"/>
        </w:rPr>
        <w:t>2003  true</w:t>
      </w:r>
      <w:proofErr w:type="gramEnd"/>
    </w:p>
    <w:p w14:paraId="5087327E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>orf-tsm01       orf-tsm01-lif01         a0a-</w:t>
      </w:r>
      <w:proofErr w:type="gramStart"/>
      <w:r w:rsidRPr="00527604">
        <w:rPr>
          <w:rFonts w:ascii="Courier New" w:hAnsi="Courier New" w:cs="Courier New"/>
          <w:sz w:val="18"/>
          <w:szCs w:val="18"/>
          <w:lang w:val="en-US"/>
        </w:rPr>
        <w:t>2003  true</w:t>
      </w:r>
      <w:proofErr w:type="gramEnd"/>
    </w:p>
    <w:p w14:paraId="6DA8EE01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>orftsm-lab.int.thomsonreuters.com</w:t>
      </w:r>
    </w:p>
    <w:p w14:paraId="04BF7B3A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 xml:space="preserve">                orf-lab2554-</w:t>
      </w:r>
      <w:proofErr w:type="gramStart"/>
      <w:r w:rsidRPr="00527604">
        <w:rPr>
          <w:rFonts w:ascii="Courier New" w:hAnsi="Courier New" w:cs="Courier New"/>
          <w:sz w:val="18"/>
          <w:szCs w:val="18"/>
          <w:lang w:val="en-US"/>
        </w:rPr>
        <w:t>01:a</w:t>
      </w:r>
      <w:proofErr w:type="gramEnd"/>
      <w:r w:rsidRPr="00527604">
        <w:rPr>
          <w:rFonts w:ascii="Courier New" w:hAnsi="Courier New" w:cs="Courier New"/>
          <w:sz w:val="18"/>
          <w:szCs w:val="18"/>
          <w:lang w:val="en-US"/>
        </w:rPr>
        <w:t>0a-2003 a0a-2003  true</w:t>
      </w:r>
    </w:p>
    <w:p w14:paraId="40E7120C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>si-2554-cifs-01 si-2554-cifs-01-lif-</w:t>
      </w:r>
      <w:proofErr w:type="gramStart"/>
      <w:r w:rsidRPr="00527604">
        <w:rPr>
          <w:rFonts w:ascii="Courier New" w:hAnsi="Courier New" w:cs="Courier New"/>
          <w:sz w:val="18"/>
          <w:szCs w:val="18"/>
          <w:lang w:val="en-US"/>
        </w:rPr>
        <w:t>01  a</w:t>
      </w:r>
      <w:proofErr w:type="gramEnd"/>
      <w:r w:rsidRPr="00527604">
        <w:rPr>
          <w:rFonts w:ascii="Courier New" w:hAnsi="Courier New" w:cs="Courier New"/>
          <w:sz w:val="18"/>
          <w:szCs w:val="18"/>
          <w:lang w:val="en-US"/>
        </w:rPr>
        <w:t>0a-2003  true</w:t>
      </w:r>
    </w:p>
    <w:p w14:paraId="7BAC361D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>sicifs-e0001    sicifs-e0001-lif-01     a0a-</w:t>
      </w:r>
      <w:proofErr w:type="gramStart"/>
      <w:r w:rsidRPr="00527604">
        <w:rPr>
          <w:rFonts w:ascii="Courier New" w:hAnsi="Courier New" w:cs="Courier New"/>
          <w:sz w:val="18"/>
          <w:szCs w:val="18"/>
          <w:lang w:val="en-US"/>
        </w:rPr>
        <w:t>2003  true</w:t>
      </w:r>
      <w:proofErr w:type="gramEnd"/>
    </w:p>
    <w:p w14:paraId="18A4FBFC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>silab-clbk-e</w:t>
      </w:r>
      <w:proofErr w:type="gramStart"/>
      <w:r w:rsidRPr="00527604">
        <w:rPr>
          <w:rFonts w:ascii="Courier New" w:hAnsi="Courier New" w:cs="Courier New"/>
          <w:sz w:val="18"/>
          <w:szCs w:val="18"/>
          <w:lang w:val="en-US"/>
        </w:rPr>
        <w:t>01  silab</w:t>
      </w:r>
      <w:proofErr w:type="gramEnd"/>
      <w:r w:rsidRPr="00527604">
        <w:rPr>
          <w:rFonts w:ascii="Courier New" w:hAnsi="Courier New" w:cs="Courier New"/>
          <w:sz w:val="18"/>
          <w:szCs w:val="18"/>
          <w:lang w:val="en-US"/>
        </w:rPr>
        <w:t>-clbk-e01-lif-01   a0a-2003  true</w:t>
      </w:r>
    </w:p>
    <w:p w14:paraId="0C63B95C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>silab-clbk-iscsi-01</w:t>
      </w:r>
    </w:p>
    <w:p w14:paraId="68CAA47C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 xml:space="preserve">                silab-clbk-iscsi-01-lif-01</w:t>
      </w:r>
    </w:p>
    <w:p w14:paraId="41150D60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a0a-</w:t>
      </w:r>
      <w:proofErr w:type="gramStart"/>
      <w:r w:rsidRPr="00527604">
        <w:rPr>
          <w:rFonts w:ascii="Courier New" w:hAnsi="Courier New" w:cs="Courier New"/>
          <w:sz w:val="18"/>
          <w:szCs w:val="18"/>
          <w:lang w:val="en-US"/>
        </w:rPr>
        <w:t>2003  true</w:t>
      </w:r>
      <w:proofErr w:type="gramEnd"/>
    </w:p>
    <w:p w14:paraId="5FAEFE08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>silab-clbk-iscsi-01</w:t>
      </w:r>
    </w:p>
    <w:p w14:paraId="575450CC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 xml:space="preserve">                silab-clbk-iscsi-01-lif-02</w:t>
      </w:r>
    </w:p>
    <w:p w14:paraId="58AC7E6B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a0a-</w:t>
      </w:r>
      <w:proofErr w:type="gramStart"/>
      <w:r w:rsidRPr="00527604">
        <w:rPr>
          <w:rFonts w:ascii="Courier New" w:hAnsi="Courier New" w:cs="Courier New"/>
          <w:sz w:val="18"/>
          <w:szCs w:val="18"/>
          <w:lang w:val="en-US"/>
        </w:rPr>
        <w:t>2003  true</w:t>
      </w:r>
      <w:proofErr w:type="gramEnd"/>
    </w:p>
    <w:p w14:paraId="6C7AC6AE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>silab-clbk-iscsi-01</w:t>
      </w:r>
    </w:p>
    <w:p w14:paraId="3D24EC0F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 xml:space="preserve">                silab-clbk-iscsi-01-mgmt-lif-01</w:t>
      </w:r>
    </w:p>
    <w:p w14:paraId="4C80D630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a0a-</w:t>
      </w:r>
      <w:proofErr w:type="gramStart"/>
      <w:r w:rsidRPr="00527604">
        <w:rPr>
          <w:rFonts w:ascii="Courier New" w:hAnsi="Courier New" w:cs="Courier New"/>
          <w:sz w:val="18"/>
          <w:szCs w:val="18"/>
          <w:lang w:val="en-US"/>
        </w:rPr>
        <w:t>2003  true</w:t>
      </w:r>
      <w:proofErr w:type="gramEnd"/>
    </w:p>
    <w:p w14:paraId="05A5C802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>silab-clbk-mysql-01</w:t>
      </w:r>
    </w:p>
    <w:p w14:paraId="43F69CAA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 xml:space="preserve">                silab-clbk-mysql-01-lif-01</w:t>
      </w:r>
    </w:p>
    <w:p w14:paraId="66E4F87A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a0a-</w:t>
      </w:r>
      <w:proofErr w:type="gramStart"/>
      <w:r w:rsidRPr="00527604">
        <w:rPr>
          <w:rFonts w:ascii="Courier New" w:hAnsi="Courier New" w:cs="Courier New"/>
          <w:sz w:val="18"/>
          <w:szCs w:val="18"/>
          <w:lang w:val="en-US"/>
        </w:rPr>
        <w:t>2003  true</w:t>
      </w:r>
      <w:proofErr w:type="gramEnd"/>
    </w:p>
    <w:p w14:paraId="791D4E89" w14:textId="77777777" w:rsidR="00527604" w:rsidRPr="00527604" w:rsidRDefault="00527604" w:rsidP="00527604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27604">
        <w:rPr>
          <w:rFonts w:ascii="Courier New" w:hAnsi="Courier New" w:cs="Courier New"/>
          <w:sz w:val="18"/>
          <w:szCs w:val="18"/>
          <w:lang w:val="en-US"/>
        </w:rPr>
        <w:t>13 entries were displayed.</w:t>
      </w:r>
    </w:p>
    <w:p w14:paraId="6ED20101" w14:textId="2313F65D" w:rsidR="00E16E8D" w:rsidRDefault="00E16E8D" w:rsidP="00E16E8D">
      <w:pPr>
        <w:pStyle w:val="Heading4"/>
        <w:ind w:hanging="13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Re-Instate auto-revert settings </w:t>
      </w:r>
    </w:p>
    <w:p w14:paraId="78D62F33" w14:textId="2208421E" w:rsidR="00062F30" w:rsidRDefault="00E16E8D" w:rsidP="00E16E8D">
      <w:pPr>
        <w:pStyle w:val="BodyText"/>
        <w:spacing w:after="0"/>
        <w:ind w:left="851"/>
        <w:rPr>
          <w:lang w:val="en-US"/>
        </w:rPr>
      </w:pPr>
      <w:r>
        <w:rPr>
          <w:lang w:val="en-US"/>
        </w:rPr>
        <w:t>We need to now put the auto-revert settings back to how they were pre-upgrade (</w:t>
      </w:r>
      <w:proofErr w:type="gramStart"/>
      <w:r>
        <w:rPr>
          <w:lang w:val="en-US"/>
        </w:rPr>
        <w:t>this is why</w:t>
      </w:r>
      <w:proofErr w:type="gramEnd"/>
      <w:r>
        <w:rPr>
          <w:lang w:val="en-US"/>
        </w:rPr>
        <w:t xml:space="preserve"> you made a note of them). The command to do this is:</w:t>
      </w:r>
    </w:p>
    <w:p w14:paraId="0C139805" w14:textId="77777777" w:rsidR="00E16E8D" w:rsidRDefault="00E16E8D" w:rsidP="00E16E8D">
      <w:pPr>
        <w:pStyle w:val="BodyText"/>
        <w:spacing w:after="0"/>
        <w:ind w:left="851"/>
        <w:rPr>
          <w:lang w:val="en-US"/>
        </w:rPr>
      </w:pPr>
    </w:p>
    <w:p w14:paraId="54748F47" w14:textId="2EAAAE99" w:rsidR="00E16E8D" w:rsidRDefault="00E16E8D" w:rsidP="00E16E8D">
      <w:pPr>
        <w:pStyle w:val="BodyText"/>
        <w:spacing w:after="0"/>
        <w:ind w:left="851"/>
        <w:rPr>
          <w:rFonts w:ascii="Courier New" w:hAnsi="Courier New" w:cs="Courier New"/>
          <w:i/>
          <w:sz w:val="18"/>
          <w:szCs w:val="18"/>
          <w:lang w:val="en-US"/>
        </w:rPr>
      </w:pPr>
      <w:r w:rsidRPr="00E16E8D">
        <w:rPr>
          <w:rFonts w:ascii="Courier New" w:hAnsi="Courier New" w:cs="Courier New"/>
          <w:sz w:val="18"/>
          <w:szCs w:val="18"/>
          <w:lang w:val="en-US"/>
        </w:rPr>
        <w:t xml:space="preserve">net </w:t>
      </w:r>
      <w:proofErr w:type="spellStart"/>
      <w:r w:rsidRPr="00E16E8D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16E8D">
        <w:rPr>
          <w:rFonts w:ascii="Courier New" w:hAnsi="Courier New" w:cs="Courier New"/>
          <w:sz w:val="18"/>
          <w:szCs w:val="18"/>
          <w:lang w:val="en-US"/>
        </w:rPr>
        <w:t xml:space="preserve"> modify -</w:t>
      </w:r>
      <w:proofErr w:type="spellStart"/>
      <w:r w:rsidRPr="00E16E8D">
        <w:rPr>
          <w:rFonts w:ascii="Courier New" w:hAnsi="Courier New" w:cs="Courier New"/>
          <w:sz w:val="18"/>
          <w:szCs w:val="18"/>
          <w:lang w:val="en-US"/>
        </w:rPr>
        <w:t>vserver</w:t>
      </w:r>
      <w:proofErr w:type="spellEnd"/>
      <w:r w:rsidRPr="00E16E8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16E8D">
        <w:rPr>
          <w:rFonts w:ascii="Courier New" w:hAnsi="Courier New" w:cs="Courier New"/>
          <w:i/>
          <w:sz w:val="18"/>
          <w:szCs w:val="18"/>
          <w:lang w:val="en-US"/>
        </w:rPr>
        <w:t>VSERVER</w:t>
      </w:r>
      <w:r w:rsidRPr="00E16E8D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E16E8D">
        <w:rPr>
          <w:rFonts w:ascii="Courier New" w:hAnsi="Courier New" w:cs="Courier New"/>
          <w:sz w:val="18"/>
          <w:szCs w:val="18"/>
          <w:lang w:val="en-US"/>
        </w:rPr>
        <w:t>lif</w:t>
      </w:r>
      <w:proofErr w:type="spellEnd"/>
      <w:r w:rsidRPr="00E16E8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16E8D">
        <w:rPr>
          <w:rFonts w:ascii="Courier New" w:hAnsi="Courier New" w:cs="Courier New"/>
          <w:i/>
          <w:sz w:val="18"/>
          <w:szCs w:val="18"/>
          <w:lang w:val="en-US"/>
        </w:rPr>
        <w:t>LIF_NAME</w:t>
      </w:r>
      <w:r w:rsidRPr="00E16E8D">
        <w:rPr>
          <w:rFonts w:ascii="Courier New" w:hAnsi="Courier New" w:cs="Courier New"/>
          <w:sz w:val="18"/>
          <w:szCs w:val="18"/>
          <w:lang w:val="en-US"/>
        </w:rPr>
        <w:t xml:space="preserve"> -auto-revert </w:t>
      </w:r>
      <w:r w:rsidRPr="00E16E8D">
        <w:rPr>
          <w:rFonts w:ascii="Courier New" w:hAnsi="Courier New" w:cs="Courier New"/>
          <w:i/>
          <w:sz w:val="18"/>
          <w:szCs w:val="18"/>
          <w:lang w:val="en-US"/>
        </w:rPr>
        <w:t>true/false</w:t>
      </w:r>
    </w:p>
    <w:p w14:paraId="308019EF" w14:textId="4AFE97A0" w:rsidR="00E16E8D" w:rsidRDefault="00E16E8D" w:rsidP="00E16E8D">
      <w:pPr>
        <w:ind w:left="131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net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show -fields auto-revert</w:t>
      </w:r>
    </w:p>
    <w:p w14:paraId="64F90211" w14:textId="77777777" w:rsidR="00E16E8D" w:rsidRPr="00E16E8D" w:rsidRDefault="00E16E8D" w:rsidP="00E16E8D">
      <w:pPr>
        <w:pStyle w:val="BodyText"/>
        <w:ind w:left="851"/>
        <w:rPr>
          <w:rFonts w:cs="Arial"/>
          <w:lang w:val="en-US"/>
        </w:rPr>
      </w:pPr>
    </w:p>
    <w:p w14:paraId="6D3DC74C" w14:textId="65D75FD1" w:rsidR="00E16E8D" w:rsidRPr="00E16E8D" w:rsidRDefault="00E16E8D" w:rsidP="00E16E8D">
      <w:pPr>
        <w:pStyle w:val="BodyText"/>
        <w:ind w:left="851"/>
        <w:rPr>
          <w:rFonts w:cs="Arial"/>
          <w:lang w:val="en-US"/>
        </w:rPr>
      </w:pPr>
    </w:p>
    <w:p w14:paraId="1283B0CA" w14:textId="77777777" w:rsidR="00E16E8D" w:rsidRPr="00E16E8D" w:rsidRDefault="00E16E8D" w:rsidP="00E16E8D">
      <w:pPr>
        <w:pStyle w:val="BodyText"/>
        <w:ind w:left="851"/>
        <w:rPr>
          <w:rFonts w:cs="Arial"/>
          <w:lang w:val="en-US"/>
        </w:rPr>
      </w:pPr>
    </w:p>
    <w:sectPr w:rsidR="00E16E8D" w:rsidRPr="00E16E8D" w:rsidSect="001D0488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type w:val="nextColumn"/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73536" w14:textId="77777777" w:rsidR="00023048" w:rsidRDefault="00023048">
      <w:r>
        <w:separator/>
      </w:r>
    </w:p>
  </w:endnote>
  <w:endnote w:type="continuationSeparator" w:id="0">
    <w:p w14:paraId="06D84948" w14:textId="77777777" w:rsidR="00023048" w:rsidRDefault="00023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3117" w14:textId="53355F27" w:rsidR="00023048" w:rsidRDefault="00023048" w:rsidP="00491586">
    <w:pPr>
      <w:pStyle w:val="multi-list"/>
      <w:tabs>
        <w:tab w:val="right" w:pos="8931"/>
      </w:tabs>
      <w:ind w:left="-540"/>
      <w:jc w:val="right"/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DOCPROPERTY  Title  \* MERGEFORMAT </w:instrTex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4F1EE9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4F1EE9">
      <w:rPr>
        <w:noProof/>
        <w:sz w:val="16"/>
        <w:szCs w:val="16"/>
      </w:rPr>
      <w:t>23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6AEF1" w14:textId="6D0C3431" w:rsidR="00023048" w:rsidRDefault="00023048">
    <w:pPr>
      <w:pStyle w:val="multi-list"/>
      <w:ind w:left="0"/>
      <w:jc w:val="center"/>
    </w:pPr>
    <w:r>
      <w:rPr>
        <w:sz w:val="16"/>
      </w:rPr>
      <w:t xml:space="preserve">This document contains information proprietary to Reuters Limited, and may not be reproduced, disclosed or used in whole or part without express written permission of Reuters Limited. © </w:t>
    </w:r>
    <w:r>
      <w:rPr>
        <w:sz w:val="16"/>
      </w:rPr>
      <w:fldChar w:fldCharType="begin"/>
    </w:r>
    <w:r>
      <w:rPr>
        <w:sz w:val="16"/>
      </w:rPr>
      <w:instrText xml:space="preserve"> DATE \@ "yyyy" </w:instrText>
    </w:r>
    <w:r>
      <w:rPr>
        <w:sz w:val="16"/>
      </w:rPr>
      <w:fldChar w:fldCharType="separate"/>
    </w:r>
    <w:r w:rsidR="001E2B42">
      <w:rPr>
        <w:noProof/>
        <w:sz w:val="16"/>
      </w:rPr>
      <w:t>2017</w:t>
    </w:r>
    <w:r>
      <w:rPr>
        <w:sz w:val="16"/>
      </w:rPr>
      <w:fldChar w:fldCharType="end"/>
    </w:r>
    <w:r>
      <w:rPr>
        <w:sz w:val="16"/>
      </w:rPr>
      <w:t xml:space="preserve"> Reuters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B3938" w14:textId="77777777" w:rsidR="00023048" w:rsidRDefault="00023048">
      <w:r>
        <w:separator/>
      </w:r>
    </w:p>
  </w:footnote>
  <w:footnote w:type="continuationSeparator" w:id="0">
    <w:p w14:paraId="13E779D9" w14:textId="77777777" w:rsidR="00023048" w:rsidRDefault="00023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2E63C" w14:textId="77777777" w:rsidR="00023048" w:rsidRDefault="00023048" w:rsidP="00743A75">
    <w:pPr>
      <w:pStyle w:val="apphead2"/>
      <w:numPr>
        <w:ilvl w:val="0"/>
        <w:numId w:val="0"/>
      </w:numPr>
      <w:ind w:left="432"/>
    </w:pPr>
    <w:r>
      <w:rPr>
        <w:i/>
      </w:rPr>
      <w:tab/>
      <w:t>Confidential – Internal Use Only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27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39C07" w14:textId="77777777" w:rsidR="00023048" w:rsidRPr="00B42AFE" w:rsidRDefault="00023048" w:rsidP="00743A75">
    <w:pPr>
      <w:pStyle w:val="apphead2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18E64" w14:textId="77777777" w:rsidR="00023048" w:rsidRDefault="00023048" w:rsidP="00743A75">
    <w:pPr>
      <w:pStyle w:val="apphead2"/>
      <w:numPr>
        <w:ilvl w:val="0"/>
        <w:numId w:val="0"/>
      </w:numPr>
      <w:ind w:left="43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108AF0B8"/>
    <w:lvl w:ilvl="0">
      <w:start w:val="1"/>
      <w:numFmt w:val="decimal"/>
      <w:pStyle w:val="body2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8B3D92"/>
    <w:multiLevelType w:val="hybridMultilevel"/>
    <w:tmpl w:val="6F1A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55DA"/>
    <w:multiLevelType w:val="multilevel"/>
    <w:tmpl w:val="8E909A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56"/>
        </w:tabs>
        <w:ind w:left="75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0C7F7C"/>
    <w:multiLevelType w:val="hybridMultilevel"/>
    <w:tmpl w:val="FFF2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C2300"/>
    <w:multiLevelType w:val="hybridMultilevel"/>
    <w:tmpl w:val="3234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E475D"/>
    <w:multiLevelType w:val="hybridMultilevel"/>
    <w:tmpl w:val="E216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3344E"/>
    <w:multiLevelType w:val="hybridMultilevel"/>
    <w:tmpl w:val="0CD22064"/>
    <w:lvl w:ilvl="0" w:tplc="08090001">
      <w:start w:val="1"/>
      <w:numFmt w:val="bullet"/>
      <w:pStyle w:val="rgInner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14E33"/>
    <w:multiLevelType w:val="hybridMultilevel"/>
    <w:tmpl w:val="45D6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C07F0"/>
    <w:multiLevelType w:val="hybridMultilevel"/>
    <w:tmpl w:val="4F666F2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71218C3"/>
    <w:multiLevelType w:val="hybridMultilevel"/>
    <w:tmpl w:val="D46A7618"/>
    <w:lvl w:ilvl="0" w:tplc="FEAE24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E192DCF"/>
    <w:multiLevelType w:val="hybridMultilevel"/>
    <w:tmpl w:val="3302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75D7D"/>
    <w:multiLevelType w:val="multilevel"/>
    <w:tmpl w:val="A9523A5E"/>
    <w:lvl w:ilvl="0">
      <w:start w:val="1"/>
      <w:numFmt w:val="bullet"/>
      <w:lvlText w:val=""/>
      <w:lvlJc w:val="left"/>
      <w:pPr>
        <w:tabs>
          <w:tab w:val="num" w:pos="1283"/>
        </w:tabs>
        <w:ind w:left="1283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07"/>
        </w:tabs>
        <w:ind w:left="1607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471"/>
        </w:tabs>
        <w:ind w:left="24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2" w15:restartNumberingAfterBreak="0">
    <w:nsid w:val="3F130778"/>
    <w:multiLevelType w:val="multilevel"/>
    <w:tmpl w:val="8A9E480E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02213B2"/>
    <w:multiLevelType w:val="hybridMultilevel"/>
    <w:tmpl w:val="7A2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8191A"/>
    <w:multiLevelType w:val="hybridMultilevel"/>
    <w:tmpl w:val="925A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7024D"/>
    <w:multiLevelType w:val="hybridMultilevel"/>
    <w:tmpl w:val="E13C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62876"/>
    <w:multiLevelType w:val="hybridMultilevel"/>
    <w:tmpl w:val="F61291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73E5C48"/>
    <w:multiLevelType w:val="hybridMultilevel"/>
    <w:tmpl w:val="1BA4C6A4"/>
    <w:lvl w:ilvl="0" w:tplc="4B461452">
      <w:start w:val="1"/>
      <w:numFmt w:val="bullet"/>
      <w:pStyle w:val="apphead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E06CB"/>
    <w:multiLevelType w:val="multilevel"/>
    <w:tmpl w:val="B1B04E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9F1730A"/>
    <w:multiLevelType w:val="hybridMultilevel"/>
    <w:tmpl w:val="F1AE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51C5C"/>
    <w:multiLevelType w:val="hybridMultilevel"/>
    <w:tmpl w:val="631C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B79DB"/>
    <w:multiLevelType w:val="hybridMultilevel"/>
    <w:tmpl w:val="2CCE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8572B"/>
    <w:multiLevelType w:val="hybridMultilevel"/>
    <w:tmpl w:val="0C4C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F309E"/>
    <w:multiLevelType w:val="hybridMultilevel"/>
    <w:tmpl w:val="B44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50499"/>
    <w:multiLevelType w:val="hybridMultilevel"/>
    <w:tmpl w:val="08EEF5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58D52056"/>
    <w:multiLevelType w:val="multilevel"/>
    <w:tmpl w:val="8E909A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56"/>
        </w:tabs>
        <w:ind w:left="75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8F15C95"/>
    <w:multiLevelType w:val="hybridMultilevel"/>
    <w:tmpl w:val="FD3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41E06"/>
    <w:multiLevelType w:val="hybridMultilevel"/>
    <w:tmpl w:val="6C3A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24C7F"/>
    <w:multiLevelType w:val="hybridMultilevel"/>
    <w:tmpl w:val="DBACF4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29" w15:restartNumberingAfterBreak="0">
    <w:nsid w:val="68B40BB4"/>
    <w:multiLevelType w:val="hybridMultilevel"/>
    <w:tmpl w:val="0A40A4E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C52548D"/>
    <w:multiLevelType w:val="hybridMultilevel"/>
    <w:tmpl w:val="574A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F7A69"/>
    <w:multiLevelType w:val="singleLevel"/>
    <w:tmpl w:val="CB982118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2" w15:restartNumberingAfterBreak="0">
    <w:nsid w:val="74D90CA2"/>
    <w:multiLevelType w:val="hybridMultilevel"/>
    <w:tmpl w:val="9372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4162F"/>
    <w:multiLevelType w:val="hybridMultilevel"/>
    <w:tmpl w:val="82BE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D2802"/>
    <w:multiLevelType w:val="hybridMultilevel"/>
    <w:tmpl w:val="E9DC1A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880462"/>
    <w:multiLevelType w:val="hybridMultilevel"/>
    <w:tmpl w:val="8372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939E3"/>
    <w:multiLevelType w:val="hybridMultilevel"/>
    <w:tmpl w:val="F9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7"/>
  </w:num>
  <w:num w:numId="5">
    <w:abstractNumId w:val="31"/>
  </w:num>
  <w:num w:numId="6">
    <w:abstractNumId w:val="6"/>
  </w:num>
  <w:num w:numId="7">
    <w:abstractNumId w:val="15"/>
  </w:num>
  <w:num w:numId="8">
    <w:abstractNumId w:val="16"/>
  </w:num>
  <w:num w:numId="9">
    <w:abstractNumId w:val="4"/>
  </w:num>
  <w:num w:numId="10">
    <w:abstractNumId w:val="7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8"/>
  </w:num>
  <w:num w:numId="15">
    <w:abstractNumId w:val="29"/>
  </w:num>
  <w:num w:numId="16">
    <w:abstractNumId w:val="22"/>
  </w:num>
  <w:num w:numId="17">
    <w:abstractNumId w:val="30"/>
  </w:num>
  <w:num w:numId="18">
    <w:abstractNumId w:val="32"/>
  </w:num>
  <w:num w:numId="19">
    <w:abstractNumId w:val="21"/>
  </w:num>
  <w:num w:numId="20">
    <w:abstractNumId w:val="27"/>
  </w:num>
  <w:num w:numId="21">
    <w:abstractNumId w:val="20"/>
  </w:num>
  <w:num w:numId="22">
    <w:abstractNumId w:val="23"/>
  </w:num>
  <w:num w:numId="23">
    <w:abstractNumId w:val="5"/>
  </w:num>
  <w:num w:numId="24">
    <w:abstractNumId w:val="10"/>
  </w:num>
  <w:num w:numId="25">
    <w:abstractNumId w:val="33"/>
  </w:num>
  <w:num w:numId="26">
    <w:abstractNumId w:val="19"/>
  </w:num>
  <w:num w:numId="27">
    <w:abstractNumId w:val="1"/>
  </w:num>
  <w:num w:numId="28">
    <w:abstractNumId w:val="3"/>
  </w:num>
  <w:num w:numId="29">
    <w:abstractNumId w:val="26"/>
  </w:num>
  <w:num w:numId="30">
    <w:abstractNumId w:val="34"/>
  </w:num>
  <w:num w:numId="31">
    <w:abstractNumId w:val="14"/>
  </w:num>
  <w:num w:numId="32">
    <w:abstractNumId w:val="13"/>
  </w:num>
  <w:num w:numId="33">
    <w:abstractNumId w:val="35"/>
  </w:num>
  <w:num w:numId="34">
    <w:abstractNumId w:val="36"/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2"/>
  </w:num>
  <w:num w:numId="38">
    <w:abstractNumId w:val="11"/>
  </w:num>
  <w:num w:numId="39">
    <w:abstractNumId w:val="9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99"/>
    <w:rsid w:val="00000711"/>
    <w:rsid w:val="000015FF"/>
    <w:rsid w:val="00003478"/>
    <w:rsid w:val="00003553"/>
    <w:rsid w:val="000040A8"/>
    <w:rsid w:val="00004CD3"/>
    <w:rsid w:val="00005A66"/>
    <w:rsid w:val="00007F68"/>
    <w:rsid w:val="00010460"/>
    <w:rsid w:val="00011404"/>
    <w:rsid w:val="00011F56"/>
    <w:rsid w:val="00011FE9"/>
    <w:rsid w:val="00013178"/>
    <w:rsid w:val="00016976"/>
    <w:rsid w:val="000208E7"/>
    <w:rsid w:val="00021053"/>
    <w:rsid w:val="00021907"/>
    <w:rsid w:val="00023011"/>
    <w:rsid w:val="00023048"/>
    <w:rsid w:val="00024B69"/>
    <w:rsid w:val="00027F88"/>
    <w:rsid w:val="0003170F"/>
    <w:rsid w:val="00031936"/>
    <w:rsid w:val="000339DA"/>
    <w:rsid w:val="000357AB"/>
    <w:rsid w:val="00036635"/>
    <w:rsid w:val="00037AF1"/>
    <w:rsid w:val="00037C88"/>
    <w:rsid w:val="00047587"/>
    <w:rsid w:val="00047748"/>
    <w:rsid w:val="0005046D"/>
    <w:rsid w:val="00051299"/>
    <w:rsid w:val="00051A59"/>
    <w:rsid w:val="000535CE"/>
    <w:rsid w:val="0005371B"/>
    <w:rsid w:val="00053A18"/>
    <w:rsid w:val="00054E89"/>
    <w:rsid w:val="00056361"/>
    <w:rsid w:val="0005667C"/>
    <w:rsid w:val="00056D06"/>
    <w:rsid w:val="000574A0"/>
    <w:rsid w:val="000576FB"/>
    <w:rsid w:val="00060FA2"/>
    <w:rsid w:val="00061776"/>
    <w:rsid w:val="000623DF"/>
    <w:rsid w:val="00062F30"/>
    <w:rsid w:val="0006615D"/>
    <w:rsid w:val="00066676"/>
    <w:rsid w:val="000669E1"/>
    <w:rsid w:val="00066B2E"/>
    <w:rsid w:val="00067683"/>
    <w:rsid w:val="00070EC8"/>
    <w:rsid w:val="000715FB"/>
    <w:rsid w:val="000716DD"/>
    <w:rsid w:val="000722C7"/>
    <w:rsid w:val="00072339"/>
    <w:rsid w:val="00075135"/>
    <w:rsid w:val="00080931"/>
    <w:rsid w:val="000830B2"/>
    <w:rsid w:val="00083100"/>
    <w:rsid w:val="00090993"/>
    <w:rsid w:val="000910AE"/>
    <w:rsid w:val="00091978"/>
    <w:rsid w:val="000920BD"/>
    <w:rsid w:val="0009219C"/>
    <w:rsid w:val="000948BB"/>
    <w:rsid w:val="0009496D"/>
    <w:rsid w:val="00096F9D"/>
    <w:rsid w:val="000A15DC"/>
    <w:rsid w:val="000A1FE9"/>
    <w:rsid w:val="000A51D9"/>
    <w:rsid w:val="000A5AEA"/>
    <w:rsid w:val="000A70CD"/>
    <w:rsid w:val="000B01E3"/>
    <w:rsid w:val="000B02FC"/>
    <w:rsid w:val="000B0FFB"/>
    <w:rsid w:val="000B2CC7"/>
    <w:rsid w:val="000B348C"/>
    <w:rsid w:val="000B3EF9"/>
    <w:rsid w:val="000B4167"/>
    <w:rsid w:val="000B4780"/>
    <w:rsid w:val="000B5452"/>
    <w:rsid w:val="000B5470"/>
    <w:rsid w:val="000B7201"/>
    <w:rsid w:val="000C114A"/>
    <w:rsid w:val="000C1487"/>
    <w:rsid w:val="000C28B3"/>
    <w:rsid w:val="000C3654"/>
    <w:rsid w:val="000C5998"/>
    <w:rsid w:val="000C64B0"/>
    <w:rsid w:val="000C6735"/>
    <w:rsid w:val="000C7067"/>
    <w:rsid w:val="000D07EA"/>
    <w:rsid w:val="000D2114"/>
    <w:rsid w:val="000D3939"/>
    <w:rsid w:val="000D5A2D"/>
    <w:rsid w:val="000D73B1"/>
    <w:rsid w:val="000D797B"/>
    <w:rsid w:val="000D7E35"/>
    <w:rsid w:val="000E1C84"/>
    <w:rsid w:val="000E1E3D"/>
    <w:rsid w:val="000E2116"/>
    <w:rsid w:val="000E40A2"/>
    <w:rsid w:val="000E4F79"/>
    <w:rsid w:val="000E53DB"/>
    <w:rsid w:val="000E5909"/>
    <w:rsid w:val="000E6FE5"/>
    <w:rsid w:val="000F0D3F"/>
    <w:rsid w:val="000F2846"/>
    <w:rsid w:val="000F2C24"/>
    <w:rsid w:val="000F31F6"/>
    <w:rsid w:val="000F42DF"/>
    <w:rsid w:val="000F4FA1"/>
    <w:rsid w:val="000F5499"/>
    <w:rsid w:val="000F6B4B"/>
    <w:rsid w:val="001012EC"/>
    <w:rsid w:val="001015AC"/>
    <w:rsid w:val="0010258D"/>
    <w:rsid w:val="001026DB"/>
    <w:rsid w:val="001035A9"/>
    <w:rsid w:val="00103877"/>
    <w:rsid w:val="0010434E"/>
    <w:rsid w:val="001113D1"/>
    <w:rsid w:val="0011209A"/>
    <w:rsid w:val="0011447B"/>
    <w:rsid w:val="0011671C"/>
    <w:rsid w:val="00116C5A"/>
    <w:rsid w:val="00120473"/>
    <w:rsid w:val="00121B96"/>
    <w:rsid w:val="001302F9"/>
    <w:rsid w:val="00130531"/>
    <w:rsid w:val="0013112A"/>
    <w:rsid w:val="001314EB"/>
    <w:rsid w:val="00131D71"/>
    <w:rsid w:val="001347D2"/>
    <w:rsid w:val="00135C78"/>
    <w:rsid w:val="00135FEE"/>
    <w:rsid w:val="00136810"/>
    <w:rsid w:val="001408A9"/>
    <w:rsid w:val="00141C30"/>
    <w:rsid w:val="00143AA1"/>
    <w:rsid w:val="00143CE3"/>
    <w:rsid w:val="00145333"/>
    <w:rsid w:val="00147F4A"/>
    <w:rsid w:val="00150E76"/>
    <w:rsid w:val="001534A7"/>
    <w:rsid w:val="0015365E"/>
    <w:rsid w:val="00154535"/>
    <w:rsid w:val="00154EBF"/>
    <w:rsid w:val="00155C07"/>
    <w:rsid w:val="00156387"/>
    <w:rsid w:val="00157CE5"/>
    <w:rsid w:val="001623F2"/>
    <w:rsid w:val="001639D8"/>
    <w:rsid w:val="00165C43"/>
    <w:rsid w:val="00166845"/>
    <w:rsid w:val="0016703B"/>
    <w:rsid w:val="001674F2"/>
    <w:rsid w:val="00167C03"/>
    <w:rsid w:val="00170926"/>
    <w:rsid w:val="0017143B"/>
    <w:rsid w:val="00172253"/>
    <w:rsid w:val="00172DE1"/>
    <w:rsid w:val="00172DE8"/>
    <w:rsid w:val="001737ED"/>
    <w:rsid w:val="00174738"/>
    <w:rsid w:val="00175F03"/>
    <w:rsid w:val="001763E0"/>
    <w:rsid w:val="00181097"/>
    <w:rsid w:val="001819C8"/>
    <w:rsid w:val="00182B34"/>
    <w:rsid w:val="001836BC"/>
    <w:rsid w:val="00183F55"/>
    <w:rsid w:val="00185AC1"/>
    <w:rsid w:val="00187438"/>
    <w:rsid w:val="001878F8"/>
    <w:rsid w:val="00187B7A"/>
    <w:rsid w:val="00191468"/>
    <w:rsid w:val="001918F5"/>
    <w:rsid w:val="00192EC6"/>
    <w:rsid w:val="00193DD5"/>
    <w:rsid w:val="001951B0"/>
    <w:rsid w:val="00195B74"/>
    <w:rsid w:val="00195FB8"/>
    <w:rsid w:val="00197AB2"/>
    <w:rsid w:val="001A0015"/>
    <w:rsid w:val="001A2A4C"/>
    <w:rsid w:val="001A56F7"/>
    <w:rsid w:val="001A689E"/>
    <w:rsid w:val="001B29B5"/>
    <w:rsid w:val="001B2C03"/>
    <w:rsid w:val="001B30CD"/>
    <w:rsid w:val="001B3406"/>
    <w:rsid w:val="001B3462"/>
    <w:rsid w:val="001B4D33"/>
    <w:rsid w:val="001B5FF0"/>
    <w:rsid w:val="001B77EE"/>
    <w:rsid w:val="001C14D7"/>
    <w:rsid w:val="001C2349"/>
    <w:rsid w:val="001C2A73"/>
    <w:rsid w:val="001C317E"/>
    <w:rsid w:val="001C7533"/>
    <w:rsid w:val="001C7B7F"/>
    <w:rsid w:val="001D0488"/>
    <w:rsid w:val="001D0EFB"/>
    <w:rsid w:val="001D2631"/>
    <w:rsid w:val="001D29AB"/>
    <w:rsid w:val="001D4146"/>
    <w:rsid w:val="001D53AE"/>
    <w:rsid w:val="001D53C9"/>
    <w:rsid w:val="001D6BD2"/>
    <w:rsid w:val="001D7F87"/>
    <w:rsid w:val="001E06BE"/>
    <w:rsid w:val="001E2347"/>
    <w:rsid w:val="001E2B42"/>
    <w:rsid w:val="001E4EF8"/>
    <w:rsid w:val="001E55F0"/>
    <w:rsid w:val="001E5C80"/>
    <w:rsid w:val="001E5E0A"/>
    <w:rsid w:val="001E7B5C"/>
    <w:rsid w:val="001E7DE5"/>
    <w:rsid w:val="001F37B3"/>
    <w:rsid w:val="001F3E0B"/>
    <w:rsid w:val="001F405F"/>
    <w:rsid w:val="001F5A3B"/>
    <w:rsid w:val="001F6A86"/>
    <w:rsid w:val="00201460"/>
    <w:rsid w:val="002017E0"/>
    <w:rsid w:val="00201BC3"/>
    <w:rsid w:val="0020496C"/>
    <w:rsid w:val="00204FD2"/>
    <w:rsid w:val="002060AC"/>
    <w:rsid w:val="00206878"/>
    <w:rsid w:val="00212AC7"/>
    <w:rsid w:val="00212DFE"/>
    <w:rsid w:val="00213754"/>
    <w:rsid w:val="00213C1C"/>
    <w:rsid w:val="00214E81"/>
    <w:rsid w:val="002151E0"/>
    <w:rsid w:val="00215784"/>
    <w:rsid w:val="0022048E"/>
    <w:rsid w:val="0022080E"/>
    <w:rsid w:val="00220FB9"/>
    <w:rsid w:val="00221E10"/>
    <w:rsid w:val="002229ED"/>
    <w:rsid w:val="002240E1"/>
    <w:rsid w:val="00224437"/>
    <w:rsid w:val="00224C5C"/>
    <w:rsid w:val="00225A37"/>
    <w:rsid w:val="00225DD9"/>
    <w:rsid w:val="0022615D"/>
    <w:rsid w:val="00226798"/>
    <w:rsid w:val="00227953"/>
    <w:rsid w:val="00230DAA"/>
    <w:rsid w:val="00233B0A"/>
    <w:rsid w:val="00234A01"/>
    <w:rsid w:val="00234F46"/>
    <w:rsid w:val="002371F0"/>
    <w:rsid w:val="002404FF"/>
    <w:rsid w:val="00240E67"/>
    <w:rsid w:val="002422ED"/>
    <w:rsid w:val="00244D03"/>
    <w:rsid w:val="002473B1"/>
    <w:rsid w:val="002507D0"/>
    <w:rsid w:val="002521F2"/>
    <w:rsid w:val="002534A4"/>
    <w:rsid w:val="002564FE"/>
    <w:rsid w:val="00260BEE"/>
    <w:rsid w:val="002621F8"/>
    <w:rsid w:val="00262E5D"/>
    <w:rsid w:val="00263AAC"/>
    <w:rsid w:val="0026577D"/>
    <w:rsid w:val="00265783"/>
    <w:rsid w:val="00265AED"/>
    <w:rsid w:val="002672E7"/>
    <w:rsid w:val="0027019F"/>
    <w:rsid w:val="002732E6"/>
    <w:rsid w:val="002736E5"/>
    <w:rsid w:val="002736F4"/>
    <w:rsid w:val="0027511A"/>
    <w:rsid w:val="0027521E"/>
    <w:rsid w:val="00280124"/>
    <w:rsid w:val="00280A88"/>
    <w:rsid w:val="00281857"/>
    <w:rsid w:val="00281ADC"/>
    <w:rsid w:val="00282BAB"/>
    <w:rsid w:val="00283350"/>
    <w:rsid w:val="0028513D"/>
    <w:rsid w:val="00292776"/>
    <w:rsid w:val="00294CF4"/>
    <w:rsid w:val="002950D0"/>
    <w:rsid w:val="00295793"/>
    <w:rsid w:val="00295C58"/>
    <w:rsid w:val="002973B8"/>
    <w:rsid w:val="002A10DB"/>
    <w:rsid w:val="002A16F6"/>
    <w:rsid w:val="002A2B47"/>
    <w:rsid w:val="002A4805"/>
    <w:rsid w:val="002A580A"/>
    <w:rsid w:val="002B248F"/>
    <w:rsid w:val="002B30B3"/>
    <w:rsid w:val="002B3172"/>
    <w:rsid w:val="002B3BB7"/>
    <w:rsid w:val="002B496D"/>
    <w:rsid w:val="002B7926"/>
    <w:rsid w:val="002B7A0D"/>
    <w:rsid w:val="002B7B28"/>
    <w:rsid w:val="002B7F32"/>
    <w:rsid w:val="002C049E"/>
    <w:rsid w:val="002C0BA3"/>
    <w:rsid w:val="002C0D83"/>
    <w:rsid w:val="002C2957"/>
    <w:rsid w:val="002C6798"/>
    <w:rsid w:val="002C73D8"/>
    <w:rsid w:val="002C7BD7"/>
    <w:rsid w:val="002D0422"/>
    <w:rsid w:val="002D6342"/>
    <w:rsid w:val="002D79E2"/>
    <w:rsid w:val="002E1223"/>
    <w:rsid w:val="002E1E81"/>
    <w:rsid w:val="002E2505"/>
    <w:rsid w:val="002E2C0A"/>
    <w:rsid w:val="002E306B"/>
    <w:rsid w:val="002E3C95"/>
    <w:rsid w:val="002E4145"/>
    <w:rsid w:val="002E446B"/>
    <w:rsid w:val="002E48E0"/>
    <w:rsid w:val="002E533A"/>
    <w:rsid w:val="002E538F"/>
    <w:rsid w:val="002F1AC3"/>
    <w:rsid w:val="002F1E6A"/>
    <w:rsid w:val="002F30B1"/>
    <w:rsid w:val="002F333A"/>
    <w:rsid w:val="002F4679"/>
    <w:rsid w:val="002F4A87"/>
    <w:rsid w:val="002F4AAE"/>
    <w:rsid w:val="002F4CC8"/>
    <w:rsid w:val="002F56DC"/>
    <w:rsid w:val="002F7587"/>
    <w:rsid w:val="002F7933"/>
    <w:rsid w:val="00300EA4"/>
    <w:rsid w:val="00301CE5"/>
    <w:rsid w:val="00304421"/>
    <w:rsid w:val="00304E95"/>
    <w:rsid w:val="0030537D"/>
    <w:rsid w:val="0031227D"/>
    <w:rsid w:val="00312905"/>
    <w:rsid w:val="00313F80"/>
    <w:rsid w:val="003145BE"/>
    <w:rsid w:val="00314DF4"/>
    <w:rsid w:val="003152DB"/>
    <w:rsid w:val="003162F0"/>
    <w:rsid w:val="00316C19"/>
    <w:rsid w:val="0032059A"/>
    <w:rsid w:val="00321B9D"/>
    <w:rsid w:val="00321C2E"/>
    <w:rsid w:val="003223B5"/>
    <w:rsid w:val="00322778"/>
    <w:rsid w:val="00323973"/>
    <w:rsid w:val="00323B77"/>
    <w:rsid w:val="0032475D"/>
    <w:rsid w:val="003258BD"/>
    <w:rsid w:val="003261AE"/>
    <w:rsid w:val="003310BF"/>
    <w:rsid w:val="0033264B"/>
    <w:rsid w:val="00334C6A"/>
    <w:rsid w:val="0033518D"/>
    <w:rsid w:val="00335232"/>
    <w:rsid w:val="0033631A"/>
    <w:rsid w:val="00336EC7"/>
    <w:rsid w:val="003402F4"/>
    <w:rsid w:val="0034094D"/>
    <w:rsid w:val="00342447"/>
    <w:rsid w:val="003445C4"/>
    <w:rsid w:val="00344E6A"/>
    <w:rsid w:val="0034636E"/>
    <w:rsid w:val="00346B3B"/>
    <w:rsid w:val="00346BA4"/>
    <w:rsid w:val="003471B6"/>
    <w:rsid w:val="00347314"/>
    <w:rsid w:val="00347CB8"/>
    <w:rsid w:val="00350CC8"/>
    <w:rsid w:val="00350D45"/>
    <w:rsid w:val="00350DFD"/>
    <w:rsid w:val="003527E9"/>
    <w:rsid w:val="0035333D"/>
    <w:rsid w:val="00353619"/>
    <w:rsid w:val="00354C52"/>
    <w:rsid w:val="003556A9"/>
    <w:rsid w:val="003566F8"/>
    <w:rsid w:val="0035764D"/>
    <w:rsid w:val="00357E2F"/>
    <w:rsid w:val="00360C4A"/>
    <w:rsid w:val="003619D3"/>
    <w:rsid w:val="00361D94"/>
    <w:rsid w:val="003638FB"/>
    <w:rsid w:val="00363987"/>
    <w:rsid w:val="0036417A"/>
    <w:rsid w:val="00364433"/>
    <w:rsid w:val="00364C31"/>
    <w:rsid w:val="0036631D"/>
    <w:rsid w:val="00367282"/>
    <w:rsid w:val="00367E8D"/>
    <w:rsid w:val="00371295"/>
    <w:rsid w:val="00371B3E"/>
    <w:rsid w:val="00372C62"/>
    <w:rsid w:val="003739FB"/>
    <w:rsid w:val="00374314"/>
    <w:rsid w:val="00375D99"/>
    <w:rsid w:val="00380484"/>
    <w:rsid w:val="003825D6"/>
    <w:rsid w:val="0038453E"/>
    <w:rsid w:val="003849E8"/>
    <w:rsid w:val="003864E4"/>
    <w:rsid w:val="00386FA8"/>
    <w:rsid w:val="0039188E"/>
    <w:rsid w:val="003931C5"/>
    <w:rsid w:val="0039383C"/>
    <w:rsid w:val="00394E3F"/>
    <w:rsid w:val="00395353"/>
    <w:rsid w:val="00395679"/>
    <w:rsid w:val="0039747D"/>
    <w:rsid w:val="003A0B41"/>
    <w:rsid w:val="003A2E5D"/>
    <w:rsid w:val="003A360F"/>
    <w:rsid w:val="003B0529"/>
    <w:rsid w:val="003B238C"/>
    <w:rsid w:val="003B3A7A"/>
    <w:rsid w:val="003B4E76"/>
    <w:rsid w:val="003B6B54"/>
    <w:rsid w:val="003C29C4"/>
    <w:rsid w:val="003C2C8A"/>
    <w:rsid w:val="003C2FBC"/>
    <w:rsid w:val="003C39F6"/>
    <w:rsid w:val="003C4DC4"/>
    <w:rsid w:val="003C5244"/>
    <w:rsid w:val="003C6B98"/>
    <w:rsid w:val="003C6EB3"/>
    <w:rsid w:val="003C7900"/>
    <w:rsid w:val="003D06A0"/>
    <w:rsid w:val="003D0AA5"/>
    <w:rsid w:val="003D4821"/>
    <w:rsid w:val="003D5BDC"/>
    <w:rsid w:val="003D7ECD"/>
    <w:rsid w:val="003E00DB"/>
    <w:rsid w:val="003E0371"/>
    <w:rsid w:val="003E2F0E"/>
    <w:rsid w:val="003E5C82"/>
    <w:rsid w:val="003E6A8D"/>
    <w:rsid w:val="003E7E86"/>
    <w:rsid w:val="003F0912"/>
    <w:rsid w:val="003F0A4A"/>
    <w:rsid w:val="003F0BE7"/>
    <w:rsid w:val="003F0CF1"/>
    <w:rsid w:val="003F17AC"/>
    <w:rsid w:val="003F5416"/>
    <w:rsid w:val="003F5F71"/>
    <w:rsid w:val="00400A7D"/>
    <w:rsid w:val="00400FC0"/>
    <w:rsid w:val="0040403B"/>
    <w:rsid w:val="00404904"/>
    <w:rsid w:val="0040639D"/>
    <w:rsid w:val="00406AAD"/>
    <w:rsid w:val="00407A4E"/>
    <w:rsid w:val="004110E9"/>
    <w:rsid w:val="0041142A"/>
    <w:rsid w:val="00411D86"/>
    <w:rsid w:val="004122CC"/>
    <w:rsid w:val="00412B37"/>
    <w:rsid w:val="00412EFC"/>
    <w:rsid w:val="00413060"/>
    <w:rsid w:val="004162D5"/>
    <w:rsid w:val="00416BAD"/>
    <w:rsid w:val="00420FC1"/>
    <w:rsid w:val="004217A3"/>
    <w:rsid w:val="004217C9"/>
    <w:rsid w:val="00422525"/>
    <w:rsid w:val="00422535"/>
    <w:rsid w:val="00424CB4"/>
    <w:rsid w:val="00426576"/>
    <w:rsid w:val="00431581"/>
    <w:rsid w:val="00432331"/>
    <w:rsid w:val="00432CE2"/>
    <w:rsid w:val="00432F11"/>
    <w:rsid w:val="00434729"/>
    <w:rsid w:val="00436479"/>
    <w:rsid w:val="004408D4"/>
    <w:rsid w:val="00446422"/>
    <w:rsid w:val="00450D8B"/>
    <w:rsid w:val="00451B2D"/>
    <w:rsid w:val="00452ADE"/>
    <w:rsid w:val="004533D1"/>
    <w:rsid w:val="004550EF"/>
    <w:rsid w:val="00460BC1"/>
    <w:rsid w:val="00460F0C"/>
    <w:rsid w:val="004616A3"/>
    <w:rsid w:val="00461A76"/>
    <w:rsid w:val="00461B62"/>
    <w:rsid w:val="00462ABB"/>
    <w:rsid w:val="00462BE9"/>
    <w:rsid w:val="00465476"/>
    <w:rsid w:val="00465CFE"/>
    <w:rsid w:val="00470B98"/>
    <w:rsid w:val="0047195F"/>
    <w:rsid w:val="004731EB"/>
    <w:rsid w:val="0047320B"/>
    <w:rsid w:val="00473373"/>
    <w:rsid w:val="0047365E"/>
    <w:rsid w:val="00473C0E"/>
    <w:rsid w:val="00473E0B"/>
    <w:rsid w:val="0047515C"/>
    <w:rsid w:val="00475FB7"/>
    <w:rsid w:val="00482C22"/>
    <w:rsid w:val="004836A5"/>
    <w:rsid w:val="004844EF"/>
    <w:rsid w:val="00484658"/>
    <w:rsid w:val="00484803"/>
    <w:rsid w:val="00485A3A"/>
    <w:rsid w:val="00485B41"/>
    <w:rsid w:val="00486C74"/>
    <w:rsid w:val="0048743E"/>
    <w:rsid w:val="00487610"/>
    <w:rsid w:val="00487EB2"/>
    <w:rsid w:val="00490299"/>
    <w:rsid w:val="004907B5"/>
    <w:rsid w:val="0049090A"/>
    <w:rsid w:val="00491239"/>
    <w:rsid w:val="00491586"/>
    <w:rsid w:val="00491BE1"/>
    <w:rsid w:val="004929D4"/>
    <w:rsid w:val="00493DB1"/>
    <w:rsid w:val="00494381"/>
    <w:rsid w:val="0049566E"/>
    <w:rsid w:val="00497182"/>
    <w:rsid w:val="0049726B"/>
    <w:rsid w:val="00497BD7"/>
    <w:rsid w:val="004A2E74"/>
    <w:rsid w:val="004A5DF8"/>
    <w:rsid w:val="004A6014"/>
    <w:rsid w:val="004B1A52"/>
    <w:rsid w:val="004B1C7A"/>
    <w:rsid w:val="004B2ADE"/>
    <w:rsid w:val="004B2BA6"/>
    <w:rsid w:val="004B4C73"/>
    <w:rsid w:val="004B5A16"/>
    <w:rsid w:val="004B62A0"/>
    <w:rsid w:val="004B7A0E"/>
    <w:rsid w:val="004B7B59"/>
    <w:rsid w:val="004C0B64"/>
    <w:rsid w:val="004C1E2F"/>
    <w:rsid w:val="004C1FEA"/>
    <w:rsid w:val="004C4E3B"/>
    <w:rsid w:val="004C62ED"/>
    <w:rsid w:val="004D20BE"/>
    <w:rsid w:val="004D31DE"/>
    <w:rsid w:val="004D31FC"/>
    <w:rsid w:val="004D3E2B"/>
    <w:rsid w:val="004D4042"/>
    <w:rsid w:val="004D4A57"/>
    <w:rsid w:val="004D5A96"/>
    <w:rsid w:val="004D62FE"/>
    <w:rsid w:val="004D63DD"/>
    <w:rsid w:val="004D6A61"/>
    <w:rsid w:val="004D6EE0"/>
    <w:rsid w:val="004D7D3D"/>
    <w:rsid w:val="004D7D50"/>
    <w:rsid w:val="004E0618"/>
    <w:rsid w:val="004E22FD"/>
    <w:rsid w:val="004E3591"/>
    <w:rsid w:val="004E5AB9"/>
    <w:rsid w:val="004E5EFD"/>
    <w:rsid w:val="004E63D5"/>
    <w:rsid w:val="004F1EE9"/>
    <w:rsid w:val="004F2B61"/>
    <w:rsid w:val="004F3227"/>
    <w:rsid w:val="004F3C29"/>
    <w:rsid w:val="004F621A"/>
    <w:rsid w:val="004F7587"/>
    <w:rsid w:val="004F7F13"/>
    <w:rsid w:val="00501231"/>
    <w:rsid w:val="00502DA3"/>
    <w:rsid w:val="00504976"/>
    <w:rsid w:val="005049BF"/>
    <w:rsid w:val="00505F86"/>
    <w:rsid w:val="00506F33"/>
    <w:rsid w:val="0051080B"/>
    <w:rsid w:val="00510A7E"/>
    <w:rsid w:val="0051139B"/>
    <w:rsid w:val="005146C0"/>
    <w:rsid w:val="00515007"/>
    <w:rsid w:val="005166A7"/>
    <w:rsid w:val="00520D57"/>
    <w:rsid w:val="005215BD"/>
    <w:rsid w:val="005218FE"/>
    <w:rsid w:val="005224FA"/>
    <w:rsid w:val="00523914"/>
    <w:rsid w:val="00523B90"/>
    <w:rsid w:val="00523BAA"/>
    <w:rsid w:val="00524A9C"/>
    <w:rsid w:val="00525EA8"/>
    <w:rsid w:val="0052696D"/>
    <w:rsid w:val="005275F5"/>
    <w:rsid w:val="00527604"/>
    <w:rsid w:val="0052772D"/>
    <w:rsid w:val="00530683"/>
    <w:rsid w:val="00534393"/>
    <w:rsid w:val="00535B2A"/>
    <w:rsid w:val="00535EA2"/>
    <w:rsid w:val="005371D5"/>
    <w:rsid w:val="005379A6"/>
    <w:rsid w:val="00537DFF"/>
    <w:rsid w:val="005408A0"/>
    <w:rsid w:val="005426D0"/>
    <w:rsid w:val="0054351E"/>
    <w:rsid w:val="005455F7"/>
    <w:rsid w:val="0055098E"/>
    <w:rsid w:val="00553D2C"/>
    <w:rsid w:val="00555896"/>
    <w:rsid w:val="00562230"/>
    <w:rsid w:val="00563496"/>
    <w:rsid w:val="00565313"/>
    <w:rsid w:val="00565C47"/>
    <w:rsid w:val="0057760C"/>
    <w:rsid w:val="005800A2"/>
    <w:rsid w:val="00581886"/>
    <w:rsid w:val="00581EF2"/>
    <w:rsid w:val="0058294E"/>
    <w:rsid w:val="0058447D"/>
    <w:rsid w:val="00585B9F"/>
    <w:rsid w:val="00586C00"/>
    <w:rsid w:val="00590839"/>
    <w:rsid w:val="00590935"/>
    <w:rsid w:val="00591135"/>
    <w:rsid w:val="00591C51"/>
    <w:rsid w:val="00591C7C"/>
    <w:rsid w:val="00597A19"/>
    <w:rsid w:val="005A1648"/>
    <w:rsid w:val="005A298D"/>
    <w:rsid w:val="005A3015"/>
    <w:rsid w:val="005A465D"/>
    <w:rsid w:val="005A59D3"/>
    <w:rsid w:val="005A61A3"/>
    <w:rsid w:val="005A6202"/>
    <w:rsid w:val="005A6BFE"/>
    <w:rsid w:val="005B0AE9"/>
    <w:rsid w:val="005B20A4"/>
    <w:rsid w:val="005B284F"/>
    <w:rsid w:val="005B2D4A"/>
    <w:rsid w:val="005B5DE2"/>
    <w:rsid w:val="005B5E2D"/>
    <w:rsid w:val="005C07EE"/>
    <w:rsid w:val="005C0F88"/>
    <w:rsid w:val="005C150E"/>
    <w:rsid w:val="005C21B3"/>
    <w:rsid w:val="005C2966"/>
    <w:rsid w:val="005C302A"/>
    <w:rsid w:val="005C3683"/>
    <w:rsid w:val="005C4154"/>
    <w:rsid w:val="005C4557"/>
    <w:rsid w:val="005C45C0"/>
    <w:rsid w:val="005C520D"/>
    <w:rsid w:val="005C578D"/>
    <w:rsid w:val="005C6E34"/>
    <w:rsid w:val="005D35C9"/>
    <w:rsid w:val="005D394A"/>
    <w:rsid w:val="005E211A"/>
    <w:rsid w:val="005E2A4A"/>
    <w:rsid w:val="005E2A9B"/>
    <w:rsid w:val="005E5210"/>
    <w:rsid w:val="005E5CF8"/>
    <w:rsid w:val="005E71AE"/>
    <w:rsid w:val="005F13B7"/>
    <w:rsid w:val="005F54FD"/>
    <w:rsid w:val="005F57FF"/>
    <w:rsid w:val="005F5878"/>
    <w:rsid w:val="005F7497"/>
    <w:rsid w:val="005F79A9"/>
    <w:rsid w:val="006002CF"/>
    <w:rsid w:val="00603C33"/>
    <w:rsid w:val="0060686C"/>
    <w:rsid w:val="00607D95"/>
    <w:rsid w:val="00610BDF"/>
    <w:rsid w:val="00611174"/>
    <w:rsid w:val="0061485E"/>
    <w:rsid w:val="00614979"/>
    <w:rsid w:val="0061540C"/>
    <w:rsid w:val="00616173"/>
    <w:rsid w:val="00620512"/>
    <w:rsid w:val="00620D73"/>
    <w:rsid w:val="00624B45"/>
    <w:rsid w:val="006276DB"/>
    <w:rsid w:val="006313AF"/>
    <w:rsid w:val="006321C1"/>
    <w:rsid w:val="006326B6"/>
    <w:rsid w:val="00633FFB"/>
    <w:rsid w:val="006358A4"/>
    <w:rsid w:val="00636BC1"/>
    <w:rsid w:val="00637358"/>
    <w:rsid w:val="00641141"/>
    <w:rsid w:val="00641F1E"/>
    <w:rsid w:val="006426E2"/>
    <w:rsid w:val="00642E0E"/>
    <w:rsid w:val="0064370F"/>
    <w:rsid w:val="00644305"/>
    <w:rsid w:val="00646BAF"/>
    <w:rsid w:val="0064771B"/>
    <w:rsid w:val="006530CE"/>
    <w:rsid w:val="00653509"/>
    <w:rsid w:val="00653778"/>
    <w:rsid w:val="00654FDE"/>
    <w:rsid w:val="00655863"/>
    <w:rsid w:val="0065635F"/>
    <w:rsid w:val="006564E6"/>
    <w:rsid w:val="00656CF4"/>
    <w:rsid w:val="006607F4"/>
    <w:rsid w:val="00661EF4"/>
    <w:rsid w:val="006639A7"/>
    <w:rsid w:val="00664F8B"/>
    <w:rsid w:val="00666CE7"/>
    <w:rsid w:val="0066749D"/>
    <w:rsid w:val="00670A36"/>
    <w:rsid w:val="00670E0E"/>
    <w:rsid w:val="00671A9A"/>
    <w:rsid w:val="00671C69"/>
    <w:rsid w:val="00671E5B"/>
    <w:rsid w:val="00672296"/>
    <w:rsid w:val="00672542"/>
    <w:rsid w:val="006744A6"/>
    <w:rsid w:val="0067560C"/>
    <w:rsid w:val="00680C73"/>
    <w:rsid w:val="00680CBE"/>
    <w:rsid w:val="006833F8"/>
    <w:rsid w:val="00683948"/>
    <w:rsid w:val="00683E72"/>
    <w:rsid w:val="00683EA6"/>
    <w:rsid w:val="00683FAB"/>
    <w:rsid w:val="006844C1"/>
    <w:rsid w:val="006869BE"/>
    <w:rsid w:val="00687C81"/>
    <w:rsid w:val="00690801"/>
    <w:rsid w:val="006909C0"/>
    <w:rsid w:val="00692737"/>
    <w:rsid w:val="00693AD4"/>
    <w:rsid w:val="0069521F"/>
    <w:rsid w:val="006A3E7C"/>
    <w:rsid w:val="006A3F25"/>
    <w:rsid w:val="006A46FA"/>
    <w:rsid w:val="006A5B99"/>
    <w:rsid w:val="006A6ED4"/>
    <w:rsid w:val="006A6F26"/>
    <w:rsid w:val="006A76E3"/>
    <w:rsid w:val="006A77F9"/>
    <w:rsid w:val="006B00D3"/>
    <w:rsid w:val="006B1EC7"/>
    <w:rsid w:val="006B38B3"/>
    <w:rsid w:val="006B3FF6"/>
    <w:rsid w:val="006B4AD9"/>
    <w:rsid w:val="006B56E8"/>
    <w:rsid w:val="006B5EEF"/>
    <w:rsid w:val="006B77C3"/>
    <w:rsid w:val="006C01C8"/>
    <w:rsid w:val="006C06EB"/>
    <w:rsid w:val="006C1670"/>
    <w:rsid w:val="006C1EEF"/>
    <w:rsid w:val="006C31E6"/>
    <w:rsid w:val="006C37AB"/>
    <w:rsid w:val="006C3B21"/>
    <w:rsid w:val="006C3C55"/>
    <w:rsid w:val="006C54BE"/>
    <w:rsid w:val="006C6265"/>
    <w:rsid w:val="006C6A71"/>
    <w:rsid w:val="006C7A4E"/>
    <w:rsid w:val="006D0D47"/>
    <w:rsid w:val="006D5564"/>
    <w:rsid w:val="006D75BD"/>
    <w:rsid w:val="006D7ED5"/>
    <w:rsid w:val="006E03C3"/>
    <w:rsid w:val="006E3350"/>
    <w:rsid w:val="006E6FBF"/>
    <w:rsid w:val="006E7385"/>
    <w:rsid w:val="006F09B0"/>
    <w:rsid w:val="006F1E47"/>
    <w:rsid w:val="006F1F3E"/>
    <w:rsid w:val="006F2DAE"/>
    <w:rsid w:val="006F3C9A"/>
    <w:rsid w:val="006F4678"/>
    <w:rsid w:val="0070072A"/>
    <w:rsid w:val="00700E35"/>
    <w:rsid w:val="00701045"/>
    <w:rsid w:val="0070239E"/>
    <w:rsid w:val="007032F6"/>
    <w:rsid w:val="0070391D"/>
    <w:rsid w:val="00704E82"/>
    <w:rsid w:val="00707663"/>
    <w:rsid w:val="00707A8A"/>
    <w:rsid w:val="007105CC"/>
    <w:rsid w:val="00711720"/>
    <w:rsid w:val="00715056"/>
    <w:rsid w:val="007157E3"/>
    <w:rsid w:val="00716138"/>
    <w:rsid w:val="00716E22"/>
    <w:rsid w:val="007204C1"/>
    <w:rsid w:val="00722A8E"/>
    <w:rsid w:val="007237CA"/>
    <w:rsid w:val="00723E4E"/>
    <w:rsid w:val="007251EA"/>
    <w:rsid w:val="00725283"/>
    <w:rsid w:val="00725D22"/>
    <w:rsid w:val="00725D4C"/>
    <w:rsid w:val="00730483"/>
    <w:rsid w:val="007306EB"/>
    <w:rsid w:val="00730870"/>
    <w:rsid w:val="007330BF"/>
    <w:rsid w:val="0073606F"/>
    <w:rsid w:val="00736D90"/>
    <w:rsid w:val="00737B70"/>
    <w:rsid w:val="00737BDA"/>
    <w:rsid w:val="0074169B"/>
    <w:rsid w:val="00741896"/>
    <w:rsid w:val="00742B22"/>
    <w:rsid w:val="00742BE3"/>
    <w:rsid w:val="00743A75"/>
    <w:rsid w:val="00743C54"/>
    <w:rsid w:val="00745C00"/>
    <w:rsid w:val="00750C3F"/>
    <w:rsid w:val="007510E1"/>
    <w:rsid w:val="00751964"/>
    <w:rsid w:val="00752CA9"/>
    <w:rsid w:val="00754C26"/>
    <w:rsid w:val="007560D2"/>
    <w:rsid w:val="00756B5C"/>
    <w:rsid w:val="00761932"/>
    <w:rsid w:val="007626BF"/>
    <w:rsid w:val="00762812"/>
    <w:rsid w:val="00763636"/>
    <w:rsid w:val="007648B7"/>
    <w:rsid w:val="00765390"/>
    <w:rsid w:val="007668E6"/>
    <w:rsid w:val="00771DB8"/>
    <w:rsid w:val="007726A6"/>
    <w:rsid w:val="00773701"/>
    <w:rsid w:val="007748EA"/>
    <w:rsid w:val="0077496C"/>
    <w:rsid w:val="0077703D"/>
    <w:rsid w:val="00780087"/>
    <w:rsid w:val="0078107F"/>
    <w:rsid w:val="0078137A"/>
    <w:rsid w:val="0078297A"/>
    <w:rsid w:val="00783F34"/>
    <w:rsid w:val="0078445B"/>
    <w:rsid w:val="007874A3"/>
    <w:rsid w:val="00790B31"/>
    <w:rsid w:val="00791367"/>
    <w:rsid w:val="007926FE"/>
    <w:rsid w:val="00792ACD"/>
    <w:rsid w:val="00796E66"/>
    <w:rsid w:val="00797EE8"/>
    <w:rsid w:val="007A003F"/>
    <w:rsid w:val="007A0650"/>
    <w:rsid w:val="007A0908"/>
    <w:rsid w:val="007A0AFF"/>
    <w:rsid w:val="007A100D"/>
    <w:rsid w:val="007A1CAA"/>
    <w:rsid w:val="007A2220"/>
    <w:rsid w:val="007A29B5"/>
    <w:rsid w:val="007A2FCF"/>
    <w:rsid w:val="007A5FBF"/>
    <w:rsid w:val="007B1983"/>
    <w:rsid w:val="007B2661"/>
    <w:rsid w:val="007B31E3"/>
    <w:rsid w:val="007B40B3"/>
    <w:rsid w:val="007B43CF"/>
    <w:rsid w:val="007B43F2"/>
    <w:rsid w:val="007B5784"/>
    <w:rsid w:val="007C1627"/>
    <w:rsid w:val="007C1968"/>
    <w:rsid w:val="007C1BCC"/>
    <w:rsid w:val="007C2567"/>
    <w:rsid w:val="007C3B86"/>
    <w:rsid w:val="007C60D6"/>
    <w:rsid w:val="007D0A05"/>
    <w:rsid w:val="007D1716"/>
    <w:rsid w:val="007D4123"/>
    <w:rsid w:val="007D451F"/>
    <w:rsid w:val="007D4613"/>
    <w:rsid w:val="007D57D3"/>
    <w:rsid w:val="007D5BD3"/>
    <w:rsid w:val="007D6AEE"/>
    <w:rsid w:val="007E18FC"/>
    <w:rsid w:val="007E1A4F"/>
    <w:rsid w:val="007E20FD"/>
    <w:rsid w:val="007E3127"/>
    <w:rsid w:val="007E39D7"/>
    <w:rsid w:val="007E3B60"/>
    <w:rsid w:val="007E4800"/>
    <w:rsid w:val="007E767F"/>
    <w:rsid w:val="007F1A33"/>
    <w:rsid w:val="007F1D63"/>
    <w:rsid w:val="007F20B0"/>
    <w:rsid w:val="007F21F3"/>
    <w:rsid w:val="007F290B"/>
    <w:rsid w:val="007F38E9"/>
    <w:rsid w:val="007F46A0"/>
    <w:rsid w:val="007F47C4"/>
    <w:rsid w:val="007F4E3E"/>
    <w:rsid w:val="007F65F4"/>
    <w:rsid w:val="0080007C"/>
    <w:rsid w:val="00801B7C"/>
    <w:rsid w:val="00802C67"/>
    <w:rsid w:val="00803F4E"/>
    <w:rsid w:val="00804E27"/>
    <w:rsid w:val="00805944"/>
    <w:rsid w:val="00805AC0"/>
    <w:rsid w:val="0080656C"/>
    <w:rsid w:val="008107E8"/>
    <w:rsid w:val="008138A8"/>
    <w:rsid w:val="008138EF"/>
    <w:rsid w:val="008144B2"/>
    <w:rsid w:val="00814A1B"/>
    <w:rsid w:val="008151F0"/>
    <w:rsid w:val="008158BD"/>
    <w:rsid w:val="00816529"/>
    <w:rsid w:val="00820FE4"/>
    <w:rsid w:val="008215F1"/>
    <w:rsid w:val="008246F5"/>
    <w:rsid w:val="00830417"/>
    <w:rsid w:val="0083053F"/>
    <w:rsid w:val="0083143C"/>
    <w:rsid w:val="00831C8E"/>
    <w:rsid w:val="00833DF8"/>
    <w:rsid w:val="00834371"/>
    <w:rsid w:val="008360B5"/>
    <w:rsid w:val="00836D7A"/>
    <w:rsid w:val="00836ED1"/>
    <w:rsid w:val="00837422"/>
    <w:rsid w:val="00837CBC"/>
    <w:rsid w:val="008404F1"/>
    <w:rsid w:val="00840DB1"/>
    <w:rsid w:val="00841E10"/>
    <w:rsid w:val="00844234"/>
    <w:rsid w:val="00844A54"/>
    <w:rsid w:val="00844C23"/>
    <w:rsid w:val="00850AD6"/>
    <w:rsid w:val="00853CB9"/>
    <w:rsid w:val="00854585"/>
    <w:rsid w:val="0085577F"/>
    <w:rsid w:val="0085726A"/>
    <w:rsid w:val="00861015"/>
    <w:rsid w:val="00862CE0"/>
    <w:rsid w:val="0086492F"/>
    <w:rsid w:val="00864BBB"/>
    <w:rsid w:val="00866584"/>
    <w:rsid w:val="00866D7A"/>
    <w:rsid w:val="00871D43"/>
    <w:rsid w:val="008724BC"/>
    <w:rsid w:val="00873058"/>
    <w:rsid w:val="00876A58"/>
    <w:rsid w:val="00876FD9"/>
    <w:rsid w:val="00877148"/>
    <w:rsid w:val="008809F4"/>
    <w:rsid w:val="00881FC4"/>
    <w:rsid w:val="00882318"/>
    <w:rsid w:val="00884272"/>
    <w:rsid w:val="00886915"/>
    <w:rsid w:val="00886A51"/>
    <w:rsid w:val="00890B54"/>
    <w:rsid w:val="008910D1"/>
    <w:rsid w:val="0089157F"/>
    <w:rsid w:val="00891E55"/>
    <w:rsid w:val="008935C2"/>
    <w:rsid w:val="008973F0"/>
    <w:rsid w:val="008A2509"/>
    <w:rsid w:val="008A2DB4"/>
    <w:rsid w:val="008A325F"/>
    <w:rsid w:val="008A3A38"/>
    <w:rsid w:val="008A50E7"/>
    <w:rsid w:val="008A7224"/>
    <w:rsid w:val="008B54FC"/>
    <w:rsid w:val="008B55A1"/>
    <w:rsid w:val="008B60A3"/>
    <w:rsid w:val="008B6236"/>
    <w:rsid w:val="008B6EA6"/>
    <w:rsid w:val="008B712B"/>
    <w:rsid w:val="008B7421"/>
    <w:rsid w:val="008B77C7"/>
    <w:rsid w:val="008B78AA"/>
    <w:rsid w:val="008B78F9"/>
    <w:rsid w:val="008C38AD"/>
    <w:rsid w:val="008C6D34"/>
    <w:rsid w:val="008C7603"/>
    <w:rsid w:val="008C7A70"/>
    <w:rsid w:val="008D067C"/>
    <w:rsid w:val="008D726A"/>
    <w:rsid w:val="008E0EBC"/>
    <w:rsid w:val="008E1334"/>
    <w:rsid w:val="008E1813"/>
    <w:rsid w:val="008E212B"/>
    <w:rsid w:val="008E2DD3"/>
    <w:rsid w:val="008E51F0"/>
    <w:rsid w:val="008E5CB3"/>
    <w:rsid w:val="008E7EB7"/>
    <w:rsid w:val="008F0544"/>
    <w:rsid w:val="008F10A4"/>
    <w:rsid w:val="008F13BE"/>
    <w:rsid w:val="008F3CE7"/>
    <w:rsid w:val="008F3F5B"/>
    <w:rsid w:val="008F4B02"/>
    <w:rsid w:val="009003B4"/>
    <w:rsid w:val="00901CA9"/>
    <w:rsid w:val="009027F6"/>
    <w:rsid w:val="00903029"/>
    <w:rsid w:val="009043AE"/>
    <w:rsid w:val="009056A0"/>
    <w:rsid w:val="00906A16"/>
    <w:rsid w:val="00910FF3"/>
    <w:rsid w:val="00911FE0"/>
    <w:rsid w:val="00912109"/>
    <w:rsid w:val="00913AB7"/>
    <w:rsid w:val="00914A15"/>
    <w:rsid w:val="00921739"/>
    <w:rsid w:val="009235E0"/>
    <w:rsid w:val="00924ED2"/>
    <w:rsid w:val="00925D52"/>
    <w:rsid w:val="0093030B"/>
    <w:rsid w:val="00931661"/>
    <w:rsid w:val="00932F5A"/>
    <w:rsid w:val="00932FB4"/>
    <w:rsid w:val="00935EC5"/>
    <w:rsid w:val="009367C3"/>
    <w:rsid w:val="00936CA9"/>
    <w:rsid w:val="00937051"/>
    <w:rsid w:val="009377D5"/>
    <w:rsid w:val="00940685"/>
    <w:rsid w:val="00941F82"/>
    <w:rsid w:val="00945E98"/>
    <w:rsid w:val="00946DA9"/>
    <w:rsid w:val="009471E4"/>
    <w:rsid w:val="009479B7"/>
    <w:rsid w:val="0095067D"/>
    <w:rsid w:val="00950A63"/>
    <w:rsid w:val="009515A6"/>
    <w:rsid w:val="00951E0D"/>
    <w:rsid w:val="00955619"/>
    <w:rsid w:val="00956152"/>
    <w:rsid w:val="00956BA5"/>
    <w:rsid w:val="009608F6"/>
    <w:rsid w:val="009609DC"/>
    <w:rsid w:val="00960ED0"/>
    <w:rsid w:val="0096296F"/>
    <w:rsid w:val="009630D9"/>
    <w:rsid w:val="0096365A"/>
    <w:rsid w:val="00963FBB"/>
    <w:rsid w:val="0096448F"/>
    <w:rsid w:val="00964787"/>
    <w:rsid w:val="00964988"/>
    <w:rsid w:val="00964C5A"/>
    <w:rsid w:val="009664B3"/>
    <w:rsid w:val="009664D1"/>
    <w:rsid w:val="0097257E"/>
    <w:rsid w:val="0097365B"/>
    <w:rsid w:val="00974198"/>
    <w:rsid w:val="00977207"/>
    <w:rsid w:val="00977D3D"/>
    <w:rsid w:val="00977DBE"/>
    <w:rsid w:val="00980BCA"/>
    <w:rsid w:val="00981330"/>
    <w:rsid w:val="00981A9B"/>
    <w:rsid w:val="00981AA5"/>
    <w:rsid w:val="00981C45"/>
    <w:rsid w:val="00981E71"/>
    <w:rsid w:val="00983836"/>
    <w:rsid w:val="00985BF2"/>
    <w:rsid w:val="009865FE"/>
    <w:rsid w:val="00987D9B"/>
    <w:rsid w:val="009903F2"/>
    <w:rsid w:val="009904D6"/>
    <w:rsid w:val="00992ED8"/>
    <w:rsid w:val="009949BA"/>
    <w:rsid w:val="00994AA3"/>
    <w:rsid w:val="009959A1"/>
    <w:rsid w:val="00996852"/>
    <w:rsid w:val="00996A73"/>
    <w:rsid w:val="009A28EB"/>
    <w:rsid w:val="009A297C"/>
    <w:rsid w:val="009A2D8C"/>
    <w:rsid w:val="009A459B"/>
    <w:rsid w:val="009A5B8C"/>
    <w:rsid w:val="009A625D"/>
    <w:rsid w:val="009B1320"/>
    <w:rsid w:val="009B2E21"/>
    <w:rsid w:val="009C4A54"/>
    <w:rsid w:val="009C563C"/>
    <w:rsid w:val="009C778D"/>
    <w:rsid w:val="009C7C3D"/>
    <w:rsid w:val="009D4709"/>
    <w:rsid w:val="009D4A94"/>
    <w:rsid w:val="009D50A4"/>
    <w:rsid w:val="009E0502"/>
    <w:rsid w:val="009E1B7D"/>
    <w:rsid w:val="009E1C1B"/>
    <w:rsid w:val="009E1CA5"/>
    <w:rsid w:val="009E1DC5"/>
    <w:rsid w:val="009E21C0"/>
    <w:rsid w:val="009E4649"/>
    <w:rsid w:val="009E4E0C"/>
    <w:rsid w:val="009E7666"/>
    <w:rsid w:val="009E7EDB"/>
    <w:rsid w:val="009F0137"/>
    <w:rsid w:val="009F1808"/>
    <w:rsid w:val="009F370D"/>
    <w:rsid w:val="009F3E90"/>
    <w:rsid w:val="009F58BD"/>
    <w:rsid w:val="009F6A1C"/>
    <w:rsid w:val="009F7258"/>
    <w:rsid w:val="00A00594"/>
    <w:rsid w:val="00A01F56"/>
    <w:rsid w:val="00A03180"/>
    <w:rsid w:val="00A03B62"/>
    <w:rsid w:val="00A042C3"/>
    <w:rsid w:val="00A044A4"/>
    <w:rsid w:val="00A05A39"/>
    <w:rsid w:val="00A06614"/>
    <w:rsid w:val="00A078BB"/>
    <w:rsid w:val="00A10628"/>
    <w:rsid w:val="00A10883"/>
    <w:rsid w:val="00A113EC"/>
    <w:rsid w:val="00A139FC"/>
    <w:rsid w:val="00A13A5C"/>
    <w:rsid w:val="00A13F63"/>
    <w:rsid w:val="00A14DAB"/>
    <w:rsid w:val="00A15649"/>
    <w:rsid w:val="00A165E2"/>
    <w:rsid w:val="00A16E45"/>
    <w:rsid w:val="00A16FE7"/>
    <w:rsid w:val="00A17492"/>
    <w:rsid w:val="00A17763"/>
    <w:rsid w:val="00A178D3"/>
    <w:rsid w:val="00A2272A"/>
    <w:rsid w:val="00A23988"/>
    <w:rsid w:val="00A23D57"/>
    <w:rsid w:val="00A24697"/>
    <w:rsid w:val="00A24FBA"/>
    <w:rsid w:val="00A2545B"/>
    <w:rsid w:val="00A25700"/>
    <w:rsid w:val="00A25B40"/>
    <w:rsid w:val="00A26733"/>
    <w:rsid w:val="00A27AB0"/>
    <w:rsid w:val="00A30099"/>
    <w:rsid w:val="00A3162C"/>
    <w:rsid w:val="00A31968"/>
    <w:rsid w:val="00A35273"/>
    <w:rsid w:val="00A359B2"/>
    <w:rsid w:val="00A36B31"/>
    <w:rsid w:val="00A40052"/>
    <w:rsid w:val="00A4073B"/>
    <w:rsid w:val="00A41894"/>
    <w:rsid w:val="00A46D18"/>
    <w:rsid w:val="00A47406"/>
    <w:rsid w:val="00A47732"/>
    <w:rsid w:val="00A47FE6"/>
    <w:rsid w:val="00A511D8"/>
    <w:rsid w:val="00A53FCC"/>
    <w:rsid w:val="00A544BA"/>
    <w:rsid w:val="00A54525"/>
    <w:rsid w:val="00A55819"/>
    <w:rsid w:val="00A600E7"/>
    <w:rsid w:val="00A620DE"/>
    <w:rsid w:val="00A6250F"/>
    <w:rsid w:val="00A625D5"/>
    <w:rsid w:val="00A63569"/>
    <w:rsid w:val="00A6374D"/>
    <w:rsid w:val="00A65FF6"/>
    <w:rsid w:val="00A6605E"/>
    <w:rsid w:val="00A66121"/>
    <w:rsid w:val="00A67070"/>
    <w:rsid w:val="00A67213"/>
    <w:rsid w:val="00A70194"/>
    <w:rsid w:val="00A705EF"/>
    <w:rsid w:val="00A70613"/>
    <w:rsid w:val="00A7099E"/>
    <w:rsid w:val="00A71EDF"/>
    <w:rsid w:val="00A72DA4"/>
    <w:rsid w:val="00A74C2D"/>
    <w:rsid w:val="00A80198"/>
    <w:rsid w:val="00A80790"/>
    <w:rsid w:val="00A83F42"/>
    <w:rsid w:val="00A87292"/>
    <w:rsid w:val="00A87915"/>
    <w:rsid w:val="00A87FA0"/>
    <w:rsid w:val="00A90D14"/>
    <w:rsid w:val="00A91892"/>
    <w:rsid w:val="00A9218C"/>
    <w:rsid w:val="00A92B62"/>
    <w:rsid w:val="00A92D91"/>
    <w:rsid w:val="00A936B3"/>
    <w:rsid w:val="00A93880"/>
    <w:rsid w:val="00A94D6C"/>
    <w:rsid w:val="00A95D3A"/>
    <w:rsid w:val="00A9626F"/>
    <w:rsid w:val="00A96484"/>
    <w:rsid w:val="00A968C2"/>
    <w:rsid w:val="00A97E33"/>
    <w:rsid w:val="00A97E85"/>
    <w:rsid w:val="00AA120D"/>
    <w:rsid w:val="00AA2D7E"/>
    <w:rsid w:val="00AA53D8"/>
    <w:rsid w:val="00AA749F"/>
    <w:rsid w:val="00AA7E15"/>
    <w:rsid w:val="00AB1156"/>
    <w:rsid w:val="00AB1AA2"/>
    <w:rsid w:val="00AB2D42"/>
    <w:rsid w:val="00AB36BB"/>
    <w:rsid w:val="00AB7E5B"/>
    <w:rsid w:val="00AC1BD7"/>
    <w:rsid w:val="00AC302D"/>
    <w:rsid w:val="00AC364A"/>
    <w:rsid w:val="00AC64B0"/>
    <w:rsid w:val="00AD45F1"/>
    <w:rsid w:val="00AD47F7"/>
    <w:rsid w:val="00AD56F1"/>
    <w:rsid w:val="00AD7D2B"/>
    <w:rsid w:val="00AD7FF4"/>
    <w:rsid w:val="00AE2211"/>
    <w:rsid w:val="00AE2EB4"/>
    <w:rsid w:val="00AE3D1B"/>
    <w:rsid w:val="00AE4057"/>
    <w:rsid w:val="00AE495D"/>
    <w:rsid w:val="00AE73E7"/>
    <w:rsid w:val="00AE7FC8"/>
    <w:rsid w:val="00AF10D0"/>
    <w:rsid w:val="00AF1954"/>
    <w:rsid w:val="00AF1B04"/>
    <w:rsid w:val="00AF397F"/>
    <w:rsid w:val="00AF4F58"/>
    <w:rsid w:val="00B0099B"/>
    <w:rsid w:val="00B06E1B"/>
    <w:rsid w:val="00B102D3"/>
    <w:rsid w:val="00B10542"/>
    <w:rsid w:val="00B10AC7"/>
    <w:rsid w:val="00B15557"/>
    <w:rsid w:val="00B2024C"/>
    <w:rsid w:val="00B21EB2"/>
    <w:rsid w:val="00B2345C"/>
    <w:rsid w:val="00B234DB"/>
    <w:rsid w:val="00B2408C"/>
    <w:rsid w:val="00B243D4"/>
    <w:rsid w:val="00B24658"/>
    <w:rsid w:val="00B2732A"/>
    <w:rsid w:val="00B27648"/>
    <w:rsid w:val="00B27905"/>
    <w:rsid w:val="00B30926"/>
    <w:rsid w:val="00B30DEA"/>
    <w:rsid w:val="00B315FD"/>
    <w:rsid w:val="00B32A93"/>
    <w:rsid w:val="00B34271"/>
    <w:rsid w:val="00B34C72"/>
    <w:rsid w:val="00B37381"/>
    <w:rsid w:val="00B40FE2"/>
    <w:rsid w:val="00B420B4"/>
    <w:rsid w:val="00B42AFE"/>
    <w:rsid w:val="00B43876"/>
    <w:rsid w:val="00B471DB"/>
    <w:rsid w:val="00B472FF"/>
    <w:rsid w:val="00B47B18"/>
    <w:rsid w:val="00B50685"/>
    <w:rsid w:val="00B525B6"/>
    <w:rsid w:val="00B525FE"/>
    <w:rsid w:val="00B53263"/>
    <w:rsid w:val="00B53EFF"/>
    <w:rsid w:val="00B56EA5"/>
    <w:rsid w:val="00B63D42"/>
    <w:rsid w:val="00B64DF2"/>
    <w:rsid w:val="00B65206"/>
    <w:rsid w:val="00B657DA"/>
    <w:rsid w:val="00B65DA7"/>
    <w:rsid w:val="00B66F5A"/>
    <w:rsid w:val="00B70863"/>
    <w:rsid w:val="00B710C7"/>
    <w:rsid w:val="00B71148"/>
    <w:rsid w:val="00B733B4"/>
    <w:rsid w:val="00B7421B"/>
    <w:rsid w:val="00B75007"/>
    <w:rsid w:val="00B7571A"/>
    <w:rsid w:val="00B8098B"/>
    <w:rsid w:val="00B82E24"/>
    <w:rsid w:val="00B82FDE"/>
    <w:rsid w:val="00B8390E"/>
    <w:rsid w:val="00B84D44"/>
    <w:rsid w:val="00B85D69"/>
    <w:rsid w:val="00B85F7E"/>
    <w:rsid w:val="00B87E1E"/>
    <w:rsid w:val="00B90912"/>
    <w:rsid w:val="00B91E8E"/>
    <w:rsid w:val="00B93FBA"/>
    <w:rsid w:val="00B94352"/>
    <w:rsid w:val="00B94CD0"/>
    <w:rsid w:val="00B95A5C"/>
    <w:rsid w:val="00B95D4D"/>
    <w:rsid w:val="00B96120"/>
    <w:rsid w:val="00B97539"/>
    <w:rsid w:val="00B976EB"/>
    <w:rsid w:val="00BA25B8"/>
    <w:rsid w:val="00BA414C"/>
    <w:rsid w:val="00BA5D51"/>
    <w:rsid w:val="00BA7DD4"/>
    <w:rsid w:val="00BB098B"/>
    <w:rsid w:val="00BB4ECC"/>
    <w:rsid w:val="00BB4EF3"/>
    <w:rsid w:val="00BB5452"/>
    <w:rsid w:val="00BB6589"/>
    <w:rsid w:val="00BB73F9"/>
    <w:rsid w:val="00BB7B11"/>
    <w:rsid w:val="00BB7D00"/>
    <w:rsid w:val="00BB7F47"/>
    <w:rsid w:val="00BC0FD2"/>
    <w:rsid w:val="00BC125B"/>
    <w:rsid w:val="00BC14BD"/>
    <w:rsid w:val="00BC179D"/>
    <w:rsid w:val="00BC21B4"/>
    <w:rsid w:val="00BC30C3"/>
    <w:rsid w:val="00BC34C4"/>
    <w:rsid w:val="00BC487C"/>
    <w:rsid w:val="00BC4C94"/>
    <w:rsid w:val="00BC545B"/>
    <w:rsid w:val="00BD0FB8"/>
    <w:rsid w:val="00BD1374"/>
    <w:rsid w:val="00BD1D71"/>
    <w:rsid w:val="00BD5533"/>
    <w:rsid w:val="00BE05A7"/>
    <w:rsid w:val="00BE0D1A"/>
    <w:rsid w:val="00BE0D35"/>
    <w:rsid w:val="00BE5DD5"/>
    <w:rsid w:val="00BE701C"/>
    <w:rsid w:val="00BE7477"/>
    <w:rsid w:val="00BE7A75"/>
    <w:rsid w:val="00BF08DF"/>
    <w:rsid w:val="00BF1C0E"/>
    <w:rsid w:val="00BF39FA"/>
    <w:rsid w:val="00BF66D0"/>
    <w:rsid w:val="00BF6E75"/>
    <w:rsid w:val="00BF7806"/>
    <w:rsid w:val="00C02484"/>
    <w:rsid w:val="00C04B0F"/>
    <w:rsid w:val="00C04B71"/>
    <w:rsid w:val="00C075AF"/>
    <w:rsid w:val="00C100FA"/>
    <w:rsid w:val="00C10262"/>
    <w:rsid w:val="00C12E66"/>
    <w:rsid w:val="00C13FAC"/>
    <w:rsid w:val="00C1487E"/>
    <w:rsid w:val="00C15051"/>
    <w:rsid w:val="00C15C49"/>
    <w:rsid w:val="00C1613E"/>
    <w:rsid w:val="00C22F0C"/>
    <w:rsid w:val="00C22FB3"/>
    <w:rsid w:val="00C257BF"/>
    <w:rsid w:val="00C264CA"/>
    <w:rsid w:val="00C26D4B"/>
    <w:rsid w:val="00C27C72"/>
    <w:rsid w:val="00C32E45"/>
    <w:rsid w:val="00C33152"/>
    <w:rsid w:val="00C33867"/>
    <w:rsid w:val="00C34368"/>
    <w:rsid w:val="00C37E3C"/>
    <w:rsid w:val="00C411A9"/>
    <w:rsid w:val="00C41729"/>
    <w:rsid w:val="00C41CD2"/>
    <w:rsid w:val="00C43695"/>
    <w:rsid w:val="00C43917"/>
    <w:rsid w:val="00C441F9"/>
    <w:rsid w:val="00C44608"/>
    <w:rsid w:val="00C44E46"/>
    <w:rsid w:val="00C4521E"/>
    <w:rsid w:val="00C50581"/>
    <w:rsid w:val="00C5096C"/>
    <w:rsid w:val="00C50DF4"/>
    <w:rsid w:val="00C518F9"/>
    <w:rsid w:val="00C51D6B"/>
    <w:rsid w:val="00C520A4"/>
    <w:rsid w:val="00C5347A"/>
    <w:rsid w:val="00C574F0"/>
    <w:rsid w:val="00C60DF4"/>
    <w:rsid w:val="00C61035"/>
    <w:rsid w:val="00C64262"/>
    <w:rsid w:val="00C643D6"/>
    <w:rsid w:val="00C653E5"/>
    <w:rsid w:val="00C6646B"/>
    <w:rsid w:val="00C70141"/>
    <w:rsid w:val="00C7043B"/>
    <w:rsid w:val="00C70E7C"/>
    <w:rsid w:val="00C71370"/>
    <w:rsid w:val="00C71C96"/>
    <w:rsid w:val="00C7320B"/>
    <w:rsid w:val="00C73244"/>
    <w:rsid w:val="00C73BDD"/>
    <w:rsid w:val="00C742C1"/>
    <w:rsid w:val="00C7457E"/>
    <w:rsid w:val="00C748C5"/>
    <w:rsid w:val="00C7789A"/>
    <w:rsid w:val="00C80189"/>
    <w:rsid w:val="00C82119"/>
    <w:rsid w:val="00C82569"/>
    <w:rsid w:val="00C8399C"/>
    <w:rsid w:val="00C84880"/>
    <w:rsid w:val="00C8739E"/>
    <w:rsid w:val="00C87912"/>
    <w:rsid w:val="00C9104C"/>
    <w:rsid w:val="00C92A51"/>
    <w:rsid w:val="00C933E2"/>
    <w:rsid w:val="00C93C85"/>
    <w:rsid w:val="00C93D9A"/>
    <w:rsid w:val="00C97AEF"/>
    <w:rsid w:val="00CA0A89"/>
    <w:rsid w:val="00CA1752"/>
    <w:rsid w:val="00CA1F82"/>
    <w:rsid w:val="00CA428E"/>
    <w:rsid w:val="00CA4820"/>
    <w:rsid w:val="00CA77F1"/>
    <w:rsid w:val="00CB00C6"/>
    <w:rsid w:val="00CB3C62"/>
    <w:rsid w:val="00CB42ED"/>
    <w:rsid w:val="00CB74A6"/>
    <w:rsid w:val="00CC07A9"/>
    <w:rsid w:val="00CC1636"/>
    <w:rsid w:val="00CC1A7E"/>
    <w:rsid w:val="00CC2951"/>
    <w:rsid w:val="00CC2E59"/>
    <w:rsid w:val="00CC39DC"/>
    <w:rsid w:val="00CC3D7F"/>
    <w:rsid w:val="00CC5483"/>
    <w:rsid w:val="00CD07A4"/>
    <w:rsid w:val="00CD16F9"/>
    <w:rsid w:val="00CD2836"/>
    <w:rsid w:val="00CD4360"/>
    <w:rsid w:val="00CD43A7"/>
    <w:rsid w:val="00CD44F9"/>
    <w:rsid w:val="00CD6832"/>
    <w:rsid w:val="00CD7576"/>
    <w:rsid w:val="00CD7A00"/>
    <w:rsid w:val="00CD7BC2"/>
    <w:rsid w:val="00CE1BEF"/>
    <w:rsid w:val="00CE2648"/>
    <w:rsid w:val="00CE28EF"/>
    <w:rsid w:val="00CE2C0D"/>
    <w:rsid w:val="00CE328A"/>
    <w:rsid w:val="00CE57B5"/>
    <w:rsid w:val="00CE593E"/>
    <w:rsid w:val="00CE65F2"/>
    <w:rsid w:val="00CE7C3C"/>
    <w:rsid w:val="00CF0EB5"/>
    <w:rsid w:val="00CF253C"/>
    <w:rsid w:val="00CF2CCE"/>
    <w:rsid w:val="00CF32C8"/>
    <w:rsid w:val="00CF3892"/>
    <w:rsid w:val="00CF3E9B"/>
    <w:rsid w:val="00CF484D"/>
    <w:rsid w:val="00CF6766"/>
    <w:rsid w:val="00D0039D"/>
    <w:rsid w:val="00D01286"/>
    <w:rsid w:val="00D06909"/>
    <w:rsid w:val="00D06919"/>
    <w:rsid w:val="00D07272"/>
    <w:rsid w:val="00D10F3A"/>
    <w:rsid w:val="00D139BB"/>
    <w:rsid w:val="00D14D73"/>
    <w:rsid w:val="00D17630"/>
    <w:rsid w:val="00D17CA6"/>
    <w:rsid w:val="00D21221"/>
    <w:rsid w:val="00D21EF9"/>
    <w:rsid w:val="00D231A4"/>
    <w:rsid w:val="00D259A6"/>
    <w:rsid w:val="00D30701"/>
    <w:rsid w:val="00D331DD"/>
    <w:rsid w:val="00D35FED"/>
    <w:rsid w:val="00D37F7B"/>
    <w:rsid w:val="00D402EE"/>
    <w:rsid w:val="00D40B45"/>
    <w:rsid w:val="00D4140E"/>
    <w:rsid w:val="00D41BF5"/>
    <w:rsid w:val="00D42B63"/>
    <w:rsid w:val="00D437D0"/>
    <w:rsid w:val="00D44937"/>
    <w:rsid w:val="00D44C5E"/>
    <w:rsid w:val="00D44E66"/>
    <w:rsid w:val="00D468E0"/>
    <w:rsid w:val="00D46CC7"/>
    <w:rsid w:val="00D47479"/>
    <w:rsid w:val="00D47DEB"/>
    <w:rsid w:val="00D544AA"/>
    <w:rsid w:val="00D54587"/>
    <w:rsid w:val="00D54C32"/>
    <w:rsid w:val="00D5645E"/>
    <w:rsid w:val="00D5646B"/>
    <w:rsid w:val="00D57043"/>
    <w:rsid w:val="00D578A8"/>
    <w:rsid w:val="00D57E8A"/>
    <w:rsid w:val="00D61761"/>
    <w:rsid w:val="00D61D8F"/>
    <w:rsid w:val="00D62DEB"/>
    <w:rsid w:val="00D638E6"/>
    <w:rsid w:val="00D64187"/>
    <w:rsid w:val="00D6611E"/>
    <w:rsid w:val="00D66905"/>
    <w:rsid w:val="00D673C6"/>
    <w:rsid w:val="00D67B4F"/>
    <w:rsid w:val="00D718A8"/>
    <w:rsid w:val="00D71CD4"/>
    <w:rsid w:val="00D72C2F"/>
    <w:rsid w:val="00D7518A"/>
    <w:rsid w:val="00D763B3"/>
    <w:rsid w:val="00D77700"/>
    <w:rsid w:val="00D77825"/>
    <w:rsid w:val="00D8039B"/>
    <w:rsid w:val="00D812C1"/>
    <w:rsid w:val="00D829EC"/>
    <w:rsid w:val="00D84F69"/>
    <w:rsid w:val="00D862F9"/>
    <w:rsid w:val="00D86F01"/>
    <w:rsid w:val="00D902DD"/>
    <w:rsid w:val="00D90592"/>
    <w:rsid w:val="00D90FCC"/>
    <w:rsid w:val="00D918F0"/>
    <w:rsid w:val="00D95220"/>
    <w:rsid w:val="00D952AD"/>
    <w:rsid w:val="00D972F0"/>
    <w:rsid w:val="00D97DCA"/>
    <w:rsid w:val="00DA0928"/>
    <w:rsid w:val="00DA13C9"/>
    <w:rsid w:val="00DA1BD9"/>
    <w:rsid w:val="00DA35B6"/>
    <w:rsid w:val="00DA35BE"/>
    <w:rsid w:val="00DA49D1"/>
    <w:rsid w:val="00DA605A"/>
    <w:rsid w:val="00DA6D51"/>
    <w:rsid w:val="00DB0401"/>
    <w:rsid w:val="00DB088A"/>
    <w:rsid w:val="00DB13D7"/>
    <w:rsid w:val="00DB19E0"/>
    <w:rsid w:val="00DB7359"/>
    <w:rsid w:val="00DB776A"/>
    <w:rsid w:val="00DB7B48"/>
    <w:rsid w:val="00DC0786"/>
    <w:rsid w:val="00DC1056"/>
    <w:rsid w:val="00DC255E"/>
    <w:rsid w:val="00DC26B3"/>
    <w:rsid w:val="00DC2D1C"/>
    <w:rsid w:val="00DC3504"/>
    <w:rsid w:val="00DC464E"/>
    <w:rsid w:val="00DC55DA"/>
    <w:rsid w:val="00DC5B2A"/>
    <w:rsid w:val="00DC6548"/>
    <w:rsid w:val="00DC79B8"/>
    <w:rsid w:val="00DC79D3"/>
    <w:rsid w:val="00DD0D46"/>
    <w:rsid w:val="00DD22B9"/>
    <w:rsid w:val="00DD450A"/>
    <w:rsid w:val="00DD46B6"/>
    <w:rsid w:val="00DD5DC2"/>
    <w:rsid w:val="00DD79E1"/>
    <w:rsid w:val="00DE0BE7"/>
    <w:rsid w:val="00DE1823"/>
    <w:rsid w:val="00DE6418"/>
    <w:rsid w:val="00DE7161"/>
    <w:rsid w:val="00DE74B9"/>
    <w:rsid w:val="00DF3E3E"/>
    <w:rsid w:val="00DF3ECE"/>
    <w:rsid w:val="00DF6DDE"/>
    <w:rsid w:val="00E009AB"/>
    <w:rsid w:val="00E02D6B"/>
    <w:rsid w:val="00E06415"/>
    <w:rsid w:val="00E068A1"/>
    <w:rsid w:val="00E0709E"/>
    <w:rsid w:val="00E07E69"/>
    <w:rsid w:val="00E07E8C"/>
    <w:rsid w:val="00E122E0"/>
    <w:rsid w:val="00E15755"/>
    <w:rsid w:val="00E15B42"/>
    <w:rsid w:val="00E15D2F"/>
    <w:rsid w:val="00E1625D"/>
    <w:rsid w:val="00E16E8D"/>
    <w:rsid w:val="00E17D99"/>
    <w:rsid w:val="00E20245"/>
    <w:rsid w:val="00E2231F"/>
    <w:rsid w:val="00E31E93"/>
    <w:rsid w:val="00E32E8D"/>
    <w:rsid w:val="00E35153"/>
    <w:rsid w:val="00E354D9"/>
    <w:rsid w:val="00E41073"/>
    <w:rsid w:val="00E42C1C"/>
    <w:rsid w:val="00E42EA6"/>
    <w:rsid w:val="00E43C5E"/>
    <w:rsid w:val="00E44E8F"/>
    <w:rsid w:val="00E47CC0"/>
    <w:rsid w:val="00E507B9"/>
    <w:rsid w:val="00E518C8"/>
    <w:rsid w:val="00E51D7F"/>
    <w:rsid w:val="00E5212F"/>
    <w:rsid w:val="00E53597"/>
    <w:rsid w:val="00E556EB"/>
    <w:rsid w:val="00E57090"/>
    <w:rsid w:val="00E573F6"/>
    <w:rsid w:val="00E576D1"/>
    <w:rsid w:val="00E602AB"/>
    <w:rsid w:val="00E619FD"/>
    <w:rsid w:val="00E61D8C"/>
    <w:rsid w:val="00E62322"/>
    <w:rsid w:val="00E62515"/>
    <w:rsid w:val="00E63A4C"/>
    <w:rsid w:val="00E64280"/>
    <w:rsid w:val="00E66222"/>
    <w:rsid w:val="00E6720C"/>
    <w:rsid w:val="00E71194"/>
    <w:rsid w:val="00E72D13"/>
    <w:rsid w:val="00E738C9"/>
    <w:rsid w:val="00E745F4"/>
    <w:rsid w:val="00E74EFA"/>
    <w:rsid w:val="00E76128"/>
    <w:rsid w:val="00E7665F"/>
    <w:rsid w:val="00E8051D"/>
    <w:rsid w:val="00E81AE1"/>
    <w:rsid w:val="00E81BD6"/>
    <w:rsid w:val="00E82B25"/>
    <w:rsid w:val="00E8443F"/>
    <w:rsid w:val="00E85D3A"/>
    <w:rsid w:val="00E86787"/>
    <w:rsid w:val="00E87119"/>
    <w:rsid w:val="00E90662"/>
    <w:rsid w:val="00E90B0B"/>
    <w:rsid w:val="00E91B36"/>
    <w:rsid w:val="00E92C8A"/>
    <w:rsid w:val="00EA0608"/>
    <w:rsid w:val="00EA0A1E"/>
    <w:rsid w:val="00EA14EC"/>
    <w:rsid w:val="00EA191C"/>
    <w:rsid w:val="00EA22E4"/>
    <w:rsid w:val="00EA3453"/>
    <w:rsid w:val="00EA38F7"/>
    <w:rsid w:val="00EA3938"/>
    <w:rsid w:val="00EA4E49"/>
    <w:rsid w:val="00EA5E29"/>
    <w:rsid w:val="00EA68DD"/>
    <w:rsid w:val="00EA75B8"/>
    <w:rsid w:val="00EB0095"/>
    <w:rsid w:val="00EB0700"/>
    <w:rsid w:val="00EB08B3"/>
    <w:rsid w:val="00EB0AA4"/>
    <w:rsid w:val="00EB340C"/>
    <w:rsid w:val="00EB3503"/>
    <w:rsid w:val="00EB420B"/>
    <w:rsid w:val="00EB52D5"/>
    <w:rsid w:val="00EB6825"/>
    <w:rsid w:val="00EB70E6"/>
    <w:rsid w:val="00EC089C"/>
    <w:rsid w:val="00EC1955"/>
    <w:rsid w:val="00EC21D7"/>
    <w:rsid w:val="00EC333A"/>
    <w:rsid w:val="00EC4C7B"/>
    <w:rsid w:val="00EC6684"/>
    <w:rsid w:val="00EC73CB"/>
    <w:rsid w:val="00ED0389"/>
    <w:rsid w:val="00ED69A4"/>
    <w:rsid w:val="00ED70DB"/>
    <w:rsid w:val="00ED7115"/>
    <w:rsid w:val="00ED7254"/>
    <w:rsid w:val="00EE0E3A"/>
    <w:rsid w:val="00EE51FF"/>
    <w:rsid w:val="00EE5D14"/>
    <w:rsid w:val="00EE6265"/>
    <w:rsid w:val="00EE641F"/>
    <w:rsid w:val="00EE7B34"/>
    <w:rsid w:val="00EF036C"/>
    <w:rsid w:val="00EF602D"/>
    <w:rsid w:val="00EF62B5"/>
    <w:rsid w:val="00EF6E66"/>
    <w:rsid w:val="00EF6EBD"/>
    <w:rsid w:val="00F020B8"/>
    <w:rsid w:val="00F03F03"/>
    <w:rsid w:val="00F06221"/>
    <w:rsid w:val="00F10BB6"/>
    <w:rsid w:val="00F148E2"/>
    <w:rsid w:val="00F157AB"/>
    <w:rsid w:val="00F16A3B"/>
    <w:rsid w:val="00F17A5E"/>
    <w:rsid w:val="00F200AF"/>
    <w:rsid w:val="00F20559"/>
    <w:rsid w:val="00F20DBF"/>
    <w:rsid w:val="00F20E49"/>
    <w:rsid w:val="00F213FF"/>
    <w:rsid w:val="00F2148D"/>
    <w:rsid w:val="00F24477"/>
    <w:rsid w:val="00F24DDC"/>
    <w:rsid w:val="00F27181"/>
    <w:rsid w:val="00F30A70"/>
    <w:rsid w:val="00F30DE4"/>
    <w:rsid w:val="00F319DF"/>
    <w:rsid w:val="00F32BE6"/>
    <w:rsid w:val="00F33B64"/>
    <w:rsid w:val="00F3585C"/>
    <w:rsid w:val="00F371DD"/>
    <w:rsid w:val="00F37E76"/>
    <w:rsid w:val="00F40D3A"/>
    <w:rsid w:val="00F42977"/>
    <w:rsid w:val="00F44097"/>
    <w:rsid w:val="00F44F5C"/>
    <w:rsid w:val="00F45161"/>
    <w:rsid w:val="00F45286"/>
    <w:rsid w:val="00F45633"/>
    <w:rsid w:val="00F4622E"/>
    <w:rsid w:val="00F46713"/>
    <w:rsid w:val="00F50864"/>
    <w:rsid w:val="00F525B1"/>
    <w:rsid w:val="00F53871"/>
    <w:rsid w:val="00F5403C"/>
    <w:rsid w:val="00F551CA"/>
    <w:rsid w:val="00F5676A"/>
    <w:rsid w:val="00F57388"/>
    <w:rsid w:val="00F577E7"/>
    <w:rsid w:val="00F6133B"/>
    <w:rsid w:val="00F62A25"/>
    <w:rsid w:val="00F62A67"/>
    <w:rsid w:val="00F62A81"/>
    <w:rsid w:val="00F634A6"/>
    <w:rsid w:val="00F64E76"/>
    <w:rsid w:val="00F65E86"/>
    <w:rsid w:val="00F66DFD"/>
    <w:rsid w:val="00F6790E"/>
    <w:rsid w:val="00F700CE"/>
    <w:rsid w:val="00F74AA8"/>
    <w:rsid w:val="00F76663"/>
    <w:rsid w:val="00F77E3C"/>
    <w:rsid w:val="00F81020"/>
    <w:rsid w:val="00F81965"/>
    <w:rsid w:val="00F8218C"/>
    <w:rsid w:val="00F82CEC"/>
    <w:rsid w:val="00F8345C"/>
    <w:rsid w:val="00F83B6B"/>
    <w:rsid w:val="00F8486E"/>
    <w:rsid w:val="00F84E1A"/>
    <w:rsid w:val="00F856DC"/>
    <w:rsid w:val="00F861B3"/>
    <w:rsid w:val="00F87A8E"/>
    <w:rsid w:val="00F90B0E"/>
    <w:rsid w:val="00F90FB3"/>
    <w:rsid w:val="00F91CC9"/>
    <w:rsid w:val="00F92B0F"/>
    <w:rsid w:val="00F939E0"/>
    <w:rsid w:val="00F93AE4"/>
    <w:rsid w:val="00F94014"/>
    <w:rsid w:val="00F94717"/>
    <w:rsid w:val="00F94790"/>
    <w:rsid w:val="00F94F5F"/>
    <w:rsid w:val="00F9524A"/>
    <w:rsid w:val="00F961E5"/>
    <w:rsid w:val="00F96795"/>
    <w:rsid w:val="00F96DB6"/>
    <w:rsid w:val="00F97A09"/>
    <w:rsid w:val="00FA008F"/>
    <w:rsid w:val="00FA046C"/>
    <w:rsid w:val="00FA07C0"/>
    <w:rsid w:val="00FA0D10"/>
    <w:rsid w:val="00FA0D2E"/>
    <w:rsid w:val="00FA2C01"/>
    <w:rsid w:val="00FA2D45"/>
    <w:rsid w:val="00FA2E6A"/>
    <w:rsid w:val="00FA2F49"/>
    <w:rsid w:val="00FA3D5A"/>
    <w:rsid w:val="00FA3FF5"/>
    <w:rsid w:val="00FA560F"/>
    <w:rsid w:val="00FA6C9E"/>
    <w:rsid w:val="00FA7704"/>
    <w:rsid w:val="00FB1D97"/>
    <w:rsid w:val="00FB34BE"/>
    <w:rsid w:val="00FB3857"/>
    <w:rsid w:val="00FB7EBB"/>
    <w:rsid w:val="00FC35DE"/>
    <w:rsid w:val="00FC3B98"/>
    <w:rsid w:val="00FC4BE8"/>
    <w:rsid w:val="00FD0854"/>
    <w:rsid w:val="00FD1922"/>
    <w:rsid w:val="00FD2974"/>
    <w:rsid w:val="00FD2F84"/>
    <w:rsid w:val="00FD3C06"/>
    <w:rsid w:val="00FD408F"/>
    <w:rsid w:val="00FD40ED"/>
    <w:rsid w:val="00FD613E"/>
    <w:rsid w:val="00FD672C"/>
    <w:rsid w:val="00FD6BE0"/>
    <w:rsid w:val="00FD6CB9"/>
    <w:rsid w:val="00FE1C6C"/>
    <w:rsid w:val="00FE5A63"/>
    <w:rsid w:val="00FE6F49"/>
    <w:rsid w:val="00FE7043"/>
    <w:rsid w:val="00FE78CE"/>
    <w:rsid w:val="00FE7E46"/>
    <w:rsid w:val="00FF0DCE"/>
    <w:rsid w:val="00FF1614"/>
    <w:rsid w:val="00FF2534"/>
    <w:rsid w:val="00FF3560"/>
    <w:rsid w:val="00FF4AB6"/>
    <w:rsid w:val="00FF504F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1"/>
    <o:shapelayout v:ext="edit">
      <o:idmap v:ext="edit" data="1"/>
    </o:shapelayout>
  </w:shapeDefaults>
  <w:decimalSymbol w:val="."/>
  <w:listSeparator w:val=","/>
  <w14:docId w14:val="5EAA3707"/>
  <w15:docId w15:val="{5E2E9194-2D43-408D-B456-CDFDD86D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71C96"/>
    <w:rPr>
      <w:rFonts w:eastAsia="Times New Roman"/>
      <w:sz w:val="24"/>
      <w:szCs w:val="24"/>
      <w:lang w:eastAsia="en-US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3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743A75"/>
    <w:pPr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3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eastAsia="MS Mincho" w:hAnsi="Arial"/>
      <w:sz w:val="20"/>
      <w:szCs w:val="20"/>
    </w:rPr>
  </w:style>
  <w:style w:type="character" w:customStyle="1" w:styleId="BodyTextChar">
    <w:name w:val="Body Text Char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link w:val="Heading1"/>
    <w:rsid w:val="006C7A4E"/>
    <w:rPr>
      <w:rFonts w:ascii="Arial" w:eastAsia="Times New Roman" w:hAnsi="Arial"/>
      <w:b/>
      <w:sz w:val="36"/>
      <w:lang w:val="en-US" w:eastAsia="en-US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link w:val="Heading2"/>
    <w:rsid w:val="00743A75"/>
    <w:rPr>
      <w:rFonts w:ascii="Arial" w:eastAsia="Times New Roman" w:hAnsi="Arial"/>
      <w:b/>
      <w:sz w:val="28"/>
      <w:lang w:val="en-US" w:eastAsia="en-US"/>
    </w:rPr>
  </w:style>
  <w:style w:type="character" w:customStyle="1" w:styleId="Heading3Char">
    <w:name w:val="Heading 3 Char"/>
    <w:aliases w:val="h3 Char,H3 Char,Minor Char,Map Char,Level 3 Topic Heading Char,l3 Char,CT Char,L3 Char,module Char"/>
    <w:link w:val="Heading3"/>
    <w:rsid w:val="006C7A4E"/>
    <w:rPr>
      <w:rFonts w:ascii="Arial" w:eastAsia="Times New Roman" w:hAnsi="Arial"/>
      <w:b/>
      <w:sz w:val="24"/>
      <w:lang w:val="en-US" w:eastAsia="en-US"/>
    </w:rPr>
  </w:style>
  <w:style w:type="character" w:customStyle="1" w:styleId="Heading4Char">
    <w:name w:val="Heading 4 Char"/>
    <w:aliases w:val="h4 Char,H4 Char,Sub-Minor Char,Case Sub-Header Char,heading4 Char,Level 4 Topic Heading Char"/>
    <w:link w:val="Heading4"/>
    <w:rsid w:val="006C7A4E"/>
    <w:rPr>
      <w:rFonts w:ascii="Arial" w:eastAsia="Times New Roman" w:hAnsi="Arial"/>
      <w:b/>
      <w:i/>
      <w:sz w:val="24"/>
      <w:lang w:val="en-US" w:eastAsia="en-US"/>
    </w:rPr>
  </w:style>
  <w:style w:type="character" w:customStyle="1" w:styleId="Heading5Char">
    <w:name w:val="Heading 5 Char"/>
    <w:aliases w:val="H5 Char"/>
    <w:basedOn w:val="Heading4Char"/>
    <w:link w:val="Heading5"/>
    <w:rsid w:val="006C7A4E"/>
    <w:rPr>
      <w:rFonts w:ascii="Arial" w:eastAsia="Times New Roman" w:hAnsi="Arial"/>
      <w:b/>
      <w:i/>
      <w:sz w:val="24"/>
      <w:lang w:val="en-US" w:eastAsia="en-US"/>
    </w:rPr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eastAsia="MS Mincho" w:hAnsi="Verdana"/>
      <w:sz w:val="20"/>
      <w:szCs w:val="20"/>
      <w:lang w:val="en-US"/>
    </w:rPr>
  </w:style>
  <w:style w:type="character" w:customStyle="1" w:styleId="FrontPageChar">
    <w:name w:val="Front Page Char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numPr>
        <w:numId w:val="1"/>
      </w:numPr>
      <w:tabs>
        <w:tab w:val="clear" w:pos="360"/>
        <w:tab w:val="num" w:pos="1440"/>
      </w:tabs>
      <w:ind w:left="144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numPr>
        <w:numId w:val="6"/>
      </w:numPr>
    </w:pPr>
    <w:rPr>
      <w:sz w:val="20"/>
      <w:szCs w:val="20"/>
    </w:rPr>
  </w:style>
  <w:style w:type="paragraph" w:styleId="NormalWeb">
    <w:name w:val="Normal (Web)"/>
    <w:basedOn w:val="Normal"/>
    <w:uiPriority w:val="99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F7497"/>
    <w:pPr>
      <w:spacing w:before="120"/>
    </w:pPr>
    <w:rPr>
      <w:rFonts w:ascii="Cambria" w:hAnsi="Cambria"/>
      <w:b/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5F7497"/>
    <w:pPr>
      <w:ind w:left="240"/>
    </w:pPr>
    <w:rPr>
      <w:rFonts w:ascii="Cambria" w:hAnsi="Cambria"/>
      <w:b/>
      <w:sz w:val="20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5F7497"/>
    <w:pPr>
      <w:ind w:left="480"/>
    </w:pPr>
    <w:rPr>
      <w:rFonts w:ascii="Cambria" w:hAnsi="Cambria"/>
      <w:sz w:val="20"/>
      <w:szCs w:val="22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rsid w:val="006C7A4E"/>
    <w:rPr>
      <w:color w:val="800080"/>
      <w:u w:val="single"/>
    </w:rPr>
  </w:style>
  <w:style w:type="character" w:styleId="CommentReference">
    <w:name w:val="annotation reference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40B4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character" w:styleId="Emphasis">
    <w:name w:val="Emphasis"/>
    <w:uiPriority w:val="20"/>
    <w:qFormat/>
    <w:rsid w:val="008C7A70"/>
    <w:rPr>
      <w:b/>
      <w:bCs/>
      <w:i w:val="0"/>
      <w:iCs w:val="0"/>
    </w:rPr>
  </w:style>
  <w:style w:type="character" w:customStyle="1" w:styleId="st1">
    <w:name w:val="st1"/>
    <w:basedOn w:val="DefaultParagraphFont"/>
    <w:rsid w:val="008C7A70"/>
  </w:style>
  <w:style w:type="character" w:styleId="Strong">
    <w:name w:val="Strong"/>
    <w:uiPriority w:val="22"/>
    <w:qFormat/>
    <w:rsid w:val="00AA7E15"/>
    <w:rPr>
      <w:b/>
      <w:bCs/>
    </w:rPr>
  </w:style>
  <w:style w:type="character" w:styleId="HTMLCode">
    <w:name w:val="HTML Code"/>
    <w:uiPriority w:val="99"/>
    <w:unhideWhenUsed/>
    <w:rsid w:val="00AA7E1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295793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95793"/>
    <w:rPr>
      <w:rFonts w:ascii="Calibri" w:eastAsia="MS Gothic" w:hAnsi="Calibri" w:cs="Times New Roman"/>
      <w:b/>
      <w:bCs/>
      <w:kern w:val="28"/>
      <w:sz w:val="32"/>
      <w:szCs w:val="32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535CE"/>
    <w:pPr>
      <w:pageBreakBefore w:val="0"/>
      <w:numPr>
        <w:numId w:val="0"/>
      </w:numPr>
      <w:tabs>
        <w:tab w:val="clear" w:pos="-90"/>
      </w:tabs>
      <w:spacing w:before="480" w:after="0" w:line="276" w:lineRule="auto"/>
      <w:outlineLvl w:val="9"/>
    </w:pPr>
    <w:rPr>
      <w:rFonts w:ascii="Calibri" w:eastAsia="MS Gothic" w:hAnsi="Calibri"/>
      <w:bCs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0535CE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0535CE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0535CE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0535CE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0535CE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0535CE"/>
    <w:pPr>
      <w:ind w:left="1920"/>
    </w:pPr>
    <w:rPr>
      <w:rFonts w:ascii="Cambria" w:hAnsi="Cambria"/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347CB8"/>
    <w:rPr>
      <w:rFonts w:ascii="Arial" w:hAnsi="Arial" w:cs="Arial"/>
    </w:rPr>
  </w:style>
  <w:style w:type="paragraph" w:customStyle="1" w:styleId="TableText">
    <w:name w:val="Table Text"/>
    <w:basedOn w:val="Normal"/>
    <w:link w:val="TableTextChar"/>
    <w:uiPriority w:val="99"/>
    <w:rsid w:val="00347CB8"/>
    <w:pPr>
      <w:spacing w:before="60" w:after="60"/>
    </w:pPr>
    <w:rPr>
      <w:rFonts w:ascii="Arial" w:eastAsia="MS Mincho" w:hAnsi="Arial"/>
      <w:sz w:val="20"/>
      <w:szCs w:val="20"/>
    </w:rPr>
  </w:style>
  <w:style w:type="character" w:customStyle="1" w:styleId="Bold">
    <w:name w:val="Bold"/>
    <w:uiPriority w:val="99"/>
    <w:rsid w:val="00347CB8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1F6A86"/>
    <w:pPr>
      <w:ind w:left="720"/>
    </w:pPr>
    <w:rPr>
      <w:rFonts w:ascii="Calibri" w:eastAsiaTheme="minorHAnsi" w:hAnsi="Calibri"/>
      <w:sz w:val="22"/>
      <w:szCs w:val="22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739E"/>
    <w:rPr>
      <w:rFonts w:ascii="Courier New" w:eastAsia="Times New Roman" w:hAnsi="Courier New" w:cs="Courier New"/>
      <w:lang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6B00D3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86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1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7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1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storagecentral-amers.int.thomsonreuters.com/netapp/firmware/dot_cdot/832P7_q_image.tgz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mysupport.netapp.com/NOW/download/software/ontap/8.3.2P7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stair.whittle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9C902C-FDA0-4D31-BED9-93140F5ED0A1}"/>
</file>

<file path=customXml/itemProps2.xml><?xml version="1.0" encoding="utf-8"?>
<ds:datastoreItem xmlns:ds="http://schemas.openxmlformats.org/officeDocument/2006/customXml" ds:itemID="{EF72D132-1EE2-4333-BD86-61DD28073222}"/>
</file>

<file path=customXml/itemProps3.xml><?xml version="1.0" encoding="utf-8"?>
<ds:datastoreItem xmlns:ds="http://schemas.openxmlformats.org/officeDocument/2006/customXml" ds:itemID="{30E1CB4E-6122-4DD1-8E5E-0225495E57CA}"/>
</file>

<file path=customXml/itemProps4.xml><?xml version="1.0" encoding="utf-8"?>
<ds:datastoreItem xmlns:ds="http://schemas.openxmlformats.org/officeDocument/2006/customXml" ds:itemID="{466575CC-C80A-4032-86C3-FD346FF57D3C}"/>
</file>

<file path=customXml/itemProps5.xml><?xml version="1.0" encoding="utf-8"?>
<ds:datastoreItem xmlns:ds="http://schemas.openxmlformats.org/officeDocument/2006/customXml" ds:itemID="{45619FE9-6509-4D49-BD44-C5C042E6E1E1}"/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</Template>
  <TotalTime>325</TotalTime>
  <Pages>23</Pages>
  <Words>4445</Words>
  <Characters>43618</Characters>
  <Application>Microsoft Office Word</Application>
  <DocSecurity>0</DocSecurity>
  <Lines>363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47968</CharactersWithSpaces>
  <SharedDoc>false</SharedDoc>
  <HLinks>
    <vt:vector size="216" baseType="variant"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_Toc321950235</vt:lpwstr>
      </vt:variant>
      <vt:variant>
        <vt:i4>2031669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_Toc321950234</vt:lpwstr>
      </vt:variant>
      <vt:variant>
        <vt:i4>2031669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_Toc321950233</vt:lpwstr>
      </vt:variant>
      <vt:variant>
        <vt:i4>1441845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_Toc322337775</vt:lpwstr>
      </vt:variant>
      <vt:variant>
        <vt:i4>1441845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_Toc322337774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_Toc322337773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_Toc322337772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_Toc322337771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_Toc322337770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_Toc322337769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_Toc322337768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_Toc322337767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_Toc322337766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_Toc322337765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_Toc322337764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_Toc322337763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_Toc322337762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_Toc322337761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_Toc322337760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_Toc322337759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_Toc322337758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_Toc322337757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_Toc322337756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_Toc322337755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_Toc322337754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_Toc322337753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_Toc322337752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_Toc322337751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_Toc322337750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_Toc322337749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_Toc322337748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_Toc322337747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_Toc322337746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_Toc322337745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_Toc322337744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_Toc322337743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Alistair Whittle</dc:creator>
  <cp:lastModifiedBy>ian.daniels@thomsonreuters.com</cp:lastModifiedBy>
  <cp:revision>25</cp:revision>
  <cp:lastPrinted>2016-01-11T14:37:00Z</cp:lastPrinted>
  <dcterms:created xsi:type="dcterms:W3CDTF">2017-04-05T11:37:00Z</dcterms:created>
  <dcterms:modified xsi:type="dcterms:W3CDTF">2017-04-25T09:00:00Z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">
    <vt:lpwstr>Document</vt:lpwstr>
  </property>
  <property fmtid="{D5CDD505-2E9C-101B-9397-08002B2CF9AE}" pid="4" name="ContentTypeId">
    <vt:lpwstr>0x0101003534F17E570B0E4BAD9BE07BEB7B2CAD</vt:lpwstr>
  </property>
</Properties>
</file>