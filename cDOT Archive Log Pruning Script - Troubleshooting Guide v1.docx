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EF" w:rsidRDefault="00AC4BE8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rFonts w:ascii="Arial" w:hAnsi="Arial" w:cs="Arial"/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0" t="0" r="7620" b="4445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:rsidR="009D2108" w:rsidRPr="00FC35DE" w:rsidRDefault="00FA1119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proofErr w:type="gram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proofErr w:type="gramEnd"/>
      <w:r>
        <w:rPr>
          <w:rFonts w:ascii="Arial" w:hAnsi="Arial" w:cs="Arial"/>
          <w:b/>
          <w:color w:val="0000FF"/>
          <w:sz w:val="36"/>
          <w:lang w:val="en-GB"/>
        </w:rPr>
        <w:t xml:space="preserve"> Archive Log Pruning Script – Troubleshooting Guide</w:t>
      </w: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:rsidR="006C7A4E" w:rsidRPr="00FC35DE" w:rsidRDefault="006C7A4E" w:rsidP="008910D1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color w:val="0000FF"/>
          <w:lang w:val="en-GB"/>
        </w:rPr>
      </w:pPr>
      <w:r w:rsidRPr="00FC35DE">
        <w:rPr>
          <w:rFonts w:ascii="Arial" w:hAnsi="Arial" w:cs="Arial"/>
          <w:b/>
          <w:lang w:val="en-GB"/>
        </w:rPr>
        <w:t>Synopsis:</w:t>
      </w:r>
      <w:r w:rsidR="004550EF" w:rsidRPr="00FC35DE">
        <w:rPr>
          <w:rFonts w:ascii="Arial" w:hAnsi="Arial" w:cs="Arial"/>
          <w:lang w:val="en-GB"/>
        </w:rPr>
        <w:tab/>
      </w:r>
      <w:r w:rsidR="000B4167">
        <w:rPr>
          <w:rFonts w:ascii="Arial" w:hAnsi="Arial" w:cs="Arial"/>
          <w:lang w:val="en-GB"/>
        </w:rPr>
        <w:t xml:space="preserve">This document </w:t>
      </w:r>
      <w:r w:rsidR="00D10F3A">
        <w:rPr>
          <w:rFonts w:ascii="Arial" w:hAnsi="Arial" w:cs="Arial"/>
          <w:lang w:val="en-GB"/>
        </w:rPr>
        <w:t xml:space="preserve">details </w:t>
      </w:r>
      <w:r w:rsidR="00FA1119">
        <w:rPr>
          <w:rFonts w:ascii="Arial" w:hAnsi="Arial" w:cs="Arial"/>
          <w:lang w:val="en-GB"/>
        </w:rPr>
        <w:t xml:space="preserve">the working of the </w:t>
      </w:r>
      <w:proofErr w:type="spellStart"/>
      <w:r w:rsidR="00FA1119">
        <w:rPr>
          <w:rFonts w:ascii="Arial" w:hAnsi="Arial" w:cs="Arial"/>
          <w:lang w:val="en-GB"/>
        </w:rPr>
        <w:t>cDOT</w:t>
      </w:r>
      <w:proofErr w:type="spellEnd"/>
      <w:r w:rsidR="00FA1119">
        <w:rPr>
          <w:rFonts w:ascii="Arial" w:hAnsi="Arial" w:cs="Arial"/>
          <w:lang w:val="en-GB"/>
        </w:rPr>
        <w:t xml:space="preserve"> Archive Log Pruning script and describes the troubleshooting steps.</w:t>
      </w: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color w:val="0000FF"/>
          <w:lang w:val="en-GB"/>
        </w:rPr>
      </w:pPr>
    </w:p>
    <w:p w:rsidR="006C7A4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:rsidR="00585B9F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:rsidR="00585B9F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:rsidR="00585B9F" w:rsidRPr="00FC35DE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Authors:</w:t>
      </w:r>
      <w:r w:rsidRPr="00FC35DE">
        <w:rPr>
          <w:rFonts w:ascii="Arial" w:hAnsi="Arial" w:cs="Arial"/>
          <w:b/>
          <w:lang w:val="en-GB"/>
        </w:rPr>
        <w:tab/>
      </w:r>
      <w:r w:rsidR="0062037C">
        <w:rPr>
          <w:rFonts w:ascii="Arial" w:hAnsi="Arial" w:cs="Arial"/>
          <w:lang w:val="en-GB"/>
        </w:rPr>
        <w:t>Arpit Roy</w:t>
      </w:r>
    </w:p>
    <w:p w:rsidR="00452ADE" w:rsidRPr="00FC35DE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C35DE" w:rsidRDefault="006C7A4E" w:rsidP="0062037C">
      <w:pPr>
        <w:pStyle w:val="FrontPage"/>
        <w:spacing w:before="0"/>
        <w:rPr>
          <w:rFonts w:ascii="Arial" w:hAnsi="Arial" w:cs="Arial"/>
          <w:b/>
          <w:lang w:val="en-GB"/>
        </w:rPr>
      </w:pPr>
      <w:r w:rsidRPr="00FC35DE">
        <w:rPr>
          <w:rFonts w:ascii="Arial" w:hAnsi="Arial" w:cs="Arial"/>
          <w:b/>
          <w:lang w:val="en-GB"/>
        </w:rPr>
        <w:tab/>
      </w:r>
    </w:p>
    <w:p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:rsidR="006C7A4E" w:rsidRPr="00FC35D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Document Version:</w:t>
      </w:r>
      <w:r w:rsidRPr="00FC35DE">
        <w:rPr>
          <w:rFonts w:ascii="Arial" w:hAnsi="Arial" w:cs="Arial"/>
          <w:lang w:val="en-GB"/>
        </w:rPr>
        <w:tab/>
      </w:r>
      <w:r w:rsidR="00D64187" w:rsidRPr="00FC35DE">
        <w:rPr>
          <w:rFonts w:ascii="Arial" w:hAnsi="Arial" w:cs="Arial"/>
          <w:lang w:val="en-GB"/>
        </w:rPr>
        <w:t>V</w:t>
      </w:r>
      <w:r w:rsidR="00FA1119">
        <w:rPr>
          <w:rFonts w:ascii="Arial" w:hAnsi="Arial" w:cs="Arial"/>
          <w:lang w:val="en-GB"/>
        </w:rPr>
        <w:t>1</w:t>
      </w:r>
    </w:p>
    <w:p w:rsidR="006C7A4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Date:</w:t>
      </w:r>
      <w:r w:rsidRPr="00FC35DE">
        <w:rPr>
          <w:rFonts w:ascii="Arial" w:hAnsi="Arial" w:cs="Arial"/>
          <w:lang w:val="en-GB"/>
        </w:rPr>
        <w:tab/>
      </w:r>
      <w:r w:rsidRPr="00FC35DE">
        <w:rPr>
          <w:rFonts w:ascii="Arial" w:hAnsi="Arial" w:cs="Arial"/>
          <w:lang w:val="en-GB"/>
        </w:rPr>
        <w:tab/>
      </w:r>
      <w:r w:rsidR="00FA1119">
        <w:rPr>
          <w:rFonts w:ascii="Arial" w:hAnsi="Arial" w:cs="Arial"/>
          <w:lang w:val="en-GB"/>
        </w:rPr>
        <w:t>3 September</w:t>
      </w:r>
      <w:r w:rsidR="0062037C">
        <w:rPr>
          <w:rFonts w:ascii="Arial" w:hAnsi="Arial" w:cs="Arial"/>
          <w:lang w:val="en-GB"/>
        </w:rPr>
        <w:t xml:space="preserve"> 2018</w:t>
      </w:r>
    </w:p>
    <w:p w:rsidR="0062037C" w:rsidRPr="00FC35DE" w:rsidRDefault="0062037C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Document Status:</w:t>
      </w:r>
      <w:r w:rsidR="003D1C01">
        <w:rPr>
          <w:rFonts w:ascii="Arial" w:hAnsi="Arial" w:cs="Arial"/>
          <w:lang w:val="en-GB"/>
        </w:rPr>
        <w:tab/>
        <w:t>Published</w:t>
      </w:r>
    </w:p>
    <w:p w:rsidR="00AE2EB4" w:rsidRPr="00FC35DE" w:rsidRDefault="00AE2EB4" w:rsidP="00AE2EB4">
      <w:pPr>
        <w:pStyle w:val="FrontPage"/>
        <w:spacing w:before="0"/>
        <w:ind w:left="1559" w:hanging="1559"/>
        <w:rPr>
          <w:lang w:val="en-GB"/>
        </w:rPr>
      </w:pPr>
    </w:p>
    <w:p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CC5483" w:rsidRPr="00FC35DE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:rsidR="007F46A0" w:rsidRPr="00FC35DE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b/>
          <w:szCs w:val="20"/>
          <w:lang w:val="en-GB"/>
        </w:rPr>
        <w:t>CONFIDENTIAL INFORMATION</w:t>
      </w:r>
    </w:p>
    <w:p w:rsidR="00CC5483" w:rsidRPr="00FC35DE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>T</w:t>
      </w:r>
      <w:r w:rsidR="00CC5483" w:rsidRPr="00FC35DE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>
        <w:rPr>
          <w:rFonts w:ascii="Arial" w:hAnsi="Arial" w:cs="Arial"/>
          <w:szCs w:val="20"/>
          <w:lang w:val="en-GB"/>
        </w:rPr>
        <w:t xml:space="preserve">Thomson </w:t>
      </w:r>
      <w:r w:rsidR="00CC5483" w:rsidRPr="00FC35DE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C35DE">
        <w:rPr>
          <w:rFonts w:ascii="Arial" w:hAnsi="Arial" w:cs="Arial"/>
          <w:szCs w:val="20"/>
          <w:lang w:val="en-GB"/>
        </w:rPr>
        <w:t xml:space="preserve">be </w:t>
      </w:r>
      <w:r w:rsidR="00CC5483" w:rsidRPr="00FC35DE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>
        <w:rPr>
          <w:rFonts w:ascii="Arial" w:hAnsi="Arial" w:cs="Arial"/>
          <w:szCs w:val="20"/>
          <w:lang w:val="en-GB"/>
        </w:rPr>
        <w:t>Thomson Reuters</w:t>
      </w:r>
      <w:r w:rsidR="00CC5483" w:rsidRPr="00FC35DE">
        <w:rPr>
          <w:rFonts w:ascii="Arial" w:hAnsi="Arial" w:cs="Arial"/>
          <w:szCs w:val="20"/>
          <w:lang w:val="en-GB"/>
        </w:rPr>
        <w:t>.</w:t>
      </w:r>
    </w:p>
    <w:p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:rsidR="00CC5483" w:rsidRPr="00FC35DE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szCs w:val="20"/>
          <w:lang w:val="en-GB"/>
        </w:rPr>
        <w:t xml:space="preserve">© </w:t>
      </w:r>
      <w:r w:rsidR="004844EF">
        <w:rPr>
          <w:rFonts w:ascii="Arial" w:hAnsi="Arial" w:cs="Arial"/>
          <w:szCs w:val="20"/>
          <w:lang w:val="en-GB"/>
        </w:rPr>
        <w:t xml:space="preserve">Thomson </w:t>
      </w:r>
      <w:r w:rsidR="0062037C">
        <w:rPr>
          <w:rFonts w:ascii="Arial" w:hAnsi="Arial" w:cs="Arial"/>
          <w:szCs w:val="20"/>
          <w:lang w:val="en-GB"/>
        </w:rPr>
        <w:t>Reuters 2018</w:t>
      </w:r>
    </w:p>
    <w:p w:rsidR="006C7A4E" w:rsidRPr="00FC35DE" w:rsidRDefault="006C7A4E" w:rsidP="006C7A4E">
      <w:pPr>
        <w:pStyle w:val="apphead1"/>
        <w:numPr>
          <w:ilvl w:val="0"/>
          <w:numId w:val="0"/>
        </w:numPr>
        <w:rPr>
          <w:lang w:val="en-GB"/>
        </w:rPr>
      </w:pPr>
      <w:r w:rsidRPr="00FC35DE">
        <w:rPr>
          <w:lang w:val="en-GB"/>
        </w:rPr>
        <w:lastRenderedPageBreak/>
        <w:t>Contents</w:t>
      </w:r>
      <w:bookmarkEnd w:id="0"/>
    </w:p>
    <w:p w:rsidR="009732DC" w:rsidRDefault="009003E0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9003E0">
        <w:rPr>
          <w:rFonts w:cs="Arial"/>
        </w:rPr>
        <w:fldChar w:fldCharType="begin"/>
      </w:r>
      <w:r w:rsidR="005F7497">
        <w:rPr>
          <w:rFonts w:cs="Arial"/>
        </w:rPr>
        <w:instrText xml:space="preserve"> TOC \o "1-3" \h \z \u </w:instrText>
      </w:r>
      <w:r w:rsidRPr="009003E0">
        <w:rPr>
          <w:rFonts w:cs="Arial"/>
        </w:rPr>
        <w:fldChar w:fldCharType="separate"/>
      </w:r>
      <w:hyperlink w:anchor="_Toc523770141" w:history="1">
        <w:r w:rsidR="009732DC" w:rsidRPr="00C5644A">
          <w:rPr>
            <w:rStyle w:val="Hyperlink"/>
            <w:noProof/>
          </w:rPr>
          <w:t>1.1</w:t>
        </w:r>
        <w:r w:rsidR="009732DC"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="009732DC" w:rsidRPr="00C5644A">
          <w:rPr>
            <w:rStyle w:val="Hyperlink"/>
            <w:noProof/>
          </w:rPr>
          <w:t>Introduction</w:t>
        </w:r>
        <w:r w:rsidR="009732DC">
          <w:rPr>
            <w:noProof/>
            <w:webHidden/>
          </w:rPr>
          <w:tab/>
        </w:r>
        <w:r w:rsidR="009732DC">
          <w:rPr>
            <w:noProof/>
            <w:webHidden/>
          </w:rPr>
          <w:fldChar w:fldCharType="begin"/>
        </w:r>
        <w:r w:rsidR="009732DC">
          <w:rPr>
            <w:noProof/>
            <w:webHidden/>
          </w:rPr>
          <w:instrText xml:space="preserve"> PAGEREF _Toc523770141 \h </w:instrText>
        </w:r>
        <w:r w:rsidR="009732DC">
          <w:rPr>
            <w:noProof/>
            <w:webHidden/>
          </w:rPr>
        </w:r>
        <w:r w:rsidR="009732DC">
          <w:rPr>
            <w:noProof/>
            <w:webHidden/>
          </w:rPr>
          <w:fldChar w:fldCharType="separate"/>
        </w:r>
        <w:r w:rsidR="009732DC">
          <w:rPr>
            <w:noProof/>
            <w:webHidden/>
          </w:rPr>
          <w:t>3</w:t>
        </w:r>
        <w:r w:rsidR="009732DC">
          <w:rPr>
            <w:noProof/>
            <w:webHidden/>
          </w:rPr>
          <w:fldChar w:fldCharType="end"/>
        </w:r>
      </w:hyperlink>
    </w:p>
    <w:p w:rsidR="009732DC" w:rsidRDefault="009732DC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3770142" w:history="1">
        <w:r w:rsidRPr="00C5644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Pr="00C5644A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2DC" w:rsidRDefault="009732DC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3770143" w:history="1">
        <w:r w:rsidRPr="00C5644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Pr="00C5644A">
          <w:rPr>
            <w:rStyle w:val="Hyperlink"/>
            <w:noProof/>
          </w:rPr>
          <w:t>Initial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2DC" w:rsidRDefault="009732DC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3770144" w:history="1">
        <w:r w:rsidRPr="00C5644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Pr="00C5644A">
          <w:rPr>
            <w:rStyle w:val="Hyperlink"/>
            <w:noProof/>
          </w:rPr>
          <w:t>Script Install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32DC" w:rsidRDefault="009732DC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3770145" w:history="1">
        <w:r w:rsidRPr="00C5644A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Pr="00C5644A">
          <w:rPr>
            <w:rStyle w:val="Hyperlink"/>
            <w:noProof/>
          </w:rPr>
          <w:t>Script Path 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32DC" w:rsidRDefault="009732DC">
      <w:pPr>
        <w:pStyle w:val="TO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hyperlink w:anchor="_Toc523770146" w:history="1">
        <w:r w:rsidRPr="00C5644A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US"/>
          </w:rPr>
          <w:tab/>
        </w:r>
        <w:r w:rsidRPr="00C5644A">
          <w:rPr>
            <w:rStyle w:val="Hyperlink"/>
            <w:noProof/>
          </w:rPr>
          <w:t>Script Troubleshooting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_Toc523770146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E" w:rsidRDefault="009003E0" w:rsidP="006C7A4E">
      <w:pPr>
        <w:pStyle w:val="BodyText"/>
        <w:rPr>
          <w:rFonts w:ascii="Cambria" w:eastAsia="Times New Roman" w:hAnsi="Cambria" w:cs="Arial"/>
        </w:rPr>
      </w:pPr>
      <w:r>
        <w:rPr>
          <w:rFonts w:ascii="Cambria" w:eastAsia="Times New Roman" w:hAnsi="Cambria" w:cs="Arial"/>
        </w:rPr>
        <w:fldChar w:fldCharType="end"/>
      </w:r>
    </w:p>
    <w:p w:rsidR="00977207" w:rsidRPr="00FC35DE" w:rsidRDefault="00977207" w:rsidP="006C7A4E">
      <w:pPr>
        <w:pStyle w:val="BodyText"/>
      </w:pPr>
    </w:p>
    <w:p w:rsidR="006C7A4E" w:rsidRPr="00FC35DE" w:rsidRDefault="006C7A4E" w:rsidP="00C879D9">
      <w:pPr>
        <w:pStyle w:val="Heading1"/>
        <w:numPr>
          <w:ilvl w:val="0"/>
          <w:numId w:val="0"/>
        </w:numPr>
        <w:rPr>
          <w:lang w:val="en-GB"/>
        </w:rPr>
      </w:pPr>
      <w:bookmarkStart w:id="1" w:name="_Ref132187732"/>
    </w:p>
    <w:p w:rsidR="006C7A4E" w:rsidRDefault="00C879D9" w:rsidP="009A327F">
      <w:pPr>
        <w:pStyle w:val="Heading2"/>
      </w:pPr>
      <w:bookmarkStart w:id="2" w:name="_Toc523770141"/>
      <w:bookmarkEnd w:id="1"/>
      <w:r>
        <w:t>Introduction</w:t>
      </w:r>
      <w:bookmarkEnd w:id="2"/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>The script is scheduled to run every midnight from the regional jump servers via an entry at /etc/</w:t>
      </w:r>
      <w:proofErr w:type="spellStart"/>
      <w:r w:rsidRPr="00FA1119">
        <w:rPr>
          <w:lang w:val="en-US"/>
        </w:rPr>
        <w:t>crontab</w:t>
      </w:r>
      <w:proofErr w:type="spellEnd"/>
      <w:r w:rsidRPr="00FA1119">
        <w:rPr>
          <w:lang w:val="en-US"/>
        </w:rPr>
        <w:t>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 xml:space="preserve">It queries the MSIL storage for a specific naming convention of </w:t>
      </w:r>
      <w:proofErr w:type="spellStart"/>
      <w:r w:rsidRPr="00FA1119">
        <w:rPr>
          <w:lang w:val="en-US"/>
        </w:rPr>
        <w:t>vservers</w:t>
      </w:r>
      <w:proofErr w:type="spellEnd"/>
      <w:r w:rsidRPr="00FA1119">
        <w:rPr>
          <w:lang w:val="en-US"/>
        </w:rPr>
        <w:t xml:space="preserve"> and volumes and dumps it in a </w:t>
      </w:r>
      <w:proofErr w:type="spellStart"/>
      <w:r w:rsidRPr="00FA1119">
        <w:rPr>
          <w:lang w:val="en-US"/>
        </w:rPr>
        <w:t>response.json</w:t>
      </w:r>
      <w:proofErr w:type="spellEnd"/>
      <w:r w:rsidRPr="00FA1119">
        <w:rPr>
          <w:lang w:val="en-US"/>
        </w:rPr>
        <w:t xml:space="preserve"> file on the jump server.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 xml:space="preserve">A python sub-script then picks only the </w:t>
      </w:r>
      <w:proofErr w:type="spellStart"/>
      <w:r w:rsidRPr="00FA1119">
        <w:rPr>
          <w:lang w:val="en-US"/>
        </w:rPr>
        <w:t>volume|vserver</w:t>
      </w:r>
      <w:proofErr w:type="spellEnd"/>
      <w:r w:rsidRPr="00FA1119">
        <w:rPr>
          <w:lang w:val="en-US"/>
        </w:rPr>
        <w:t xml:space="preserve"> names from the </w:t>
      </w:r>
      <w:proofErr w:type="spellStart"/>
      <w:r w:rsidRPr="00FA1119">
        <w:rPr>
          <w:lang w:val="en-US"/>
        </w:rPr>
        <w:t>response.json</w:t>
      </w:r>
      <w:proofErr w:type="spellEnd"/>
      <w:r w:rsidRPr="00FA1119">
        <w:rPr>
          <w:lang w:val="en-US"/>
        </w:rPr>
        <w:t xml:space="preserve"> file. It then removes the root volumes from the list and stores the values in an array.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 xml:space="preserve">Once a list of </w:t>
      </w:r>
      <w:proofErr w:type="spellStart"/>
      <w:r w:rsidRPr="00FA1119">
        <w:rPr>
          <w:lang w:val="en-US"/>
        </w:rPr>
        <w:t>vservers|volume</w:t>
      </w:r>
      <w:proofErr w:type="spellEnd"/>
      <w:r w:rsidRPr="00FA1119">
        <w:rPr>
          <w:lang w:val="en-US"/>
        </w:rPr>
        <w:t xml:space="preserve"> is ready it adds any new entries to an </w:t>
      </w:r>
      <w:proofErr w:type="spellStart"/>
      <w:r w:rsidRPr="00FA1119">
        <w:rPr>
          <w:lang w:val="en-US"/>
        </w:rPr>
        <w:t>automount</w:t>
      </w:r>
      <w:proofErr w:type="spellEnd"/>
      <w:r w:rsidRPr="00FA1119">
        <w:rPr>
          <w:lang w:val="en-US"/>
        </w:rPr>
        <w:t xml:space="preserve"> file on the jump server.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 xml:space="preserve">The script then runs through each </w:t>
      </w:r>
      <w:proofErr w:type="spellStart"/>
      <w:r w:rsidRPr="00FA1119">
        <w:rPr>
          <w:lang w:val="en-US"/>
        </w:rPr>
        <w:t>vserver|volume</w:t>
      </w:r>
      <w:proofErr w:type="spellEnd"/>
      <w:r w:rsidRPr="00FA1119">
        <w:rPr>
          <w:lang w:val="en-US"/>
        </w:rPr>
        <w:t xml:space="preserve"> using the </w:t>
      </w:r>
      <w:proofErr w:type="spellStart"/>
      <w:r w:rsidRPr="00FA1119">
        <w:rPr>
          <w:lang w:val="en-US"/>
        </w:rPr>
        <w:t>automount</w:t>
      </w:r>
      <w:proofErr w:type="spellEnd"/>
      <w:r w:rsidRPr="00FA1119">
        <w:rPr>
          <w:lang w:val="en-US"/>
        </w:rPr>
        <w:t xml:space="preserve"> feature and prunes any files older than the specified retention date.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>The retention date is determined based on the volume name.  If no retention date is found it assumes a default of 14 day retention.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>All files that are removed are stored in a log file.  This log file is then compressed once all pruning is completed to reduce space each log file takes up.</w:t>
      </w:r>
    </w:p>
    <w:p w:rsidR="00FA1119" w:rsidRPr="00FA1119" w:rsidRDefault="00FA1119" w:rsidP="00FA1119">
      <w:pPr>
        <w:pStyle w:val="BodyText"/>
        <w:rPr>
          <w:lang w:val="en-US"/>
        </w:rPr>
      </w:pPr>
      <w:r w:rsidRPr="00FA1119">
        <w:rPr>
          <w:lang w:val="en-US"/>
        </w:rPr>
        <w:t>Log files are located locally on each jump server at /filers/admin/scripts/support/</w:t>
      </w:r>
      <w:proofErr w:type="spellStart"/>
      <w:r w:rsidRPr="00FA1119">
        <w:rPr>
          <w:lang w:val="en-US"/>
        </w:rPr>
        <w:t>pruning_conf</w:t>
      </w:r>
      <w:proofErr w:type="spellEnd"/>
      <w:r w:rsidRPr="00FA1119">
        <w:rPr>
          <w:lang w:val="en-US"/>
        </w:rPr>
        <w:t>/log on a per-date basis.</w:t>
      </w:r>
    </w:p>
    <w:p w:rsidR="006C7A4E" w:rsidRPr="00FC35DE" w:rsidRDefault="006C7A4E" w:rsidP="009A327F">
      <w:pPr>
        <w:pStyle w:val="Heading2"/>
      </w:pPr>
      <w:bookmarkStart w:id="3" w:name="_Toc523770142"/>
      <w:r w:rsidRPr="00FC35DE">
        <w:t>Change History</w:t>
      </w:r>
      <w:bookmarkEnd w:id="3"/>
    </w:p>
    <w:tbl>
      <w:tblPr>
        <w:tblW w:w="9639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567"/>
        <w:gridCol w:w="1559"/>
        <w:gridCol w:w="1418"/>
        <w:gridCol w:w="6095"/>
      </w:tblGrid>
      <w:tr w:rsidR="003D7F5A" w:rsidRPr="00556145" w:rsidTr="003D7F5A">
        <w:tc>
          <w:tcPr>
            <w:tcW w:w="567" w:type="dxa"/>
            <w:shd w:val="pct20" w:color="000000" w:fill="FFFFFF"/>
          </w:tcPr>
          <w:p w:rsidR="006C7A4E" w:rsidRPr="00556145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 w:val="18"/>
                <w:szCs w:val="18"/>
              </w:rPr>
            </w:pPr>
            <w:proofErr w:type="spellStart"/>
            <w:r w:rsidRPr="00556145">
              <w:rPr>
                <w:rFonts w:eastAsia="Times New Roman" w:cs="Arial"/>
                <w:b/>
                <w:bCs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1559" w:type="dxa"/>
            <w:shd w:val="pct20" w:color="000000" w:fill="FFFFFF"/>
          </w:tcPr>
          <w:p w:rsidR="006C7A4E" w:rsidRPr="00556145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556145">
              <w:rPr>
                <w:rFonts w:eastAsia="Times New Roman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pct20" w:color="000000" w:fill="FFFFFF"/>
          </w:tcPr>
          <w:p w:rsidR="006C7A4E" w:rsidRPr="00556145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556145">
              <w:rPr>
                <w:rFonts w:eastAsia="Times New Roman" w:cs="Arial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6095" w:type="dxa"/>
            <w:shd w:val="pct20" w:color="000000" w:fill="FFFFFF"/>
          </w:tcPr>
          <w:p w:rsidR="006C7A4E" w:rsidRPr="00556145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556145">
              <w:rPr>
                <w:rFonts w:eastAsia="Times New Roman" w:cs="Arial"/>
                <w:b/>
                <w:bCs/>
                <w:sz w:val="18"/>
                <w:szCs w:val="18"/>
              </w:rPr>
              <w:t>Key Changes</w:t>
            </w:r>
          </w:p>
        </w:tc>
      </w:tr>
      <w:tr w:rsidR="003D7F5A" w:rsidRPr="00556145" w:rsidTr="003D7F5A">
        <w:tc>
          <w:tcPr>
            <w:tcW w:w="567" w:type="dxa"/>
            <w:shd w:val="pct5" w:color="000000" w:fill="FFFFFF"/>
          </w:tcPr>
          <w:p w:rsidR="006C7A4E" w:rsidRPr="00556145" w:rsidRDefault="00585B9F" w:rsidP="003C2C8A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556145"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pct5" w:color="000000" w:fill="FFFFFF"/>
          </w:tcPr>
          <w:p w:rsidR="006C7A4E" w:rsidRPr="00556145" w:rsidRDefault="00FA1119" w:rsidP="00D62DEB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9/3</w:t>
            </w:r>
            <w:r w:rsidR="0062037C">
              <w:rPr>
                <w:rFonts w:eastAsia="Times New Roman" w:cs="Arial"/>
                <w:sz w:val="18"/>
                <w:szCs w:val="18"/>
              </w:rPr>
              <w:t>/2018</w:t>
            </w:r>
          </w:p>
        </w:tc>
        <w:tc>
          <w:tcPr>
            <w:tcW w:w="1418" w:type="dxa"/>
            <w:shd w:val="pct5" w:color="000000" w:fill="FFFFFF"/>
          </w:tcPr>
          <w:p w:rsidR="006C7A4E" w:rsidRPr="00556145" w:rsidRDefault="0062037C" w:rsidP="003C2C8A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Arpit Roy</w:t>
            </w:r>
          </w:p>
        </w:tc>
        <w:tc>
          <w:tcPr>
            <w:tcW w:w="6095" w:type="dxa"/>
            <w:shd w:val="pct5" w:color="000000" w:fill="FFFFFF"/>
          </w:tcPr>
          <w:p w:rsidR="006C7A4E" w:rsidRPr="00556145" w:rsidRDefault="0033518D" w:rsidP="003C2C8A">
            <w:pPr>
              <w:pStyle w:val="BodyText"/>
              <w:spacing w:after="0"/>
              <w:rPr>
                <w:rFonts w:eastAsia="Times New Roman" w:cs="Arial"/>
                <w:sz w:val="18"/>
                <w:szCs w:val="18"/>
              </w:rPr>
            </w:pPr>
            <w:r w:rsidRPr="00556145">
              <w:rPr>
                <w:rFonts w:eastAsia="Times New Roman" w:cs="Arial"/>
                <w:sz w:val="18"/>
                <w:szCs w:val="18"/>
              </w:rPr>
              <w:t>Initial Version</w:t>
            </w:r>
          </w:p>
        </w:tc>
      </w:tr>
    </w:tbl>
    <w:p w:rsidR="00AE2EB4" w:rsidRPr="00FC35DE" w:rsidRDefault="00533520" w:rsidP="009A327F">
      <w:pPr>
        <w:pStyle w:val="Heading2"/>
      </w:pPr>
      <w:bookmarkStart w:id="4" w:name="_Toc441577650"/>
      <w:bookmarkStart w:id="5" w:name="_Toc510332937"/>
      <w:bookmarkStart w:id="6" w:name="_Toc511190204"/>
      <w:bookmarkStart w:id="7" w:name="_Toc511190485"/>
      <w:bookmarkStart w:id="8" w:name="_Toc511190597"/>
      <w:bookmarkStart w:id="9" w:name="_Toc511204953"/>
      <w:bookmarkStart w:id="10" w:name="_Toc511205071"/>
      <w:bookmarkStart w:id="11" w:name="_Toc521436409"/>
      <w:bookmarkStart w:id="12" w:name="_Toc526847994"/>
      <w:bookmarkStart w:id="13" w:name="_Toc510332941"/>
      <w:bookmarkStart w:id="14" w:name="_Toc511190212"/>
      <w:bookmarkStart w:id="15" w:name="_Toc511190493"/>
      <w:bookmarkStart w:id="16" w:name="_Toc511190605"/>
      <w:bookmarkStart w:id="17" w:name="_Toc511204961"/>
      <w:bookmarkStart w:id="18" w:name="_Toc511205079"/>
      <w:bookmarkStart w:id="19" w:name="_Toc521436413"/>
      <w:bookmarkStart w:id="20" w:name="_Toc526848003"/>
      <w:bookmarkStart w:id="21" w:name="_Toc523770143"/>
      <w:r>
        <w:t xml:space="preserve">Initial </w:t>
      </w:r>
      <w:r w:rsidR="00AE2EB4" w:rsidRPr="00FC35DE">
        <w:t>Distribution List</w:t>
      </w:r>
      <w:bookmarkEnd w:id="21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/>
      </w:tblPr>
      <w:tblGrid>
        <w:gridCol w:w="3316"/>
        <w:gridCol w:w="6392"/>
      </w:tblGrid>
      <w:tr w:rsidR="00AE2EB4" w:rsidRPr="003C2C8A" w:rsidTr="00C817D6">
        <w:tc>
          <w:tcPr>
            <w:tcW w:w="3316" w:type="dxa"/>
            <w:shd w:val="pct20" w:color="000000" w:fill="FFFFFF"/>
          </w:tcPr>
          <w:p w:rsidR="00AE2EB4" w:rsidRPr="00323B77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323B77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6392" w:type="dxa"/>
            <w:shd w:val="pct20" w:color="000000" w:fill="FFFFFF"/>
          </w:tcPr>
          <w:p w:rsidR="00AE2EB4" w:rsidRPr="00323B77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323B77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3C2C8A" w:rsidTr="00C817D6">
        <w:tc>
          <w:tcPr>
            <w:tcW w:w="3316" w:type="dxa"/>
            <w:shd w:val="pct5" w:color="000000" w:fill="FFFFFF"/>
          </w:tcPr>
          <w:p w:rsidR="00AE2EB4" w:rsidRPr="003C2C8A" w:rsidRDefault="00C817D6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STORAGE-ENGINEERING-FR</w:t>
            </w:r>
          </w:p>
        </w:tc>
        <w:tc>
          <w:tcPr>
            <w:tcW w:w="6392" w:type="dxa"/>
            <w:shd w:val="pct5" w:color="000000" w:fill="FFFFFF"/>
          </w:tcPr>
          <w:p w:rsidR="00AE2EB4" w:rsidRPr="003C2C8A" w:rsidRDefault="00C817D6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3C2C8A" w:rsidTr="00C817D6">
        <w:tc>
          <w:tcPr>
            <w:tcW w:w="3316" w:type="dxa"/>
            <w:shd w:val="pct5" w:color="000000" w:fill="FFFFFF"/>
          </w:tcPr>
          <w:p w:rsidR="008C7A70" w:rsidRDefault="00C817D6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STORAGE-</w:t>
            </w:r>
            <w:r w:rsidR="00FA1119">
              <w:rPr>
                <w:rFonts w:ascii="Arial" w:hAnsi="Arial" w:cs="Arial"/>
                <w:sz w:val="20"/>
                <w:szCs w:val="20"/>
              </w:rPr>
              <w:t>SUPPORT-FR</w:t>
            </w:r>
          </w:p>
        </w:tc>
        <w:tc>
          <w:tcPr>
            <w:tcW w:w="6392" w:type="dxa"/>
            <w:shd w:val="pct5" w:color="000000" w:fill="FFFFFF"/>
          </w:tcPr>
          <w:p w:rsidR="008C7A70" w:rsidRPr="003C2C8A" w:rsidRDefault="00C817D6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:rsidR="00C879D9" w:rsidRPr="00C879D9" w:rsidRDefault="00C879D9" w:rsidP="00C879D9">
      <w:pPr>
        <w:pStyle w:val="BodyText"/>
        <w:rPr>
          <w:lang w:val="en-US"/>
        </w:rPr>
      </w:pPr>
      <w:bookmarkStart w:id="22" w:name="_Toc160342762"/>
      <w:bookmarkEnd w:id="22"/>
    </w:p>
    <w:p w:rsidR="005A2F75" w:rsidRDefault="00FA1119" w:rsidP="005A2F75">
      <w:pPr>
        <w:pStyle w:val="Heading2"/>
      </w:pPr>
      <w:bookmarkStart w:id="23" w:name="_Toc100040617"/>
      <w:bookmarkStart w:id="24" w:name="_Toc100040619"/>
      <w:bookmarkStart w:id="25" w:name="_Toc100040621"/>
      <w:bookmarkStart w:id="26" w:name="_Toc85911741"/>
      <w:bookmarkStart w:id="27" w:name="_Toc85914316"/>
      <w:bookmarkStart w:id="28" w:name="_Toc86210775"/>
      <w:bookmarkStart w:id="29" w:name="_Toc85911743"/>
      <w:bookmarkStart w:id="30" w:name="_Toc85914318"/>
      <w:bookmarkStart w:id="31" w:name="_Toc86210777"/>
      <w:bookmarkStart w:id="32" w:name="_Toc85911745"/>
      <w:bookmarkStart w:id="33" w:name="_Toc85914320"/>
      <w:bookmarkStart w:id="34" w:name="_Toc86210779"/>
      <w:bookmarkStart w:id="35" w:name="_Toc52377014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Script Install Instructions</w:t>
      </w:r>
      <w:bookmarkEnd w:id="35"/>
    </w:p>
    <w:p w:rsidR="00FA1119" w:rsidRPr="00FA1119" w:rsidRDefault="00FA1119" w:rsidP="0050496C">
      <w:pPr>
        <w:pStyle w:val="BodyText"/>
        <w:rPr>
          <w:lang w:val="en-US"/>
        </w:rPr>
      </w:pPr>
      <w:r w:rsidRPr="00FA1119">
        <w:rPr>
          <w:lang w:val="en-US"/>
        </w:rPr>
        <w:t>Create the following directories</w:t>
      </w:r>
      <w:r>
        <w:rPr>
          <w:lang w:val="en-US"/>
        </w:rPr>
        <w:t xml:space="preserve"> on the jump server</w:t>
      </w:r>
      <w:r w:rsidRPr="00FA1119">
        <w:rPr>
          <w:lang w:val="en-US"/>
        </w:rPr>
        <w:t xml:space="preserve"> if they don't exist</w:t>
      </w:r>
    </w:p>
    <w:p w:rsid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proofErr w:type="spellStart"/>
      <w:r w:rsidRPr="00FA1119">
        <w:rPr>
          <w:lang w:val="en-US"/>
        </w:rPr>
        <w:t>mkdir</w:t>
      </w:r>
      <w:proofErr w:type="spellEnd"/>
      <w:r w:rsidRPr="00FA1119">
        <w:rPr>
          <w:lang w:val="en-US"/>
        </w:rPr>
        <w:t xml:space="preserve"> /</w:t>
      </w:r>
      <w:proofErr w:type="spellStart"/>
      <w:r w:rsidRPr="00FA1119">
        <w:rPr>
          <w:lang w:val="en-US"/>
        </w:rPr>
        <w:t>archlog_prune_mnt</w:t>
      </w:r>
      <w:proofErr w:type="spellEnd"/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proofErr w:type="spellStart"/>
      <w:r w:rsidRPr="00FA1119">
        <w:rPr>
          <w:lang w:val="en-US"/>
        </w:rPr>
        <w:t>mkdir</w:t>
      </w:r>
      <w:proofErr w:type="spellEnd"/>
      <w:r w:rsidRPr="00FA1119">
        <w:rPr>
          <w:lang w:val="en-US"/>
        </w:rPr>
        <w:t xml:space="preserve"> /filers/admin/scripts/support/</w:t>
      </w:r>
      <w:proofErr w:type="spellStart"/>
      <w:r w:rsidRPr="00FA1119">
        <w:rPr>
          <w:lang w:val="en-US"/>
        </w:rPr>
        <w:t>pruning_conf</w:t>
      </w:r>
      <w:proofErr w:type="spellEnd"/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proofErr w:type="spellStart"/>
      <w:r w:rsidRPr="00FA1119">
        <w:rPr>
          <w:lang w:val="en-US"/>
        </w:rPr>
        <w:t>mkdir</w:t>
      </w:r>
      <w:proofErr w:type="spellEnd"/>
      <w:r w:rsidRPr="00FA1119">
        <w:rPr>
          <w:lang w:val="en-US"/>
        </w:rPr>
        <w:t xml:space="preserve"> /filers/admin/scripts/support/</w:t>
      </w:r>
      <w:proofErr w:type="spellStart"/>
      <w:r w:rsidRPr="00FA1119">
        <w:rPr>
          <w:lang w:val="en-US"/>
        </w:rPr>
        <w:t>pruning_conf</w:t>
      </w:r>
      <w:proofErr w:type="spellEnd"/>
      <w:r w:rsidRPr="00FA1119">
        <w:rPr>
          <w:lang w:val="en-US"/>
        </w:rPr>
        <w:t>/log</w:t>
      </w:r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proofErr w:type="spellStart"/>
      <w:r w:rsidRPr="00FA1119">
        <w:rPr>
          <w:lang w:val="en-US"/>
        </w:rPr>
        <w:t>mkdir</w:t>
      </w:r>
      <w:proofErr w:type="spellEnd"/>
      <w:r w:rsidRPr="00FA1119">
        <w:rPr>
          <w:lang w:val="en-US"/>
        </w:rPr>
        <w:t xml:space="preserve"> /output-data/</w:t>
      </w:r>
      <w:proofErr w:type="spellStart"/>
      <w:r w:rsidRPr="00FA1119">
        <w:rPr>
          <w:lang w:val="en-US"/>
        </w:rPr>
        <w:t>scriptoutput</w:t>
      </w:r>
      <w:proofErr w:type="spellEnd"/>
      <w:r w:rsidRPr="00FA1119">
        <w:rPr>
          <w:lang w:val="en-US"/>
        </w:rPr>
        <w:t>/</w:t>
      </w:r>
      <w:proofErr w:type="spellStart"/>
      <w:r w:rsidRPr="00FA1119">
        <w:rPr>
          <w:lang w:val="en-US"/>
        </w:rPr>
        <w:t>arclog_out</w:t>
      </w:r>
      <w:proofErr w:type="spellEnd"/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r w:rsidRPr="00FA1119">
        <w:rPr>
          <w:lang w:val="en-US"/>
        </w:rPr>
        <w:t>Create /etc/</w:t>
      </w:r>
      <w:proofErr w:type="spellStart"/>
      <w:r w:rsidRPr="00FA1119">
        <w:rPr>
          <w:lang w:val="en-US"/>
        </w:rPr>
        <w:t>auto.archlogprune</w:t>
      </w:r>
      <w:proofErr w:type="spellEnd"/>
      <w:r w:rsidRPr="00FA1119">
        <w:rPr>
          <w:lang w:val="en-US"/>
        </w:rPr>
        <w:t xml:space="preserve"> file</w:t>
      </w:r>
    </w:p>
    <w:p w:rsidR="0050496C" w:rsidRDefault="00FA1119" w:rsidP="0050496C">
      <w:pPr>
        <w:pStyle w:val="BodyText"/>
        <w:ind w:left="720"/>
        <w:rPr>
          <w:lang w:val="en-US"/>
        </w:rPr>
      </w:pPr>
      <w:proofErr w:type="gramStart"/>
      <w:r w:rsidRPr="00FA1119">
        <w:rPr>
          <w:lang w:val="en-US"/>
        </w:rPr>
        <w:t>echo</w:t>
      </w:r>
      <w:proofErr w:type="gramEnd"/>
      <w:r w:rsidRPr="00FA1119">
        <w:rPr>
          <w:lang w:val="en-US"/>
        </w:rPr>
        <w:t xml:space="preserve"> &gt;/etc/</w:t>
      </w:r>
      <w:proofErr w:type="spellStart"/>
      <w:r w:rsidRPr="00FA1119">
        <w:rPr>
          <w:lang w:val="en-US"/>
        </w:rPr>
        <w:t>auto.archlogprune</w:t>
      </w:r>
      <w:proofErr w:type="spellEnd"/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r w:rsidRPr="00FA1119">
        <w:rPr>
          <w:lang w:val="en-US"/>
        </w:rPr>
        <w:lastRenderedPageBreak/>
        <w:t>Add line to /etc/</w:t>
      </w:r>
      <w:proofErr w:type="spellStart"/>
      <w:r w:rsidRPr="00FA1119">
        <w:rPr>
          <w:lang w:val="en-US"/>
        </w:rPr>
        <w:t>auto.master</w:t>
      </w:r>
      <w:proofErr w:type="spellEnd"/>
      <w:r w:rsidRPr="00FA1119">
        <w:rPr>
          <w:lang w:val="en-US"/>
        </w:rPr>
        <w:t xml:space="preserve"> file:</w:t>
      </w:r>
    </w:p>
    <w:p w:rsidR="00FA1119" w:rsidRPr="00FA1119" w:rsidRDefault="00FA1119" w:rsidP="0050496C">
      <w:pPr>
        <w:pStyle w:val="BodyText"/>
        <w:ind w:left="720"/>
        <w:rPr>
          <w:lang w:val="en-US"/>
        </w:rPr>
      </w:pPr>
      <w:proofErr w:type="gramStart"/>
      <w:r w:rsidRPr="00FA1119">
        <w:rPr>
          <w:lang w:val="en-US"/>
        </w:rPr>
        <w:t>echo</w:t>
      </w:r>
      <w:proofErr w:type="gramEnd"/>
      <w:r w:rsidRPr="00FA1119">
        <w:rPr>
          <w:lang w:val="en-US"/>
        </w:rPr>
        <w:t xml:space="preserve"> "/</w:t>
      </w:r>
      <w:proofErr w:type="spellStart"/>
      <w:r w:rsidRPr="00FA1119">
        <w:rPr>
          <w:lang w:val="en-US"/>
        </w:rPr>
        <w:t>archlog_prune_mnt</w:t>
      </w:r>
      <w:proofErr w:type="spellEnd"/>
      <w:r w:rsidRPr="00FA1119">
        <w:rPr>
          <w:lang w:val="en-US"/>
        </w:rPr>
        <w:t xml:space="preserve"> /etc/</w:t>
      </w:r>
      <w:proofErr w:type="spellStart"/>
      <w:r w:rsidRPr="00FA1119">
        <w:rPr>
          <w:lang w:val="en-US"/>
        </w:rPr>
        <w:t>auto.archlogprune</w:t>
      </w:r>
      <w:proofErr w:type="spellEnd"/>
      <w:r w:rsidRPr="00FA1119">
        <w:rPr>
          <w:lang w:val="en-US"/>
        </w:rPr>
        <w:t xml:space="preserve">         -retry=60,soft,intr,bg" &gt;&gt;/etc/</w:t>
      </w:r>
      <w:proofErr w:type="spellStart"/>
      <w:r w:rsidRPr="00FA1119">
        <w:rPr>
          <w:lang w:val="en-US"/>
        </w:rPr>
        <w:t>auto.master</w:t>
      </w:r>
      <w:proofErr w:type="spellEnd"/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r w:rsidRPr="00FA1119">
        <w:rPr>
          <w:lang w:val="en-US"/>
        </w:rPr>
        <w:t xml:space="preserve">Restart </w:t>
      </w:r>
      <w:proofErr w:type="spellStart"/>
      <w:r w:rsidRPr="00FA1119">
        <w:rPr>
          <w:lang w:val="en-US"/>
        </w:rPr>
        <w:t>autofs</w:t>
      </w:r>
      <w:proofErr w:type="spellEnd"/>
      <w:r w:rsidRPr="00FA1119">
        <w:rPr>
          <w:lang w:val="en-US"/>
        </w:rPr>
        <w:t xml:space="preserve"> service</w:t>
      </w:r>
    </w:p>
    <w:p w:rsidR="00FA1119" w:rsidRPr="00FA1119" w:rsidRDefault="00FA1119" w:rsidP="0050496C">
      <w:pPr>
        <w:pStyle w:val="BodyText"/>
        <w:ind w:left="720"/>
        <w:rPr>
          <w:lang w:val="en-US"/>
        </w:rPr>
      </w:pPr>
      <w:r w:rsidRPr="00FA1119">
        <w:rPr>
          <w:lang w:val="en-US"/>
        </w:rPr>
        <w:t>/etc/</w:t>
      </w:r>
      <w:proofErr w:type="spellStart"/>
      <w:r w:rsidRPr="00FA1119">
        <w:rPr>
          <w:lang w:val="en-US"/>
        </w:rPr>
        <w:t>init.d</w:t>
      </w:r>
      <w:proofErr w:type="spellEnd"/>
      <w:r w:rsidRPr="00FA1119">
        <w:rPr>
          <w:lang w:val="en-US"/>
        </w:rPr>
        <w:t>/</w:t>
      </w:r>
      <w:proofErr w:type="spellStart"/>
      <w:r w:rsidRPr="00FA1119">
        <w:rPr>
          <w:lang w:val="en-US"/>
        </w:rPr>
        <w:t>autofs</w:t>
      </w:r>
      <w:proofErr w:type="spellEnd"/>
      <w:r w:rsidRPr="00FA1119">
        <w:rPr>
          <w:lang w:val="en-US"/>
        </w:rPr>
        <w:t xml:space="preserve"> restart</w:t>
      </w:r>
    </w:p>
    <w:p w:rsidR="00FA1119" w:rsidRPr="00FA1119" w:rsidRDefault="00FA1119" w:rsidP="0050496C">
      <w:pPr>
        <w:pStyle w:val="BodyText"/>
        <w:numPr>
          <w:ilvl w:val="0"/>
          <w:numId w:val="13"/>
        </w:numPr>
        <w:rPr>
          <w:lang w:val="en-US"/>
        </w:rPr>
      </w:pPr>
      <w:r w:rsidRPr="00FA1119">
        <w:rPr>
          <w:lang w:val="en-US"/>
        </w:rPr>
        <w:t xml:space="preserve">Add </w:t>
      </w:r>
      <w:proofErr w:type="spellStart"/>
      <w:r w:rsidRPr="00FA1119">
        <w:rPr>
          <w:lang w:val="en-US"/>
        </w:rPr>
        <w:t>crontab</w:t>
      </w:r>
      <w:proofErr w:type="spellEnd"/>
      <w:r w:rsidRPr="00FA1119">
        <w:rPr>
          <w:lang w:val="en-US"/>
        </w:rPr>
        <w:t xml:space="preserve"> entry manually using 'vi /etc/</w:t>
      </w:r>
      <w:proofErr w:type="spellStart"/>
      <w:r w:rsidRPr="00FA1119">
        <w:rPr>
          <w:lang w:val="en-US"/>
        </w:rPr>
        <w:t>crontab</w:t>
      </w:r>
      <w:proofErr w:type="spellEnd"/>
      <w:r w:rsidRPr="00FA1119">
        <w:rPr>
          <w:lang w:val="en-US"/>
        </w:rPr>
        <w:t>' and add the two lines to the bottom of the file</w:t>
      </w:r>
      <w:r w:rsidR="00793073">
        <w:rPr>
          <w:lang w:val="en-US"/>
        </w:rPr>
        <w:t xml:space="preserve"> if it doesn’t exist.</w:t>
      </w:r>
    </w:p>
    <w:p w:rsidR="00FA1119" w:rsidRPr="0050496C" w:rsidRDefault="00FA1119" w:rsidP="0050496C">
      <w:pPr>
        <w:pStyle w:val="BodyText"/>
        <w:ind w:left="720"/>
        <w:rPr>
          <w:rFonts w:ascii="Courier New" w:hAnsi="Courier New" w:cs="Courier New"/>
          <w:lang w:val="en-US"/>
        </w:rPr>
      </w:pPr>
      <w:r w:rsidRPr="0050496C">
        <w:rPr>
          <w:rFonts w:ascii="Courier New" w:hAnsi="Courier New" w:cs="Courier New"/>
          <w:lang w:val="en-US"/>
        </w:rPr>
        <w:t>#</w:t>
      </w:r>
      <w:proofErr w:type="spellStart"/>
      <w:r w:rsidRPr="0050496C">
        <w:rPr>
          <w:rFonts w:ascii="Courier New" w:hAnsi="Courier New" w:cs="Courier New"/>
          <w:lang w:val="en-US"/>
        </w:rPr>
        <w:t>Archlog</w:t>
      </w:r>
      <w:proofErr w:type="spellEnd"/>
      <w:r w:rsidRPr="0050496C">
        <w:rPr>
          <w:rFonts w:ascii="Courier New" w:hAnsi="Courier New" w:cs="Courier New"/>
          <w:lang w:val="en-US"/>
        </w:rPr>
        <w:t xml:space="preserve"> pruning script</w:t>
      </w:r>
    </w:p>
    <w:p w:rsidR="00FA1119" w:rsidRDefault="00FA1119" w:rsidP="0050496C">
      <w:pPr>
        <w:pStyle w:val="BodyText"/>
        <w:ind w:left="720"/>
        <w:rPr>
          <w:rFonts w:ascii="Courier New" w:hAnsi="Courier New" w:cs="Courier New"/>
          <w:lang w:val="en-US"/>
        </w:rPr>
      </w:pPr>
      <w:r w:rsidRPr="0050496C">
        <w:rPr>
          <w:rFonts w:ascii="Courier New" w:hAnsi="Courier New" w:cs="Courier New"/>
          <w:lang w:val="en-US"/>
        </w:rPr>
        <w:t xml:space="preserve">0 </w:t>
      </w:r>
      <w:proofErr w:type="spellStart"/>
      <w:r w:rsidRPr="0050496C">
        <w:rPr>
          <w:rFonts w:ascii="Courier New" w:hAnsi="Courier New" w:cs="Courier New"/>
          <w:lang w:val="en-US"/>
        </w:rPr>
        <w:t>0</w:t>
      </w:r>
      <w:proofErr w:type="spellEnd"/>
      <w:r w:rsidRPr="0050496C">
        <w:rPr>
          <w:rFonts w:ascii="Courier New" w:hAnsi="Courier New" w:cs="Courier New"/>
          <w:lang w:val="en-US"/>
        </w:rPr>
        <w:t xml:space="preserve"> * * *      root /filers/admin/scripts/support/cdot_archivelog_pruning.sh</w:t>
      </w:r>
    </w:p>
    <w:p w:rsidR="00F86E6A" w:rsidRDefault="00F86E6A" w:rsidP="00F86E6A">
      <w:pPr>
        <w:pStyle w:val="Heading2"/>
      </w:pPr>
      <w:bookmarkStart w:id="36" w:name="_Toc523770145"/>
      <w:r>
        <w:t>Script Path Locations</w:t>
      </w:r>
      <w:bookmarkEnd w:id="36"/>
    </w:p>
    <w:p w:rsidR="004D1B10" w:rsidRPr="004D1B10" w:rsidRDefault="002700A2" w:rsidP="004D1B10">
      <w:pPr>
        <w:pStyle w:val="BodyText"/>
        <w:rPr>
          <w:lang w:val="en-US"/>
        </w:rPr>
      </w:pPr>
      <w:proofErr w:type="spellStart"/>
      <w:r w:rsidRPr="004D1B10">
        <w:rPr>
          <w:lang w:val="en-US"/>
        </w:rPr>
        <w:t>S</w:t>
      </w:r>
      <w:r w:rsidR="004D1B10" w:rsidRPr="004D1B10">
        <w:rPr>
          <w:lang w:val="en-US"/>
        </w:rPr>
        <w:t>criptname</w:t>
      </w:r>
      <w:proofErr w:type="spellEnd"/>
      <w:r>
        <w:rPr>
          <w:lang w:val="en-US"/>
        </w:rPr>
        <w:t xml:space="preserve"> </w:t>
      </w:r>
      <w:r w:rsidR="004D1B10" w:rsidRPr="004D1B10">
        <w:rPr>
          <w:lang w:val="en-US"/>
        </w:rPr>
        <w:t>=</w:t>
      </w:r>
      <w:r>
        <w:rPr>
          <w:lang w:val="en-US"/>
        </w:rPr>
        <w:t xml:space="preserve"> </w:t>
      </w:r>
      <w:r w:rsidR="004D1B10" w:rsidRPr="004D1B10">
        <w:rPr>
          <w:lang w:val="en-US"/>
        </w:rPr>
        <w:t>cdot_archivelog_pruning.sh</w:t>
      </w:r>
    </w:p>
    <w:p w:rsidR="004D1B10" w:rsidRPr="004D1B10" w:rsidRDefault="004D1B10" w:rsidP="004D1B10">
      <w:pPr>
        <w:pStyle w:val="BodyText"/>
        <w:rPr>
          <w:lang w:val="en-US"/>
        </w:rPr>
      </w:pPr>
      <w:proofErr w:type="spellStart"/>
      <w:proofErr w:type="gramStart"/>
      <w:r w:rsidRPr="004D1B10">
        <w:rPr>
          <w:lang w:val="en-US"/>
        </w:rPr>
        <w:t>scriptrun</w:t>
      </w:r>
      <w:proofErr w:type="spellEnd"/>
      <w:proofErr w:type="gramEnd"/>
      <w:r w:rsidR="002700A2">
        <w:rPr>
          <w:lang w:val="en-US"/>
        </w:rPr>
        <w:t xml:space="preserve"> </w:t>
      </w:r>
      <w:r w:rsidRPr="004D1B10">
        <w:rPr>
          <w:lang w:val="en-US"/>
        </w:rPr>
        <w:t>=</w:t>
      </w:r>
      <w:r w:rsidR="002700A2">
        <w:rPr>
          <w:lang w:val="en-US"/>
        </w:rPr>
        <w:t xml:space="preserve"> </w:t>
      </w:r>
      <w:r w:rsidRPr="004D1B10">
        <w:rPr>
          <w:lang w:val="en-US"/>
        </w:rPr>
        <w:t>/filers/admin/scripts/support/</w:t>
      </w:r>
    </w:p>
    <w:p w:rsidR="004D1B10" w:rsidRDefault="004D1B10" w:rsidP="004D1B10">
      <w:pPr>
        <w:pStyle w:val="BodyText"/>
        <w:rPr>
          <w:lang w:val="en-US"/>
        </w:rPr>
      </w:pPr>
      <w:proofErr w:type="spellStart"/>
      <w:proofErr w:type="gramStart"/>
      <w:r w:rsidRPr="004D1B10">
        <w:rPr>
          <w:lang w:val="en-US"/>
        </w:rPr>
        <w:t>scriptconf</w:t>
      </w:r>
      <w:proofErr w:type="spellEnd"/>
      <w:proofErr w:type="gramEnd"/>
      <w:r w:rsidR="002700A2">
        <w:rPr>
          <w:lang w:val="en-US"/>
        </w:rPr>
        <w:t xml:space="preserve"> </w:t>
      </w:r>
      <w:r w:rsidRPr="004D1B10">
        <w:rPr>
          <w:lang w:val="en-US"/>
        </w:rPr>
        <w:t>=</w:t>
      </w:r>
      <w:r w:rsidR="002700A2">
        <w:rPr>
          <w:lang w:val="en-US"/>
        </w:rPr>
        <w:t xml:space="preserve"> </w:t>
      </w:r>
      <w:r w:rsidRPr="004D1B10">
        <w:rPr>
          <w:lang w:val="en-US"/>
        </w:rPr>
        <w:t>/filers/admin/scripts/support/</w:t>
      </w:r>
      <w:proofErr w:type="spellStart"/>
      <w:r w:rsidRPr="004D1B10">
        <w:rPr>
          <w:lang w:val="en-US"/>
        </w:rPr>
        <w:t>pruning_conf</w:t>
      </w:r>
      <w:proofErr w:type="spellEnd"/>
    </w:p>
    <w:p w:rsidR="004D1B10" w:rsidRPr="004D1B10" w:rsidRDefault="004D1B10" w:rsidP="004D1B10">
      <w:pPr>
        <w:pStyle w:val="BodyText"/>
        <w:rPr>
          <w:lang w:val="en-US"/>
        </w:rPr>
      </w:pPr>
      <w:proofErr w:type="spellStart"/>
      <w:r w:rsidRPr="004D1B10">
        <w:rPr>
          <w:lang w:val="en-US"/>
        </w:rPr>
        <w:t>pruning_path</w:t>
      </w:r>
      <w:proofErr w:type="spellEnd"/>
      <w:r w:rsidR="002700A2">
        <w:rPr>
          <w:lang w:val="en-US"/>
        </w:rPr>
        <w:t xml:space="preserve"> </w:t>
      </w:r>
      <w:r w:rsidRPr="004D1B10">
        <w:rPr>
          <w:lang w:val="en-US"/>
        </w:rPr>
        <w:t>=</w:t>
      </w:r>
      <w:r w:rsidR="002700A2">
        <w:rPr>
          <w:lang w:val="en-US"/>
        </w:rPr>
        <w:t xml:space="preserve"> </w:t>
      </w:r>
      <w:r w:rsidRPr="004D1B10">
        <w:rPr>
          <w:lang w:val="en-US"/>
        </w:rPr>
        <w:t>/</w:t>
      </w:r>
      <w:proofErr w:type="spellStart"/>
      <w:r w:rsidRPr="004D1B10">
        <w:rPr>
          <w:lang w:val="en-US"/>
        </w:rPr>
        <w:t>archlog_prune_mnt</w:t>
      </w:r>
      <w:proofErr w:type="spellEnd"/>
    </w:p>
    <w:p w:rsidR="004D1B10" w:rsidRPr="004D1B10" w:rsidRDefault="004D1B10" w:rsidP="004D1B10">
      <w:pPr>
        <w:pStyle w:val="BodyText"/>
        <w:rPr>
          <w:lang w:val="en-US"/>
        </w:rPr>
      </w:pPr>
      <w:proofErr w:type="spellStart"/>
      <w:r w:rsidRPr="004D1B10">
        <w:rPr>
          <w:lang w:val="en-US"/>
        </w:rPr>
        <w:t>log_prune_automount_file</w:t>
      </w:r>
      <w:proofErr w:type="spellEnd"/>
      <w:r w:rsidR="002700A2">
        <w:rPr>
          <w:lang w:val="en-US"/>
        </w:rPr>
        <w:t xml:space="preserve"> </w:t>
      </w:r>
      <w:r w:rsidRPr="004D1B10">
        <w:rPr>
          <w:lang w:val="en-US"/>
        </w:rPr>
        <w:t>=</w:t>
      </w:r>
      <w:r w:rsidR="002700A2">
        <w:rPr>
          <w:lang w:val="en-US"/>
        </w:rPr>
        <w:t xml:space="preserve"> </w:t>
      </w:r>
      <w:r w:rsidRPr="004D1B10">
        <w:rPr>
          <w:lang w:val="en-US"/>
        </w:rPr>
        <w:t>/etc/</w:t>
      </w:r>
      <w:proofErr w:type="spellStart"/>
      <w:r w:rsidRPr="004D1B10">
        <w:rPr>
          <w:lang w:val="en-US"/>
        </w:rPr>
        <w:t>auto.archlogprune</w:t>
      </w:r>
      <w:proofErr w:type="spellEnd"/>
    </w:p>
    <w:p w:rsidR="00F86E6A" w:rsidRDefault="004D1B10" w:rsidP="004D1B10">
      <w:pPr>
        <w:pStyle w:val="BodyText"/>
        <w:rPr>
          <w:lang w:val="en-US"/>
        </w:rPr>
      </w:pPr>
      <w:proofErr w:type="spellStart"/>
      <w:r w:rsidRPr="004D1B10">
        <w:rPr>
          <w:lang w:val="en-US"/>
        </w:rPr>
        <w:t>log_path</w:t>
      </w:r>
      <w:proofErr w:type="spellEnd"/>
      <w:r w:rsidR="002700A2">
        <w:rPr>
          <w:lang w:val="en-US"/>
        </w:rPr>
        <w:t xml:space="preserve"> </w:t>
      </w:r>
      <w:r w:rsidRPr="004D1B10">
        <w:rPr>
          <w:lang w:val="en-US"/>
        </w:rPr>
        <w:t>= /filers/admin/scripts/support/</w:t>
      </w:r>
      <w:proofErr w:type="spellStart"/>
      <w:r w:rsidRPr="004D1B10">
        <w:rPr>
          <w:lang w:val="en-US"/>
        </w:rPr>
        <w:t>pruning_conf</w:t>
      </w:r>
      <w:proofErr w:type="spellEnd"/>
      <w:r w:rsidRPr="004D1B10">
        <w:rPr>
          <w:lang w:val="en-US"/>
        </w:rPr>
        <w:t>/log</w:t>
      </w:r>
    </w:p>
    <w:p w:rsidR="002700A2" w:rsidRPr="00F86E6A" w:rsidRDefault="002700A2" w:rsidP="004D1B10">
      <w:pPr>
        <w:pStyle w:val="BodyText"/>
        <w:rPr>
          <w:lang w:val="en-US"/>
        </w:rPr>
      </w:pPr>
      <w:proofErr w:type="spellStart"/>
      <w:r>
        <w:rPr>
          <w:lang w:val="en-US"/>
        </w:rPr>
        <w:t>Json_parser</w:t>
      </w:r>
      <w:r w:rsidR="00793073">
        <w:rPr>
          <w:lang w:val="en-US"/>
        </w:rPr>
        <w:t>_script</w:t>
      </w:r>
      <w:proofErr w:type="spellEnd"/>
      <w:r>
        <w:rPr>
          <w:lang w:val="en-US"/>
        </w:rPr>
        <w:t xml:space="preserve"> = </w:t>
      </w:r>
      <w:r w:rsidRPr="002700A2">
        <w:rPr>
          <w:lang w:val="en-US"/>
        </w:rPr>
        <w:t>/output-data/</w:t>
      </w:r>
      <w:proofErr w:type="spellStart"/>
      <w:r w:rsidRPr="002700A2">
        <w:rPr>
          <w:lang w:val="en-US"/>
        </w:rPr>
        <w:t>scriptoutput</w:t>
      </w:r>
      <w:proofErr w:type="spellEnd"/>
      <w:r w:rsidRPr="002700A2">
        <w:rPr>
          <w:lang w:val="en-US"/>
        </w:rPr>
        <w:t>/</w:t>
      </w:r>
      <w:proofErr w:type="spellStart"/>
      <w:r w:rsidRPr="002700A2">
        <w:rPr>
          <w:lang w:val="en-US"/>
        </w:rPr>
        <w:t>arclog_out</w:t>
      </w:r>
      <w:proofErr w:type="spellEnd"/>
      <w:r w:rsidRPr="002700A2">
        <w:rPr>
          <w:lang w:val="en-US"/>
        </w:rPr>
        <w:t>/json_parser.py</w:t>
      </w:r>
    </w:p>
    <w:p w:rsidR="00FA1119" w:rsidRDefault="002700A2" w:rsidP="00FA1119">
      <w:pPr>
        <w:pStyle w:val="BodyText"/>
        <w:rPr>
          <w:lang w:val="en-US"/>
        </w:rPr>
      </w:pPr>
      <w:proofErr w:type="spellStart"/>
      <w:r>
        <w:rPr>
          <w:lang w:val="en-US"/>
        </w:rPr>
        <w:t>Json_parser_output</w:t>
      </w:r>
      <w:proofErr w:type="spellEnd"/>
      <w:r>
        <w:rPr>
          <w:lang w:val="en-US"/>
        </w:rPr>
        <w:t xml:space="preserve"> = </w:t>
      </w:r>
      <w:r w:rsidRPr="002700A2">
        <w:rPr>
          <w:lang w:val="en-US"/>
        </w:rPr>
        <w:t>/output-data/</w:t>
      </w:r>
      <w:proofErr w:type="spellStart"/>
      <w:r w:rsidRPr="002700A2">
        <w:rPr>
          <w:lang w:val="en-US"/>
        </w:rPr>
        <w:t>scriptoutput</w:t>
      </w:r>
      <w:proofErr w:type="spellEnd"/>
      <w:r w:rsidRPr="002700A2">
        <w:rPr>
          <w:lang w:val="en-US"/>
        </w:rPr>
        <w:t>/</w:t>
      </w:r>
      <w:proofErr w:type="spellStart"/>
      <w:r w:rsidRPr="002700A2">
        <w:rPr>
          <w:lang w:val="en-US"/>
        </w:rPr>
        <w:t>arclog_out</w:t>
      </w:r>
      <w:proofErr w:type="spellEnd"/>
      <w:r w:rsidRPr="002700A2">
        <w:rPr>
          <w:lang w:val="en-US"/>
        </w:rPr>
        <w:t>/</w:t>
      </w:r>
      <w:r>
        <w:rPr>
          <w:lang w:val="en-US"/>
        </w:rPr>
        <w:t>out</w:t>
      </w:r>
    </w:p>
    <w:p w:rsidR="002700A2" w:rsidRDefault="00793073" w:rsidP="002700A2">
      <w:pPr>
        <w:pStyle w:val="Heading2"/>
      </w:pPr>
      <w:bookmarkStart w:id="37" w:name="_Toc523770146"/>
      <w:r>
        <w:t>Script Troubleshooting S</w:t>
      </w:r>
      <w:r w:rsidR="002700A2">
        <w:t>teps</w:t>
      </w:r>
      <w:bookmarkEnd w:id="37"/>
    </w:p>
    <w:p w:rsidR="002700A2" w:rsidRDefault="002700A2" w:rsidP="002700A2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all the script directories are created as mentioned in section 1.4</w:t>
      </w:r>
    </w:p>
    <w:p w:rsidR="002700A2" w:rsidRDefault="002700A2" w:rsidP="002700A2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Depending on the Jump server, verify if the MSIL API queries are returning a </w:t>
      </w:r>
      <w:r w:rsidR="00793073">
        <w:rPr>
          <w:lang w:val="en-US"/>
        </w:rPr>
        <w:t xml:space="preserve">valid </w:t>
      </w:r>
      <w:r>
        <w:rPr>
          <w:lang w:val="en-US"/>
        </w:rPr>
        <w:t>response. Below are the API queries based on the jump servers</w:t>
      </w:r>
    </w:p>
    <w:p w:rsidR="002700A2" w:rsidRDefault="002700A2" w:rsidP="002700A2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198809"/>
            <wp:effectExtent l="19050" t="0" r="190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9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A2" w:rsidRPr="002700A2" w:rsidRDefault="002700A2" w:rsidP="002700A2">
      <w:pPr>
        <w:pStyle w:val="BodyText"/>
        <w:rPr>
          <w:b/>
          <w:lang w:val="en-US"/>
        </w:rPr>
      </w:pPr>
      <w:r w:rsidRPr="002700A2">
        <w:rPr>
          <w:b/>
          <w:lang w:val="en-US"/>
        </w:rPr>
        <w:lastRenderedPageBreak/>
        <w:t>Example</w:t>
      </w:r>
    </w:p>
    <w:p w:rsidR="002700A2" w:rsidRDefault="002700A2" w:rsidP="002700A2">
      <w:pPr>
        <w:pStyle w:val="BodyText"/>
        <w:rPr>
          <w:lang w:val="en-US"/>
        </w:rPr>
      </w:pPr>
      <w:r>
        <w:rPr>
          <w:lang w:val="en-US"/>
        </w:rPr>
        <w:t>To verify, copy the API quer</w:t>
      </w:r>
      <w:r w:rsidR="00793073">
        <w:rPr>
          <w:lang w:val="en-US"/>
        </w:rPr>
        <w:t>y and run it on a web browser. U</w:t>
      </w:r>
      <w:r>
        <w:rPr>
          <w:lang w:val="en-US"/>
        </w:rPr>
        <w:t>se the user name and password as below:</w:t>
      </w:r>
    </w:p>
    <w:p w:rsidR="00060F62" w:rsidRDefault="00060F62" w:rsidP="002700A2">
      <w:pPr>
        <w:pStyle w:val="BodyText"/>
        <w:rPr>
          <w:sz w:val="16"/>
          <w:szCs w:val="16"/>
          <w:lang w:val="en-US"/>
        </w:rPr>
      </w:pPr>
      <w:r w:rsidRPr="00060F62">
        <w:rPr>
          <w:b/>
          <w:lang w:val="en-US"/>
        </w:rPr>
        <w:t>URL</w:t>
      </w:r>
      <w:r>
        <w:rPr>
          <w:lang w:val="en-US"/>
        </w:rPr>
        <w:t xml:space="preserve">: </w:t>
      </w:r>
      <w:hyperlink r:id="rId14" w:history="1">
        <w:r w:rsidRPr="00AB1954">
          <w:rPr>
            <w:rStyle w:val="Hyperlink"/>
            <w:rFonts w:ascii="Courier New" w:hAnsi="Courier New" w:cs="Courier New"/>
            <w:sz w:val="14"/>
            <w:szCs w:val="14"/>
            <w:lang w:val="en-US"/>
          </w:rPr>
          <w:t>http://dc-msil-storage.int.thomsonreuters.com/Storage/NAS/v1/NasVirtualFilers.json?nameEquals=*cisoracle*&amp;nameEquals=*cismysql*&amp;nameEquals=*cismssql*&amp;nameEquals=*cpsoracle*&amp;nameEquals=*cpsmysql*&amp;nameEquals=*cpsmssql*&amp;ipGatewayEquals=&amp;ipGatewayEquals=10.179.221.254&amp;ipGatewayEquals=10.184.61.254&amp;ipGatewayEquals=10.185.189.254&amp;ipGatewayEquals=10.185.61.254&amp;ipGatewayEquals=10.234.189.254&amp;ipGatewayEquals=10.249.189.254&amp;ipGatewayEquals=10.51.61.254&amp;ipGatewayEquals=10.54.189.254&amp;ipGatewayEquals=10.235.17.254&amp;&amp;ipGatewayEquals=10.52.189.254</w:t>
        </w:r>
      </w:hyperlink>
      <w:r w:rsidRPr="00060F62">
        <w:rPr>
          <w:sz w:val="16"/>
          <w:szCs w:val="16"/>
          <w:lang w:val="en-US"/>
        </w:rPr>
        <w:t xml:space="preserve"> </w:t>
      </w:r>
    </w:p>
    <w:p w:rsidR="00060F62" w:rsidRDefault="00060F62" w:rsidP="002700A2">
      <w:pPr>
        <w:pStyle w:val="BodyText"/>
        <w:rPr>
          <w:sz w:val="16"/>
          <w:szCs w:val="16"/>
          <w:lang w:val="en-US"/>
        </w:rPr>
      </w:pPr>
      <w:r w:rsidRPr="00060F62">
        <w:rPr>
          <w:b/>
          <w:sz w:val="16"/>
          <w:szCs w:val="16"/>
          <w:lang w:val="en-US"/>
        </w:rPr>
        <w:t>Username:</w:t>
      </w:r>
      <w:r w:rsidRPr="00060F62">
        <w:t xml:space="preserve"> </w:t>
      </w:r>
      <w:proofErr w:type="spellStart"/>
      <w:r w:rsidRPr="00060F62">
        <w:rPr>
          <w:sz w:val="16"/>
          <w:szCs w:val="16"/>
          <w:lang w:val="en-US"/>
        </w:rPr>
        <w:t>dc_stor_eng_uni_ro</w:t>
      </w:r>
      <w:proofErr w:type="spellEnd"/>
    </w:p>
    <w:p w:rsidR="00060F62" w:rsidRDefault="00060F62" w:rsidP="002700A2">
      <w:pPr>
        <w:pStyle w:val="BodyText"/>
        <w:rPr>
          <w:sz w:val="16"/>
          <w:szCs w:val="16"/>
          <w:lang w:val="en-US"/>
        </w:rPr>
      </w:pPr>
      <w:r w:rsidRPr="00060F62">
        <w:rPr>
          <w:b/>
          <w:sz w:val="16"/>
          <w:szCs w:val="16"/>
          <w:lang w:val="en-US"/>
        </w:rPr>
        <w:t>Password:</w:t>
      </w:r>
      <w:r>
        <w:rPr>
          <w:sz w:val="16"/>
          <w:szCs w:val="16"/>
          <w:lang w:val="en-US"/>
        </w:rPr>
        <w:t xml:space="preserve"> </w:t>
      </w:r>
      <w:r w:rsidRPr="00060F62">
        <w:rPr>
          <w:sz w:val="16"/>
          <w:szCs w:val="16"/>
          <w:lang w:val="en-US"/>
        </w:rPr>
        <w:t>unifi3D!</w:t>
      </w:r>
    </w:p>
    <w:p w:rsidR="002700A2" w:rsidRDefault="00060F62" w:rsidP="002700A2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2877906"/>
            <wp:effectExtent l="19050" t="0" r="19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F62" w:rsidRDefault="00060F62" w:rsidP="00060F62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if the ‘out’ file (</w:t>
      </w:r>
      <w:r w:rsidRPr="00060F62">
        <w:rPr>
          <w:rFonts w:ascii="Courier New" w:hAnsi="Courier New" w:cs="Courier New"/>
          <w:lang w:val="en-US"/>
        </w:rPr>
        <w:t>/output-data/</w:t>
      </w:r>
      <w:proofErr w:type="spellStart"/>
      <w:r w:rsidRPr="00060F62">
        <w:rPr>
          <w:rFonts w:ascii="Courier New" w:hAnsi="Courier New" w:cs="Courier New"/>
          <w:lang w:val="en-US"/>
        </w:rPr>
        <w:t>scriptoutput</w:t>
      </w:r>
      <w:proofErr w:type="spellEnd"/>
      <w:r w:rsidRPr="00060F62">
        <w:rPr>
          <w:rFonts w:ascii="Courier New" w:hAnsi="Courier New" w:cs="Courier New"/>
          <w:lang w:val="en-US"/>
        </w:rPr>
        <w:t>/</w:t>
      </w:r>
      <w:proofErr w:type="spellStart"/>
      <w:r w:rsidRPr="00060F62">
        <w:rPr>
          <w:rFonts w:ascii="Courier New" w:hAnsi="Courier New" w:cs="Courier New"/>
          <w:lang w:val="en-US"/>
        </w:rPr>
        <w:t>arclog_out</w:t>
      </w:r>
      <w:proofErr w:type="spellEnd"/>
      <w:r w:rsidRPr="00060F62">
        <w:rPr>
          <w:rFonts w:ascii="Courier New" w:hAnsi="Courier New" w:cs="Courier New"/>
          <w:lang w:val="en-US"/>
        </w:rPr>
        <w:t>/out</w:t>
      </w:r>
      <w:r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is being generated which contains the volume/</w:t>
      </w:r>
      <w:proofErr w:type="spellStart"/>
      <w:r>
        <w:rPr>
          <w:lang w:val="en-US"/>
        </w:rPr>
        <w:t>vserver</w:t>
      </w:r>
      <w:proofErr w:type="spellEnd"/>
      <w:r>
        <w:rPr>
          <w:lang w:val="en-US"/>
        </w:rPr>
        <w:t xml:space="preserve"> information. These are the volumes that will be pruned based on retention.</w:t>
      </w:r>
    </w:p>
    <w:p w:rsidR="00060F62" w:rsidRPr="00793073" w:rsidRDefault="00060F62" w:rsidP="00060F62">
      <w:pPr>
        <w:pStyle w:val="BodyText"/>
        <w:ind w:left="720"/>
        <w:rPr>
          <w:b/>
          <w:lang w:val="en-US"/>
        </w:rPr>
      </w:pPr>
      <w:r w:rsidRPr="00793073">
        <w:rPr>
          <w:b/>
          <w:lang w:val="en-US"/>
        </w:rPr>
        <w:t>Example:</w:t>
      </w:r>
    </w:p>
    <w:p w:rsid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r w:rsidRPr="00060F62">
        <w:rPr>
          <w:rFonts w:ascii="Courier New" w:hAnsi="Courier New" w:cs="Courier New"/>
          <w:lang w:val="en-US"/>
        </w:rPr>
        <w:t>c306nfn:/home/m6045647 # cat /output-data/</w:t>
      </w:r>
      <w:proofErr w:type="spellStart"/>
      <w:r w:rsidRPr="00060F62">
        <w:rPr>
          <w:rFonts w:ascii="Courier New" w:hAnsi="Courier New" w:cs="Courier New"/>
          <w:lang w:val="en-US"/>
        </w:rPr>
        <w:t>scriptoutput</w:t>
      </w:r>
      <w:proofErr w:type="spellEnd"/>
      <w:r w:rsidRPr="00060F62">
        <w:rPr>
          <w:rFonts w:ascii="Courier New" w:hAnsi="Courier New" w:cs="Courier New"/>
          <w:lang w:val="en-US"/>
        </w:rPr>
        <w:t>/</w:t>
      </w:r>
      <w:proofErr w:type="spellStart"/>
      <w:r w:rsidRPr="00060F62">
        <w:rPr>
          <w:rFonts w:ascii="Courier New" w:hAnsi="Courier New" w:cs="Courier New"/>
          <w:lang w:val="en-US"/>
        </w:rPr>
        <w:t>arclog_out</w:t>
      </w:r>
      <w:proofErr w:type="spellEnd"/>
      <w:r w:rsidRPr="00060F62">
        <w:rPr>
          <w:rFonts w:ascii="Courier New" w:hAnsi="Courier New" w:cs="Courier New"/>
          <w:lang w:val="en-US"/>
        </w:rPr>
        <w:t>/out | tail -10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cb0603_at_ccf467u_14_n01oraarch1_nosnap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cb0628_at_internalDB510t_14_n02oraarch1_nosnap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cb0603_at_shadowam1u_7_n02oraarch1_nosnap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cb0179_ct_cds569p2_14_n01oraarch1_nosnap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cb0332_at_tremor_cams597p_14_n01oraarch1_nosnap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cb0492_infra_opt1p_7_n01oraarch1_nosnap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cb0538_fnr_evm796p1_14_n01oraarch1_nosnap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cb0296_trta_indirect_tax5a_7_n01oraarch1_nosnap</w:t>
      </w:r>
    </w:p>
    <w:p w:rsidR="00060F62" w:rsidRP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cb0296_trta_indirect_tax6a_7_n01oraarch1_nosnap</w:t>
      </w:r>
    </w:p>
    <w:p w:rsid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060F62">
        <w:rPr>
          <w:rFonts w:ascii="Courier New" w:hAnsi="Courier New" w:cs="Courier New"/>
          <w:lang w:val="en-US"/>
        </w:rPr>
        <w:t>cisoracle-d0039</w:t>
      </w:r>
      <w:proofErr w:type="gramEnd"/>
      <w:r w:rsidRPr="00060F62">
        <w:rPr>
          <w:rFonts w:ascii="Courier New" w:hAnsi="Courier New" w:cs="Courier New"/>
          <w:lang w:val="en-US"/>
        </w:rPr>
        <w:t xml:space="preserve"> cb0644_trl_firmcentuk816h_14_n01oraarch1_nosnap</w:t>
      </w:r>
    </w:p>
    <w:p w:rsidR="00060F62" w:rsidRDefault="00060F62" w:rsidP="00060F62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</w:p>
    <w:p w:rsidR="00CD1B48" w:rsidRDefault="00060F62" w:rsidP="00CD1B48">
      <w:pPr>
        <w:pStyle w:val="BodyText"/>
        <w:numPr>
          <w:ilvl w:val="0"/>
          <w:numId w:val="14"/>
        </w:numPr>
        <w:spacing w:after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Make sure that these volumes are exported to the </w:t>
      </w:r>
      <w:r w:rsidR="00CD1B48">
        <w:rPr>
          <w:lang w:val="en-US"/>
        </w:rPr>
        <w:t>specific</w:t>
      </w:r>
      <w:r>
        <w:rPr>
          <w:lang w:val="en-US"/>
        </w:rPr>
        <w:t xml:space="preserve"> </w:t>
      </w:r>
      <w:r w:rsidR="00CD1B48">
        <w:rPr>
          <w:lang w:val="en-US"/>
        </w:rPr>
        <w:t>jump box. I</w:t>
      </w:r>
      <w:r>
        <w:rPr>
          <w:lang w:val="en-US"/>
        </w:rPr>
        <w:t xml:space="preserve">f not </w:t>
      </w:r>
      <w:r w:rsidR="00CD1B48">
        <w:rPr>
          <w:lang w:val="en-US"/>
        </w:rPr>
        <w:t xml:space="preserve">exported, </w:t>
      </w:r>
      <w:r>
        <w:rPr>
          <w:lang w:val="en-US"/>
        </w:rPr>
        <w:t>the volumes cannot be mounted and the log pruning will not happen.</w:t>
      </w:r>
    </w:p>
    <w:p w:rsidR="00CD1B48" w:rsidRDefault="00CD1B48" w:rsidP="00CD1B48">
      <w:pPr>
        <w:pStyle w:val="BodyText"/>
        <w:spacing w:after="0"/>
        <w:rPr>
          <w:rFonts w:ascii="Courier New" w:hAnsi="Courier New" w:cs="Courier New"/>
          <w:lang w:val="en-US"/>
        </w:rPr>
      </w:pPr>
    </w:p>
    <w:p w:rsidR="00CD1B48" w:rsidRPr="00CD1B48" w:rsidRDefault="00CD1B48" w:rsidP="00CD1B48">
      <w:pPr>
        <w:pStyle w:val="BodyText"/>
        <w:numPr>
          <w:ilvl w:val="0"/>
          <w:numId w:val="14"/>
        </w:numPr>
        <w:spacing w:after="0"/>
        <w:rPr>
          <w:lang w:val="en-US"/>
        </w:rPr>
      </w:pPr>
      <w:r w:rsidRPr="00CD1B48">
        <w:rPr>
          <w:lang w:val="en-US"/>
        </w:rPr>
        <w:t xml:space="preserve">Check the </w:t>
      </w:r>
      <w:r w:rsidRPr="00FA1119">
        <w:rPr>
          <w:lang w:val="en-US"/>
        </w:rPr>
        <w:t>/etc/</w:t>
      </w:r>
      <w:proofErr w:type="spellStart"/>
      <w:r w:rsidRPr="00FA1119">
        <w:rPr>
          <w:lang w:val="en-US"/>
        </w:rPr>
        <w:t>auto.archlogprune</w:t>
      </w:r>
      <w:proofErr w:type="spellEnd"/>
      <w:r>
        <w:rPr>
          <w:lang w:val="en-US"/>
        </w:rPr>
        <w:t xml:space="preserve"> file and verify if the volumes are present.</w:t>
      </w:r>
    </w:p>
    <w:p w:rsidR="00CD1B48" w:rsidRPr="00CD1B48" w:rsidRDefault="00CD1B48" w:rsidP="00CD1B48">
      <w:pPr>
        <w:pStyle w:val="ListParagraph"/>
        <w:rPr>
          <w:rFonts w:ascii="Arial" w:eastAsia="MS Mincho" w:hAnsi="Arial"/>
          <w:sz w:val="20"/>
          <w:szCs w:val="20"/>
          <w:lang w:val="en-US"/>
        </w:rPr>
      </w:pPr>
    </w:p>
    <w:p w:rsidR="00CD1B48" w:rsidRPr="00793073" w:rsidRDefault="00CD1B48" w:rsidP="00CD1B48">
      <w:pPr>
        <w:pStyle w:val="BodyText"/>
        <w:spacing w:after="0"/>
        <w:ind w:left="720"/>
        <w:rPr>
          <w:b/>
          <w:lang w:val="en-US"/>
        </w:rPr>
      </w:pPr>
      <w:r w:rsidRPr="00793073">
        <w:rPr>
          <w:b/>
          <w:lang w:val="en-US"/>
        </w:rPr>
        <w:lastRenderedPageBreak/>
        <w:t>Example:</w:t>
      </w:r>
    </w:p>
    <w:p w:rsidR="00CD1B48" w:rsidRPr="00CD1B48" w:rsidRDefault="00CD1B48" w:rsidP="00CD1B48">
      <w:pPr>
        <w:pStyle w:val="BodyText"/>
        <w:spacing w:after="0"/>
        <w:ind w:left="720"/>
        <w:rPr>
          <w:lang w:val="en-US"/>
        </w:rPr>
      </w:pPr>
    </w:p>
    <w:p w:rsidR="00CD1B48" w:rsidRDefault="00CD1B48" w:rsidP="00CD1B48">
      <w:pPr>
        <w:pStyle w:val="BodyText"/>
        <w:spacing w:after="0"/>
        <w:ind w:left="720"/>
        <w:rPr>
          <w:lang w:val="en-US"/>
        </w:rPr>
      </w:pPr>
      <w:r w:rsidRPr="00CD1B48">
        <w:rPr>
          <w:lang w:val="en-US"/>
        </w:rPr>
        <w:t xml:space="preserve">Checking for </w:t>
      </w:r>
      <w:r>
        <w:rPr>
          <w:lang w:val="en-US"/>
        </w:rPr>
        <w:t>cb0603</w:t>
      </w:r>
      <w:r w:rsidRPr="00CD1B48">
        <w:rPr>
          <w:lang w:val="en-US"/>
        </w:rPr>
        <w:t>_at_ccf467u_14_n01oraarch1_nosnap in the</w:t>
      </w:r>
      <w:r>
        <w:rPr>
          <w:rFonts w:ascii="Courier New" w:hAnsi="Courier New" w:cs="Courier New"/>
          <w:lang w:val="en-US"/>
        </w:rPr>
        <w:t xml:space="preserve"> </w:t>
      </w:r>
      <w:r w:rsidRPr="00FA1119">
        <w:rPr>
          <w:lang w:val="en-US"/>
        </w:rPr>
        <w:t>/etc/</w:t>
      </w:r>
      <w:proofErr w:type="spellStart"/>
      <w:r w:rsidRPr="00FA1119">
        <w:rPr>
          <w:lang w:val="en-US"/>
        </w:rPr>
        <w:t>auto.archlogprune</w:t>
      </w:r>
      <w:proofErr w:type="spellEnd"/>
      <w:r>
        <w:rPr>
          <w:lang w:val="en-US"/>
        </w:rPr>
        <w:t xml:space="preserve"> file</w:t>
      </w:r>
    </w:p>
    <w:p w:rsidR="00CD1B48" w:rsidRDefault="00CD1B48" w:rsidP="00CD1B48">
      <w:pPr>
        <w:pStyle w:val="BodyText"/>
        <w:spacing w:after="0"/>
        <w:ind w:left="720"/>
        <w:rPr>
          <w:lang w:val="en-US"/>
        </w:rPr>
      </w:pPr>
    </w:p>
    <w:p w:rsidR="00CD1B48" w:rsidRPr="00CD1B48" w:rsidRDefault="00CD1B48" w:rsidP="00CD1B48">
      <w:pPr>
        <w:pStyle w:val="BodyText"/>
        <w:spacing w:after="0"/>
        <w:ind w:left="720"/>
        <w:rPr>
          <w:rFonts w:ascii="Courier New" w:hAnsi="Courier New" w:cs="Courier New"/>
          <w:b/>
          <w:lang w:val="en-US"/>
        </w:rPr>
      </w:pPr>
      <w:r w:rsidRPr="00CD1B48">
        <w:rPr>
          <w:rFonts w:ascii="Courier New" w:hAnsi="Courier New" w:cs="Courier New"/>
          <w:lang w:val="en-US"/>
        </w:rPr>
        <w:t xml:space="preserve">c306nfn:/home/m6045647 # </w:t>
      </w:r>
      <w:r w:rsidRPr="00CD1B48">
        <w:rPr>
          <w:rFonts w:ascii="Courier New" w:hAnsi="Courier New" w:cs="Courier New"/>
          <w:b/>
          <w:lang w:val="en-US"/>
        </w:rPr>
        <w:t>cat /etc/</w:t>
      </w:r>
      <w:proofErr w:type="spellStart"/>
      <w:r w:rsidRPr="00CD1B48">
        <w:rPr>
          <w:rFonts w:ascii="Courier New" w:hAnsi="Courier New" w:cs="Courier New"/>
          <w:b/>
          <w:lang w:val="en-US"/>
        </w:rPr>
        <w:t>auto.archlogprune</w:t>
      </w:r>
      <w:proofErr w:type="spellEnd"/>
      <w:r w:rsidRPr="00CD1B48">
        <w:rPr>
          <w:rFonts w:ascii="Courier New" w:hAnsi="Courier New" w:cs="Courier New"/>
          <w:b/>
          <w:lang w:val="en-US"/>
        </w:rPr>
        <w:t xml:space="preserve"> | </w:t>
      </w:r>
      <w:proofErr w:type="spellStart"/>
      <w:r w:rsidRPr="00CD1B48">
        <w:rPr>
          <w:rFonts w:ascii="Courier New" w:hAnsi="Courier New" w:cs="Courier New"/>
          <w:b/>
          <w:lang w:val="en-US"/>
        </w:rPr>
        <w:t>grep</w:t>
      </w:r>
      <w:proofErr w:type="spellEnd"/>
      <w:r w:rsidRPr="00CD1B48">
        <w:rPr>
          <w:rFonts w:ascii="Courier New" w:hAnsi="Courier New" w:cs="Courier New"/>
          <w:b/>
          <w:lang w:val="en-US"/>
        </w:rPr>
        <w:t xml:space="preserve"> cb0603_at_ccf467u_14_n01oraarch1_nosnap</w:t>
      </w:r>
    </w:p>
    <w:p w:rsidR="00CD1B48" w:rsidRPr="00CD1B48" w:rsidRDefault="00CD1B48" w:rsidP="00CD1B48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proofErr w:type="gramStart"/>
      <w:r w:rsidRPr="00CD1B48">
        <w:rPr>
          <w:rFonts w:ascii="Courier New" w:hAnsi="Courier New" w:cs="Courier New"/>
          <w:highlight w:val="yellow"/>
          <w:lang w:val="en-US"/>
        </w:rPr>
        <w:t>cisoracle-d0039__cb0603_at_ccf467u_14_n01oraarch1_nosnap</w:t>
      </w:r>
      <w:proofErr w:type="gramEnd"/>
      <w:r w:rsidRPr="00CD1B48">
        <w:rPr>
          <w:rFonts w:ascii="Courier New" w:hAnsi="Courier New" w:cs="Courier New"/>
          <w:highlight w:val="yellow"/>
          <w:lang w:val="en-US"/>
        </w:rPr>
        <w:t xml:space="preserve"> cisoracle-d0039:/cb0603_at_ccf467u_14_n01oraarch1_nosnap</w:t>
      </w:r>
    </w:p>
    <w:p w:rsidR="00CD1B48" w:rsidRPr="00CD1B48" w:rsidRDefault="00CD1B48" w:rsidP="00CD1B48">
      <w:pPr>
        <w:pStyle w:val="BodyText"/>
        <w:spacing w:after="0"/>
        <w:ind w:left="720"/>
        <w:rPr>
          <w:rFonts w:ascii="Courier New" w:hAnsi="Courier New" w:cs="Courier New"/>
          <w:lang w:val="en-US"/>
        </w:rPr>
      </w:pPr>
      <w:r w:rsidRPr="00CD1B48">
        <w:rPr>
          <w:rFonts w:ascii="Courier New" w:hAnsi="Courier New" w:cs="Courier New"/>
          <w:lang w:val="en-US"/>
        </w:rPr>
        <w:t>c306nfn:/home/m6045647 #</w:t>
      </w:r>
    </w:p>
    <w:p w:rsidR="00CD1B48" w:rsidRDefault="00CD1B48" w:rsidP="00CD1B48">
      <w:pPr>
        <w:pStyle w:val="BodyText"/>
        <w:spacing w:after="0"/>
        <w:ind w:left="720"/>
        <w:rPr>
          <w:lang w:val="en-US"/>
        </w:rPr>
      </w:pPr>
    </w:p>
    <w:p w:rsidR="00CD1B48" w:rsidRDefault="00CD1B48" w:rsidP="00CD1B48">
      <w:pPr>
        <w:pStyle w:val="BodyTex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Make sure</w:t>
      </w:r>
      <w:r w:rsidR="00793073">
        <w:rPr>
          <w:lang w:val="en-US"/>
        </w:rPr>
        <w:t xml:space="preserve"> that</w:t>
      </w:r>
      <w:r>
        <w:rPr>
          <w:lang w:val="en-US"/>
        </w:rPr>
        <w:t xml:space="preserve"> the below line is added to the </w:t>
      </w:r>
      <w:r w:rsidRPr="00CD1B48">
        <w:rPr>
          <w:lang w:val="en-US"/>
        </w:rPr>
        <w:t>/etc/</w:t>
      </w:r>
      <w:proofErr w:type="spellStart"/>
      <w:r w:rsidRPr="00CD1B48">
        <w:rPr>
          <w:lang w:val="en-US"/>
        </w:rPr>
        <w:t>auto.master</w:t>
      </w:r>
      <w:proofErr w:type="spellEnd"/>
      <w:r w:rsidRPr="00CD1B48">
        <w:rPr>
          <w:lang w:val="en-US"/>
        </w:rPr>
        <w:t xml:space="preserve"> file</w:t>
      </w:r>
      <w:r>
        <w:rPr>
          <w:lang w:val="en-US"/>
        </w:rPr>
        <w:t>. If not, follow the installation instructions in section 1.4 and add it.</w:t>
      </w:r>
    </w:p>
    <w:p w:rsidR="00CD1B48" w:rsidRDefault="00CD1B48" w:rsidP="00CD1B48">
      <w:pPr>
        <w:pStyle w:val="BodyText"/>
        <w:spacing w:after="0"/>
        <w:rPr>
          <w:lang w:val="en-US"/>
        </w:rPr>
      </w:pPr>
    </w:p>
    <w:p w:rsidR="00CD1B48" w:rsidRPr="00CD1B48" w:rsidRDefault="00CD1B48" w:rsidP="00CD1B48">
      <w:pPr>
        <w:pStyle w:val="BodyText"/>
        <w:spacing w:after="0"/>
        <w:rPr>
          <w:rFonts w:ascii="Courier New" w:hAnsi="Courier New" w:cs="Courier New"/>
          <w:lang w:val="en-US"/>
        </w:rPr>
      </w:pPr>
      <w:r w:rsidRPr="00CD1B48">
        <w:rPr>
          <w:rFonts w:ascii="Courier New" w:hAnsi="Courier New" w:cs="Courier New"/>
          <w:lang w:val="en-US"/>
        </w:rPr>
        <w:t>c306nfn:/home/m6045647 # cat /etc/</w:t>
      </w:r>
      <w:proofErr w:type="spellStart"/>
      <w:r w:rsidRPr="00CD1B48">
        <w:rPr>
          <w:rFonts w:ascii="Courier New" w:hAnsi="Courier New" w:cs="Courier New"/>
          <w:lang w:val="en-US"/>
        </w:rPr>
        <w:t>auto.master</w:t>
      </w:r>
      <w:proofErr w:type="spellEnd"/>
      <w:r w:rsidRPr="00CD1B48">
        <w:rPr>
          <w:rFonts w:ascii="Courier New" w:hAnsi="Courier New" w:cs="Courier New"/>
          <w:lang w:val="en-US"/>
        </w:rPr>
        <w:t xml:space="preserve"> | tail -1</w:t>
      </w:r>
    </w:p>
    <w:p w:rsidR="00CD1B48" w:rsidRPr="00CD1B48" w:rsidRDefault="00CD1B48" w:rsidP="00CD1B48">
      <w:pPr>
        <w:pStyle w:val="BodyText"/>
        <w:spacing w:after="0"/>
        <w:rPr>
          <w:rFonts w:ascii="Courier New" w:hAnsi="Courier New" w:cs="Courier New"/>
          <w:lang w:val="en-US"/>
        </w:rPr>
      </w:pPr>
      <w:r w:rsidRPr="00CD1B48">
        <w:rPr>
          <w:rFonts w:ascii="Courier New" w:hAnsi="Courier New" w:cs="Courier New"/>
          <w:highlight w:val="yellow"/>
          <w:lang w:val="en-US"/>
        </w:rPr>
        <w:t>/</w:t>
      </w:r>
      <w:proofErr w:type="spellStart"/>
      <w:r w:rsidRPr="00CD1B48">
        <w:rPr>
          <w:rFonts w:ascii="Courier New" w:hAnsi="Courier New" w:cs="Courier New"/>
          <w:highlight w:val="yellow"/>
          <w:lang w:val="en-US"/>
        </w:rPr>
        <w:t>archlog_prune_mnt</w:t>
      </w:r>
      <w:proofErr w:type="spellEnd"/>
      <w:r w:rsidRPr="00CD1B48">
        <w:rPr>
          <w:rFonts w:ascii="Courier New" w:hAnsi="Courier New" w:cs="Courier New"/>
          <w:highlight w:val="yellow"/>
          <w:lang w:val="en-US"/>
        </w:rPr>
        <w:t xml:space="preserve"> /etc/</w:t>
      </w:r>
      <w:proofErr w:type="spellStart"/>
      <w:r w:rsidRPr="00CD1B48">
        <w:rPr>
          <w:rFonts w:ascii="Courier New" w:hAnsi="Courier New" w:cs="Courier New"/>
          <w:highlight w:val="yellow"/>
          <w:lang w:val="en-US"/>
        </w:rPr>
        <w:t>auto.archlogprune</w:t>
      </w:r>
      <w:proofErr w:type="spellEnd"/>
      <w:r w:rsidRPr="00CD1B48">
        <w:rPr>
          <w:rFonts w:ascii="Courier New" w:hAnsi="Courier New" w:cs="Courier New"/>
          <w:highlight w:val="yellow"/>
          <w:lang w:val="en-US"/>
        </w:rPr>
        <w:t xml:space="preserve">         -retry=60</w:t>
      </w:r>
      <w:proofErr w:type="gramStart"/>
      <w:r w:rsidRPr="00CD1B48">
        <w:rPr>
          <w:rFonts w:ascii="Courier New" w:hAnsi="Courier New" w:cs="Courier New"/>
          <w:highlight w:val="yellow"/>
          <w:lang w:val="en-US"/>
        </w:rPr>
        <w:t>,soft,intr,bg</w:t>
      </w:r>
      <w:proofErr w:type="gramEnd"/>
    </w:p>
    <w:p w:rsidR="00CD1B48" w:rsidRDefault="00CD1B48" w:rsidP="00CD1B48">
      <w:pPr>
        <w:pStyle w:val="BodyText"/>
        <w:spacing w:after="0"/>
        <w:rPr>
          <w:lang w:val="en-US"/>
        </w:rPr>
      </w:pPr>
    </w:p>
    <w:p w:rsidR="00CD1B48" w:rsidRDefault="00CD1B48" w:rsidP="00CD1B48">
      <w:pPr>
        <w:pStyle w:val="BodyTex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Identify if the log</w:t>
      </w:r>
      <w:r w:rsidR="00793073">
        <w:rPr>
          <w:lang w:val="en-US"/>
        </w:rPr>
        <w:t>s</w:t>
      </w:r>
      <w:r>
        <w:rPr>
          <w:lang w:val="en-US"/>
        </w:rPr>
        <w:t xml:space="preserve"> ha</w:t>
      </w:r>
      <w:r w:rsidR="00793073">
        <w:rPr>
          <w:lang w:val="en-US"/>
        </w:rPr>
        <w:t>ve</w:t>
      </w:r>
      <w:r>
        <w:rPr>
          <w:lang w:val="en-US"/>
        </w:rPr>
        <w:t xml:space="preserve"> been generated for the last script run. Log</w:t>
      </w:r>
      <w:r w:rsidR="00D04A67">
        <w:rPr>
          <w:lang w:val="en-US"/>
        </w:rPr>
        <w:t>s</w:t>
      </w:r>
      <w:r>
        <w:rPr>
          <w:lang w:val="en-US"/>
        </w:rPr>
        <w:t xml:space="preserve"> are saved based on the date.</w:t>
      </w:r>
    </w:p>
    <w:p w:rsidR="00CD1B48" w:rsidRDefault="00CD1B48" w:rsidP="00CD1B48">
      <w:pPr>
        <w:pStyle w:val="BodyText"/>
        <w:spacing w:after="0"/>
        <w:rPr>
          <w:lang w:val="en-US"/>
        </w:rPr>
      </w:pPr>
    </w:p>
    <w:p w:rsidR="00CD1B48" w:rsidRPr="00CD1B48" w:rsidRDefault="00CD1B48" w:rsidP="00CD1B48">
      <w:pPr>
        <w:pStyle w:val="BodyText"/>
        <w:rPr>
          <w:rFonts w:ascii="Courier New" w:hAnsi="Courier New" w:cs="Courier New"/>
          <w:lang w:val="en-US"/>
        </w:rPr>
      </w:pPr>
      <w:r w:rsidRPr="00CD1B48">
        <w:rPr>
          <w:rFonts w:ascii="Courier New" w:hAnsi="Courier New" w:cs="Courier New"/>
          <w:lang w:val="en-US"/>
        </w:rPr>
        <w:t>c306nfn:/filers/admin/scripts/support/</w:t>
      </w:r>
      <w:proofErr w:type="spellStart"/>
      <w:r w:rsidRPr="00CD1B48">
        <w:rPr>
          <w:rFonts w:ascii="Courier New" w:hAnsi="Courier New" w:cs="Courier New"/>
          <w:lang w:val="en-US"/>
        </w:rPr>
        <w:t>pruning_conf</w:t>
      </w:r>
      <w:proofErr w:type="spellEnd"/>
      <w:r w:rsidRPr="00CD1B48">
        <w:rPr>
          <w:rFonts w:ascii="Courier New" w:hAnsi="Courier New" w:cs="Courier New"/>
          <w:lang w:val="en-US"/>
        </w:rPr>
        <w:t xml:space="preserve">/log # </w:t>
      </w:r>
      <w:proofErr w:type="spellStart"/>
      <w:r w:rsidRPr="00CD1B48">
        <w:rPr>
          <w:rFonts w:ascii="Courier New" w:hAnsi="Courier New" w:cs="Courier New"/>
          <w:lang w:val="en-US"/>
        </w:rPr>
        <w:t>ls</w:t>
      </w:r>
      <w:proofErr w:type="spellEnd"/>
      <w:r w:rsidRPr="00CD1B48">
        <w:rPr>
          <w:rFonts w:ascii="Courier New" w:hAnsi="Courier New" w:cs="Courier New"/>
          <w:lang w:val="en-US"/>
        </w:rPr>
        <w:t xml:space="preserve"> -</w:t>
      </w:r>
      <w:proofErr w:type="spellStart"/>
      <w:r w:rsidRPr="00CD1B48">
        <w:rPr>
          <w:rFonts w:ascii="Courier New" w:hAnsi="Courier New" w:cs="Courier New"/>
          <w:lang w:val="en-US"/>
        </w:rPr>
        <w:t>ltr</w:t>
      </w:r>
      <w:proofErr w:type="spellEnd"/>
      <w:r w:rsidRPr="00CD1B48">
        <w:rPr>
          <w:rFonts w:ascii="Courier New" w:hAnsi="Courier New" w:cs="Courier New"/>
          <w:lang w:val="en-US"/>
        </w:rPr>
        <w:t xml:space="preserve"> | </w:t>
      </w:r>
      <w:proofErr w:type="spellStart"/>
      <w:r w:rsidRPr="00CD1B48">
        <w:rPr>
          <w:rFonts w:ascii="Courier New" w:hAnsi="Courier New" w:cs="Courier New"/>
          <w:lang w:val="en-US"/>
        </w:rPr>
        <w:t>grep</w:t>
      </w:r>
      <w:proofErr w:type="spellEnd"/>
      <w:r w:rsidRPr="00CD1B48">
        <w:rPr>
          <w:rFonts w:ascii="Courier New" w:hAnsi="Courier New" w:cs="Courier New"/>
          <w:lang w:val="en-US"/>
        </w:rPr>
        <w:t xml:space="preserve"> 09_03_2018</w:t>
      </w:r>
    </w:p>
    <w:p w:rsidR="00CD1B48" w:rsidRDefault="00CD1B48" w:rsidP="00CD1B48">
      <w:pPr>
        <w:pStyle w:val="BodyText"/>
        <w:spacing w:after="0"/>
        <w:rPr>
          <w:lang w:val="en-US"/>
        </w:rPr>
      </w:pPr>
      <w:proofErr w:type="spellStart"/>
      <w:proofErr w:type="gramStart"/>
      <w:r w:rsidRPr="00CD1B48">
        <w:rPr>
          <w:rFonts w:ascii="Courier New" w:hAnsi="Courier New" w:cs="Courier New"/>
          <w:lang w:val="en-US"/>
        </w:rPr>
        <w:t>drwxrwxrwx</w:t>
      </w:r>
      <w:proofErr w:type="spellEnd"/>
      <w:proofErr w:type="gramEnd"/>
      <w:r w:rsidRPr="00CD1B48">
        <w:rPr>
          <w:rFonts w:ascii="Courier New" w:hAnsi="Courier New" w:cs="Courier New"/>
          <w:lang w:val="en-US"/>
        </w:rPr>
        <w:t xml:space="preserve"> 2 root     </w:t>
      </w:r>
      <w:proofErr w:type="spellStart"/>
      <w:r w:rsidRPr="00CD1B48">
        <w:rPr>
          <w:rFonts w:ascii="Courier New" w:hAnsi="Courier New" w:cs="Courier New"/>
          <w:lang w:val="en-US"/>
        </w:rPr>
        <w:t>root</w:t>
      </w:r>
      <w:proofErr w:type="spellEnd"/>
      <w:r w:rsidRPr="00CD1B48">
        <w:rPr>
          <w:rFonts w:ascii="Courier New" w:hAnsi="Courier New" w:cs="Courier New"/>
          <w:lang w:val="en-US"/>
        </w:rPr>
        <w:t xml:space="preserve">       4096 Sep  3 00:25 </w:t>
      </w:r>
      <w:r w:rsidRPr="00D04A67">
        <w:rPr>
          <w:rFonts w:ascii="Courier New" w:hAnsi="Courier New" w:cs="Courier New"/>
          <w:b/>
          <w:lang w:val="en-US"/>
        </w:rPr>
        <w:t>09_03_2018</w:t>
      </w:r>
    </w:p>
    <w:p w:rsidR="00CD1B48" w:rsidRDefault="00CD1B48" w:rsidP="00CD1B48">
      <w:pPr>
        <w:pStyle w:val="BodyText"/>
        <w:spacing w:after="0"/>
        <w:rPr>
          <w:lang w:val="en-US"/>
        </w:rPr>
      </w:pPr>
    </w:p>
    <w:p w:rsidR="00CD1B48" w:rsidRDefault="00D04A67" w:rsidP="00CD1B48">
      <w:pPr>
        <w:pStyle w:val="BodyText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Open the log</w:t>
      </w:r>
      <w:r w:rsidR="00793073">
        <w:rPr>
          <w:lang w:val="en-US"/>
        </w:rPr>
        <w:t xml:space="preserve"> directory and check if logs are present.</w:t>
      </w:r>
    </w:p>
    <w:p w:rsid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r w:rsidRPr="00D04A67">
        <w:rPr>
          <w:rFonts w:ascii="Courier New" w:hAnsi="Courier New" w:cs="Courier New"/>
          <w:lang w:val="en-US"/>
        </w:rPr>
        <w:t xml:space="preserve">c306nfn:/filers/admin/scripts/support/pruning_conf/log/09_03_2018 # </w:t>
      </w:r>
      <w:proofErr w:type="spellStart"/>
      <w:r w:rsidRPr="00D04A67">
        <w:rPr>
          <w:rFonts w:ascii="Courier New" w:hAnsi="Courier New" w:cs="Courier New"/>
          <w:lang w:val="en-US"/>
        </w:rPr>
        <w:t>ls</w:t>
      </w:r>
      <w:proofErr w:type="spellEnd"/>
      <w:r w:rsidRPr="00D04A67">
        <w:rPr>
          <w:rFonts w:ascii="Courier New" w:hAnsi="Courier New" w:cs="Courier New"/>
          <w:lang w:val="en-US"/>
        </w:rPr>
        <w:t xml:space="preserve"> -</w:t>
      </w:r>
      <w:proofErr w:type="spellStart"/>
      <w:r w:rsidRPr="00D04A67">
        <w:rPr>
          <w:rFonts w:ascii="Courier New" w:hAnsi="Courier New" w:cs="Courier New"/>
          <w:lang w:val="en-US"/>
        </w:rPr>
        <w:t>ltr</w:t>
      </w:r>
      <w:proofErr w:type="spellEnd"/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proofErr w:type="gramStart"/>
      <w:r w:rsidRPr="00D04A67">
        <w:rPr>
          <w:rFonts w:ascii="Courier New" w:hAnsi="Courier New" w:cs="Courier New"/>
          <w:lang w:val="en-US"/>
        </w:rPr>
        <w:t>total</w:t>
      </w:r>
      <w:proofErr w:type="gramEnd"/>
      <w:r w:rsidRPr="00D04A67">
        <w:rPr>
          <w:rFonts w:ascii="Courier New" w:hAnsi="Courier New" w:cs="Courier New"/>
          <w:lang w:val="en-US"/>
        </w:rPr>
        <w:t xml:space="preserve"> 23108</w:t>
      </w:r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r w:rsidRPr="00D04A67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D04A67">
        <w:rPr>
          <w:rFonts w:ascii="Courier New" w:hAnsi="Courier New" w:cs="Courier New"/>
          <w:lang w:val="en-US"/>
        </w:rPr>
        <w:t>rw</w:t>
      </w:r>
      <w:proofErr w:type="spellEnd"/>
      <w:r w:rsidRPr="00D04A67">
        <w:rPr>
          <w:rFonts w:ascii="Courier New" w:hAnsi="Courier New" w:cs="Courier New"/>
          <w:lang w:val="en-US"/>
        </w:rPr>
        <w:t>-</w:t>
      </w:r>
      <w:proofErr w:type="gramEnd"/>
      <w:r w:rsidRPr="00D04A67">
        <w:rPr>
          <w:rFonts w:ascii="Courier New" w:hAnsi="Courier New" w:cs="Courier New"/>
          <w:lang w:val="en-US"/>
        </w:rPr>
        <w:t xml:space="preserve">r--r-- 1 root </w:t>
      </w:r>
      <w:proofErr w:type="spellStart"/>
      <w:r w:rsidRPr="00D04A67">
        <w:rPr>
          <w:rFonts w:ascii="Courier New" w:hAnsi="Courier New" w:cs="Courier New"/>
          <w:lang w:val="en-US"/>
        </w:rPr>
        <w:t>root</w:t>
      </w:r>
      <w:proofErr w:type="spellEnd"/>
      <w:r w:rsidRPr="00D04A67">
        <w:rPr>
          <w:rFonts w:ascii="Courier New" w:hAnsi="Courier New" w:cs="Courier New"/>
          <w:lang w:val="en-US"/>
        </w:rPr>
        <w:t xml:space="preserve">  1263257 Sep  3 11:13 09_03_2018_prune_log_</w:t>
      </w:r>
      <w:r w:rsidRPr="00D04A67">
        <w:rPr>
          <w:rFonts w:ascii="Courier New" w:hAnsi="Courier New" w:cs="Courier New"/>
          <w:b/>
          <w:lang w:val="en-US"/>
        </w:rPr>
        <w:t>45</w:t>
      </w:r>
      <w:r w:rsidRPr="00D04A67">
        <w:rPr>
          <w:rFonts w:ascii="Courier New" w:hAnsi="Courier New" w:cs="Courier New"/>
          <w:lang w:val="en-US"/>
        </w:rPr>
        <w:t>_ret</w:t>
      </w:r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r w:rsidRPr="00D04A67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D04A67">
        <w:rPr>
          <w:rFonts w:ascii="Courier New" w:hAnsi="Courier New" w:cs="Courier New"/>
          <w:lang w:val="en-US"/>
        </w:rPr>
        <w:t>rw</w:t>
      </w:r>
      <w:proofErr w:type="spellEnd"/>
      <w:r w:rsidRPr="00D04A67">
        <w:rPr>
          <w:rFonts w:ascii="Courier New" w:hAnsi="Courier New" w:cs="Courier New"/>
          <w:lang w:val="en-US"/>
        </w:rPr>
        <w:t>-</w:t>
      </w:r>
      <w:proofErr w:type="gramEnd"/>
      <w:r w:rsidRPr="00D04A67">
        <w:rPr>
          <w:rFonts w:ascii="Courier New" w:hAnsi="Courier New" w:cs="Courier New"/>
          <w:lang w:val="en-US"/>
        </w:rPr>
        <w:t xml:space="preserve">r--r-- 1 root </w:t>
      </w:r>
      <w:proofErr w:type="spellStart"/>
      <w:r w:rsidRPr="00D04A67">
        <w:rPr>
          <w:rFonts w:ascii="Courier New" w:hAnsi="Courier New" w:cs="Courier New"/>
          <w:lang w:val="en-US"/>
        </w:rPr>
        <w:t>root</w:t>
      </w:r>
      <w:proofErr w:type="spellEnd"/>
      <w:r w:rsidRPr="00D04A67">
        <w:rPr>
          <w:rFonts w:ascii="Courier New" w:hAnsi="Courier New" w:cs="Courier New"/>
          <w:lang w:val="en-US"/>
        </w:rPr>
        <w:t xml:space="preserve">  9401703 Sep  3 13:51 09_03_2018_prune_log_</w:t>
      </w:r>
      <w:r w:rsidRPr="00D04A67">
        <w:rPr>
          <w:rFonts w:ascii="Courier New" w:hAnsi="Courier New" w:cs="Courier New"/>
          <w:b/>
          <w:lang w:val="en-US"/>
        </w:rPr>
        <w:t>7</w:t>
      </w:r>
      <w:r w:rsidRPr="00D04A67">
        <w:rPr>
          <w:rFonts w:ascii="Courier New" w:hAnsi="Courier New" w:cs="Courier New"/>
          <w:lang w:val="en-US"/>
        </w:rPr>
        <w:t>_ret</w:t>
      </w:r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r w:rsidRPr="00D04A67">
        <w:rPr>
          <w:rFonts w:ascii="Courier New" w:hAnsi="Courier New" w:cs="Courier New"/>
          <w:highlight w:val="yellow"/>
          <w:lang w:val="en-US"/>
        </w:rPr>
        <w:t>-</w:t>
      </w:r>
      <w:proofErr w:type="spellStart"/>
      <w:proofErr w:type="gramStart"/>
      <w:r w:rsidRPr="00D04A67">
        <w:rPr>
          <w:rFonts w:ascii="Courier New" w:hAnsi="Courier New" w:cs="Courier New"/>
          <w:highlight w:val="yellow"/>
          <w:lang w:val="en-US"/>
        </w:rPr>
        <w:t>rw</w:t>
      </w:r>
      <w:proofErr w:type="spellEnd"/>
      <w:r w:rsidRPr="00D04A67">
        <w:rPr>
          <w:rFonts w:ascii="Courier New" w:hAnsi="Courier New" w:cs="Courier New"/>
          <w:highlight w:val="yellow"/>
          <w:lang w:val="en-US"/>
        </w:rPr>
        <w:t>-</w:t>
      </w:r>
      <w:proofErr w:type="gramEnd"/>
      <w:r w:rsidRPr="00D04A67">
        <w:rPr>
          <w:rFonts w:ascii="Courier New" w:hAnsi="Courier New" w:cs="Courier New"/>
          <w:highlight w:val="yellow"/>
          <w:lang w:val="en-US"/>
        </w:rPr>
        <w:t xml:space="preserve">r--r-- 1 root </w:t>
      </w:r>
      <w:proofErr w:type="spellStart"/>
      <w:r w:rsidRPr="00D04A67">
        <w:rPr>
          <w:rFonts w:ascii="Courier New" w:hAnsi="Courier New" w:cs="Courier New"/>
          <w:highlight w:val="yellow"/>
          <w:lang w:val="en-US"/>
        </w:rPr>
        <w:t>root</w:t>
      </w:r>
      <w:proofErr w:type="spellEnd"/>
      <w:r w:rsidRPr="00D04A67">
        <w:rPr>
          <w:rFonts w:ascii="Courier New" w:hAnsi="Courier New" w:cs="Courier New"/>
          <w:highlight w:val="yellow"/>
          <w:lang w:val="en-US"/>
        </w:rPr>
        <w:t xml:space="preserve">   325196 Sep  3 13:51 09_03_2018_prune_run_log</w:t>
      </w:r>
    </w:p>
    <w:p w:rsidR="00D04A67" w:rsidRDefault="00D04A67" w:rsidP="00D04A67">
      <w:pPr>
        <w:pStyle w:val="BodyText"/>
        <w:spacing w:after="0"/>
        <w:rPr>
          <w:rFonts w:ascii="Courier New" w:hAnsi="Courier New" w:cs="Courier New"/>
          <w:lang w:val="en-US"/>
        </w:rPr>
      </w:pPr>
      <w:r w:rsidRPr="00D04A67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D04A67">
        <w:rPr>
          <w:rFonts w:ascii="Courier New" w:hAnsi="Courier New" w:cs="Courier New"/>
          <w:lang w:val="en-US"/>
        </w:rPr>
        <w:t>rw</w:t>
      </w:r>
      <w:proofErr w:type="spellEnd"/>
      <w:r w:rsidRPr="00D04A67">
        <w:rPr>
          <w:rFonts w:ascii="Courier New" w:hAnsi="Courier New" w:cs="Courier New"/>
          <w:lang w:val="en-US"/>
        </w:rPr>
        <w:t>-</w:t>
      </w:r>
      <w:proofErr w:type="gramEnd"/>
      <w:r w:rsidRPr="00D04A67">
        <w:rPr>
          <w:rFonts w:ascii="Courier New" w:hAnsi="Courier New" w:cs="Courier New"/>
          <w:lang w:val="en-US"/>
        </w:rPr>
        <w:t xml:space="preserve">r--r-- 1 root </w:t>
      </w:r>
      <w:proofErr w:type="spellStart"/>
      <w:r w:rsidRPr="00D04A67">
        <w:rPr>
          <w:rFonts w:ascii="Courier New" w:hAnsi="Courier New" w:cs="Courier New"/>
          <w:lang w:val="en-US"/>
        </w:rPr>
        <w:t>root</w:t>
      </w:r>
      <w:proofErr w:type="spellEnd"/>
      <w:r w:rsidRPr="00D04A67">
        <w:rPr>
          <w:rFonts w:ascii="Courier New" w:hAnsi="Courier New" w:cs="Courier New"/>
          <w:lang w:val="en-US"/>
        </w:rPr>
        <w:t xml:space="preserve"> 12547854 Sep  3 14:41 09_03_2018_prune_log_</w:t>
      </w:r>
      <w:r w:rsidRPr="00D04A67">
        <w:rPr>
          <w:rFonts w:ascii="Courier New" w:hAnsi="Courier New" w:cs="Courier New"/>
          <w:b/>
          <w:lang w:val="en-US"/>
        </w:rPr>
        <w:t>14</w:t>
      </w:r>
      <w:r w:rsidRPr="00D04A67">
        <w:rPr>
          <w:rFonts w:ascii="Courier New" w:hAnsi="Courier New" w:cs="Courier New"/>
          <w:lang w:val="en-US"/>
        </w:rPr>
        <w:t>_ret</w:t>
      </w:r>
    </w:p>
    <w:p w:rsidR="00D04A67" w:rsidRDefault="00D04A67" w:rsidP="00D04A67">
      <w:pPr>
        <w:pStyle w:val="BodyText"/>
        <w:spacing w:after="0"/>
        <w:rPr>
          <w:rFonts w:ascii="Courier New" w:hAnsi="Courier New" w:cs="Courier New"/>
          <w:lang w:val="en-US"/>
        </w:rPr>
      </w:pPr>
    </w:p>
    <w:p w:rsidR="00D04A67" w:rsidRDefault="00D04A67" w:rsidP="00D04A67">
      <w:pPr>
        <w:pStyle w:val="BodyText"/>
        <w:spacing w:after="0"/>
        <w:rPr>
          <w:lang w:val="en-US"/>
        </w:rPr>
      </w:pPr>
      <w:r>
        <w:rPr>
          <w:lang w:val="en-US"/>
        </w:rPr>
        <w:t xml:space="preserve">The highlighted log file contains the details of the volumes that have been pruned. </w:t>
      </w:r>
    </w:p>
    <w:p w:rsidR="00D04A67" w:rsidRDefault="00D04A67" w:rsidP="00D04A67">
      <w:pPr>
        <w:pStyle w:val="BodyText"/>
        <w:spacing w:after="0"/>
        <w:rPr>
          <w:lang w:val="en-US"/>
        </w:rPr>
      </w:pPr>
    </w:p>
    <w:p w:rsidR="00D04A67" w:rsidRDefault="00793073" w:rsidP="00D04A67">
      <w:pPr>
        <w:pStyle w:val="BodyText"/>
        <w:spacing w:after="0"/>
        <w:rPr>
          <w:lang w:val="en-US"/>
        </w:rPr>
      </w:pPr>
      <w:r>
        <w:rPr>
          <w:lang w:val="en-US"/>
        </w:rPr>
        <w:t>You can view the other 3 log</w:t>
      </w:r>
      <w:r w:rsidR="00D04A67">
        <w:rPr>
          <w:lang w:val="en-US"/>
        </w:rPr>
        <w:t xml:space="preserve"> files to find out which logs were pruned based on retention for a volume</w:t>
      </w:r>
    </w:p>
    <w:p w:rsidR="00D04A67" w:rsidRDefault="00D04A67" w:rsidP="00D04A67">
      <w:pPr>
        <w:pStyle w:val="BodyText"/>
        <w:spacing w:after="0"/>
        <w:rPr>
          <w:lang w:val="en-US"/>
        </w:rPr>
      </w:pPr>
    </w:p>
    <w:p w:rsidR="00D04A67" w:rsidRDefault="00D04A67" w:rsidP="00D04A67">
      <w:pPr>
        <w:pStyle w:val="BodyText"/>
        <w:spacing w:after="0"/>
        <w:rPr>
          <w:lang w:val="en-US"/>
        </w:rPr>
      </w:pPr>
      <w:r>
        <w:rPr>
          <w:lang w:val="en-US"/>
        </w:rPr>
        <w:t>Example:</w:t>
      </w:r>
    </w:p>
    <w:p w:rsidR="00D04A67" w:rsidRDefault="00D04A67" w:rsidP="00D04A67">
      <w:pPr>
        <w:pStyle w:val="BodyText"/>
        <w:spacing w:after="0"/>
        <w:rPr>
          <w:lang w:val="en-US"/>
        </w:rPr>
      </w:pPr>
    </w:p>
    <w:p w:rsidR="00D04A67" w:rsidRPr="00D04A67" w:rsidRDefault="00D04A67" w:rsidP="00D04A67">
      <w:pPr>
        <w:pStyle w:val="BodyText"/>
        <w:rPr>
          <w:rFonts w:ascii="Courier New" w:hAnsi="Courier New" w:cs="Courier New"/>
          <w:lang w:val="en-US"/>
        </w:rPr>
      </w:pPr>
      <w:proofErr w:type="gramStart"/>
      <w:r w:rsidRPr="00D04A67">
        <w:rPr>
          <w:rFonts w:ascii="Courier New" w:hAnsi="Courier New" w:cs="Courier New"/>
          <w:lang w:val="en-US"/>
        </w:rPr>
        <w:t>09.03.2018_H00.M00.S29 | Pruning logs older than 7 on cisoracle-d0035|cb0667_plt_newslynx1149d_7_n01oraarch1_nosnap.</w:t>
      </w:r>
      <w:proofErr w:type="gramEnd"/>
    </w:p>
    <w:p w:rsidR="00D04A67" w:rsidRPr="00D04A67" w:rsidRDefault="00D04A67" w:rsidP="00D04A67">
      <w:pPr>
        <w:pStyle w:val="BodyText"/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D04A67">
        <w:rPr>
          <w:rFonts w:ascii="Courier New" w:hAnsi="Courier New" w:cs="Courier New"/>
          <w:lang w:val="en-US"/>
        </w:rPr>
        <w:t>rm</w:t>
      </w:r>
      <w:proofErr w:type="spellEnd"/>
      <w:proofErr w:type="gramEnd"/>
      <w:r w:rsidRPr="00D04A67">
        <w:rPr>
          <w:rFonts w:ascii="Courier New" w:hAnsi="Courier New" w:cs="Courier New"/>
          <w:lang w:val="en-US"/>
        </w:rPr>
        <w:t xml:space="preserve"> /archlog_prune_mnt/cisoracle-d0035__cb0667_plt_newslynx1149d_7_n01oraarch1_nosnap/ord1149a/</w:t>
      </w:r>
      <w:r w:rsidRPr="00D04A67">
        <w:rPr>
          <w:rFonts w:ascii="Courier New" w:hAnsi="Courier New" w:cs="Courier New"/>
          <w:highlight w:val="yellow"/>
          <w:lang w:val="en-US"/>
        </w:rPr>
        <w:t>LOG_962437279_11388_1.ARC</w:t>
      </w:r>
    </w:p>
    <w:p w:rsidR="00CD1B48" w:rsidRDefault="00CD1B48" w:rsidP="00CD1B48">
      <w:pPr>
        <w:pStyle w:val="BodyText"/>
        <w:spacing w:after="0"/>
        <w:ind w:left="720"/>
        <w:rPr>
          <w:lang w:val="en-US"/>
        </w:rPr>
      </w:pPr>
    </w:p>
    <w:p w:rsidR="00CD1B48" w:rsidRPr="00793073" w:rsidRDefault="00D04A67" w:rsidP="00D04A67">
      <w:pPr>
        <w:pStyle w:val="BodyText"/>
        <w:numPr>
          <w:ilvl w:val="0"/>
          <w:numId w:val="14"/>
        </w:numPr>
        <w:spacing w:after="0"/>
        <w:rPr>
          <w:rFonts w:ascii="Courier New" w:hAnsi="Courier New" w:cs="Courier New"/>
          <w:b/>
          <w:color w:val="FF0000"/>
          <w:lang w:val="en-US"/>
        </w:rPr>
      </w:pPr>
      <w:r w:rsidRPr="00793073">
        <w:rPr>
          <w:b/>
          <w:color w:val="FF0000"/>
          <w:lang w:val="en-US"/>
        </w:rPr>
        <w:t>Only when all the above steps have been verified and if you still see any issue with the pruning process, send an email to</w:t>
      </w:r>
      <w:r>
        <w:rPr>
          <w:lang w:val="en-US"/>
        </w:rPr>
        <w:t xml:space="preserve"> </w:t>
      </w:r>
      <w:hyperlink r:id="rId16" w:history="1">
        <w:r w:rsidRPr="00AB1954">
          <w:rPr>
            <w:rStyle w:val="Hyperlink"/>
            <w:lang w:val="en-US"/>
          </w:rPr>
          <w:t>arpit.roy@thomsonreuters.com</w:t>
        </w:r>
      </w:hyperlink>
      <w:r>
        <w:rPr>
          <w:lang w:val="en-US"/>
        </w:rPr>
        <w:t xml:space="preserve"> </w:t>
      </w:r>
      <w:r w:rsidRPr="00793073">
        <w:rPr>
          <w:b/>
          <w:color w:val="FF0000"/>
          <w:lang w:val="en-US"/>
        </w:rPr>
        <w:t>with the following information:</w:t>
      </w:r>
    </w:p>
    <w:p w:rsidR="00D04A67" w:rsidRPr="00793073" w:rsidRDefault="00D04A67" w:rsidP="00D04A67">
      <w:pPr>
        <w:pStyle w:val="BodyText"/>
        <w:spacing w:after="0"/>
        <w:rPr>
          <w:b/>
          <w:color w:val="FF0000"/>
          <w:lang w:val="en-US"/>
        </w:rPr>
      </w:pPr>
    </w:p>
    <w:p w:rsidR="00D04A67" w:rsidRPr="00793073" w:rsidRDefault="00D04A67" w:rsidP="00D04A67">
      <w:pPr>
        <w:pStyle w:val="BodyText"/>
        <w:numPr>
          <w:ilvl w:val="0"/>
          <w:numId w:val="15"/>
        </w:numPr>
        <w:spacing w:after="0"/>
        <w:rPr>
          <w:rFonts w:ascii="Courier New" w:hAnsi="Courier New" w:cs="Courier New"/>
          <w:b/>
          <w:color w:val="FF0000"/>
          <w:lang w:val="en-US"/>
        </w:rPr>
      </w:pPr>
      <w:r w:rsidRPr="00793073">
        <w:rPr>
          <w:b/>
          <w:color w:val="FF0000"/>
          <w:lang w:val="en-US"/>
        </w:rPr>
        <w:t>Issue description</w:t>
      </w:r>
    </w:p>
    <w:p w:rsidR="006336A8" w:rsidRPr="00793073" w:rsidRDefault="006336A8" w:rsidP="00D04A67">
      <w:pPr>
        <w:pStyle w:val="BodyText"/>
        <w:numPr>
          <w:ilvl w:val="0"/>
          <w:numId w:val="15"/>
        </w:numPr>
        <w:spacing w:after="0"/>
        <w:rPr>
          <w:rFonts w:ascii="Courier New" w:hAnsi="Courier New" w:cs="Courier New"/>
          <w:b/>
          <w:color w:val="FF0000"/>
          <w:lang w:val="en-US"/>
        </w:rPr>
      </w:pPr>
      <w:r w:rsidRPr="00793073">
        <w:rPr>
          <w:b/>
          <w:color w:val="FF0000"/>
          <w:lang w:val="en-US"/>
        </w:rPr>
        <w:t xml:space="preserve">When </w:t>
      </w:r>
      <w:proofErr w:type="gramStart"/>
      <w:r w:rsidRPr="00793073">
        <w:rPr>
          <w:b/>
          <w:color w:val="FF0000"/>
          <w:lang w:val="en-US"/>
        </w:rPr>
        <w:t>was the issue</w:t>
      </w:r>
      <w:proofErr w:type="gramEnd"/>
      <w:r w:rsidRPr="00793073">
        <w:rPr>
          <w:b/>
          <w:color w:val="FF0000"/>
          <w:lang w:val="en-US"/>
        </w:rPr>
        <w:t xml:space="preserve"> first observed</w:t>
      </w:r>
      <w:r w:rsidR="00536CBF">
        <w:rPr>
          <w:b/>
          <w:color w:val="FF0000"/>
          <w:lang w:val="en-US"/>
        </w:rPr>
        <w:t>?</w:t>
      </w:r>
    </w:p>
    <w:p w:rsidR="00D04A67" w:rsidRPr="00793073" w:rsidRDefault="00D04A67" w:rsidP="00D04A67">
      <w:pPr>
        <w:pStyle w:val="BodyText"/>
        <w:numPr>
          <w:ilvl w:val="0"/>
          <w:numId w:val="15"/>
        </w:numPr>
        <w:spacing w:after="0"/>
        <w:rPr>
          <w:rFonts w:ascii="Courier New" w:hAnsi="Courier New" w:cs="Courier New"/>
          <w:b/>
          <w:color w:val="FF0000"/>
          <w:lang w:val="en-US"/>
        </w:rPr>
      </w:pPr>
      <w:r w:rsidRPr="00793073">
        <w:rPr>
          <w:b/>
          <w:color w:val="FF0000"/>
          <w:lang w:val="en-US"/>
        </w:rPr>
        <w:t xml:space="preserve">Troubleshooting </w:t>
      </w:r>
      <w:r w:rsidR="006336A8" w:rsidRPr="00793073">
        <w:rPr>
          <w:b/>
          <w:color w:val="FF0000"/>
          <w:lang w:val="en-US"/>
        </w:rPr>
        <w:t xml:space="preserve">already </w:t>
      </w:r>
      <w:r w:rsidRPr="00793073">
        <w:rPr>
          <w:b/>
          <w:color w:val="FF0000"/>
          <w:lang w:val="en-US"/>
        </w:rPr>
        <w:t>performed</w:t>
      </w:r>
    </w:p>
    <w:p w:rsidR="00D04A67" w:rsidRPr="00793073" w:rsidRDefault="006336A8" w:rsidP="00D04A67">
      <w:pPr>
        <w:pStyle w:val="BodyText"/>
        <w:numPr>
          <w:ilvl w:val="0"/>
          <w:numId w:val="15"/>
        </w:numPr>
        <w:spacing w:after="0"/>
        <w:rPr>
          <w:rFonts w:ascii="Courier New" w:hAnsi="Courier New" w:cs="Courier New"/>
          <w:b/>
          <w:color w:val="FF0000"/>
          <w:lang w:val="en-US"/>
        </w:rPr>
      </w:pPr>
      <w:r w:rsidRPr="00793073">
        <w:rPr>
          <w:b/>
          <w:color w:val="FF0000"/>
          <w:lang w:val="en-US"/>
        </w:rPr>
        <w:t>Impact</w:t>
      </w:r>
    </w:p>
    <w:sectPr w:rsidR="00D04A67" w:rsidRPr="00793073" w:rsidSect="0018743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D49" w:rsidRDefault="00286D49">
      <w:r>
        <w:separator/>
      </w:r>
    </w:p>
  </w:endnote>
  <w:endnote w:type="continuationSeparator" w:id="0">
    <w:p w:rsidR="00286D49" w:rsidRDefault="00286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7B" w:rsidRDefault="009003E0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 w:rsidR="00F52B7B"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 w:rsidR="00F52B7B"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 w:rsidR="00F52B7B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732D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="00F52B7B"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 w:rsidR="00F52B7B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732DC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7B" w:rsidRDefault="00F52B7B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9003E0">
      <w:rPr>
        <w:sz w:val="16"/>
      </w:rPr>
      <w:fldChar w:fldCharType="begin"/>
    </w:r>
    <w:r>
      <w:rPr>
        <w:sz w:val="16"/>
      </w:rPr>
      <w:instrText xml:space="preserve"> DATE \@ "yyyy" </w:instrText>
    </w:r>
    <w:r w:rsidR="009003E0">
      <w:rPr>
        <w:sz w:val="16"/>
      </w:rPr>
      <w:fldChar w:fldCharType="separate"/>
    </w:r>
    <w:r w:rsidR="00FA1119">
      <w:rPr>
        <w:noProof/>
        <w:sz w:val="16"/>
      </w:rPr>
      <w:t>2018</w:t>
    </w:r>
    <w:r w:rsidR="009003E0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D49" w:rsidRDefault="00286D49">
      <w:r>
        <w:separator/>
      </w:r>
    </w:p>
  </w:footnote>
  <w:footnote w:type="continuationSeparator" w:id="0">
    <w:p w:rsidR="00286D49" w:rsidRDefault="00286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7B" w:rsidRDefault="00F52B7B" w:rsidP="00DA1199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fldSimple w:instr=" PAGE  \* MERGEFORMAT ">
      <w:r>
        <w:t>27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7B" w:rsidRPr="00B42AFE" w:rsidRDefault="00F52B7B">
    <w:pPr>
      <w:pStyle w:val="apphead2"/>
      <w:numPr>
        <w:ilvl w:val="0"/>
        <w:numId w:val="0"/>
      </w:num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7B" w:rsidRDefault="00F52B7B" w:rsidP="00DA1199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F1680D"/>
    <w:multiLevelType w:val="hybridMultilevel"/>
    <w:tmpl w:val="25F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23EF"/>
    <w:multiLevelType w:val="hybridMultilevel"/>
    <w:tmpl w:val="88DE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58EB"/>
    <w:multiLevelType w:val="hybridMultilevel"/>
    <w:tmpl w:val="868C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3073A"/>
    <w:multiLevelType w:val="hybridMultilevel"/>
    <w:tmpl w:val="760C08FC"/>
    <w:lvl w:ilvl="0" w:tplc="E8E2B418">
      <w:start w:val="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2EA3F82"/>
    <w:multiLevelType w:val="hybridMultilevel"/>
    <w:tmpl w:val="DC9039C0"/>
    <w:lvl w:ilvl="0" w:tplc="7D64C1B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6E06CB"/>
    <w:multiLevelType w:val="multilevel"/>
    <w:tmpl w:val="4FA86C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A6008B2"/>
    <w:multiLevelType w:val="hybridMultilevel"/>
    <w:tmpl w:val="37F4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51CF7"/>
    <w:multiLevelType w:val="hybridMultilevel"/>
    <w:tmpl w:val="C79E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A70D1"/>
    <w:multiLevelType w:val="hybridMultilevel"/>
    <w:tmpl w:val="85B0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40D2B"/>
    <w:multiLevelType w:val="hybridMultilevel"/>
    <w:tmpl w:val="F80A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13"/>
  </w:num>
  <w:num w:numId="15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6A5B99"/>
    <w:rsid w:val="00003478"/>
    <w:rsid w:val="00003553"/>
    <w:rsid w:val="000040A8"/>
    <w:rsid w:val="00005A66"/>
    <w:rsid w:val="00007F68"/>
    <w:rsid w:val="00010082"/>
    <w:rsid w:val="00010460"/>
    <w:rsid w:val="00011F56"/>
    <w:rsid w:val="00011FE9"/>
    <w:rsid w:val="00013178"/>
    <w:rsid w:val="00013B96"/>
    <w:rsid w:val="00016976"/>
    <w:rsid w:val="00024B69"/>
    <w:rsid w:val="00027F88"/>
    <w:rsid w:val="0003302A"/>
    <w:rsid w:val="000339DA"/>
    <w:rsid w:val="000357AB"/>
    <w:rsid w:val="00036635"/>
    <w:rsid w:val="00047587"/>
    <w:rsid w:val="0005046D"/>
    <w:rsid w:val="00050F54"/>
    <w:rsid w:val="00051299"/>
    <w:rsid w:val="000513E2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62"/>
    <w:rsid w:val="00060FA2"/>
    <w:rsid w:val="00061776"/>
    <w:rsid w:val="00061E18"/>
    <w:rsid w:val="000623DF"/>
    <w:rsid w:val="0006271C"/>
    <w:rsid w:val="000659CA"/>
    <w:rsid w:val="0006615D"/>
    <w:rsid w:val="00066676"/>
    <w:rsid w:val="000669E1"/>
    <w:rsid w:val="00066B2E"/>
    <w:rsid w:val="00067683"/>
    <w:rsid w:val="00070EC8"/>
    <w:rsid w:val="000716DD"/>
    <w:rsid w:val="000722C7"/>
    <w:rsid w:val="00072339"/>
    <w:rsid w:val="00080931"/>
    <w:rsid w:val="000830B2"/>
    <w:rsid w:val="00083100"/>
    <w:rsid w:val="00083EAA"/>
    <w:rsid w:val="00087C19"/>
    <w:rsid w:val="00090993"/>
    <w:rsid w:val="000910AE"/>
    <w:rsid w:val="00091978"/>
    <w:rsid w:val="000920BD"/>
    <w:rsid w:val="000948BB"/>
    <w:rsid w:val="0009496D"/>
    <w:rsid w:val="00096F9D"/>
    <w:rsid w:val="000A15DC"/>
    <w:rsid w:val="000A1FE9"/>
    <w:rsid w:val="000A51D9"/>
    <w:rsid w:val="000A5AEA"/>
    <w:rsid w:val="000A7E36"/>
    <w:rsid w:val="000B01E3"/>
    <w:rsid w:val="000B0FFB"/>
    <w:rsid w:val="000B2CC7"/>
    <w:rsid w:val="000B3EF9"/>
    <w:rsid w:val="000B4167"/>
    <w:rsid w:val="000B5452"/>
    <w:rsid w:val="000B5470"/>
    <w:rsid w:val="000B7201"/>
    <w:rsid w:val="000C114A"/>
    <w:rsid w:val="000C3654"/>
    <w:rsid w:val="000C64B0"/>
    <w:rsid w:val="000C6735"/>
    <w:rsid w:val="000C6E63"/>
    <w:rsid w:val="000C7067"/>
    <w:rsid w:val="000D07EA"/>
    <w:rsid w:val="000D2114"/>
    <w:rsid w:val="000D3939"/>
    <w:rsid w:val="000D5A2D"/>
    <w:rsid w:val="000D7E35"/>
    <w:rsid w:val="000E1E3D"/>
    <w:rsid w:val="000E2116"/>
    <w:rsid w:val="000E40A2"/>
    <w:rsid w:val="000E4F79"/>
    <w:rsid w:val="000E53DB"/>
    <w:rsid w:val="000E5909"/>
    <w:rsid w:val="000F0D3F"/>
    <w:rsid w:val="000F2846"/>
    <w:rsid w:val="000F2C24"/>
    <w:rsid w:val="000F31F6"/>
    <w:rsid w:val="000F42DF"/>
    <w:rsid w:val="000F4818"/>
    <w:rsid w:val="000F5499"/>
    <w:rsid w:val="00100190"/>
    <w:rsid w:val="001012EC"/>
    <w:rsid w:val="001015AC"/>
    <w:rsid w:val="0010258D"/>
    <w:rsid w:val="001026DB"/>
    <w:rsid w:val="001035A9"/>
    <w:rsid w:val="00103877"/>
    <w:rsid w:val="0010434E"/>
    <w:rsid w:val="00104D12"/>
    <w:rsid w:val="001113D1"/>
    <w:rsid w:val="0011161E"/>
    <w:rsid w:val="0011209A"/>
    <w:rsid w:val="0011447B"/>
    <w:rsid w:val="0011671C"/>
    <w:rsid w:val="00120473"/>
    <w:rsid w:val="00121B96"/>
    <w:rsid w:val="001302F9"/>
    <w:rsid w:val="00131266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03CB"/>
    <w:rsid w:val="00151054"/>
    <w:rsid w:val="0015365E"/>
    <w:rsid w:val="00154535"/>
    <w:rsid w:val="00155C07"/>
    <w:rsid w:val="00156387"/>
    <w:rsid w:val="00157CE5"/>
    <w:rsid w:val="001639D8"/>
    <w:rsid w:val="00165C43"/>
    <w:rsid w:val="00166845"/>
    <w:rsid w:val="00166892"/>
    <w:rsid w:val="00166CB2"/>
    <w:rsid w:val="0016703B"/>
    <w:rsid w:val="00167C03"/>
    <w:rsid w:val="00170926"/>
    <w:rsid w:val="00172253"/>
    <w:rsid w:val="00172DE8"/>
    <w:rsid w:val="001737ED"/>
    <w:rsid w:val="00175CB4"/>
    <w:rsid w:val="00175F03"/>
    <w:rsid w:val="00180DD6"/>
    <w:rsid w:val="00181097"/>
    <w:rsid w:val="001819C8"/>
    <w:rsid w:val="00182B34"/>
    <w:rsid w:val="001836BC"/>
    <w:rsid w:val="00185AC1"/>
    <w:rsid w:val="00187438"/>
    <w:rsid w:val="00187B7A"/>
    <w:rsid w:val="00190191"/>
    <w:rsid w:val="00191468"/>
    <w:rsid w:val="001914AB"/>
    <w:rsid w:val="001918F5"/>
    <w:rsid w:val="001951B0"/>
    <w:rsid w:val="00195B74"/>
    <w:rsid w:val="00195FB8"/>
    <w:rsid w:val="001A0015"/>
    <w:rsid w:val="001A2A4C"/>
    <w:rsid w:val="001A548F"/>
    <w:rsid w:val="001A56F7"/>
    <w:rsid w:val="001A5C7D"/>
    <w:rsid w:val="001A6D91"/>
    <w:rsid w:val="001B2C03"/>
    <w:rsid w:val="001B3406"/>
    <w:rsid w:val="001B3462"/>
    <w:rsid w:val="001B5FF0"/>
    <w:rsid w:val="001C07A9"/>
    <w:rsid w:val="001C1164"/>
    <w:rsid w:val="001C14D7"/>
    <w:rsid w:val="001C2349"/>
    <w:rsid w:val="001C317E"/>
    <w:rsid w:val="001C7199"/>
    <w:rsid w:val="001C7533"/>
    <w:rsid w:val="001C7B7F"/>
    <w:rsid w:val="001D0EFB"/>
    <w:rsid w:val="001D4146"/>
    <w:rsid w:val="001D53C9"/>
    <w:rsid w:val="001D6BD2"/>
    <w:rsid w:val="001E06BE"/>
    <w:rsid w:val="001E4EF8"/>
    <w:rsid w:val="001E55F0"/>
    <w:rsid w:val="001E5C80"/>
    <w:rsid w:val="001E7B5C"/>
    <w:rsid w:val="001E7DE5"/>
    <w:rsid w:val="001F1A2E"/>
    <w:rsid w:val="001F3E0B"/>
    <w:rsid w:val="001F405F"/>
    <w:rsid w:val="001F5A3B"/>
    <w:rsid w:val="00201460"/>
    <w:rsid w:val="00201BC3"/>
    <w:rsid w:val="002025C8"/>
    <w:rsid w:val="0020496C"/>
    <w:rsid w:val="002060AC"/>
    <w:rsid w:val="00206878"/>
    <w:rsid w:val="00210B1D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40E1"/>
    <w:rsid w:val="00224222"/>
    <w:rsid w:val="00224437"/>
    <w:rsid w:val="00224C5C"/>
    <w:rsid w:val="00225DD9"/>
    <w:rsid w:val="0022615D"/>
    <w:rsid w:val="00226798"/>
    <w:rsid w:val="00227953"/>
    <w:rsid w:val="00233562"/>
    <w:rsid w:val="00233B0A"/>
    <w:rsid w:val="00234A01"/>
    <w:rsid w:val="00236D13"/>
    <w:rsid w:val="0023715B"/>
    <w:rsid w:val="002404FF"/>
    <w:rsid w:val="00240E67"/>
    <w:rsid w:val="00244EFB"/>
    <w:rsid w:val="00245B88"/>
    <w:rsid w:val="002473B1"/>
    <w:rsid w:val="002507D0"/>
    <w:rsid w:val="002521F2"/>
    <w:rsid w:val="002534A4"/>
    <w:rsid w:val="00255D4E"/>
    <w:rsid w:val="00260BEE"/>
    <w:rsid w:val="002621F8"/>
    <w:rsid w:val="00262E5D"/>
    <w:rsid w:val="002632F2"/>
    <w:rsid w:val="00263AAC"/>
    <w:rsid w:val="00264ADF"/>
    <w:rsid w:val="00264F5C"/>
    <w:rsid w:val="00265164"/>
    <w:rsid w:val="0026577D"/>
    <w:rsid w:val="00265783"/>
    <w:rsid w:val="00265AED"/>
    <w:rsid w:val="002700A2"/>
    <w:rsid w:val="0027019F"/>
    <w:rsid w:val="00272B09"/>
    <w:rsid w:val="002736F4"/>
    <w:rsid w:val="0027521E"/>
    <w:rsid w:val="00280095"/>
    <w:rsid w:val="00280124"/>
    <w:rsid w:val="00280A88"/>
    <w:rsid w:val="00281857"/>
    <w:rsid w:val="00281ADC"/>
    <w:rsid w:val="00282BAB"/>
    <w:rsid w:val="00283350"/>
    <w:rsid w:val="0028513D"/>
    <w:rsid w:val="00286D49"/>
    <w:rsid w:val="00294CF4"/>
    <w:rsid w:val="00295793"/>
    <w:rsid w:val="002973B8"/>
    <w:rsid w:val="002A16F6"/>
    <w:rsid w:val="002A2B47"/>
    <w:rsid w:val="002A4805"/>
    <w:rsid w:val="002A580A"/>
    <w:rsid w:val="002A72EB"/>
    <w:rsid w:val="002B248F"/>
    <w:rsid w:val="002B30B3"/>
    <w:rsid w:val="002B3BB7"/>
    <w:rsid w:val="002B4924"/>
    <w:rsid w:val="002B7926"/>
    <w:rsid w:val="002B7F32"/>
    <w:rsid w:val="002C049E"/>
    <w:rsid w:val="002C0BA3"/>
    <w:rsid w:val="002C0D83"/>
    <w:rsid w:val="002C2957"/>
    <w:rsid w:val="002C4B87"/>
    <w:rsid w:val="002D0422"/>
    <w:rsid w:val="002D745D"/>
    <w:rsid w:val="002D7E43"/>
    <w:rsid w:val="002E1E81"/>
    <w:rsid w:val="002E2505"/>
    <w:rsid w:val="002E2C0A"/>
    <w:rsid w:val="002E306B"/>
    <w:rsid w:val="002E4145"/>
    <w:rsid w:val="002E446B"/>
    <w:rsid w:val="002E48E0"/>
    <w:rsid w:val="002E5313"/>
    <w:rsid w:val="002E533A"/>
    <w:rsid w:val="002E538F"/>
    <w:rsid w:val="002F1E6A"/>
    <w:rsid w:val="002F2445"/>
    <w:rsid w:val="002F30B1"/>
    <w:rsid w:val="002F333A"/>
    <w:rsid w:val="002F4679"/>
    <w:rsid w:val="002F4A87"/>
    <w:rsid w:val="002F4AAE"/>
    <w:rsid w:val="002F4CC8"/>
    <w:rsid w:val="002F7587"/>
    <w:rsid w:val="00300EA4"/>
    <w:rsid w:val="00301CE5"/>
    <w:rsid w:val="00304421"/>
    <w:rsid w:val="0030537D"/>
    <w:rsid w:val="00307393"/>
    <w:rsid w:val="0031227D"/>
    <w:rsid w:val="00312905"/>
    <w:rsid w:val="00313F80"/>
    <w:rsid w:val="003145BE"/>
    <w:rsid w:val="00314DF4"/>
    <w:rsid w:val="003152DB"/>
    <w:rsid w:val="003162F0"/>
    <w:rsid w:val="00316C0C"/>
    <w:rsid w:val="00316C19"/>
    <w:rsid w:val="003171B1"/>
    <w:rsid w:val="0032059A"/>
    <w:rsid w:val="00321B9D"/>
    <w:rsid w:val="00321C2E"/>
    <w:rsid w:val="00322778"/>
    <w:rsid w:val="00323973"/>
    <w:rsid w:val="00323B77"/>
    <w:rsid w:val="00323D69"/>
    <w:rsid w:val="0032475D"/>
    <w:rsid w:val="0032551A"/>
    <w:rsid w:val="003258BD"/>
    <w:rsid w:val="0033083A"/>
    <w:rsid w:val="003310BF"/>
    <w:rsid w:val="0033264B"/>
    <w:rsid w:val="00334C6A"/>
    <w:rsid w:val="0033518D"/>
    <w:rsid w:val="00335232"/>
    <w:rsid w:val="0033599B"/>
    <w:rsid w:val="003402F4"/>
    <w:rsid w:val="00342447"/>
    <w:rsid w:val="00342CC0"/>
    <w:rsid w:val="003445C4"/>
    <w:rsid w:val="0034636E"/>
    <w:rsid w:val="00346B3B"/>
    <w:rsid w:val="003471B6"/>
    <w:rsid w:val="00347314"/>
    <w:rsid w:val="00347CB8"/>
    <w:rsid w:val="00350CC8"/>
    <w:rsid w:val="00350D45"/>
    <w:rsid w:val="00350DFD"/>
    <w:rsid w:val="003527E9"/>
    <w:rsid w:val="00353619"/>
    <w:rsid w:val="00354C52"/>
    <w:rsid w:val="003556A9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7282"/>
    <w:rsid w:val="00367E8D"/>
    <w:rsid w:val="00371737"/>
    <w:rsid w:val="00372C62"/>
    <w:rsid w:val="003739FB"/>
    <w:rsid w:val="00374314"/>
    <w:rsid w:val="00380484"/>
    <w:rsid w:val="0038053D"/>
    <w:rsid w:val="0038453E"/>
    <w:rsid w:val="003864E4"/>
    <w:rsid w:val="00386FA8"/>
    <w:rsid w:val="003931C5"/>
    <w:rsid w:val="00393AAF"/>
    <w:rsid w:val="00395353"/>
    <w:rsid w:val="00395679"/>
    <w:rsid w:val="0039747D"/>
    <w:rsid w:val="003A0B41"/>
    <w:rsid w:val="003A14F9"/>
    <w:rsid w:val="003A1F6C"/>
    <w:rsid w:val="003A2E5D"/>
    <w:rsid w:val="003A360F"/>
    <w:rsid w:val="003A3B75"/>
    <w:rsid w:val="003A69D3"/>
    <w:rsid w:val="003B238C"/>
    <w:rsid w:val="003B265E"/>
    <w:rsid w:val="003B3A7A"/>
    <w:rsid w:val="003B6B54"/>
    <w:rsid w:val="003C29C4"/>
    <w:rsid w:val="003C2C8A"/>
    <w:rsid w:val="003C38B0"/>
    <w:rsid w:val="003C39F6"/>
    <w:rsid w:val="003C4DC4"/>
    <w:rsid w:val="003C5244"/>
    <w:rsid w:val="003C6B98"/>
    <w:rsid w:val="003C6EB3"/>
    <w:rsid w:val="003C7900"/>
    <w:rsid w:val="003C7E2B"/>
    <w:rsid w:val="003D06A0"/>
    <w:rsid w:val="003D0AA5"/>
    <w:rsid w:val="003D1C01"/>
    <w:rsid w:val="003D30CC"/>
    <w:rsid w:val="003D4821"/>
    <w:rsid w:val="003D7ECD"/>
    <w:rsid w:val="003D7F5A"/>
    <w:rsid w:val="003E00DB"/>
    <w:rsid w:val="003E0371"/>
    <w:rsid w:val="003E2F0E"/>
    <w:rsid w:val="003E5C82"/>
    <w:rsid w:val="003E7E86"/>
    <w:rsid w:val="003F05E4"/>
    <w:rsid w:val="003F0A4A"/>
    <w:rsid w:val="003F0CF1"/>
    <w:rsid w:val="003F5416"/>
    <w:rsid w:val="003F5F71"/>
    <w:rsid w:val="00400A7D"/>
    <w:rsid w:val="00400FC0"/>
    <w:rsid w:val="00402215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3060"/>
    <w:rsid w:val="00414469"/>
    <w:rsid w:val="004162D5"/>
    <w:rsid w:val="00416BAD"/>
    <w:rsid w:val="00420FC1"/>
    <w:rsid w:val="004217C9"/>
    <w:rsid w:val="00422525"/>
    <w:rsid w:val="00424CB4"/>
    <w:rsid w:val="00425FE3"/>
    <w:rsid w:val="00426576"/>
    <w:rsid w:val="00427C24"/>
    <w:rsid w:val="00431581"/>
    <w:rsid w:val="00432331"/>
    <w:rsid w:val="00432CE2"/>
    <w:rsid w:val="00432F11"/>
    <w:rsid w:val="00434729"/>
    <w:rsid w:val="004408D4"/>
    <w:rsid w:val="00445FF8"/>
    <w:rsid w:val="00446422"/>
    <w:rsid w:val="0045014A"/>
    <w:rsid w:val="00450D8B"/>
    <w:rsid w:val="00452ADE"/>
    <w:rsid w:val="004533D1"/>
    <w:rsid w:val="004550EF"/>
    <w:rsid w:val="00455960"/>
    <w:rsid w:val="00460BC1"/>
    <w:rsid w:val="004616A3"/>
    <w:rsid w:val="00461A76"/>
    <w:rsid w:val="00461B62"/>
    <w:rsid w:val="00462ABB"/>
    <w:rsid w:val="00462BE9"/>
    <w:rsid w:val="00465476"/>
    <w:rsid w:val="00470B98"/>
    <w:rsid w:val="0047195F"/>
    <w:rsid w:val="004731EB"/>
    <w:rsid w:val="0047320B"/>
    <w:rsid w:val="0047365E"/>
    <w:rsid w:val="00473C0E"/>
    <w:rsid w:val="00473E93"/>
    <w:rsid w:val="00475069"/>
    <w:rsid w:val="0047515C"/>
    <w:rsid w:val="00482C22"/>
    <w:rsid w:val="004844EF"/>
    <w:rsid w:val="00484658"/>
    <w:rsid w:val="00484803"/>
    <w:rsid w:val="00485A3A"/>
    <w:rsid w:val="00485D10"/>
    <w:rsid w:val="0048743E"/>
    <w:rsid w:val="00487610"/>
    <w:rsid w:val="00490299"/>
    <w:rsid w:val="004907B5"/>
    <w:rsid w:val="0049090A"/>
    <w:rsid w:val="00491239"/>
    <w:rsid w:val="00491586"/>
    <w:rsid w:val="00491BE1"/>
    <w:rsid w:val="004929D4"/>
    <w:rsid w:val="00494381"/>
    <w:rsid w:val="00494BEA"/>
    <w:rsid w:val="0049566E"/>
    <w:rsid w:val="004960F1"/>
    <w:rsid w:val="00497182"/>
    <w:rsid w:val="0049726B"/>
    <w:rsid w:val="004A6B93"/>
    <w:rsid w:val="004B1A52"/>
    <w:rsid w:val="004B1C35"/>
    <w:rsid w:val="004B2ADE"/>
    <w:rsid w:val="004B2BA6"/>
    <w:rsid w:val="004B4C73"/>
    <w:rsid w:val="004B62A0"/>
    <w:rsid w:val="004B6BDB"/>
    <w:rsid w:val="004B7A0E"/>
    <w:rsid w:val="004B7B59"/>
    <w:rsid w:val="004C0B64"/>
    <w:rsid w:val="004C1E2F"/>
    <w:rsid w:val="004C1FEA"/>
    <w:rsid w:val="004C4E3B"/>
    <w:rsid w:val="004C62ED"/>
    <w:rsid w:val="004C7896"/>
    <w:rsid w:val="004D1B10"/>
    <w:rsid w:val="004D20BE"/>
    <w:rsid w:val="004D31DE"/>
    <w:rsid w:val="004D31FC"/>
    <w:rsid w:val="004D3E2B"/>
    <w:rsid w:val="004D4042"/>
    <w:rsid w:val="004D4A57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3D53"/>
    <w:rsid w:val="004E5AB9"/>
    <w:rsid w:val="004E63D5"/>
    <w:rsid w:val="004F2B61"/>
    <w:rsid w:val="004F3C29"/>
    <w:rsid w:val="004F5146"/>
    <w:rsid w:val="004F621A"/>
    <w:rsid w:val="004F7587"/>
    <w:rsid w:val="004F7F13"/>
    <w:rsid w:val="00501231"/>
    <w:rsid w:val="00502DA3"/>
    <w:rsid w:val="0050496C"/>
    <w:rsid w:val="00504976"/>
    <w:rsid w:val="00504B65"/>
    <w:rsid w:val="00505F86"/>
    <w:rsid w:val="005067C9"/>
    <w:rsid w:val="00506F33"/>
    <w:rsid w:val="0051080B"/>
    <w:rsid w:val="00510A7E"/>
    <w:rsid w:val="0051139B"/>
    <w:rsid w:val="00514688"/>
    <w:rsid w:val="005146C0"/>
    <w:rsid w:val="00515007"/>
    <w:rsid w:val="00517D1C"/>
    <w:rsid w:val="00520D57"/>
    <w:rsid w:val="005215BD"/>
    <w:rsid w:val="005218FE"/>
    <w:rsid w:val="00523914"/>
    <w:rsid w:val="00523B90"/>
    <w:rsid w:val="00523BAA"/>
    <w:rsid w:val="00525EA8"/>
    <w:rsid w:val="0052696D"/>
    <w:rsid w:val="005275F5"/>
    <w:rsid w:val="0052772D"/>
    <w:rsid w:val="00530683"/>
    <w:rsid w:val="00533520"/>
    <w:rsid w:val="00534393"/>
    <w:rsid w:val="00535B2A"/>
    <w:rsid w:val="00536CBF"/>
    <w:rsid w:val="005371D5"/>
    <w:rsid w:val="005408A0"/>
    <w:rsid w:val="00540A40"/>
    <w:rsid w:val="005426D0"/>
    <w:rsid w:val="005455F7"/>
    <w:rsid w:val="0055098E"/>
    <w:rsid w:val="00553D2C"/>
    <w:rsid w:val="00554D1F"/>
    <w:rsid w:val="00555896"/>
    <w:rsid w:val="00555C25"/>
    <w:rsid w:val="00556145"/>
    <w:rsid w:val="00562230"/>
    <w:rsid w:val="00563434"/>
    <w:rsid w:val="00563496"/>
    <w:rsid w:val="00565C47"/>
    <w:rsid w:val="00574C1D"/>
    <w:rsid w:val="00574E04"/>
    <w:rsid w:val="0057760C"/>
    <w:rsid w:val="005800A2"/>
    <w:rsid w:val="00581B30"/>
    <w:rsid w:val="0058294E"/>
    <w:rsid w:val="0058447D"/>
    <w:rsid w:val="00585B9F"/>
    <w:rsid w:val="00590839"/>
    <w:rsid w:val="00591C51"/>
    <w:rsid w:val="00591C7C"/>
    <w:rsid w:val="00597A19"/>
    <w:rsid w:val="005A1648"/>
    <w:rsid w:val="005A298D"/>
    <w:rsid w:val="005A2F75"/>
    <w:rsid w:val="005A3015"/>
    <w:rsid w:val="005A3C81"/>
    <w:rsid w:val="005A4127"/>
    <w:rsid w:val="005A465D"/>
    <w:rsid w:val="005A59D3"/>
    <w:rsid w:val="005A61A3"/>
    <w:rsid w:val="005A6202"/>
    <w:rsid w:val="005A6BFE"/>
    <w:rsid w:val="005B284F"/>
    <w:rsid w:val="005B2D4A"/>
    <w:rsid w:val="005B58ED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D35C9"/>
    <w:rsid w:val="005D5012"/>
    <w:rsid w:val="005D7D3E"/>
    <w:rsid w:val="005E211A"/>
    <w:rsid w:val="005E2A9B"/>
    <w:rsid w:val="005E5210"/>
    <w:rsid w:val="005E5CF8"/>
    <w:rsid w:val="005E71AE"/>
    <w:rsid w:val="005F15B5"/>
    <w:rsid w:val="005F54FD"/>
    <w:rsid w:val="005F57FF"/>
    <w:rsid w:val="005F6D61"/>
    <w:rsid w:val="005F7497"/>
    <w:rsid w:val="006002CF"/>
    <w:rsid w:val="00603C33"/>
    <w:rsid w:val="00607D95"/>
    <w:rsid w:val="00610BDF"/>
    <w:rsid w:val="00611174"/>
    <w:rsid w:val="0061485E"/>
    <w:rsid w:val="0061540C"/>
    <w:rsid w:val="00616173"/>
    <w:rsid w:val="0062037C"/>
    <w:rsid w:val="00620512"/>
    <w:rsid w:val="00620D73"/>
    <w:rsid w:val="00623743"/>
    <w:rsid w:val="00624B45"/>
    <w:rsid w:val="006252AF"/>
    <w:rsid w:val="006313AF"/>
    <w:rsid w:val="006326B6"/>
    <w:rsid w:val="006336A8"/>
    <w:rsid w:val="00633FFB"/>
    <w:rsid w:val="006358A4"/>
    <w:rsid w:val="00636BC1"/>
    <w:rsid w:val="00637358"/>
    <w:rsid w:val="00640816"/>
    <w:rsid w:val="00641141"/>
    <w:rsid w:val="00641F1E"/>
    <w:rsid w:val="006426E2"/>
    <w:rsid w:val="00642E0E"/>
    <w:rsid w:val="0064370F"/>
    <w:rsid w:val="00644305"/>
    <w:rsid w:val="006468D0"/>
    <w:rsid w:val="0064771B"/>
    <w:rsid w:val="00650C6A"/>
    <w:rsid w:val="00651650"/>
    <w:rsid w:val="00653778"/>
    <w:rsid w:val="00655863"/>
    <w:rsid w:val="006564E6"/>
    <w:rsid w:val="00664F8B"/>
    <w:rsid w:val="0066749D"/>
    <w:rsid w:val="00670A36"/>
    <w:rsid w:val="00671E5B"/>
    <w:rsid w:val="00671E7E"/>
    <w:rsid w:val="00672296"/>
    <w:rsid w:val="00672542"/>
    <w:rsid w:val="006744A6"/>
    <w:rsid w:val="0067560C"/>
    <w:rsid w:val="006833F8"/>
    <w:rsid w:val="00683948"/>
    <w:rsid w:val="00683E72"/>
    <w:rsid w:val="00683EA6"/>
    <w:rsid w:val="00683FAB"/>
    <w:rsid w:val="006844C1"/>
    <w:rsid w:val="006869BE"/>
    <w:rsid w:val="00687335"/>
    <w:rsid w:val="00690801"/>
    <w:rsid w:val="006909C0"/>
    <w:rsid w:val="00693AD4"/>
    <w:rsid w:val="0069521F"/>
    <w:rsid w:val="006955C5"/>
    <w:rsid w:val="006A3E7C"/>
    <w:rsid w:val="006A3F25"/>
    <w:rsid w:val="006A45DF"/>
    <w:rsid w:val="006A46FA"/>
    <w:rsid w:val="006A5B99"/>
    <w:rsid w:val="006A6F26"/>
    <w:rsid w:val="006B1EC7"/>
    <w:rsid w:val="006B38B3"/>
    <w:rsid w:val="006B4AD9"/>
    <w:rsid w:val="006C01C8"/>
    <w:rsid w:val="006C1670"/>
    <w:rsid w:val="006C1EEF"/>
    <w:rsid w:val="006C31E6"/>
    <w:rsid w:val="006C3B21"/>
    <w:rsid w:val="006C3C55"/>
    <w:rsid w:val="006C54BE"/>
    <w:rsid w:val="006C6265"/>
    <w:rsid w:val="006C7A4E"/>
    <w:rsid w:val="006D2C63"/>
    <w:rsid w:val="006D5564"/>
    <w:rsid w:val="006D72D5"/>
    <w:rsid w:val="006D75BD"/>
    <w:rsid w:val="006D7ED5"/>
    <w:rsid w:val="006E03C3"/>
    <w:rsid w:val="006E3350"/>
    <w:rsid w:val="006E401F"/>
    <w:rsid w:val="006E6728"/>
    <w:rsid w:val="006E7385"/>
    <w:rsid w:val="006F000B"/>
    <w:rsid w:val="006F09B0"/>
    <w:rsid w:val="006F1E47"/>
    <w:rsid w:val="006F1F3E"/>
    <w:rsid w:val="006F2DAE"/>
    <w:rsid w:val="006F301D"/>
    <w:rsid w:val="006F4678"/>
    <w:rsid w:val="006F7872"/>
    <w:rsid w:val="00701045"/>
    <w:rsid w:val="007032F6"/>
    <w:rsid w:val="00704E82"/>
    <w:rsid w:val="00707663"/>
    <w:rsid w:val="007105CC"/>
    <w:rsid w:val="00711720"/>
    <w:rsid w:val="007118A0"/>
    <w:rsid w:val="00715056"/>
    <w:rsid w:val="007157E3"/>
    <w:rsid w:val="00716138"/>
    <w:rsid w:val="00716E22"/>
    <w:rsid w:val="007204C1"/>
    <w:rsid w:val="00721C0D"/>
    <w:rsid w:val="00722A8E"/>
    <w:rsid w:val="00722BC3"/>
    <w:rsid w:val="007237CA"/>
    <w:rsid w:val="00725283"/>
    <w:rsid w:val="00725D4C"/>
    <w:rsid w:val="00730483"/>
    <w:rsid w:val="00730870"/>
    <w:rsid w:val="007330BF"/>
    <w:rsid w:val="00736D90"/>
    <w:rsid w:val="00737B70"/>
    <w:rsid w:val="00737BDA"/>
    <w:rsid w:val="00741896"/>
    <w:rsid w:val="00742B22"/>
    <w:rsid w:val="00742BE3"/>
    <w:rsid w:val="00743C54"/>
    <w:rsid w:val="00750C3F"/>
    <w:rsid w:val="007510E1"/>
    <w:rsid w:val="00751964"/>
    <w:rsid w:val="00752CA9"/>
    <w:rsid w:val="00752FFF"/>
    <w:rsid w:val="00754C26"/>
    <w:rsid w:val="007560D2"/>
    <w:rsid w:val="00756B5C"/>
    <w:rsid w:val="00757681"/>
    <w:rsid w:val="00757F54"/>
    <w:rsid w:val="00761932"/>
    <w:rsid w:val="0076202F"/>
    <w:rsid w:val="00762418"/>
    <w:rsid w:val="00762812"/>
    <w:rsid w:val="00763636"/>
    <w:rsid w:val="007648B7"/>
    <w:rsid w:val="00764C21"/>
    <w:rsid w:val="00765390"/>
    <w:rsid w:val="007668E6"/>
    <w:rsid w:val="00771DB8"/>
    <w:rsid w:val="007748EA"/>
    <w:rsid w:val="00780087"/>
    <w:rsid w:val="007817FF"/>
    <w:rsid w:val="0078297A"/>
    <w:rsid w:val="00783105"/>
    <w:rsid w:val="00783F34"/>
    <w:rsid w:val="0078445B"/>
    <w:rsid w:val="007874A3"/>
    <w:rsid w:val="00791367"/>
    <w:rsid w:val="00792358"/>
    <w:rsid w:val="007926FE"/>
    <w:rsid w:val="00793073"/>
    <w:rsid w:val="00796E66"/>
    <w:rsid w:val="007A003F"/>
    <w:rsid w:val="007A0650"/>
    <w:rsid w:val="007A0908"/>
    <w:rsid w:val="007A0AFF"/>
    <w:rsid w:val="007A1CAA"/>
    <w:rsid w:val="007A2220"/>
    <w:rsid w:val="007A29B5"/>
    <w:rsid w:val="007A2FCF"/>
    <w:rsid w:val="007A5FBF"/>
    <w:rsid w:val="007A6001"/>
    <w:rsid w:val="007B18B5"/>
    <w:rsid w:val="007B1983"/>
    <w:rsid w:val="007B2540"/>
    <w:rsid w:val="007B2661"/>
    <w:rsid w:val="007B40B3"/>
    <w:rsid w:val="007B43CF"/>
    <w:rsid w:val="007B43F2"/>
    <w:rsid w:val="007B5784"/>
    <w:rsid w:val="007C1968"/>
    <w:rsid w:val="007C1BCC"/>
    <w:rsid w:val="007C2463"/>
    <w:rsid w:val="007C2567"/>
    <w:rsid w:val="007C2D55"/>
    <w:rsid w:val="007C3B86"/>
    <w:rsid w:val="007C60D6"/>
    <w:rsid w:val="007D4123"/>
    <w:rsid w:val="007D451F"/>
    <w:rsid w:val="007D4613"/>
    <w:rsid w:val="007D57D3"/>
    <w:rsid w:val="007D6AEE"/>
    <w:rsid w:val="007E0D1E"/>
    <w:rsid w:val="007E18FC"/>
    <w:rsid w:val="007E1A4F"/>
    <w:rsid w:val="007E20FD"/>
    <w:rsid w:val="007E3127"/>
    <w:rsid w:val="007E3B60"/>
    <w:rsid w:val="007E3CC4"/>
    <w:rsid w:val="007E4800"/>
    <w:rsid w:val="007E767F"/>
    <w:rsid w:val="007F1D63"/>
    <w:rsid w:val="007F21F3"/>
    <w:rsid w:val="007F290B"/>
    <w:rsid w:val="007F38E9"/>
    <w:rsid w:val="007F3CC8"/>
    <w:rsid w:val="007F46A0"/>
    <w:rsid w:val="007F47C4"/>
    <w:rsid w:val="007F76BA"/>
    <w:rsid w:val="0080007C"/>
    <w:rsid w:val="00801B7C"/>
    <w:rsid w:val="008021E7"/>
    <w:rsid w:val="00802C67"/>
    <w:rsid w:val="00803F4E"/>
    <w:rsid w:val="00804E27"/>
    <w:rsid w:val="0080656C"/>
    <w:rsid w:val="008107E8"/>
    <w:rsid w:val="008138EF"/>
    <w:rsid w:val="008144B2"/>
    <w:rsid w:val="00814A1B"/>
    <w:rsid w:val="008151F0"/>
    <w:rsid w:val="008158BD"/>
    <w:rsid w:val="00816529"/>
    <w:rsid w:val="00820AB4"/>
    <w:rsid w:val="00820FE4"/>
    <w:rsid w:val="008215F1"/>
    <w:rsid w:val="00821B24"/>
    <w:rsid w:val="008246F5"/>
    <w:rsid w:val="00830417"/>
    <w:rsid w:val="0083053F"/>
    <w:rsid w:val="0083143C"/>
    <w:rsid w:val="00831C8E"/>
    <w:rsid w:val="00833DF8"/>
    <w:rsid w:val="00834371"/>
    <w:rsid w:val="00836D7A"/>
    <w:rsid w:val="00836ED1"/>
    <w:rsid w:val="00837422"/>
    <w:rsid w:val="00837CBC"/>
    <w:rsid w:val="008404F1"/>
    <w:rsid w:val="00840DB1"/>
    <w:rsid w:val="00842F4B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566C"/>
    <w:rsid w:val="00866584"/>
    <w:rsid w:val="008666C4"/>
    <w:rsid w:val="00866D7A"/>
    <w:rsid w:val="008674F4"/>
    <w:rsid w:val="00871D43"/>
    <w:rsid w:val="008724BC"/>
    <w:rsid w:val="00873058"/>
    <w:rsid w:val="00874C22"/>
    <w:rsid w:val="00876FD9"/>
    <w:rsid w:val="008809F4"/>
    <w:rsid w:val="00881FC4"/>
    <w:rsid w:val="00882318"/>
    <w:rsid w:val="00884272"/>
    <w:rsid w:val="008867B4"/>
    <w:rsid w:val="00886915"/>
    <w:rsid w:val="00886A51"/>
    <w:rsid w:val="00890B54"/>
    <w:rsid w:val="008910D1"/>
    <w:rsid w:val="0089157F"/>
    <w:rsid w:val="00891B05"/>
    <w:rsid w:val="00891E55"/>
    <w:rsid w:val="008935C2"/>
    <w:rsid w:val="008A2509"/>
    <w:rsid w:val="008A2DB4"/>
    <w:rsid w:val="008A50E7"/>
    <w:rsid w:val="008A650F"/>
    <w:rsid w:val="008A7224"/>
    <w:rsid w:val="008B25B2"/>
    <w:rsid w:val="008B4992"/>
    <w:rsid w:val="008B4F4B"/>
    <w:rsid w:val="008B54FC"/>
    <w:rsid w:val="008B5505"/>
    <w:rsid w:val="008B55A1"/>
    <w:rsid w:val="008B60A3"/>
    <w:rsid w:val="008B623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4BFD"/>
    <w:rsid w:val="008D726A"/>
    <w:rsid w:val="008E0EBC"/>
    <w:rsid w:val="008E1334"/>
    <w:rsid w:val="008E1813"/>
    <w:rsid w:val="008E25F3"/>
    <w:rsid w:val="008E2DD3"/>
    <w:rsid w:val="008E51F0"/>
    <w:rsid w:val="008E5CB3"/>
    <w:rsid w:val="008E7EB7"/>
    <w:rsid w:val="008F10A4"/>
    <w:rsid w:val="008F114C"/>
    <w:rsid w:val="008F13BE"/>
    <w:rsid w:val="008F3CE7"/>
    <w:rsid w:val="008F3F5B"/>
    <w:rsid w:val="008F4B02"/>
    <w:rsid w:val="009003E0"/>
    <w:rsid w:val="009027F6"/>
    <w:rsid w:val="00903029"/>
    <w:rsid w:val="009043AE"/>
    <w:rsid w:val="00906A16"/>
    <w:rsid w:val="00907A08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1F12"/>
    <w:rsid w:val="00932F5A"/>
    <w:rsid w:val="009367C3"/>
    <w:rsid w:val="00936CA9"/>
    <w:rsid w:val="00937051"/>
    <w:rsid w:val="009377D5"/>
    <w:rsid w:val="00940685"/>
    <w:rsid w:val="00941F82"/>
    <w:rsid w:val="00943888"/>
    <w:rsid w:val="00945E98"/>
    <w:rsid w:val="00946DA9"/>
    <w:rsid w:val="009479B7"/>
    <w:rsid w:val="00951E0D"/>
    <w:rsid w:val="009542BC"/>
    <w:rsid w:val="00955619"/>
    <w:rsid w:val="00956BA5"/>
    <w:rsid w:val="00960239"/>
    <w:rsid w:val="009608F6"/>
    <w:rsid w:val="009609DC"/>
    <w:rsid w:val="00960ED0"/>
    <w:rsid w:val="0096296F"/>
    <w:rsid w:val="0096365A"/>
    <w:rsid w:val="00963FBB"/>
    <w:rsid w:val="0096448F"/>
    <w:rsid w:val="00964787"/>
    <w:rsid w:val="00964988"/>
    <w:rsid w:val="00964C5A"/>
    <w:rsid w:val="009664B3"/>
    <w:rsid w:val="009664D1"/>
    <w:rsid w:val="009679F5"/>
    <w:rsid w:val="00972079"/>
    <w:rsid w:val="0097257E"/>
    <w:rsid w:val="009732DC"/>
    <w:rsid w:val="0097365B"/>
    <w:rsid w:val="00974198"/>
    <w:rsid w:val="00977207"/>
    <w:rsid w:val="00977D3D"/>
    <w:rsid w:val="00977DBE"/>
    <w:rsid w:val="00981AA5"/>
    <w:rsid w:val="00981E71"/>
    <w:rsid w:val="009865FE"/>
    <w:rsid w:val="00987D9B"/>
    <w:rsid w:val="009903F2"/>
    <w:rsid w:val="009904D6"/>
    <w:rsid w:val="00992ED8"/>
    <w:rsid w:val="00993A34"/>
    <w:rsid w:val="009949BA"/>
    <w:rsid w:val="00995AED"/>
    <w:rsid w:val="009A1627"/>
    <w:rsid w:val="009A297C"/>
    <w:rsid w:val="009A2D8C"/>
    <w:rsid w:val="009A327F"/>
    <w:rsid w:val="009A459B"/>
    <w:rsid w:val="009A5B8C"/>
    <w:rsid w:val="009A625D"/>
    <w:rsid w:val="009B2E21"/>
    <w:rsid w:val="009B336C"/>
    <w:rsid w:val="009C0A5D"/>
    <w:rsid w:val="009C563C"/>
    <w:rsid w:val="009C778D"/>
    <w:rsid w:val="009D2108"/>
    <w:rsid w:val="009D2727"/>
    <w:rsid w:val="009D4A94"/>
    <w:rsid w:val="009D50A4"/>
    <w:rsid w:val="009E0502"/>
    <w:rsid w:val="009E1C1B"/>
    <w:rsid w:val="009E21C0"/>
    <w:rsid w:val="009E3A75"/>
    <w:rsid w:val="009E4649"/>
    <w:rsid w:val="009E4E0C"/>
    <w:rsid w:val="009E7666"/>
    <w:rsid w:val="009F0137"/>
    <w:rsid w:val="009F1808"/>
    <w:rsid w:val="009F337E"/>
    <w:rsid w:val="009F370D"/>
    <w:rsid w:val="009F3E66"/>
    <w:rsid w:val="009F58BD"/>
    <w:rsid w:val="009F6A1C"/>
    <w:rsid w:val="009F7258"/>
    <w:rsid w:val="009F7955"/>
    <w:rsid w:val="009F7E7F"/>
    <w:rsid w:val="00A00594"/>
    <w:rsid w:val="00A01567"/>
    <w:rsid w:val="00A01F56"/>
    <w:rsid w:val="00A03180"/>
    <w:rsid w:val="00A03B62"/>
    <w:rsid w:val="00A042C3"/>
    <w:rsid w:val="00A044A4"/>
    <w:rsid w:val="00A05A39"/>
    <w:rsid w:val="00A078BB"/>
    <w:rsid w:val="00A113EC"/>
    <w:rsid w:val="00A13A5C"/>
    <w:rsid w:val="00A13C7B"/>
    <w:rsid w:val="00A14DAB"/>
    <w:rsid w:val="00A15649"/>
    <w:rsid w:val="00A165E2"/>
    <w:rsid w:val="00A16FE7"/>
    <w:rsid w:val="00A2249F"/>
    <w:rsid w:val="00A2272A"/>
    <w:rsid w:val="00A23988"/>
    <w:rsid w:val="00A24697"/>
    <w:rsid w:val="00A24DBC"/>
    <w:rsid w:val="00A24FBA"/>
    <w:rsid w:val="00A2545B"/>
    <w:rsid w:val="00A25700"/>
    <w:rsid w:val="00A26733"/>
    <w:rsid w:val="00A2780C"/>
    <w:rsid w:val="00A27AB0"/>
    <w:rsid w:val="00A30099"/>
    <w:rsid w:val="00A3162C"/>
    <w:rsid w:val="00A31968"/>
    <w:rsid w:val="00A31C7C"/>
    <w:rsid w:val="00A336E7"/>
    <w:rsid w:val="00A35273"/>
    <w:rsid w:val="00A359B2"/>
    <w:rsid w:val="00A36B31"/>
    <w:rsid w:val="00A40052"/>
    <w:rsid w:val="00A4073B"/>
    <w:rsid w:val="00A41894"/>
    <w:rsid w:val="00A46D18"/>
    <w:rsid w:val="00A47732"/>
    <w:rsid w:val="00A511D8"/>
    <w:rsid w:val="00A53AF0"/>
    <w:rsid w:val="00A53FCC"/>
    <w:rsid w:val="00A544BA"/>
    <w:rsid w:val="00A54525"/>
    <w:rsid w:val="00A549E7"/>
    <w:rsid w:val="00A6250F"/>
    <w:rsid w:val="00A63569"/>
    <w:rsid w:val="00A6374D"/>
    <w:rsid w:val="00A65FF6"/>
    <w:rsid w:val="00A66121"/>
    <w:rsid w:val="00A66B88"/>
    <w:rsid w:val="00A67213"/>
    <w:rsid w:val="00A70194"/>
    <w:rsid w:val="00A705EF"/>
    <w:rsid w:val="00A70613"/>
    <w:rsid w:val="00A7099E"/>
    <w:rsid w:val="00A72B13"/>
    <w:rsid w:val="00A72DA4"/>
    <w:rsid w:val="00A74C2D"/>
    <w:rsid w:val="00A80198"/>
    <w:rsid w:val="00A806AA"/>
    <w:rsid w:val="00A80790"/>
    <w:rsid w:val="00A83F42"/>
    <w:rsid w:val="00A87292"/>
    <w:rsid w:val="00A90D14"/>
    <w:rsid w:val="00A91402"/>
    <w:rsid w:val="00A91884"/>
    <w:rsid w:val="00A91892"/>
    <w:rsid w:val="00A92B62"/>
    <w:rsid w:val="00A92D91"/>
    <w:rsid w:val="00A93880"/>
    <w:rsid w:val="00A94D6C"/>
    <w:rsid w:val="00A96484"/>
    <w:rsid w:val="00A968C2"/>
    <w:rsid w:val="00A97E33"/>
    <w:rsid w:val="00A97E85"/>
    <w:rsid w:val="00AA091D"/>
    <w:rsid w:val="00AA120D"/>
    <w:rsid w:val="00AA53D8"/>
    <w:rsid w:val="00AA73BC"/>
    <w:rsid w:val="00AA7E15"/>
    <w:rsid w:val="00AB1156"/>
    <w:rsid w:val="00AB1AA2"/>
    <w:rsid w:val="00AB2D42"/>
    <w:rsid w:val="00AB36BB"/>
    <w:rsid w:val="00AB7E5B"/>
    <w:rsid w:val="00AC0935"/>
    <w:rsid w:val="00AC302D"/>
    <w:rsid w:val="00AC364A"/>
    <w:rsid w:val="00AC4BE8"/>
    <w:rsid w:val="00AC4F97"/>
    <w:rsid w:val="00AC64B0"/>
    <w:rsid w:val="00AD1C82"/>
    <w:rsid w:val="00AD45F1"/>
    <w:rsid w:val="00AD56F1"/>
    <w:rsid w:val="00AE2211"/>
    <w:rsid w:val="00AE2EB4"/>
    <w:rsid w:val="00AE3D1B"/>
    <w:rsid w:val="00AE4057"/>
    <w:rsid w:val="00AE495D"/>
    <w:rsid w:val="00AE73E7"/>
    <w:rsid w:val="00AE7FC8"/>
    <w:rsid w:val="00AF10D0"/>
    <w:rsid w:val="00AF15D8"/>
    <w:rsid w:val="00AF1954"/>
    <w:rsid w:val="00AF1B04"/>
    <w:rsid w:val="00AF397F"/>
    <w:rsid w:val="00AF4F58"/>
    <w:rsid w:val="00B03D49"/>
    <w:rsid w:val="00B058E1"/>
    <w:rsid w:val="00B06E1B"/>
    <w:rsid w:val="00B102D3"/>
    <w:rsid w:val="00B10AC7"/>
    <w:rsid w:val="00B2024C"/>
    <w:rsid w:val="00B2105A"/>
    <w:rsid w:val="00B21EB2"/>
    <w:rsid w:val="00B2345C"/>
    <w:rsid w:val="00B234DB"/>
    <w:rsid w:val="00B2408C"/>
    <w:rsid w:val="00B242F4"/>
    <w:rsid w:val="00B24330"/>
    <w:rsid w:val="00B243D4"/>
    <w:rsid w:val="00B24658"/>
    <w:rsid w:val="00B27648"/>
    <w:rsid w:val="00B27905"/>
    <w:rsid w:val="00B30926"/>
    <w:rsid w:val="00B315FD"/>
    <w:rsid w:val="00B32A93"/>
    <w:rsid w:val="00B34271"/>
    <w:rsid w:val="00B34C72"/>
    <w:rsid w:val="00B37381"/>
    <w:rsid w:val="00B4028A"/>
    <w:rsid w:val="00B420B4"/>
    <w:rsid w:val="00B42AFE"/>
    <w:rsid w:val="00B43876"/>
    <w:rsid w:val="00B47106"/>
    <w:rsid w:val="00B472FF"/>
    <w:rsid w:val="00B47F5F"/>
    <w:rsid w:val="00B5175F"/>
    <w:rsid w:val="00B525B6"/>
    <w:rsid w:val="00B525FE"/>
    <w:rsid w:val="00B53263"/>
    <w:rsid w:val="00B53E77"/>
    <w:rsid w:val="00B53EFF"/>
    <w:rsid w:val="00B63D42"/>
    <w:rsid w:val="00B64DF2"/>
    <w:rsid w:val="00B65206"/>
    <w:rsid w:val="00B657DA"/>
    <w:rsid w:val="00B65DA7"/>
    <w:rsid w:val="00B70863"/>
    <w:rsid w:val="00B71148"/>
    <w:rsid w:val="00B71E89"/>
    <w:rsid w:val="00B733B4"/>
    <w:rsid w:val="00B7421B"/>
    <w:rsid w:val="00B7431B"/>
    <w:rsid w:val="00B75007"/>
    <w:rsid w:val="00B7571A"/>
    <w:rsid w:val="00B76588"/>
    <w:rsid w:val="00B8098B"/>
    <w:rsid w:val="00B82E24"/>
    <w:rsid w:val="00B8390E"/>
    <w:rsid w:val="00B85EFC"/>
    <w:rsid w:val="00B85F7E"/>
    <w:rsid w:val="00B86DBD"/>
    <w:rsid w:val="00B90912"/>
    <w:rsid w:val="00B93FBA"/>
    <w:rsid w:val="00B94352"/>
    <w:rsid w:val="00B95A5C"/>
    <w:rsid w:val="00B95D4D"/>
    <w:rsid w:val="00B97539"/>
    <w:rsid w:val="00B976EB"/>
    <w:rsid w:val="00BA25B8"/>
    <w:rsid w:val="00BA414C"/>
    <w:rsid w:val="00BA7DD4"/>
    <w:rsid w:val="00BB098B"/>
    <w:rsid w:val="00BB0EB3"/>
    <w:rsid w:val="00BB2706"/>
    <w:rsid w:val="00BB474E"/>
    <w:rsid w:val="00BB4ECC"/>
    <w:rsid w:val="00BB4EF3"/>
    <w:rsid w:val="00BB61A1"/>
    <w:rsid w:val="00BB6589"/>
    <w:rsid w:val="00BB73F9"/>
    <w:rsid w:val="00BB7B11"/>
    <w:rsid w:val="00BB7D00"/>
    <w:rsid w:val="00BB7F47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D71"/>
    <w:rsid w:val="00BD3951"/>
    <w:rsid w:val="00BD5533"/>
    <w:rsid w:val="00BE05A7"/>
    <w:rsid w:val="00BE0D35"/>
    <w:rsid w:val="00BE5DD5"/>
    <w:rsid w:val="00BE701C"/>
    <w:rsid w:val="00BE7477"/>
    <w:rsid w:val="00BE7850"/>
    <w:rsid w:val="00BF08DF"/>
    <w:rsid w:val="00BF1C0E"/>
    <w:rsid w:val="00BF39FA"/>
    <w:rsid w:val="00BF66D0"/>
    <w:rsid w:val="00BF6E75"/>
    <w:rsid w:val="00BF7806"/>
    <w:rsid w:val="00C04B0F"/>
    <w:rsid w:val="00C04B71"/>
    <w:rsid w:val="00C075AF"/>
    <w:rsid w:val="00C100FA"/>
    <w:rsid w:val="00C10262"/>
    <w:rsid w:val="00C12E69"/>
    <w:rsid w:val="00C13FAC"/>
    <w:rsid w:val="00C1487E"/>
    <w:rsid w:val="00C15051"/>
    <w:rsid w:val="00C15C49"/>
    <w:rsid w:val="00C1613E"/>
    <w:rsid w:val="00C21367"/>
    <w:rsid w:val="00C22F0C"/>
    <w:rsid w:val="00C22FB3"/>
    <w:rsid w:val="00C23482"/>
    <w:rsid w:val="00C257BF"/>
    <w:rsid w:val="00C264CA"/>
    <w:rsid w:val="00C27C72"/>
    <w:rsid w:val="00C32E45"/>
    <w:rsid w:val="00C3656E"/>
    <w:rsid w:val="00C41CD2"/>
    <w:rsid w:val="00C43695"/>
    <w:rsid w:val="00C43917"/>
    <w:rsid w:val="00C441F9"/>
    <w:rsid w:val="00C44608"/>
    <w:rsid w:val="00C44E46"/>
    <w:rsid w:val="00C4506D"/>
    <w:rsid w:val="00C50DF4"/>
    <w:rsid w:val="00C518F9"/>
    <w:rsid w:val="00C51D6B"/>
    <w:rsid w:val="00C520A4"/>
    <w:rsid w:val="00C574F0"/>
    <w:rsid w:val="00C60DF4"/>
    <w:rsid w:val="00C61035"/>
    <w:rsid w:val="00C64262"/>
    <w:rsid w:val="00C643D6"/>
    <w:rsid w:val="00C65087"/>
    <w:rsid w:val="00C653E5"/>
    <w:rsid w:val="00C7043B"/>
    <w:rsid w:val="00C70E7C"/>
    <w:rsid w:val="00C71370"/>
    <w:rsid w:val="00C71956"/>
    <w:rsid w:val="00C71C96"/>
    <w:rsid w:val="00C7320B"/>
    <w:rsid w:val="00C73244"/>
    <w:rsid w:val="00C73BDD"/>
    <w:rsid w:val="00C742C1"/>
    <w:rsid w:val="00C7474B"/>
    <w:rsid w:val="00C75CC9"/>
    <w:rsid w:val="00C7789A"/>
    <w:rsid w:val="00C817D6"/>
    <w:rsid w:val="00C82119"/>
    <w:rsid w:val="00C8399C"/>
    <w:rsid w:val="00C84880"/>
    <w:rsid w:val="00C879D9"/>
    <w:rsid w:val="00C9104C"/>
    <w:rsid w:val="00C92A51"/>
    <w:rsid w:val="00C933E2"/>
    <w:rsid w:val="00C93C85"/>
    <w:rsid w:val="00C93D9A"/>
    <w:rsid w:val="00C969E2"/>
    <w:rsid w:val="00C97AEF"/>
    <w:rsid w:val="00CA042B"/>
    <w:rsid w:val="00CA0A89"/>
    <w:rsid w:val="00CA13A8"/>
    <w:rsid w:val="00CA1752"/>
    <w:rsid w:val="00CA1F82"/>
    <w:rsid w:val="00CA428E"/>
    <w:rsid w:val="00CA46C4"/>
    <w:rsid w:val="00CA77F1"/>
    <w:rsid w:val="00CB00C6"/>
    <w:rsid w:val="00CB3C62"/>
    <w:rsid w:val="00CB3EB6"/>
    <w:rsid w:val="00CB42ED"/>
    <w:rsid w:val="00CB74A6"/>
    <w:rsid w:val="00CB77EC"/>
    <w:rsid w:val="00CC06F3"/>
    <w:rsid w:val="00CC07A9"/>
    <w:rsid w:val="00CC1636"/>
    <w:rsid w:val="00CC1A7E"/>
    <w:rsid w:val="00CC2951"/>
    <w:rsid w:val="00CC39DC"/>
    <w:rsid w:val="00CC3D7F"/>
    <w:rsid w:val="00CC5483"/>
    <w:rsid w:val="00CD16F9"/>
    <w:rsid w:val="00CD1B48"/>
    <w:rsid w:val="00CD1BEA"/>
    <w:rsid w:val="00CD2836"/>
    <w:rsid w:val="00CD4360"/>
    <w:rsid w:val="00CD43A7"/>
    <w:rsid w:val="00CD44F9"/>
    <w:rsid w:val="00CD7A00"/>
    <w:rsid w:val="00CD7BC2"/>
    <w:rsid w:val="00CE11C0"/>
    <w:rsid w:val="00CE1BEF"/>
    <w:rsid w:val="00CE328A"/>
    <w:rsid w:val="00CE3F0D"/>
    <w:rsid w:val="00CE4607"/>
    <w:rsid w:val="00CE57B5"/>
    <w:rsid w:val="00CE593E"/>
    <w:rsid w:val="00CE7C3C"/>
    <w:rsid w:val="00CF0EB5"/>
    <w:rsid w:val="00CF253C"/>
    <w:rsid w:val="00CF32C8"/>
    <w:rsid w:val="00CF3E9B"/>
    <w:rsid w:val="00CF6766"/>
    <w:rsid w:val="00D0039D"/>
    <w:rsid w:val="00D01286"/>
    <w:rsid w:val="00D03A89"/>
    <w:rsid w:val="00D04A67"/>
    <w:rsid w:val="00D06909"/>
    <w:rsid w:val="00D07272"/>
    <w:rsid w:val="00D1049A"/>
    <w:rsid w:val="00D10F3A"/>
    <w:rsid w:val="00D11C14"/>
    <w:rsid w:val="00D139BB"/>
    <w:rsid w:val="00D14D73"/>
    <w:rsid w:val="00D15624"/>
    <w:rsid w:val="00D17630"/>
    <w:rsid w:val="00D17CA6"/>
    <w:rsid w:val="00D21221"/>
    <w:rsid w:val="00D21EF9"/>
    <w:rsid w:val="00D259A6"/>
    <w:rsid w:val="00D30701"/>
    <w:rsid w:val="00D3147A"/>
    <w:rsid w:val="00D31688"/>
    <w:rsid w:val="00D331DD"/>
    <w:rsid w:val="00D35FED"/>
    <w:rsid w:val="00D37F7B"/>
    <w:rsid w:val="00D402EE"/>
    <w:rsid w:val="00D40B45"/>
    <w:rsid w:val="00D4140E"/>
    <w:rsid w:val="00D42DC1"/>
    <w:rsid w:val="00D437D0"/>
    <w:rsid w:val="00D44937"/>
    <w:rsid w:val="00D44C5E"/>
    <w:rsid w:val="00D44E66"/>
    <w:rsid w:val="00D46193"/>
    <w:rsid w:val="00D468E0"/>
    <w:rsid w:val="00D46CC7"/>
    <w:rsid w:val="00D47479"/>
    <w:rsid w:val="00D47DEB"/>
    <w:rsid w:val="00D544AA"/>
    <w:rsid w:val="00D54587"/>
    <w:rsid w:val="00D546F6"/>
    <w:rsid w:val="00D54BF2"/>
    <w:rsid w:val="00D54C32"/>
    <w:rsid w:val="00D56383"/>
    <w:rsid w:val="00D5646B"/>
    <w:rsid w:val="00D56858"/>
    <w:rsid w:val="00D578A8"/>
    <w:rsid w:val="00D57E8A"/>
    <w:rsid w:val="00D61761"/>
    <w:rsid w:val="00D62DEB"/>
    <w:rsid w:val="00D638E6"/>
    <w:rsid w:val="00D63E9E"/>
    <w:rsid w:val="00D64187"/>
    <w:rsid w:val="00D64914"/>
    <w:rsid w:val="00D64BE9"/>
    <w:rsid w:val="00D6611E"/>
    <w:rsid w:val="00D718A8"/>
    <w:rsid w:val="00D71CD4"/>
    <w:rsid w:val="00D72C2F"/>
    <w:rsid w:val="00D7518A"/>
    <w:rsid w:val="00D763B3"/>
    <w:rsid w:val="00D77700"/>
    <w:rsid w:val="00D77825"/>
    <w:rsid w:val="00D8039B"/>
    <w:rsid w:val="00D84F69"/>
    <w:rsid w:val="00D862F9"/>
    <w:rsid w:val="00D86F01"/>
    <w:rsid w:val="00D902DD"/>
    <w:rsid w:val="00D90FCC"/>
    <w:rsid w:val="00D912A1"/>
    <w:rsid w:val="00D918F0"/>
    <w:rsid w:val="00D91DF4"/>
    <w:rsid w:val="00D97DCA"/>
    <w:rsid w:val="00DA0928"/>
    <w:rsid w:val="00DA1199"/>
    <w:rsid w:val="00DA13C9"/>
    <w:rsid w:val="00DA1C80"/>
    <w:rsid w:val="00DA312C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515B"/>
    <w:rsid w:val="00DB776A"/>
    <w:rsid w:val="00DB7B48"/>
    <w:rsid w:val="00DC1056"/>
    <w:rsid w:val="00DC1844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5DC2"/>
    <w:rsid w:val="00DD758A"/>
    <w:rsid w:val="00DD79E1"/>
    <w:rsid w:val="00DE0BE7"/>
    <w:rsid w:val="00DE1823"/>
    <w:rsid w:val="00DE6418"/>
    <w:rsid w:val="00DE74B9"/>
    <w:rsid w:val="00DF3E3E"/>
    <w:rsid w:val="00DF3ECE"/>
    <w:rsid w:val="00DF3FB6"/>
    <w:rsid w:val="00DF4DC8"/>
    <w:rsid w:val="00DF6DDE"/>
    <w:rsid w:val="00E009AB"/>
    <w:rsid w:val="00E02D6B"/>
    <w:rsid w:val="00E035DA"/>
    <w:rsid w:val="00E06415"/>
    <w:rsid w:val="00E068A1"/>
    <w:rsid w:val="00E0709E"/>
    <w:rsid w:val="00E07E69"/>
    <w:rsid w:val="00E07E8C"/>
    <w:rsid w:val="00E15755"/>
    <w:rsid w:val="00E15B42"/>
    <w:rsid w:val="00E15D2F"/>
    <w:rsid w:val="00E1625D"/>
    <w:rsid w:val="00E20245"/>
    <w:rsid w:val="00E318E6"/>
    <w:rsid w:val="00E32E8D"/>
    <w:rsid w:val="00E35153"/>
    <w:rsid w:val="00E439BC"/>
    <w:rsid w:val="00E43C5E"/>
    <w:rsid w:val="00E44E8F"/>
    <w:rsid w:val="00E5150B"/>
    <w:rsid w:val="00E518C8"/>
    <w:rsid w:val="00E51D7F"/>
    <w:rsid w:val="00E5212F"/>
    <w:rsid w:val="00E534EF"/>
    <w:rsid w:val="00E53597"/>
    <w:rsid w:val="00E53D60"/>
    <w:rsid w:val="00E54FF0"/>
    <w:rsid w:val="00E556EB"/>
    <w:rsid w:val="00E57090"/>
    <w:rsid w:val="00E573F6"/>
    <w:rsid w:val="00E576D1"/>
    <w:rsid w:val="00E602AB"/>
    <w:rsid w:val="00E619FD"/>
    <w:rsid w:val="00E61D8C"/>
    <w:rsid w:val="00E62515"/>
    <w:rsid w:val="00E64280"/>
    <w:rsid w:val="00E66222"/>
    <w:rsid w:val="00E66EF2"/>
    <w:rsid w:val="00E670D8"/>
    <w:rsid w:val="00E6720C"/>
    <w:rsid w:val="00E71194"/>
    <w:rsid w:val="00E738C9"/>
    <w:rsid w:val="00E74EFA"/>
    <w:rsid w:val="00E76128"/>
    <w:rsid w:val="00E8051D"/>
    <w:rsid w:val="00E81AE1"/>
    <w:rsid w:val="00E81BD6"/>
    <w:rsid w:val="00E827EA"/>
    <w:rsid w:val="00E8443F"/>
    <w:rsid w:val="00E85D3A"/>
    <w:rsid w:val="00E86787"/>
    <w:rsid w:val="00E90B0B"/>
    <w:rsid w:val="00E92C8A"/>
    <w:rsid w:val="00EA0608"/>
    <w:rsid w:val="00EA0A1E"/>
    <w:rsid w:val="00EA191C"/>
    <w:rsid w:val="00EA22E4"/>
    <w:rsid w:val="00EA3453"/>
    <w:rsid w:val="00EA38F7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52D5"/>
    <w:rsid w:val="00EB6825"/>
    <w:rsid w:val="00EB70E6"/>
    <w:rsid w:val="00EC089C"/>
    <w:rsid w:val="00EC1955"/>
    <w:rsid w:val="00EC333A"/>
    <w:rsid w:val="00EC4C7B"/>
    <w:rsid w:val="00EC6684"/>
    <w:rsid w:val="00EC6DF4"/>
    <w:rsid w:val="00EC73CB"/>
    <w:rsid w:val="00ED0389"/>
    <w:rsid w:val="00ED213A"/>
    <w:rsid w:val="00ED2F3C"/>
    <w:rsid w:val="00ED45B8"/>
    <w:rsid w:val="00ED69A4"/>
    <w:rsid w:val="00ED70DB"/>
    <w:rsid w:val="00ED7115"/>
    <w:rsid w:val="00ED7254"/>
    <w:rsid w:val="00EE0E3A"/>
    <w:rsid w:val="00EE4877"/>
    <w:rsid w:val="00EE4C1B"/>
    <w:rsid w:val="00EE4DA7"/>
    <w:rsid w:val="00EE51FF"/>
    <w:rsid w:val="00EE6265"/>
    <w:rsid w:val="00EE641F"/>
    <w:rsid w:val="00EE7A44"/>
    <w:rsid w:val="00EE7B34"/>
    <w:rsid w:val="00EF208F"/>
    <w:rsid w:val="00EF602D"/>
    <w:rsid w:val="00EF62B5"/>
    <w:rsid w:val="00EF6EBD"/>
    <w:rsid w:val="00F020B8"/>
    <w:rsid w:val="00F03033"/>
    <w:rsid w:val="00F03F03"/>
    <w:rsid w:val="00F06221"/>
    <w:rsid w:val="00F157AB"/>
    <w:rsid w:val="00F16A3B"/>
    <w:rsid w:val="00F1771B"/>
    <w:rsid w:val="00F20DBF"/>
    <w:rsid w:val="00F213FF"/>
    <w:rsid w:val="00F2148D"/>
    <w:rsid w:val="00F22318"/>
    <w:rsid w:val="00F23831"/>
    <w:rsid w:val="00F24477"/>
    <w:rsid w:val="00F24DDC"/>
    <w:rsid w:val="00F27181"/>
    <w:rsid w:val="00F273F0"/>
    <w:rsid w:val="00F30A70"/>
    <w:rsid w:val="00F32BE6"/>
    <w:rsid w:val="00F3585C"/>
    <w:rsid w:val="00F371DD"/>
    <w:rsid w:val="00F40D3A"/>
    <w:rsid w:val="00F424E6"/>
    <w:rsid w:val="00F44097"/>
    <w:rsid w:val="00F44F5C"/>
    <w:rsid w:val="00F4622E"/>
    <w:rsid w:val="00F47E23"/>
    <w:rsid w:val="00F50864"/>
    <w:rsid w:val="00F52B7B"/>
    <w:rsid w:val="00F53871"/>
    <w:rsid w:val="00F5403C"/>
    <w:rsid w:val="00F551CA"/>
    <w:rsid w:val="00F5676A"/>
    <w:rsid w:val="00F577E7"/>
    <w:rsid w:val="00F60EEB"/>
    <w:rsid w:val="00F62A67"/>
    <w:rsid w:val="00F62A81"/>
    <w:rsid w:val="00F63870"/>
    <w:rsid w:val="00F65E86"/>
    <w:rsid w:val="00F66DFD"/>
    <w:rsid w:val="00F6790E"/>
    <w:rsid w:val="00F74AA8"/>
    <w:rsid w:val="00F76663"/>
    <w:rsid w:val="00F82CEC"/>
    <w:rsid w:val="00F83B6B"/>
    <w:rsid w:val="00F8486E"/>
    <w:rsid w:val="00F856DC"/>
    <w:rsid w:val="00F861B3"/>
    <w:rsid w:val="00F86B94"/>
    <w:rsid w:val="00F86E6A"/>
    <w:rsid w:val="00F87A8E"/>
    <w:rsid w:val="00F91CC9"/>
    <w:rsid w:val="00F92B0F"/>
    <w:rsid w:val="00F939E0"/>
    <w:rsid w:val="00F93AE4"/>
    <w:rsid w:val="00F94014"/>
    <w:rsid w:val="00F94717"/>
    <w:rsid w:val="00F94790"/>
    <w:rsid w:val="00F9524A"/>
    <w:rsid w:val="00F95B44"/>
    <w:rsid w:val="00F961E5"/>
    <w:rsid w:val="00F96795"/>
    <w:rsid w:val="00F96DB6"/>
    <w:rsid w:val="00FA008F"/>
    <w:rsid w:val="00FA046C"/>
    <w:rsid w:val="00FA07C0"/>
    <w:rsid w:val="00FA0D10"/>
    <w:rsid w:val="00FA0D2E"/>
    <w:rsid w:val="00FA1119"/>
    <w:rsid w:val="00FA2C01"/>
    <w:rsid w:val="00FA2D45"/>
    <w:rsid w:val="00FA2E6A"/>
    <w:rsid w:val="00FA3D5A"/>
    <w:rsid w:val="00FA3FF5"/>
    <w:rsid w:val="00FA44D0"/>
    <w:rsid w:val="00FA4717"/>
    <w:rsid w:val="00FA560F"/>
    <w:rsid w:val="00FA59A5"/>
    <w:rsid w:val="00FA6C9E"/>
    <w:rsid w:val="00FA7704"/>
    <w:rsid w:val="00FB13AE"/>
    <w:rsid w:val="00FB1D97"/>
    <w:rsid w:val="00FB34BE"/>
    <w:rsid w:val="00FB3857"/>
    <w:rsid w:val="00FB7EBB"/>
    <w:rsid w:val="00FC35DE"/>
    <w:rsid w:val="00FC38B1"/>
    <w:rsid w:val="00FC3B98"/>
    <w:rsid w:val="00FC4BE8"/>
    <w:rsid w:val="00FC7EF0"/>
    <w:rsid w:val="00FD0854"/>
    <w:rsid w:val="00FD1922"/>
    <w:rsid w:val="00FD2206"/>
    <w:rsid w:val="00FD2974"/>
    <w:rsid w:val="00FD3C06"/>
    <w:rsid w:val="00FD613E"/>
    <w:rsid w:val="00FD6BE0"/>
    <w:rsid w:val="00FD6CB9"/>
    <w:rsid w:val="00FE1C6C"/>
    <w:rsid w:val="00FE4449"/>
    <w:rsid w:val="00FE5A63"/>
    <w:rsid w:val="00FE67F1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D8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244EFB"/>
    <w:pPr>
      <w:pageBreakBefore w:val="0"/>
      <w:numPr>
        <w:ilvl w:val="1"/>
      </w:numPr>
      <w:spacing w:before="240"/>
      <w:outlineLvl w:val="1"/>
    </w:pPr>
    <w:rPr>
      <w:rFonts w:cs="Arial"/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244EFB"/>
    <w:rPr>
      <w:rFonts w:ascii="Arial" w:eastAsia="Times New Roman" w:hAnsi="Arial" w:cs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 w:cs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 w:cs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character" w:customStyle="1" w:styleId="ph">
    <w:name w:val="ph"/>
    <w:rsid w:val="008867B4"/>
  </w:style>
  <w:style w:type="character" w:customStyle="1" w:styleId="apple-converted-space">
    <w:name w:val="apple-converted-space"/>
    <w:rsid w:val="008867B4"/>
  </w:style>
  <w:style w:type="paragraph" w:styleId="ListParagraph">
    <w:name w:val="List Paragraph"/>
    <w:basedOn w:val="Normal"/>
    <w:uiPriority w:val="34"/>
    <w:qFormat/>
    <w:rsid w:val="00E670D8"/>
    <w:pPr>
      <w:ind w:left="720"/>
      <w:contextualSpacing/>
    </w:pPr>
  </w:style>
  <w:style w:type="paragraph" w:styleId="NoSpacing">
    <w:name w:val="No Spacing"/>
    <w:uiPriority w:val="1"/>
    <w:qFormat/>
    <w:rsid w:val="001F1A2E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arpit.roy@thomsonreuters.com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dc-msil-storage.int.thomsonreuters.com/Storage/NAS/v1/NasVirtualFilers.json?nameEquals=*cisoracle*&amp;nameEquals=*cismysql*&amp;nameEquals=*cismssql*&amp;nameEquals=*cpsoracle*&amp;nameEquals=*cpsmysql*&amp;nameEquals=*cpsmssql*&amp;ipGatewayEquals=&amp;ipGatewayEquals=10.179.221.254&amp;ipGatewayEquals=10.184.61.254&amp;ipGatewayEquals=10.185.189.254&amp;ipGatewayEquals=10.185.61.254&amp;ipGatewayEquals=10.234.189.254&amp;ipGatewayEquals=10.249.189.254&amp;ipGatewayEquals=10.51.61.254&amp;ipGatewayEquals=10.54.189.254&amp;ipGatewayEquals=10.235.17.254&amp;&amp;ipGatewayEquals=10.52.189.254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2807774-CB38-4DC8-BDCA-47E095422FAA}"/>
</file>

<file path=customXml/itemProps2.xml><?xml version="1.0" encoding="utf-8"?>
<ds:datastoreItem xmlns:ds="http://schemas.openxmlformats.org/officeDocument/2006/customXml" ds:itemID="{EF72D132-1EE2-4333-BD86-61DD28073222}"/>
</file>

<file path=customXml/itemProps3.xml><?xml version="1.0" encoding="utf-8"?>
<ds:datastoreItem xmlns:ds="http://schemas.openxmlformats.org/officeDocument/2006/customXml" ds:itemID="{45619FE9-6509-4D49-BD44-C5C042E6E1E1}"/>
</file>

<file path=customXml/itemProps4.xml><?xml version="1.0" encoding="utf-8"?>
<ds:datastoreItem xmlns:ds="http://schemas.openxmlformats.org/officeDocument/2006/customXml" ds:itemID="{7510EE05-2038-4BDD-B1DE-7B6460DA015F}"/>
</file>

<file path=customXml/itemProps5.xml><?xml version="1.0" encoding="utf-8"?>
<ds:datastoreItem xmlns:ds="http://schemas.openxmlformats.org/officeDocument/2006/customXml" ds:itemID="{30E1CB4E-6122-4DD1-8E5E-0225495E57CA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137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8231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Roy</dc:creator>
  <cp:lastModifiedBy>u6045647</cp:lastModifiedBy>
  <cp:revision>7</cp:revision>
  <cp:lastPrinted>2013-09-15T14:12:00Z</cp:lastPrinted>
  <dcterms:created xsi:type="dcterms:W3CDTF">2018-09-03T12:43:00Z</dcterms:created>
  <dcterms:modified xsi:type="dcterms:W3CDTF">2018-09-03T15:03:00Z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_AdHocReviewCycleID">
    <vt:i4>-1517985879</vt:i4>
  </property>
  <property fmtid="{D5CDD505-2E9C-101B-9397-08002B2CF9AE}" pid="5" name="_EmailSubject">
    <vt:lpwstr>Draft exTRM considerations: OnCommand Future Architecture v0 5.doc</vt:lpwstr>
  </property>
  <property fmtid="{D5CDD505-2E9C-101B-9397-08002B2CF9AE}" pid="6" name="_AuthorEmail">
    <vt:lpwstr>stewart.bird@thomsonreuters.com</vt:lpwstr>
  </property>
  <property fmtid="{D5CDD505-2E9C-101B-9397-08002B2CF9AE}" pid="7" name="_AuthorEmailDisplayName">
    <vt:lpwstr>Bird, Stewart (M ES RTNT)</vt:lpwstr>
  </property>
  <property fmtid="{D5CDD505-2E9C-101B-9397-08002B2CF9AE}" pid="8" name="_ReviewingToolsShownOnce">
    <vt:lpwstr/>
  </property>
  <property fmtid="{D5CDD505-2E9C-101B-9397-08002B2CF9AE}" pid="9" name="ContentTypeId">
    <vt:lpwstr>0x0101003534F17E570B0E4BAD9BE07BEB7B2CAD</vt:lpwstr>
  </property>
</Properties>
</file>