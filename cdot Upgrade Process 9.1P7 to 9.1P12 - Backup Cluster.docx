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7BFB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BDDB209" wp14:editId="1303DC83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F4DE2" wp14:editId="2FCB8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3196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10539B95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28457F3" w14:textId="47DC598A" w:rsidR="006C7A4E" w:rsidRDefault="007529CE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9.1P</w:t>
      </w:r>
      <w:r w:rsidR="00BB2C2C">
        <w:rPr>
          <w:rFonts w:ascii="Arial" w:hAnsi="Arial" w:cs="Arial"/>
          <w:b/>
          <w:color w:val="0000FF"/>
          <w:sz w:val="36"/>
          <w:lang w:val="en-GB"/>
        </w:rPr>
        <w:t>12</w:t>
      </w:r>
      <w:r w:rsidR="001C2A73"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E91B36">
        <w:rPr>
          <w:rFonts w:ascii="Arial" w:hAnsi="Arial" w:cs="Arial"/>
          <w:b/>
          <w:color w:val="0000FF"/>
          <w:sz w:val="36"/>
          <w:lang w:val="en-GB"/>
        </w:rPr>
        <w:t xml:space="preserve">Upgrade from </w:t>
      </w:r>
      <w:r w:rsidR="00BB2C2C">
        <w:rPr>
          <w:rFonts w:ascii="Arial" w:hAnsi="Arial" w:cs="Arial"/>
          <w:b/>
          <w:color w:val="0000FF"/>
          <w:sz w:val="36"/>
          <w:lang w:val="en-GB"/>
        </w:rPr>
        <w:t>9.1P7</w:t>
      </w:r>
      <w:r w:rsidR="009F3995">
        <w:rPr>
          <w:rFonts w:ascii="Arial" w:hAnsi="Arial" w:cs="Arial"/>
          <w:b/>
          <w:color w:val="0000FF"/>
          <w:sz w:val="36"/>
          <w:lang w:val="en-GB"/>
        </w:rPr>
        <w:t xml:space="preserve"> – Single Node Backup Cluster</w:t>
      </w:r>
    </w:p>
    <w:p w14:paraId="5A2F07A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9456D9B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78AA84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D6684E1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104AAD1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0B19F02B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7D1F45BC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33C32C44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618606F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DC71364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093FCA5C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F42D59B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72097F43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164132A" w14:textId="6A0EEC7A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E91B36">
        <w:rPr>
          <w:rFonts w:ascii="Arial" w:hAnsi="Arial" w:cs="Arial"/>
          <w:b/>
          <w:lang w:val="en-GB"/>
        </w:rPr>
        <w:t>Craig Goettig</w:t>
      </w:r>
      <w:r w:rsidR="004110E9">
        <w:rPr>
          <w:rFonts w:ascii="Arial" w:hAnsi="Arial" w:cs="Arial"/>
          <w:lang w:val="en-GB"/>
        </w:rPr>
        <w:t>, Joel Edstrom</w:t>
      </w:r>
      <w:r w:rsidR="00162428">
        <w:rPr>
          <w:rFonts w:ascii="Arial" w:hAnsi="Arial" w:cs="Arial"/>
          <w:lang w:val="en-GB"/>
        </w:rPr>
        <w:t xml:space="preserve">, </w:t>
      </w:r>
      <w:r w:rsidR="003D6382">
        <w:rPr>
          <w:rFonts w:ascii="Arial" w:hAnsi="Arial" w:cs="Arial"/>
          <w:lang w:val="en-GB"/>
        </w:rPr>
        <w:t xml:space="preserve">Ken Zola, </w:t>
      </w:r>
      <w:r w:rsidR="00162428">
        <w:rPr>
          <w:rFonts w:ascii="Arial" w:hAnsi="Arial" w:cs="Arial"/>
          <w:lang w:val="en-GB"/>
        </w:rPr>
        <w:t>Adrian Wicks</w:t>
      </w:r>
    </w:p>
    <w:p w14:paraId="27402CC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64023471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3A2B9B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54BB0262" w14:textId="32365152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162428">
        <w:rPr>
          <w:rFonts w:ascii="Arial" w:hAnsi="Arial" w:cs="Arial"/>
          <w:lang w:val="en-GB"/>
        </w:rPr>
        <w:t>0.</w:t>
      </w:r>
      <w:r w:rsidR="00B54195">
        <w:rPr>
          <w:rFonts w:ascii="Arial" w:hAnsi="Arial" w:cs="Arial"/>
          <w:lang w:val="en-GB"/>
        </w:rPr>
        <w:t>2</w:t>
      </w:r>
    </w:p>
    <w:p w14:paraId="25575B32" w14:textId="6811A417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BB2C2C">
        <w:rPr>
          <w:rFonts w:ascii="Arial" w:hAnsi="Arial" w:cs="Arial"/>
          <w:lang w:val="en-GB"/>
        </w:rPr>
        <w:t>April</w:t>
      </w:r>
      <w:r w:rsidR="00E31E93">
        <w:rPr>
          <w:rFonts w:ascii="Arial" w:hAnsi="Arial" w:cs="Arial"/>
          <w:lang w:val="en-GB"/>
        </w:rPr>
        <w:t xml:space="preserve"> 201</w:t>
      </w:r>
      <w:r w:rsidR="00397416">
        <w:rPr>
          <w:rFonts w:ascii="Arial" w:hAnsi="Arial" w:cs="Arial"/>
          <w:lang w:val="en-GB"/>
        </w:rPr>
        <w:t>8</w:t>
      </w:r>
    </w:p>
    <w:p w14:paraId="23524EBA" w14:textId="77777777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7A30CF0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5342516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C7F84E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31B39F6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68B5F3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BD1B54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7251467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48C8D8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F1F6E21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D0D742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ECEB4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7AC8D0F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1AC3EBB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7EF744E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84DD597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1D07C212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4DACF991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7FEEFF05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0EBA70BC" w14:textId="797FA4BD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A17763">
        <w:rPr>
          <w:rFonts w:ascii="Arial" w:hAnsi="Arial" w:cs="Arial"/>
          <w:szCs w:val="20"/>
          <w:lang w:val="en-GB"/>
        </w:rPr>
        <w:t>Reuters 201</w:t>
      </w:r>
      <w:r w:rsidR="00CD4D15">
        <w:rPr>
          <w:rFonts w:ascii="Arial" w:hAnsi="Arial" w:cs="Arial"/>
          <w:szCs w:val="20"/>
          <w:lang w:val="en-GB"/>
        </w:rPr>
        <w:t>8</w:t>
      </w:r>
    </w:p>
    <w:p w14:paraId="218390F9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4F2137A6" w14:textId="163972B0" w:rsidR="00B54195" w:rsidRDefault="0078107F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512338855" w:history="1">
        <w:r w:rsidR="00B54195" w:rsidRPr="005C29AB">
          <w:rPr>
            <w:rStyle w:val="Hyperlink"/>
            <w:rFonts w:cs="Arial"/>
            <w:noProof/>
          </w:rPr>
          <w:t>1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B54195" w:rsidRPr="005C29AB">
          <w:rPr>
            <w:rStyle w:val="Hyperlink"/>
            <w:rFonts w:cs="Arial"/>
            <w:noProof/>
          </w:rPr>
          <w:t>Introduction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_Toc512338855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3</w:t>
        </w:r>
        <w:r w:rsidR="00B54195">
          <w:rPr>
            <w:noProof/>
            <w:webHidden/>
          </w:rPr>
          <w:fldChar w:fldCharType="end"/>
        </w:r>
      </w:hyperlink>
    </w:p>
    <w:p w14:paraId="4860AE7A" w14:textId="3291DFE6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56" w:history="1">
        <w:r w:rsidR="00B54195" w:rsidRPr="005C29AB">
          <w:rPr>
            <w:rStyle w:val="Hyperlink"/>
            <w:noProof/>
          </w:rPr>
          <w:t>1.1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Management Summary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_Toc512338856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3</w:t>
        </w:r>
        <w:r w:rsidR="00B54195">
          <w:rPr>
            <w:noProof/>
            <w:webHidden/>
          </w:rPr>
          <w:fldChar w:fldCharType="end"/>
        </w:r>
      </w:hyperlink>
    </w:p>
    <w:p w14:paraId="401249A0" w14:textId="1E131579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57" w:history="1">
        <w:r w:rsidR="00B54195" w:rsidRPr="005C29AB">
          <w:rPr>
            <w:rStyle w:val="Hyperlink"/>
            <w:noProof/>
          </w:rPr>
          <w:t>1.2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Change History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_Toc512338857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3</w:t>
        </w:r>
        <w:r w:rsidR="00B54195">
          <w:rPr>
            <w:noProof/>
            <w:webHidden/>
          </w:rPr>
          <w:fldChar w:fldCharType="end"/>
        </w:r>
      </w:hyperlink>
    </w:p>
    <w:p w14:paraId="189F47A9" w14:textId="3801AA14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58" w:history="1">
        <w:r w:rsidR="00B54195" w:rsidRPr="005C29AB">
          <w:rPr>
            <w:rStyle w:val="Hyperlink"/>
            <w:noProof/>
          </w:rPr>
          <w:t>1.3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Distribution List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_Toc512338858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4</w:t>
        </w:r>
        <w:r w:rsidR="00B54195">
          <w:rPr>
            <w:noProof/>
            <w:webHidden/>
          </w:rPr>
          <w:fldChar w:fldCharType="end"/>
        </w:r>
      </w:hyperlink>
    </w:p>
    <w:p w14:paraId="318CCB47" w14:textId="64FBF85F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59" w:history="1">
        <w:r w:rsidR="00B54195" w:rsidRPr="005C29AB">
          <w:rPr>
            <w:rStyle w:val="Hyperlink"/>
            <w:noProof/>
          </w:rPr>
          <w:t>1.4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Glossary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_Toc512338859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4</w:t>
        </w:r>
        <w:r w:rsidR="00B54195">
          <w:rPr>
            <w:noProof/>
            <w:webHidden/>
          </w:rPr>
          <w:fldChar w:fldCharType="end"/>
        </w:r>
      </w:hyperlink>
    </w:p>
    <w:p w14:paraId="015F3512" w14:textId="5CAFD78C" w:rsidR="00B54195" w:rsidRDefault="00920B3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12338860" w:history="1">
        <w:r w:rsidR="00B54195" w:rsidRPr="005C29AB">
          <w:rPr>
            <w:rStyle w:val="Hyperlink"/>
            <w:rFonts w:cs="Arial"/>
            <w:noProof/>
          </w:rPr>
          <w:t>2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B54195" w:rsidRPr="005C29AB">
          <w:rPr>
            <w:rStyle w:val="Hyperlink"/>
            <w:rFonts w:cs="Arial"/>
            <w:noProof/>
          </w:rPr>
          <w:t>Pre-Upgrade Process (9.1P12)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_Toc512338860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5</w:t>
        </w:r>
        <w:r w:rsidR="00B54195">
          <w:rPr>
            <w:noProof/>
            <w:webHidden/>
          </w:rPr>
          <w:fldChar w:fldCharType="end"/>
        </w:r>
      </w:hyperlink>
    </w:p>
    <w:p w14:paraId="3C839196" w14:textId="21B7CCC6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61" w:history="1">
        <w:r w:rsidR="00B54195" w:rsidRPr="005C29AB">
          <w:rPr>
            <w:rStyle w:val="Hyperlink"/>
            <w:noProof/>
          </w:rPr>
          <w:t>2.1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Description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_Toc512338861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5</w:t>
        </w:r>
        <w:r w:rsidR="00B54195">
          <w:rPr>
            <w:noProof/>
            <w:webHidden/>
          </w:rPr>
          <w:fldChar w:fldCharType="end"/>
        </w:r>
      </w:hyperlink>
    </w:p>
    <w:p w14:paraId="1E74FB1E" w14:textId="1108756F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62" w:history="1">
        <w:r w:rsidR="00B54195" w:rsidRPr="005C29AB">
          <w:rPr>
            <w:rStyle w:val="Hyperlink"/>
            <w:noProof/>
          </w:rPr>
          <w:t>2.2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Tasks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_Toc512338862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5</w:t>
        </w:r>
        <w:r w:rsidR="00B54195">
          <w:rPr>
            <w:noProof/>
            <w:webHidden/>
          </w:rPr>
          <w:fldChar w:fldCharType="end"/>
        </w:r>
      </w:hyperlink>
    </w:p>
    <w:p w14:paraId="08D261C1" w14:textId="6DCD2F09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3" w:history="1">
        <w:r w:rsidR="00B54195" w:rsidRPr="005C29AB">
          <w:rPr>
            <w:rStyle w:val="Hyperlink"/>
            <w:rFonts w:cs="Arial"/>
            <w:bCs/>
            <w:noProof/>
          </w:rPr>
          <w:t>2.2.1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Obtain The Correct ONTAP Version And Make it Available Via HTTP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_Toc512338863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5</w:t>
        </w:r>
        <w:r w:rsidR="00B54195">
          <w:rPr>
            <w:noProof/>
            <w:webHidden/>
          </w:rPr>
          <w:fldChar w:fldCharType="end"/>
        </w:r>
      </w:hyperlink>
    </w:p>
    <w:p w14:paraId="09FCD0E7" w14:textId="1C1EFE9A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4" w:history="1">
        <w:r w:rsidR="00B54195" w:rsidRPr="005C29AB">
          <w:rPr>
            <w:rStyle w:val="Hyperlink"/>
            <w:rFonts w:cs="Arial"/>
            <w:bCs/>
            <w:noProof/>
          </w:rPr>
          <w:t>2.2.2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 For Hardware Issues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_Toc512338864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5</w:t>
        </w:r>
        <w:r w:rsidR="00B54195">
          <w:rPr>
            <w:noProof/>
            <w:webHidden/>
          </w:rPr>
          <w:fldChar w:fldCharType="end"/>
        </w:r>
      </w:hyperlink>
    </w:p>
    <w:p w14:paraId="42E6F2B4" w14:textId="3BC53275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5" w:history="1">
        <w:r w:rsidR="00B54195" w:rsidRPr="005C29AB">
          <w:rPr>
            <w:rStyle w:val="Hyperlink"/>
            <w:rFonts w:cs="Arial"/>
            <w:bCs/>
            <w:noProof/>
          </w:rPr>
          <w:t>2.2.3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 DNS Servers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_Toc512338865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14</w:t>
        </w:r>
        <w:r w:rsidR="00B54195">
          <w:rPr>
            <w:noProof/>
            <w:webHidden/>
          </w:rPr>
          <w:fldChar w:fldCharType="end"/>
        </w:r>
      </w:hyperlink>
    </w:p>
    <w:p w14:paraId="30F9B37D" w14:textId="3E87F10E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6" w:history="1">
        <w:r w:rsidR="00B54195" w:rsidRPr="005C29AB">
          <w:rPr>
            <w:rStyle w:val="Hyperlink"/>
            <w:rFonts w:cs="Arial"/>
            <w:bCs/>
            <w:noProof/>
          </w:rPr>
          <w:t>2.2.4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Check/Update DQP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_Toc512338866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14</w:t>
        </w:r>
        <w:r w:rsidR="00B54195">
          <w:rPr>
            <w:noProof/>
            <w:webHidden/>
          </w:rPr>
          <w:fldChar w:fldCharType="end"/>
        </w:r>
      </w:hyperlink>
    </w:p>
    <w:p w14:paraId="7667A2EA" w14:textId="35E383C0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7" w:history="1">
        <w:r w:rsidR="00B54195" w:rsidRPr="005C29AB">
          <w:rPr>
            <w:rStyle w:val="Hyperlink"/>
            <w:rFonts w:cs="Arial"/>
            <w:bCs/>
            <w:noProof/>
          </w:rPr>
          <w:t>2.2.5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Check/Update Disk Firmware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_Toc512338867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15</w:t>
        </w:r>
        <w:r w:rsidR="00B54195">
          <w:rPr>
            <w:noProof/>
            <w:webHidden/>
          </w:rPr>
          <w:fldChar w:fldCharType="end"/>
        </w:r>
      </w:hyperlink>
    </w:p>
    <w:p w14:paraId="00E1E96B" w14:textId="0ADE0318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8" w:history="1">
        <w:r w:rsidR="00B54195" w:rsidRPr="005C29AB">
          <w:rPr>
            <w:rStyle w:val="Hyperlink"/>
            <w:rFonts w:cs="Arial"/>
            <w:bCs/>
            <w:noProof/>
          </w:rPr>
          <w:t>2.2.6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Check/Update Shelf Firmware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_Toc512338868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15</w:t>
        </w:r>
        <w:r w:rsidR="00B54195">
          <w:rPr>
            <w:noProof/>
            <w:webHidden/>
          </w:rPr>
          <w:fldChar w:fldCharType="end"/>
        </w:r>
      </w:hyperlink>
    </w:p>
    <w:p w14:paraId="75C44B77" w14:textId="313577E3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69" w:history="1">
        <w:r w:rsidR="00B54195" w:rsidRPr="005C29AB">
          <w:rPr>
            <w:rStyle w:val="Hyperlink"/>
            <w:rFonts w:cs="Arial"/>
            <w:bCs/>
            <w:noProof/>
          </w:rPr>
          <w:t>2.2.7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Reboot Service Processor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_Toc512338869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16</w:t>
        </w:r>
        <w:r w:rsidR="00B54195">
          <w:rPr>
            <w:noProof/>
            <w:webHidden/>
          </w:rPr>
          <w:fldChar w:fldCharType="end"/>
        </w:r>
      </w:hyperlink>
    </w:p>
    <w:p w14:paraId="06900AC6" w14:textId="27F5515B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0" w:history="1">
        <w:r w:rsidR="00B54195" w:rsidRPr="005C29AB">
          <w:rPr>
            <w:rStyle w:val="Hyperlink"/>
            <w:rFonts w:cs="Arial"/>
            <w:bCs/>
            <w:noProof/>
          </w:rPr>
          <w:t>2.2.8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Generate An Upgrade Advisor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_Toc512338870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16</w:t>
        </w:r>
        <w:r w:rsidR="00B54195">
          <w:rPr>
            <w:noProof/>
            <w:webHidden/>
          </w:rPr>
          <w:fldChar w:fldCharType="end"/>
        </w:r>
      </w:hyperlink>
    </w:p>
    <w:p w14:paraId="5EF9F437" w14:textId="6F5F8F69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1" w:history="1">
        <w:r w:rsidR="00B54195" w:rsidRPr="005C29AB">
          <w:rPr>
            <w:rStyle w:val="Hyperlink"/>
            <w:rFonts w:cs="Arial"/>
            <w:bCs/>
            <w:noProof/>
          </w:rPr>
          <w:t>2.2.9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Check Upgrade Advisor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_Toc512338871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17</w:t>
        </w:r>
        <w:r w:rsidR="00B54195">
          <w:rPr>
            <w:noProof/>
            <w:webHidden/>
          </w:rPr>
          <w:fldChar w:fldCharType="end"/>
        </w:r>
      </w:hyperlink>
    </w:p>
    <w:p w14:paraId="361ADB37" w14:textId="3BF9DBEA" w:rsidR="00B54195" w:rsidRDefault="00920B3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12338872" w:history="1">
        <w:r w:rsidR="00B54195" w:rsidRPr="005C29AB">
          <w:rPr>
            <w:rStyle w:val="Hyperlink"/>
            <w:noProof/>
          </w:rPr>
          <w:t>3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Upgrade Process (9.1P12)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_Toc512338872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3F58A2C6" w14:textId="3A8AF41D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73" w:history="1">
        <w:r w:rsidR="00B54195" w:rsidRPr="005C29AB">
          <w:rPr>
            <w:rStyle w:val="Hyperlink"/>
            <w:rFonts w:cs="Arial"/>
            <w:bCs/>
            <w:noProof/>
          </w:rPr>
          <w:t>3.1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Description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_Toc512338873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46695EF2" w14:textId="1757B935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74" w:history="1">
        <w:r w:rsidR="00B54195" w:rsidRPr="005C29AB">
          <w:rPr>
            <w:rStyle w:val="Hyperlink"/>
            <w:rFonts w:cs="Arial"/>
            <w:bCs/>
            <w:noProof/>
          </w:rPr>
          <w:t>3.2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rFonts w:cs="Arial"/>
            <w:bCs/>
            <w:noProof/>
          </w:rPr>
          <w:t>Tasks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_Toc512338874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536C3BA9" w14:textId="713146B2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5" w:history="1">
        <w:r w:rsidR="00B54195" w:rsidRPr="005C29AB">
          <w:rPr>
            <w:rStyle w:val="Hyperlink"/>
            <w:noProof/>
          </w:rPr>
          <w:t>3.2.1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Download Code Onto All Nodes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_Toc512338875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7A39A2C0" w14:textId="565BE3B6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6" w:history="1">
        <w:r w:rsidR="00B54195" w:rsidRPr="005C29AB">
          <w:rPr>
            <w:rStyle w:val="Hyperlink"/>
            <w:noProof/>
          </w:rPr>
          <w:t>3.2.2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All Aggregates Are Online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_Toc512338876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10259038" w14:textId="60427154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7" w:history="1">
        <w:r w:rsidR="00B54195" w:rsidRPr="005C29AB">
          <w:rPr>
            <w:rStyle w:val="Hyperlink"/>
            <w:noProof/>
          </w:rPr>
          <w:t>3.2.3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All Aggregates Have Enough Space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_Toc512338877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0C1A808D" w14:textId="59D691F2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8" w:history="1">
        <w:r w:rsidR="00B54195" w:rsidRPr="005C29AB">
          <w:rPr>
            <w:rStyle w:val="Hyperlink"/>
            <w:noProof/>
          </w:rPr>
          <w:t>3.2.4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All Volumes Are Online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_Toc512338878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18</w:t>
        </w:r>
        <w:r w:rsidR="00B54195">
          <w:rPr>
            <w:noProof/>
            <w:webHidden/>
          </w:rPr>
          <w:fldChar w:fldCharType="end"/>
        </w:r>
      </w:hyperlink>
    </w:p>
    <w:p w14:paraId="6FC24A48" w14:textId="3C8AC211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79" w:history="1">
        <w:r w:rsidR="00B54195" w:rsidRPr="005C29AB">
          <w:rPr>
            <w:rStyle w:val="Hyperlink"/>
            <w:noProof/>
          </w:rPr>
          <w:t>3.2.5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All Volumes Have Enough Space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_Toc512338879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19</w:t>
        </w:r>
        <w:r w:rsidR="00B54195">
          <w:rPr>
            <w:noProof/>
            <w:webHidden/>
          </w:rPr>
          <w:fldChar w:fldCharType="end"/>
        </w:r>
      </w:hyperlink>
    </w:p>
    <w:p w14:paraId="0BA89AAE" w14:textId="5A811708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0" w:history="1">
        <w:r w:rsidR="00B54195" w:rsidRPr="005C29AB">
          <w:rPr>
            <w:rStyle w:val="Hyperlink"/>
            <w:noProof/>
          </w:rPr>
          <w:t>3.2.6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For Running Jobs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_Toc512338880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5E42B5B0" w14:textId="48ED2FA3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1" w:history="1">
        <w:r w:rsidR="00B54195" w:rsidRPr="005C29AB">
          <w:rPr>
            <w:rStyle w:val="Hyperlink"/>
            <w:noProof/>
          </w:rPr>
          <w:t>3.2.7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Number of Snapshots is Less Than 20000 Per Node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_Toc512338881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40410EC8" w14:textId="704D043E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2" w:history="1">
        <w:r w:rsidR="00B54195" w:rsidRPr="005C29AB">
          <w:rPr>
            <w:rStyle w:val="Hyperlink"/>
            <w:noProof/>
          </w:rPr>
          <w:t>3.2.8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Check For Disks in Maintenance, Pending or Reconstructing State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_Toc512338882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1AE0F370" w14:textId="192D31BF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3" w:history="1">
        <w:r w:rsidR="00B54195" w:rsidRPr="005C29AB">
          <w:rPr>
            <w:rStyle w:val="Hyperlink"/>
            <w:noProof/>
          </w:rPr>
          <w:t>3.2.9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Quiesce SnapMirror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_Toc512338883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42E7CEED" w14:textId="3D6DABF2" w:rsidR="00B54195" w:rsidRDefault="00920B3C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4" w:history="1">
        <w:r w:rsidR="00B54195" w:rsidRPr="005C29AB">
          <w:rPr>
            <w:rStyle w:val="Hyperlink"/>
            <w:noProof/>
          </w:rPr>
          <w:t>3.2.10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Send ASUPs Prior To Upgrade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_Toc512338884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51FA3FA0" w14:textId="35494180" w:rsidR="00B54195" w:rsidRDefault="00920B3C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5" w:history="1">
        <w:r w:rsidR="00B54195" w:rsidRPr="005C29AB">
          <w:rPr>
            <w:rStyle w:val="Hyperlink"/>
            <w:noProof/>
          </w:rPr>
          <w:t>3.2.11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Disable Case Generation Prior To Upgrade For 4 Hours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_Toc512338885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0867BBB0" w14:textId="7B545EED" w:rsidR="00B54195" w:rsidRDefault="00920B3C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6" w:history="1">
        <w:r w:rsidR="00B54195" w:rsidRPr="005C29AB">
          <w:rPr>
            <w:rStyle w:val="Hyperlink"/>
            <w:noProof/>
          </w:rPr>
          <w:t>3.2.12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Perform Upgrade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_Toc512338886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20</w:t>
        </w:r>
        <w:r w:rsidR="00B54195">
          <w:rPr>
            <w:noProof/>
            <w:webHidden/>
          </w:rPr>
          <w:fldChar w:fldCharType="end"/>
        </w:r>
      </w:hyperlink>
    </w:p>
    <w:p w14:paraId="0E980B42" w14:textId="167CCB4F" w:rsidR="00B54195" w:rsidRDefault="00920B3C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7" w:history="1">
        <w:r w:rsidR="00B54195" w:rsidRPr="005C29AB">
          <w:rPr>
            <w:rStyle w:val="Hyperlink"/>
            <w:noProof/>
          </w:rPr>
          <w:t>3.2.13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Set the image as default image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_Toc512338887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21</w:t>
        </w:r>
        <w:r w:rsidR="00B54195">
          <w:rPr>
            <w:noProof/>
            <w:webHidden/>
          </w:rPr>
          <w:fldChar w:fldCharType="end"/>
        </w:r>
      </w:hyperlink>
    </w:p>
    <w:p w14:paraId="79F49EEA" w14:textId="02401C37" w:rsidR="00B54195" w:rsidRDefault="00920B3C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88" w:history="1">
        <w:r w:rsidR="00B54195" w:rsidRPr="005C29AB">
          <w:rPr>
            <w:rStyle w:val="Hyperlink"/>
            <w:noProof/>
          </w:rPr>
          <w:t>3.2.14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Reboot the single node backup cluster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_Toc512338888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21</w:t>
        </w:r>
        <w:r w:rsidR="00B54195">
          <w:rPr>
            <w:noProof/>
            <w:webHidden/>
          </w:rPr>
          <w:fldChar w:fldCharType="end"/>
        </w:r>
      </w:hyperlink>
    </w:p>
    <w:p w14:paraId="38818333" w14:textId="7B5B4108" w:rsidR="00B54195" w:rsidRDefault="00920B3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12338889" w:history="1">
        <w:r w:rsidR="00B54195" w:rsidRPr="005C29AB">
          <w:rPr>
            <w:rStyle w:val="Hyperlink"/>
            <w:rFonts w:cs="Arial"/>
            <w:noProof/>
          </w:rPr>
          <w:t>4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B54195" w:rsidRPr="005C29AB">
          <w:rPr>
            <w:rStyle w:val="Hyperlink"/>
            <w:rFonts w:cs="Arial"/>
            <w:noProof/>
          </w:rPr>
          <w:t>Post-Upgrade Process (9.1P12)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_Toc512338889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22</w:t>
        </w:r>
        <w:r w:rsidR="00B54195">
          <w:rPr>
            <w:noProof/>
            <w:webHidden/>
          </w:rPr>
          <w:fldChar w:fldCharType="end"/>
        </w:r>
      </w:hyperlink>
    </w:p>
    <w:p w14:paraId="5B930FAC" w14:textId="12861D52" w:rsidR="00B54195" w:rsidRDefault="00920B3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512338890" w:history="1">
        <w:r w:rsidR="00B54195" w:rsidRPr="005C29AB">
          <w:rPr>
            <w:rStyle w:val="Hyperlink"/>
            <w:noProof/>
          </w:rPr>
          <w:t>4.1</w:t>
        </w:r>
        <w:r w:rsidR="00B54195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Description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_Toc512338890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22</w:t>
        </w:r>
        <w:r w:rsidR="00B54195">
          <w:rPr>
            <w:noProof/>
            <w:webHidden/>
          </w:rPr>
          <w:fldChar w:fldCharType="end"/>
        </w:r>
      </w:hyperlink>
    </w:p>
    <w:p w14:paraId="33CD12A6" w14:textId="150D1F18" w:rsidR="00B54195" w:rsidRDefault="00920B3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2338891" w:history="1">
        <w:r w:rsidR="00B54195" w:rsidRPr="005C29AB">
          <w:rPr>
            <w:rStyle w:val="Hyperlink"/>
            <w:noProof/>
          </w:rPr>
          <w:t>4.1.1</w:t>
        </w:r>
        <w:r w:rsidR="00B54195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B54195" w:rsidRPr="005C29AB">
          <w:rPr>
            <w:rStyle w:val="Hyperlink"/>
            <w:noProof/>
          </w:rPr>
          <w:t>Resume SnapMirror</w:t>
        </w:r>
        <w:r w:rsidR="00B54195">
          <w:rPr>
            <w:noProof/>
            <w:webHidden/>
          </w:rPr>
          <w:tab/>
        </w:r>
        <w:r w:rsidR="00B54195">
          <w:rPr>
            <w:noProof/>
            <w:webHidden/>
          </w:rPr>
          <w:fldChar w:fldCharType="begin"/>
        </w:r>
        <w:r w:rsidR="00B54195">
          <w:rPr>
            <w:noProof/>
            <w:webHidden/>
          </w:rPr>
          <w:instrText xml:space="preserve"> PAGEREF _Toc512338891 \h </w:instrText>
        </w:r>
        <w:r w:rsidR="00B54195">
          <w:rPr>
            <w:noProof/>
            <w:webHidden/>
          </w:rPr>
        </w:r>
        <w:r w:rsidR="00B54195">
          <w:rPr>
            <w:noProof/>
            <w:webHidden/>
          </w:rPr>
          <w:fldChar w:fldCharType="separate"/>
        </w:r>
        <w:r w:rsidR="00B54195">
          <w:rPr>
            <w:noProof/>
            <w:webHidden/>
          </w:rPr>
          <w:t>22</w:t>
        </w:r>
        <w:r w:rsidR="00B54195">
          <w:rPr>
            <w:noProof/>
            <w:webHidden/>
          </w:rPr>
          <w:fldChar w:fldCharType="end"/>
        </w:r>
      </w:hyperlink>
    </w:p>
    <w:p w14:paraId="14CC0F9E" w14:textId="3BAF4CC7" w:rsidR="00977207" w:rsidRPr="00F37E76" w:rsidRDefault="0078107F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737FDA51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1" w:name="_Toc512338855"/>
      <w:bookmarkStart w:id="2" w:name="_Ref132187732"/>
      <w:r w:rsidRPr="00F37E76">
        <w:rPr>
          <w:rFonts w:cs="Arial"/>
          <w:lang w:val="en-GB"/>
        </w:rPr>
        <w:lastRenderedPageBreak/>
        <w:t>Introduction</w:t>
      </w:r>
      <w:bookmarkEnd w:id="1"/>
    </w:p>
    <w:p w14:paraId="0AE73EEE" w14:textId="77777777" w:rsidR="006C7A4E" w:rsidRPr="00F37E76" w:rsidRDefault="00891E55" w:rsidP="00D77A8B">
      <w:pPr>
        <w:pStyle w:val="Heading2"/>
      </w:pPr>
      <w:bookmarkStart w:id="3" w:name="_Toc512338856"/>
      <w:r w:rsidRPr="00F37E76">
        <w:t xml:space="preserve">Management </w:t>
      </w:r>
      <w:r w:rsidR="006C7A4E" w:rsidRPr="00F37E76">
        <w:t>Summary</w:t>
      </w:r>
      <w:bookmarkEnd w:id="2"/>
      <w:bookmarkEnd w:id="3"/>
    </w:p>
    <w:p w14:paraId="6465DA58" w14:textId="6A611101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E91B36">
        <w:rPr>
          <w:rFonts w:cs="Arial"/>
        </w:rPr>
        <w:t>upgrade</w:t>
      </w:r>
      <w:r w:rsidR="003F0BE7">
        <w:rPr>
          <w:rFonts w:cs="Arial"/>
        </w:rPr>
        <w:t xml:space="preserve"> </w:t>
      </w:r>
      <w:proofErr w:type="spellStart"/>
      <w:r w:rsidR="003F0BE7">
        <w:rPr>
          <w:rFonts w:cs="Arial"/>
        </w:rPr>
        <w:t>cDOT</w:t>
      </w:r>
      <w:proofErr w:type="spellEnd"/>
      <w:r w:rsidR="00E91B36">
        <w:rPr>
          <w:rFonts w:cs="Arial"/>
        </w:rPr>
        <w:t xml:space="preserve"> from </w:t>
      </w:r>
      <w:r w:rsidR="007529CE">
        <w:rPr>
          <w:rFonts w:cs="Arial"/>
        </w:rPr>
        <w:t>9.1P7</w:t>
      </w:r>
      <w:r w:rsidR="00BB2C2C">
        <w:rPr>
          <w:rFonts w:cs="Arial"/>
        </w:rPr>
        <w:t xml:space="preserve"> to 9.1P12</w:t>
      </w:r>
      <w:r w:rsidR="00805944" w:rsidRPr="00F37E76">
        <w:rPr>
          <w:rFonts w:cs="Arial"/>
        </w:rPr>
        <w:t>.</w:t>
      </w:r>
      <w:r w:rsidR="003F0BE7">
        <w:rPr>
          <w:rFonts w:cs="Arial"/>
        </w:rPr>
        <w:t xml:space="preserve"> </w:t>
      </w:r>
      <w:r w:rsidR="00BB3F18" w:rsidRPr="00BB3F18">
        <w:rPr>
          <w:rFonts w:cs="Arial"/>
          <w:color w:val="FF0000"/>
        </w:rPr>
        <w:t>This document is strictly for backup (single node) clusters only.</w:t>
      </w:r>
    </w:p>
    <w:p w14:paraId="3276506A" w14:textId="77777777" w:rsidR="006C7A4E" w:rsidRPr="00F37E76" w:rsidRDefault="006C7A4E" w:rsidP="00D77A8B">
      <w:pPr>
        <w:pStyle w:val="Heading2"/>
      </w:pPr>
      <w:bookmarkStart w:id="4" w:name="_Toc160342758"/>
      <w:bookmarkStart w:id="5" w:name="_Toc512338857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644936E9" w14:textId="77777777" w:rsidTr="00D862F9">
        <w:tc>
          <w:tcPr>
            <w:tcW w:w="828" w:type="dxa"/>
            <w:shd w:val="pct20" w:color="000000" w:fill="FFFFFF"/>
          </w:tcPr>
          <w:p w14:paraId="7FF7C24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5EE61555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3BCD4668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4D12C62B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1F7EC80" w14:textId="77777777" w:rsidTr="00D862F9">
        <w:tc>
          <w:tcPr>
            <w:tcW w:w="828" w:type="dxa"/>
            <w:shd w:val="pct5" w:color="000000" w:fill="FFFFFF"/>
          </w:tcPr>
          <w:p w14:paraId="67CC79EF" w14:textId="77777777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2A6EB83E" w14:textId="54C50864" w:rsidR="006C7A4E" w:rsidRPr="00F37E76" w:rsidRDefault="00BB2C2C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</w:t>
            </w:r>
            <w:r w:rsidR="00E91B36">
              <w:rPr>
                <w:rFonts w:eastAsia="Times New Roman" w:cs="Arial"/>
              </w:rPr>
              <w:t xml:space="preserve"> 201</w:t>
            </w:r>
            <w:r w:rsidR="00BB3F18">
              <w:rPr>
                <w:rFonts w:eastAsia="Times New Roman" w:cs="Arial"/>
              </w:rPr>
              <w:t>8</w:t>
            </w:r>
          </w:p>
        </w:tc>
        <w:tc>
          <w:tcPr>
            <w:tcW w:w="1535" w:type="dxa"/>
            <w:shd w:val="pct5" w:color="000000" w:fill="FFFFFF"/>
          </w:tcPr>
          <w:p w14:paraId="749EE402" w14:textId="77777777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E9E177E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B54195" w:rsidRPr="00F37E76" w14:paraId="577CF9E0" w14:textId="77777777" w:rsidTr="003B1263">
        <w:tc>
          <w:tcPr>
            <w:tcW w:w="828" w:type="dxa"/>
            <w:shd w:val="pct5" w:color="000000" w:fill="FFFFFF"/>
          </w:tcPr>
          <w:p w14:paraId="3D227983" w14:textId="0234275B" w:rsidR="00B54195" w:rsidRPr="00F37E76" w:rsidRDefault="00B54195" w:rsidP="003B126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6E9C7AEB" w14:textId="77777777" w:rsidR="00B54195" w:rsidRPr="00F37E76" w:rsidRDefault="00B54195" w:rsidP="003B126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 2018</w:t>
            </w:r>
          </w:p>
        </w:tc>
        <w:tc>
          <w:tcPr>
            <w:tcW w:w="1535" w:type="dxa"/>
            <w:shd w:val="pct5" w:color="000000" w:fill="FFFFFF"/>
          </w:tcPr>
          <w:p w14:paraId="04246B88" w14:textId="77777777" w:rsidR="00B54195" w:rsidRPr="00F37E76" w:rsidRDefault="00B54195" w:rsidP="003B126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43DF216" w14:textId="3ABD9E8C" w:rsidR="00B54195" w:rsidRPr="00F37E76" w:rsidRDefault="00B54195" w:rsidP="003B126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Modified prechecks</w:t>
            </w:r>
          </w:p>
        </w:tc>
      </w:tr>
      <w:tr w:rsidR="00A87915" w:rsidRPr="00F37E76" w14:paraId="7A21B8D2" w14:textId="77777777" w:rsidTr="00935EC5">
        <w:tc>
          <w:tcPr>
            <w:tcW w:w="828" w:type="dxa"/>
            <w:shd w:val="pct5" w:color="000000" w:fill="FFFFFF"/>
          </w:tcPr>
          <w:p w14:paraId="7F38DF62" w14:textId="708AF5F1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43DEC097" w14:textId="2AA32671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38F42C9" w14:textId="40EEF7BF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A02025F" w14:textId="28D65105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16E2D" w:rsidRPr="00F37E76" w14:paraId="2C9A43C8" w14:textId="77777777" w:rsidTr="00C8714D">
        <w:tc>
          <w:tcPr>
            <w:tcW w:w="828" w:type="dxa"/>
            <w:shd w:val="pct5" w:color="000000" w:fill="FFFFFF"/>
          </w:tcPr>
          <w:p w14:paraId="453435EC" w14:textId="60B9CFEA" w:rsidR="00A16E2D" w:rsidRPr="00F37E76" w:rsidRDefault="00A16E2D" w:rsidP="00C8714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7F056EC1" w14:textId="6A3A7C27" w:rsidR="00A16E2D" w:rsidRPr="00F37E76" w:rsidRDefault="00A16E2D" w:rsidP="00C8714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E76E205" w14:textId="111EEB6D" w:rsidR="00A16E2D" w:rsidRPr="00F37E76" w:rsidRDefault="00A16E2D" w:rsidP="00C8714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1C98FB2" w14:textId="24314488" w:rsidR="00A16E2D" w:rsidRPr="00F37E76" w:rsidRDefault="00A16E2D" w:rsidP="00C8714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825AD" w:rsidRPr="00F37E76" w14:paraId="1CD76535" w14:textId="77777777" w:rsidTr="00BB2C2C">
        <w:tc>
          <w:tcPr>
            <w:tcW w:w="828" w:type="dxa"/>
            <w:shd w:val="pct5" w:color="000000" w:fill="FFFFFF"/>
          </w:tcPr>
          <w:p w14:paraId="3DE47590" w14:textId="74D44D85" w:rsidR="00A825AD" w:rsidRPr="00F37E76" w:rsidRDefault="00A825AD" w:rsidP="00BB2C2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07EF2FA" w14:textId="1E24621A" w:rsidR="00A825AD" w:rsidRPr="00F37E76" w:rsidRDefault="00A825AD" w:rsidP="00BB2C2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13C163F" w14:textId="2A2D1250" w:rsidR="00A825AD" w:rsidRPr="00F37E76" w:rsidRDefault="00A825AD" w:rsidP="00BB2C2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92E35EC" w14:textId="536A257D" w:rsidR="00A825AD" w:rsidRPr="00F37E76" w:rsidRDefault="00A825AD" w:rsidP="00BB2C2C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5BB04998" w14:textId="77777777" w:rsidTr="00D862F9">
        <w:tc>
          <w:tcPr>
            <w:tcW w:w="828" w:type="dxa"/>
            <w:shd w:val="pct5" w:color="000000" w:fill="FFFFFF"/>
          </w:tcPr>
          <w:p w14:paraId="7ABC46F9" w14:textId="5D571BBB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23FBB3DF" w14:textId="69D64D0F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303DC5" w14:textId="02FAC7F9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77BE542D" w14:textId="650B70FF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10883" w:rsidRPr="00F37E76" w14:paraId="1141B87D" w14:textId="77777777" w:rsidTr="00023048">
        <w:tc>
          <w:tcPr>
            <w:tcW w:w="828" w:type="dxa"/>
            <w:shd w:val="pct5" w:color="000000" w:fill="FFFFFF"/>
          </w:tcPr>
          <w:p w14:paraId="1FEBFBCE" w14:textId="5640FC12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B27CF79" w14:textId="65179F23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14F334C" w14:textId="4A6378A1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66F9205" w14:textId="1863DEB5" w:rsidR="00A10883" w:rsidRPr="00F37E76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9E1DC5" w:rsidRPr="00F37E76" w14:paraId="556C8643" w14:textId="77777777" w:rsidTr="007D5BD3">
        <w:tc>
          <w:tcPr>
            <w:tcW w:w="828" w:type="dxa"/>
            <w:shd w:val="pct5" w:color="000000" w:fill="FFFFFF"/>
          </w:tcPr>
          <w:p w14:paraId="150420D1" w14:textId="690ACDEB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A6BA82C" w14:textId="66626D5F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F1F8D4D" w14:textId="792A49E9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287CC3B4" w14:textId="16133022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0A70CD" w:rsidRPr="00F37E76" w14:paraId="2F556E89" w14:textId="77777777" w:rsidTr="000E6FE5">
        <w:tc>
          <w:tcPr>
            <w:tcW w:w="828" w:type="dxa"/>
            <w:shd w:val="pct5" w:color="000000" w:fill="FFFFFF"/>
          </w:tcPr>
          <w:p w14:paraId="3F67A92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D238A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9D5456D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5D534C0" w14:textId="77777777" w:rsidR="000A70CD" w:rsidRPr="00F37E76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234F46" w:rsidRPr="00F37E76" w14:paraId="4B8C3B3D" w14:textId="77777777" w:rsidTr="001D53AE">
        <w:tc>
          <w:tcPr>
            <w:tcW w:w="828" w:type="dxa"/>
            <w:shd w:val="pct5" w:color="000000" w:fill="FFFFFF"/>
          </w:tcPr>
          <w:p w14:paraId="7B7E4DDD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77E1E28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7C57BC92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CEA1749" w14:textId="77777777" w:rsidR="00234F46" w:rsidRPr="00F37E7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EB66BDC" w14:textId="77777777" w:rsidTr="00D862F9">
        <w:tc>
          <w:tcPr>
            <w:tcW w:w="828" w:type="dxa"/>
            <w:shd w:val="pct5" w:color="000000" w:fill="FFFFFF"/>
          </w:tcPr>
          <w:p w14:paraId="5DC966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1267962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AF9519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9BC7A8E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9C6775E" w14:textId="77777777" w:rsidTr="00D862F9">
        <w:tc>
          <w:tcPr>
            <w:tcW w:w="828" w:type="dxa"/>
            <w:shd w:val="pct5" w:color="000000" w:fill="FFFFFF"/>
          </w:tcPr>
          <w:p w14:paraId="07549B56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3D7DF7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BA6004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A646D6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184BBAB" w14:textId="77777777" w:rsidTr="00D862F9">
        <w:tc>
          <w:tcPr>
            <w:tcW w:w="828" w:type="dxa"/>
            <w:shd w:val="pct5" w:color="000000" w:fill="FFFFFF"/>
          </w:tcPr>
          <w:p w14:paraId="1DDE0E4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AD70F1D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76BAA65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874BD0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6914004E" w14:textId="77777777" w:rsidTr="00D862F9">
        <w:tc>
          <w:tcPr>
            <w:tcW w:w="828" w:type="dxa"/>
            <w:shd w:val="pct5" w:color="000000" w:fill="FFFFFF"/>
          </w:tcPr>
          <w:p w14:paraId="2C2047D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D70F0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0BBC05A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DCEFED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AEB5AD2" w14:textId="77777777" w:rsidTr="00D862F9">
        <w:tc>
          <w:tcPr>
            <w:tcW w:w="828" w:type="dxa"/>
            <w:shd w:val="pct5" w:color="000000" w:fill="FFFFFF"/>
          </w:tcPr>
          <w:p w14:paraId="3F5CADFE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18BB4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8CFAF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683D76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EE19A35" w14:textId="77777777" w:rsidTr="00D862F9">
        <w:tc>
          <w:tcPr>
            <w:tcW w:w="828" w:type="dxa"/>
            <w:shd w:val="pct5" w:color="000000" w:fill="FFFFFF"/>
          </w:tcPr>
          <w:p w14:paraId="0207D9F3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240E07A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DF04759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5EDCD16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4FE5A304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6" w:name="_Toc441577650"/>
      <w:bookmarkStart w:id="7" w:name="_Toc510332937"/>
      <w:bookmarkStart w:id="8" w:name="_Toc511190204"/>
      <w:bookmarkStart w:id="9" w:name="_Toc511190485"/>
      <w:bookmarkStart w:id="10" w:name="_Toc511190597"/>
      <w:bookmarkStart w:id="11" w:name="_Toc511204953"/>
      <w:bookmarkStart w:id="12" w:name="_Toc511205071"/>
      <w:bookmarkStart w:id="13" w:name="_Toc521436409"/>
      <w:bookmarkStart w:id="14" w:name="_Toc526847994"/>
      <w:bookmarkStart w:id="15" w:name="_Toc510332941"/>
      <w:bookmarkStart w:id="16" w:name="_Toc511190212"/>
      <w:bookmarkStart w:id="17" w:name="_Toc511190493"/>
      <w:bookmarkStart w:id="18" w:name="_Toc511190605"/>
      <w:bookmarkStart w:id="19" w:name="_Toc511204961"/>
      <w:bookmarkStart w:id="20" w:name="_Toc511205079"/>
      <w:bookmarkStart w:id="21" w:name="_Toc521436413"/>
      <w:bookmarkStart w:id="22" w:name="_Toc526848003"/>
    </w:p>
    <w:p w14:paraId="37ABC066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5300CAC4" w14:textId="77777777" w:rsidR="00AE2EB4" w:rsidRPr="00F37E76" w:rsidRDefault="00AE2EB4" w:rsidP="00D77A8B">
      <w:pPr>
        <w:pStyle w:val="Heading2"/>
      </w:pPr>
      <w:bookmarkStart w:id="23" w:name="_Toc512338858"/>
      <w:r w:rsidRPr="00F37E76">
        <w:lastRenderedPageBreak/>
        <w:t>Distribution List</w:t>
      </w:r>
      <w:bookmarkEnd w:id="23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3F36B0C8" w14:textId="77777777" w:rsidTr="00D862F9">
        <w:tc>
          <w:tcPr>
            <w:tcW w:w="2388" w:type="dxa"/>
            <w:shd w:val="pct20" w:color="000000" w:fill="FFFFFF"/>
          </w:tcPr>
          <w:p w14:paraId="606FA681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65392E2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0C228EE1" w14:textId="77777777" w:rsidTr="00D862F9">
        <w:tc>
          <w:tcPr>
            <w:tcW w:w="2388" w:type="dxa"/>
            <w:shd w:val="pct5" w:color="000000" w:fill="FFFFFF"/>
          </w:tcPr>
          <w:p w14:paraId="3028C9D7" w14:textId="77777777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27D40723" w14:textId="77777777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0A64E56A" w14:textId="77777777" w:rsidTr="00D862F9">
        <w:tc>
          <w:tcPr>
            <w:tcW w:w="2388" w:type="dxa"/>
            <w:shd w:val="pct5" w:color="000000" w:fill="FFFFFF"/>
          </w:tcPr>
          <w:p w14:paraId="24CFF3F4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58CEA38B" w14:textId="7777777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6E7F367B" w14:textId="77777777" w:rsidTr="00D862F9">
        <w:tc>
          <w:tcPr>
            <w:tcW w:w="2388" w:type="dxa"/>
            <w:shd w:val="pct5" w:color="000000" w:fill="FFFFFF"/>
          </w:tcPr>
          <w:p w14:paraId="5BC1C5C9" w14:textId="77777777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33CD854A" w14:textId="77777777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2159FB48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4" w:name="_Toc160342762"/>
      <w:bookmarkEnd w:id="24"/>
    </w:p>
    <w:p w14:paraId="1409B088" w14:textId="77777777" w:rsidR="00646BAF" w:rsidRPr="00F37E76" w:rsidRDefault="00646BAF" w:rsidP="00D77A8B">
      <w:pPr>
        <w:pStyle w:val="Heading2"/>
      </w:pPr>
      <w:bookmarkStart w:id="25" w:name="_Toc512338859"/>
      <w:r w:rsidRPr="00F37E76">
        <w:t>Glossary</w:t>
      </w:r>
      <w:bookmarkEnd w:id="25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5642754F" w14:textId="77777777" w:rsidTr="00646BAF">
        <w:tc>
          <w:tcPr>
            <w:tcW w:w="1448" w:type="dxa"/>
            <w:shd w:val="pct20" w:color="000000" w:fill="FFFFFF"/>
          </w:tcPr>
          <w:p w14:paraId="52C60DCC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30C3463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45698C19" w14:textId="77777777" w:rsidTr="00646BAF">
        <w:tc>
          <w:tcPr>
            <w:tcW w:w="1448" w:type="dxa"/>
            <w:shd w:val="pct5" w:color="000000" w:fill="FFFFFF"/>
          </w:tcPr>
          <w:p w14:paraId="4E9B2C2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31F9561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74735892" w14:textId="77777777" w:rsidTr="00646BAF">
        <w:tc>
          <w:tcPr>
            <w:tcW w:w="1448" w:type="dxa"/>
            <w:shd w:val="pct5" w:color="000000" w:fill="FFFFFF"/>
          </w:tcPr>
          <w:p w14:paraId="7D3074B1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46F9B3C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79CCAB6" w14:textId="77777777" w:rsidTr="00646BAF">
        <w:tc>
          <w:tcPr>
            <w:tcW w:w="1448" w:type="dxa"/>
            <w:shd w:val="pct5" w:color="000000" w:fill="FFFFFF"/>
          </w:tcPr>
          <w:p w14:paraId="0819D37A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61D29B4D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 xml:space="preserve">Logical Interface – a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 xml:space="preserve"> logical network interface with an IP address, assigned to a single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49E8" w:rsidRPr="00F37E76" w14:paraId="05772A59" w14:textId="77777777" w:rsidTr="00646BAF">
        <w:tc>
          <w:tcPr>
            <w:tcW w:w="1448" w:type="dxa"/>
            <w:shd w:val="pct5" w:color="000000" w:fill="FFFFFF"/>
          </w:tcPr>
          <w:p w14:paraId="05199DFC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CIFS</w:t>
            </w:r>
          </w:p>
        </w:tc>
        <w:tc>
          <w:tcPr>
            <w:tcW w:w="7438" w:type="dxa"/>
            <w:shd w:val="pct5" w:color="000000" w:fill="FFFFFF"/>
          </w:tcPr>
          <w:p w14:paraId="42CE754F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Common Internet File System, a protocol that defines a standard for remote file access using millions of computers at a time. With CIFS, users with different platforms and computers can share files without having to install new software.</w:t>
            </w:r>
          </w:p>
        </w:tc>
      </w:tr>
      <w:tr w:rsidR="003849E8" w:rsidRPr="00F37E76" w14:paraId="2054EFD5" w14:textId="77777777" w:rsidTr="00646BAF">
        <w:tc>
          <w:tcPr>
            <w:tcW w:w="1448" w:type="dxa"/>
            <w:shd w:val="pct5" w:color="000000" w:fill="FFFFFF"/>
          </w:tcPr>
          <w:p w14:paraId="47A05938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SMB</w:t>
            </w:r>
          </w:p>
        </w:tc>
        <w:tc>
          <w:tcPr>
            <w:tcW w:w="7438" w:type="dxa"/>
            <w:shd w:val="pct5" w:color="000000" w:fill="FFFFFF"/>
          </w:tcPr>
          <w:p w14:paraId="6D8B9EB8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Server Message Block, a message format used by DOS and Windows to share files, directories and devices.</w:t>
            </w:r>
          </w:p>
        </w:tc>
      </w:tr>
      <w:tr w:rsidR="003849E8" w:rsidRPr="00F37E76" w14:paraId="19A0F00C" w14:textId="77777777" w:rsidTr="00646BAF">
        <w:tc>
          <w:tcPr>
            <w:tcW w:w="1448" w:type="dxa"/>
            <w:shd w:val="pct5" w:color="000000" w:fill="FFFFFF"/>
          </w:tcPr>
          <w:p w14:paraId="758182EF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NFS</w:t>
            </w:r>
          </w:p>
        </w:tc>
        <w:tc>
          <w:tcPr>
            <w:tcW w:w="7438" w:type="dxa"/>
            <w:shd w:val="pct5" w:color="000000" w:fill="FFFFFF"/>
          </w:tcPr>
          <w:p w14:paraId="048912C0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</w:t>
            </w:r>
            <w:r w:rsidRPr="00203FF2">
              <w:rPr>
                <w:rFonts w:ascii="Arial" w:hAnsi="Arial" w:cs="Arial"/>
                <w:sz w:val="20"/>
                <w:szCs w:val="20"/>
              </w:rPr>
              <w:t>istributed file system protocol originally developed by Sun Microsystems in 1984, allowing a user on a client computer to access files over a computer network much like local storage is accessed.</w:t>
            </w:r>
          </w:p>
        </w:tc>
      </w:tr>
    </w:tbl>
    <w:p w14:paraId="4E25BAD9" w14:textId="01DCE401" w:rsidR="003527E9" w:rsidRPr="00F37E76" w:rsidRDefault="00E91B36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6" w:name="_Toc51233886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Arial"/>
        </w:rPr>
        <w:lastRenderedPageBreak/>
        <w:t>Pre-Upgrade Process</w:t>
      </w:r>
      <w:r w:rsidR="000F1844">
        <w:rPr>
          <w:rFonts w:cs="Arial"/>
        </w:rPr>
        <w:t xml:space="preserve"> (</w:t>
      </w:r>
      <w:r w:rsidR="00BB2C2C">
        <w:rPr>
          <w:rFonts w:cs="Arial"/>
          <w:color w:val="FF0000"/>
        </w:rPr>
        <w:t>9.1P</w:t>
      </w:r>
      <w:r w:rsidR="00BA67E4">
        <w:rPr>
          <w:rFonts w:cs="Arial"/>
          <w:color w:val="FF0000"/>
        </w:rPr>
        <w:t>12</w:t>
      </w:r>
      <w:r w:rsidR="000F1844">
        <w:rPr>
          <w:rFonts w:cs="Arial"/>
        </w:rPr>
        <w:t>)</w:t>
      </w:r>
      <w:bookmarkEnd w:id="26"/>
    </w:p>
    <w:p w14:paraId="187E0368" w14:textId="77777777" w:rsidR="003B0529" w:rsidRDefault="003B0529" w:rsidP="00D77A8B">
      <w:pPr>
        <w:pStyle w:val="Heading2"/>
      </w:pPr>
      <w:bookmarkStart w:id="27" w:name="_Toc512338861"/>
      <w:bookmarkStart w:id="28" w:name="_Toc510332935"/>
      <w:bookmarkStart w:id="29" w:name="_Toc511190202"/>
      <w:bookmarkStart w:id="30" w:name="_Toc511190483"/>
      <w:bookmarkStart w:id="31" w:name="_Toc511190595"/>
      <w:bookmarkStart w:id="32" w:name="_Toc511204951"/>
      <w:bookmarkStart w:id="33" w:name="_Toc511205069"/>
      <w:bookmarkStart w:id="34" w:name="_Toc521436408"/>
      <w:bookmarkStart w:id="35" w:name="_Toc526847993"/>
      <w:bookmarkStart w:id="36" w:name="_Ref150059269"/>
      <w:bookmarkStart w:id="37" w:name="_Ref150059312"/>
      <w:r>
        <w:t>Description</w:t>
      </w:r>
      <w:bookmarkEnd w:id="27"/>
    </w:p>
    <w:p w14:paraId="355567D3" w14:textId="06D333F1" w:rsidR="00535EA2" w:rsidRDefault="00E91B36" w:rsidP="003B0529">
      <w:pPr>
        <w:pStyle w:val="BodyText"/>
        <w:ind w:left="851"/>
      </w:pPr>
      <w:r>
        <w:t xml:space="preserve">Prior to upgrading a cluster to </w:t>
      </w:r>
      <w:r w:rsidR="004474AB">
        <w:t>9.1Px</w:t>
      </w:r>
      <w:r>
        <w:t xml:space="preserve"> you first need to perform </w:t>
      </w:r>
      <w:proofErr w:type="gramStart"/>
      <w:r>
        <w:t>a number of</w:t>
      </w:r>
      <w:proofErr w:type="gramEnd"/>
      <w:r>
        <w:t xml:space="preserve"> tasks in order to ensure the upgrade goes smoothly.</w:t>
      </w:r>
      <w:r w:rsidR="004474AB">
        <w:t xml:space="preserve"> </w:t>
      </w:r>
    </w:p>
    <w:p w14:paraId="287CE897" w14:textId="77777777" w:rsidR="00F62A25" w:rsidRDefault="00E91B36" w:rsidP="00D77A8B">
      <w:pPr>
        <w:pStyle w:val="Heading2"/>
      </w:pPr>
      <w:bookmarkStart w:id="38" w:name="_Toc512338862"/>
      <w:r>
        <w:t>Tasks</w:t>
      </w:r>
      <w:bookmarkEnd w:id="38"/>
    </w:p>
    <w:p w14:paraId="5AF3A1A6" w14:textId="77777777" w:rsidR="00E17D99" w:rsidRDefault="006B00D3" w:rsidP="00E17D99">
      <w:pPr>
        <w:pStyle w:val="BodyText"/>
        <w:ind w:left="851"/>
      </w:pPr>
      <w:r>
        <w:t>The following tasks are carried out pre-upgrade.</w:t>
      </w:r>
    </w:p>
    <w:p w14:paraId="4F8D515E" w14:textId="4FF2220E" w:rsidR="009E1CA5" w:rsidRDefault="009E1CA5" w:rsidP="00D77A8B">
      <w:pPr>
        <w:pStyle w:val="Heading3"/>
        <w:rPr>
          <w:rStyle w:val="Strong"/>
          <w:rFonts w:cs="Arial"/>
          <w:b/>
        </w:rPr>
      </w:pPr>
      <w:bookmarkStart w:id="39" w:name="_Toc51233886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Style w:val="Strong"/>
          <w:rFonts w:cs="Arial"/>
          <w:b/>
        </w:rPr>
        <w:t xml:space="preserve">Obtain </w:t>
      </w:r>
      <w:proofErr w:type="gramStart"/>
      <w:r>
        <w:rPr>
          <w:rStyle w:val="Strong"/>
          <w:rFonts w:cs="Arial"/>
          <w:b/>
        </w:rPr>
        <w:t>The</w:t>
      </w:r>
      <w:proofErr w:type="gramEnd"/>
      <w:r>
        <w:rPr>
          <w:rStyle w:val="Strong"/>
          <w:rFonts w:cs="Arial"/>
          <w:b/>
        </w:rPr>
        <w:t xml:space="preserve"> Correct ONTAP Version And Make </w:t>
      </w:r>
      <w:r w:rsidR="00BB2C2C">
        <w:rPr>
          <w:rStyle w:val="Strong"/>
          <w:rFonts w:cs="Arial"/>
          <w:b/>
        </w:rPr>
        <w:t>it</w:t>
      </w:r>
      <w:r>
        <w:rPr>
          <w:rStyle w:val="Strong"/>
          <w:rFonts w:cs="Arial"/>
          <w:b/>
        </w:rPr>
        <w:t xml:space="preserve"> Available Via HTTP</w:t>
      </w:r>
      <w:bookmarkEnd w:id="39"/>
    </w:p>
    <w:p w14:paraId="4090A95C" w14:textId="24F64CD2" w:rsidR="004474AB" w:rsidRDefault="004474AB" w:rsidP="004474AB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The version of ONTAP being used for the upgrade is </w:t>
      </w:r>
      <w:r w:rsidR="007529CE">
        <w:rPr>
          <w:lang w:val="en-US"/>
        </w:rPr>
        <w:t>9.</w:t>
      </w:r>
      <w:r w:rsidR="00BB2C2C">
        <w:rPr>
          <w:lang w:val="en-US"/>
        </w:rPr>
        <w:t>1P12</w:t>
      </w:r>
      <w:r>
        <w:rPr>
          <w:lang w:val="en-US"/>
        </w:rPr>
        <w:t xml:space="preserve"> and is available here:</w:t>
      </w:r>
    </w:p>
    <w:p w14:paraId="055A27CD" w14:textId="1357EE2B" w:rsidR="004474AB" w:rsidRDefault="00920B3C" w:rsidP="004474AB">
      <w:pPr>
        <w:pStyle w:val="BodyText"/>
        <w:ind w:left="900"/>
        <w:rPr>
          <w:lang w:val="en-US"/>
        </w:rPr>
      </w:pPr>
      <w:hyperlink r:id="rId14" w:history="1">
        <w:r w:rsidR="00BB2C2C" w:rsidRPr="0042191A">
          <w:rPr>
            <w:rStyle w:val="Hyperlink"/>
            <w:lang w:val="en-US"/>
          </w:rPr>
          <w:t>http://mysupport.netapp.com/NOW/download/software/ontap/9.1P12/download.cgi</w:t>
        </w:r>
      </w:hyperlink>
    </w:p>
    <w:p w14:paraId="2F8B767D" w14:textId="0C4FB2AA" w:rsidR="001D53AE" w:rsidRDefault="001D53AE" w:rsidP="00D77A8B">
      <w:pPr>
        <w:pStyle w:val="Heading3"/>
        <w:rPr>
          <w:rStyle w:val="Strong"/>
          <w:rFonts w:cs="Arial"/>
          <w:b/>
        </w:rPr>
      </w:pPr>
      <w:bookmarkStart w:id="40" w:name="_Toc512338864"/>
      <w:r>
        <w:rPr>
          <w:rStyle w:val="Strong"/>
          <w:rFonts w:cs="Arial"/>
          <w:b/>
        </w:rPr>
        <w:t xml:space="preserve">Check </w:t>
      </w:r>
      <w:proofErr w:type="gramStart"/>
      <w:r>
        <w:rPr>
          <w:rStyle w:val="Strong"/>
          <w:rFonts w:cs="Arial"/>
          <w:b/>
        </w:rPr>
        <w:t>For</w:t>
      </w:r>
      <w:proofErr w:type="gramEnd"/>
      <w:r>
        <w:rPr>
          <w:rStyle w:val="Strong"/>
          <w:rFonts w:cs="Arial"/>
          <w:b/>
        </w:rPr>
        <w:t xml:space="preserve"> Hardware Issues</w:t>
      </w:r>
      <w:bookmarkEnd w:id="40"/>
    </w:p>
    <w:p w14:paraId="144D6850" w14:textId="77777777" w:rsidR="001D53AE" w:rsidRDefault="001D53AE" w:rsidP="001D53AE">
      <w:pPr>
        <w:pStyle w:val="BodyText"/>
        <w:ind w:left="900"/>
        <w:rPr>
          <w:lang w:val="en-US"/>
        </w:rPr>
      </w:pPr>
      <w:r>
        <w:rPr>
          <w:lang w:val="en-US"/>
        </w:rPr>
        <w:t>Check for disk failures, shelf issues etc.</w:t>
      </w:r>
    </w:p>
    <w:p w14:paraId="37856CEB" w14:textId="49894E0F" w:rsidR="00224F7E" w:rsidRPr="007306EB" w:rsidRDefault="007306EB" w:rsidP="00224F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::*&gt; </w:t>
      </w:r>
      <w:r w:rsidR="00224F7E" w:rsidRPr="007306EB">
        <w:rPr>
          <w:rFonts w:ascii="Courier New" w:hAnsi="Courier New" w:cs="Courier New"/>
          <w:sz w:val="18"/>
          <w:szCs w:val="18"/>
          <w:lang w:val="en-US"/>
        </w:rPr>
        <w:t xml:space="preserve">  system node environment sensors show</w:t>
      </w:r>
    </w:p>
    <w:p w14:paraId="78A782CD" w14:textId="0FE3F6F2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9F4BE5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Node Sensor                 State Value/Units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Crit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-Low Warn-Low Warn-Hi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Crit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>-Hi</w:t>
      </w:r>
    </w:p>
    <w:p w14:paraId="1D3631F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---- --------------------- ------ ----------- -------- -------- ------- -------</w:t>
      </w:r>
    </w:p>
    <w:p w14:paraId="4326E8C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</w:t>
      </w:r>
    </w:p>
    <w:p w14:paraId="46BE032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Fan1                  normal</w:t>
      </w:r>
    </w:p>
    <w:p w14:paraId="028B9A4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40A9741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Fan2                  normal</w:t>
      </w:r>
    </w:p>
    <w:p w14:paraId="3FD7BDA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5294511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Fan3                  normal</w:t>
      </w:r>
    </w:p>
    <w:p w14:paraId="1EF8B96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46EC6AA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PSU1                  normal</w:t>
      </w:r>
    </w:p>
    <w:p w14:paraId="76C5174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021C0ED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PSU2                  normal</w:t>
      </w:r>
    </w:p>
    <w:p w14:paraId="0971F93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7471914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Temp Margin      normal</w:t>
      </w:r>
    </w:p>
    <w:p w14:paraId="43DF8F1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-63 C          -        -      -5       0</w:t>
      </w:r>
    </w:p>
    <w:p w14:paraId="7281B13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In Flow Temp          normal</w:t>
      </w:r>
    </w:p>
    <w:p w14:paraId="74792E0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28 C          0       10      50      56</w:t>
      </w:r>
    </w:p>
    <w:p w14:paraId="67E6A2B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Out Flow Temp         normal</w:t>
      </w:r>
    </w:p>
    <w:p w14:paraId="15FD5C4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42 C          0       10      64      71</w:t>
      </w:r>
    </w:p>
    <w:p w14:paraId="33C9540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PCI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Temp      normal</w:t>
      </w:r>
    </w:p>
    <w:p w14:paraId="4DA85FC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31 C          0       10      49      57</w:t>
      </w:r>
    </w:p>
    <w:p w14:paraId="4F6F8F6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Smart Bat Temp        normal</w:t>
      </w:r>
    </w:p>
    <w:p w14:paraId="05DDB6D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36 C          0       10      58      65</w:t>
      </w:r>
    </w:p>
    <w:p w14:paraId="25BC2E1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Error            normal</w:t>
      </w:r>
    </w:p>
    <w:p w14:paraId="3F404BD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20A9849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Trip       normal</w:t>
      </w:r>
    </w:p>
    <w:p w14:paraId="2251664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27CCC90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Hot              normal</w:t>
      </w:r>
    </w:p>
    <w:p w14:paraId="7649876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7DDB930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Memory0 Hot           normal</w:t>
      </w:r>
    </w:p>
    <w:p w14:paraId="6BA3E72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09E8AAC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PCH Hot               normal</w:t>
      </w:r>
    </w:p>
    <w:p w14:paraId="3DEB55E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084B43B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P5V STBY              normal</w:t>
      </w:r>
    </w:p>
    <w:p w14:paraId="4A71207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5002 mV      4245     4343    5660    5807</w:t>
      </w:r>
    </w:p>
    <w:p w14:paraId="70F83BE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P3.3V STBY            normal</w:t>
      </w:r>
    </w:p>
    <w:p w14:paraId="7E1F7E6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3312 mV      2960     3040    3568    3664</w:t>
      </w:r>
    </w:p>
    <w:p w14:paraId="19416C7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P1.8V STBY            normal</w:t>
      </w:r>
    </w:p>
    <w:p w14:paraId="7DEB07D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1794 mV      1629     1658    1949    1969</w:t>
      </w:r>
    </w:p>
    <w:p w14:paraId="3C98B18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P1.2V STBY            normal</w:t>
      </w:r>
    </w:p>
    <w:p w14:paraId="48E03E2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1193 mV      1086     1105    1299    1319</w:t>
      </w:r>
    </w:p>
    <w:p w14:paraId="5DBDF08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P0.9V STBY            normal</w:t>
      </w:r>
    </w:p>
    <w:p w14:paraId="5AC257D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882 mV       805      853     950     999</w:t>
      </w:r>
    </w:p>
    <w:p w14:paraId="6CB1C92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P5V                   normal</w:t>
      </w:r>
    </w:p>
    <w:p w14:paraId="7B7E870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5026 mV      4245     4343    5660    5807</w:t>
      </w:r>
    </w:p>
    <w:p w14:paraId="400FEC3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P3.3V                 normal</w:t>
      </w:r>
    </w:p>
    <w:p w14:paraId="3DE6DD5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3280 mV      2960     3040    3568    3664</w:t>
      </w:r>
    </w:p>
    <w:p w14:paraId="5CC726A1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Press &lt;space&gt; to page down, &lt;return&gt; for next line, or 'q' to quit...</w:t>
      </w:r>
    </w:p>
    <w:p w14:paraId="5F21D344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4353A8B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bookmarkStart w:id="41" w:name="_Toc506834555"/>
      <w:proofErr w:type="gramStart"/>
      <w:r w:rsidRPr="00E02F35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E02F35">
        <w:rPr>
          <w:rFonts w:ascii="Courier New" w:hAnsi="Courier New" w:cs="Courier New"/>
          <w:sz w:val="18"/>
          <w:szCs w:val="18"/>
          <w:lang w:val="en-US"/>
        </w:rPr>
        <w:t>*&gt; node run -node * environment  status chassis list-sensors</w:t>
      </w:r>
    </w:p>
    <w:p w14:paraId="7B7D619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4 entries were acted on.</w:t>
      </w:r>
    </w:p>
    <w:p w14:paraId="1416565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7FA478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Node: eg-si-clsn-e01-h01</w:t>
      </w:r>
    </w:p>
    <w:p w14:paraId="1797DC2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Sensor Name              State          Current    Critical     Warning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Warning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Critical</w:t>
      </w:r>
    </w:p>
    <w:p w14:paraId="37E61F5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Reading       Low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Low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High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High</w:t>
      </w:r>
      <w:proofErr w:type="spellEnd"/>
    </w:p>
    <w:p w14:paraId="124CE52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-------------------------------------------------------------------------------------------------</w:t>
      </w:r>
    </w:p>
    <w:p w14:paraId="2B0105B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Fan1                                      GOOD</w:t>
      </w:r>
    </w:p>
    <w:p w14:paraId="61459F9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Fan2                                      GOOD</w:t>
      </w:r>
    </w:p>
    <w:p w14:paraId="47092B3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Fan3                                      GOOD</w:t>
      </w:r>
    </w:p>
    <w:p w14:paraId="45CBCD5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                                     GOOD</w:t>
      </w:r>
    </w:p>
    <w:p w14:paraId="3692A10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                                     GOOD</w:t>
      </w:r>
    </w:p>
    <w:p w14:paraId="3238A2D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Temp Margin         normal           -68 C        --          --          -5 C         0 C</w:t>
      </w:r>
    </w:p>
    <w:p w14:paraId="41CC2AB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In Flow Temp             normal            24 C         0 C        10 C        50 C        56 C</w:t>
      </w:r>
    </w:p>
    <w:p w14:paraId="5090483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Out Flow Temp            normal            37 C         0 C        10 C        64 C        71 C</w:t>
      </w:r>
    </w:p>
    <w:p w14:paraId="4A2F184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PCI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Temp         normal            26 C         0 C        10 C        49 C        57 C</w:t>
      </w:r>
    </w:p>
    <w:p w14:paraId="0BC2714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Smart Bat Temp           normal            31 C         0 C        10 C        58 C        65 C</w:t>
      </w:r>
    </w:p>
    <w:p w14:paraId="3D7F4C7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Error                              NORMAL</w:t>
      </w:r>
    </w:p>
    <w:p w14:paraId="57A61FA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CPU0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Trip                         NORMAL</w:t>
      </w:r>
    </w:p>
    <w:p w14:paraId="1B18B45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Hot                                NORMAL</w:t>
      </w:r>
    </w:p>
    <w:p w14:paraId="1DCA43D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Memory0 Hot                             NORMAL</w:t>
      </w:r>
    </w:p>
    <w:p w14:paraId="7398923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PCH Hot                                 NORMAL</w:t>
      </w:r>
    </w:p>
    <w:p w14:paraId="3F2D903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                normal          5002 mV     4245 mV     4343 mV     5660 mV     5807 mV</w:t>
      </w:r>
    </w:p>
    <w:p w14:paraId="5203223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STBY               normal          3312 mV     2960 mV     3040 mV     3568 mV     3664 mV</w:t>
      </w:r>
    </w:p>
    <w:p w14:paraId="5D45733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P1.8V STBY               normal          1794 mV     1629 mV     1658 mV     1949 mV     1969 mV</w:t>
      </w:r>
    </w:p>
    <w:p w14:paraId="4C613AB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P1.2V STBY               normal          1193 mV     1086 mV     1105 mV     1299 mV     1319 mV</w:t>
      </w:r>
    </w:p>
    <w:p w14:paraId="4916CB2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P0.9V STBY               normal           882 mV      805 mV      853 mV      950 mV      999 mV</w:t>
      </w:r>
    </w:p>
    <w:p w14:paraId="0A7DAD3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                     normal          5050 mV     4245 mV     4343 mV     5660 mV     5807 mV</w:t>
      </w:r>
    </w:p>
    <w:p w14:paraId="126A89A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                   normal          3280 mV     2960 mV     3040 mV     3568 mV     3664 mV</w:t>
      </w:r>
    </w:p>
    <w:p w14:paraId="1C2F4C0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AB            normal          1338 mV        9 mV       19 mV     2454 mV     2463 mV</w:t>
      </w:r>
    </w:p>
    <w:p w14:paraId="5D85185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PVTT DDR3 AB             normal           669 mV        9 mV       19 mV     2454 mV     2463 mV</w:t>
      </w:r>
    </w:p>
    <w:p w14:paraId="5602987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PVCCP CPU0               normal           960 mV        9 mV       19 mV     2454 mV     2463 mV</w:t>
      </w:r>
    </w:p>
    <w:p w14:paraId="3CA0F50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CD            normal          1328 mV        9 mV       19 mV     2454 mV     2463 mV</w:t>
      </w:r>
    </w:p>
    <w:p w14:paraId="05E53D4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CPU                 normal         11875 mV        0 mV       --          --       31875 mV</w:t>
      </w:r>
    </w:p>
    <w:p w14:paraId="466B981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CPU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3500 mA        0 mA       --          --       63750 mA</w:t>
      </w:r>
    </w:p>
    <w:p w14:paraId="28B5998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Sys                 normal         11875 mV        0 mV       --          --       31875 mV</w:t>
      </w:r>
    </w:p>
    <w:p w14:paraId="59CF58E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Sys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10250 mA        0 mA       --          --       63750 mA</w:t>
      </w:r>
    </w:p>
    <w:p w14:paraId="0291C09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STBY                normal         11875 mV        0 mV       --          --       31875 mV</w:t>
      </w:r>
    </w:p>
    <w:p w14:paraId="2C95A58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P12V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normal           384 mA        0 mA       --          --        4080 mA</w:t>
      </w:r>
    </w:p>
    <w:p w14:paraId="03FB71D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SQ              normal          5000 mV        0 mV       --          --       31875 mV</w:t>
      </w:r>
    </w:p>
    <w:p w14:paraId="604A975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P5V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  75 mA       --          --          --        1275 mA</w:t>
      </w:r>
    </w:p>
    <w:p w14:paraId="289C25A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Sysfan1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095DD4C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Fault                               OK</w:t>
      </w:r>
    </w:p>
    <w:p w14:paraId="6FB8D75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F1 Speed         normal          2760 RPM    1470 RPM    1560 RPM      --          --</w:t>
      </w:r>
    </w:p>
    <w:p w14:paraId="2129366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F2 Speed         normal          2760 RPM    1470 RPM    1560 RPM      --          --</w:t>
      </w:r>
    </w:p>
    <w:p w14:paraId="4518467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Sysfan2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4F53F62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Fault                               OK</w:t>
      </w:r>
    </w:p>
    <w:p w14:paraId="6318305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F1 Speed         normal          2820 RPM    1470 RPM    1560 RPM      --          --</w:t>
      </w:r>
    </w:p>
    <w:p w14:paraId="3202FCC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F2 Speed         normal          2820 RPM    1470 RPM    1560 RPM      --          --</w:t>
      </w:r>
    </w:p>
    <w:p w14:paraId="37A743B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Sysfan3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26DDA7E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Fault                               OK</w:t>
      </w:r>
    </w:p>
    <w:p w14:paraId="207E723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F1 Speed         normal          2760 RPM    1470 RPM    1560 RPM      --          --</w:t>
      </w:r>
    </w:p>
    <w:p w14:paraId="2DF0EED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F2 Speed         normal          2760 RPM    1470 RPM    1560 RPM      --          --</w:t>
      </w:r>
    </w:p>
    <w:p w14:paraId="0F078AC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2F645BA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Temp                normal            17 C         0 C         5 C        50 C        60 C</w:t>
      </w:r>
    </w:p>
    <w:p w14:paraId="381DABB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15000 mA       --          --          --          --</w:t>
      </w:r>
    </w:p>
    <w:p w14:paraId="6551DB0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Speed          normal         13500 RPM    4500 RPM    4600 RPM      --          --</w:t>
      </w:r>
    </w:p>
    <w:p w14:paraId="104CA14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Fault                             OK</w:t>
      </w:r>
    </w:p>
    <w:p w14:paraId="66D4767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Speed          normal          9900 RPM    4500 RPM    4600 RPM      --          --</w:t>
      </w:r>
    </w:p>
    <w:p w14:paraId="7FD274B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Fault                             OK</w:t>
      </w:r>
    </w:p>
    <w:p w14:paraId="47D5AD5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6B67901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7F0F7FA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FAULT                                  OK</w:t>
      </w:r>
    </w:p>
    <w:p w14:paraId="10A0CD4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Input Type                         AC_220V</w:t>
      </w:r>
    </w:p>
    <w:p w14:paraId="03EF419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Temp                              OK</w:t>
      </w:r>
    </w:p>
    <w:p w14:paraId="0CB4AEF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Volt                              OK</w:t>
      </w:r>
    </w:p>
    <w:p w14:paraId="0AA9743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21DCB2E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2AC74B7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Temp                normal            17 C         0 C         5 C        50 C        60 C</w:t>
      </w:r>
    </w:p>
    <w:p w14:paraId="3AA6D30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15000 mA       --          --          --          --</w:t>
      </w:r>
    </w:p>
    <w:p w14:paraId="2CFA48E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Speed          normal         10300 RPM    4500 RPM    4600 RPM      --          --</w:t>
      </w:r>
    </w:p>
    <w:p w14:paraId="18CB707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Fault                             OK</w:t>
      </w:r>
    </w:p>
    <w:p w14:paraId="4FA6D8C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Speed          normal          9200 RPM    4500 RPM    4600 RPM      --          --</w:t>
      </w:r>
    </w:p>
    <w:p w14:paraId="4ED6352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Fault                             OK</w:t>
      </w:r>
    </w:p>
    <w:p w14:paraId="0AC33A7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7EA5F03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3EFE69A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FAULT                                  OK</w:t>
      </w:r>
    </w:p>
    <w:p w14:paraId="4127A0C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Input Type                         AC_220V</w:t>
      </w:r>
    </w:p>
    <w:p w14:paraId="2850CBB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Temp                              OK</w:t>
      </w:r>
    </w:p>
    <w:p w14:paraId="3EA3ECE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Volt                              OK</w:t>
      </w:r>
    </w:p>
    <w:p w14:paraId="31C3D69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410D6BE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Present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3AF1441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Temp                 normal            20 C         0 C         5 C        53 C        58 C</w:t>
      </w:r>
    </w:p>
    <w:p w14:paraId="54CE625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Volt                 normal          7900 mV     5500 mV     5600 mV     8500 mV     8600 mV</w:t>
      </w:r>
    </w:p>
    <w:p w14:paraId="0C9FE66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normal             0 mA    -4000 mA      -40 mA     1200 mA     1520 mA</w:t>
      </w:r>
    </w:p>
    <w:p w14:paraId="6D577AE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Rem Cap              normal          3584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5012B63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>Bat Full Cap             normal          4096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78E4AB0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Charge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normal             0 mA       --          --        2200 mA     2300 mA</w:t>
      </w:r>
    </w:p>
    <w:p w14:paraId="7782FA7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Volt          normal          8200 mV       --          --        8900 mV     9000 mV</w:t>
      </w:r>
    </w:p>
    <w:p w14:paraId="76CFCB6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Initial FCC          normal          4200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1CBAE0F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Dstg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Cycles          normal            51 cycles    2 cycles    5 cycles   --          --</w:t>
      </w:r>
    </w:p>
    <w:p w14:paraId="4856617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Power Fault                           GOOD</w:t>
      </w:r>
    </w:p>
    <w:p w14:paraId="34E6E3D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FET                              ON</w:t>
      </w:r>
    </w:p>
    <w:p w14:paraId="18C0348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Dcharge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FET                             ON</w:t>
      </w:r>
    </w:p>
    <w:p w14:paraId="20AC156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Partner Ctrl </w:t>
      </w:r>
      <w:proofErr w:type="gramStart"/>
      <w:r w:rsidRPr="00E02F35">
        <w:rPr>
          <w:rFonts w:ascii="Courier New" w:hAnsi="Courier New" w:cs="Courier New"/>
          <w:sz w:val="18"/>
          <w:szCs w:val="18"/>
          <w:lang w:val="en-US"/>
        </w:rPr>
        <w:t>Pre                        PRESENT</w:t>
      </w:r>
      <w:proofErr w:type="gramEnd"/>
    </w:p>
    <w:p w14:paraId="04BEF68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SP Status                               IPMI_HB_OK</w:t>
      </w:r>
    </w:p>
    <w:p w14:paraId="2D0368A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Status                               OK</w:t>
      </w:r>
    </w:p>
    <w:p w14:paraId="76D3054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Pres                             PRESENT</w:t>
      </w:r>
    </w:p>
    <w:p w14:paraId="187DF4C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324E99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Node: eg-si-clsn-e01-h02</w:t>
      </w:r>
    </w:p>
    <w:p w14:paraId="2A21F12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Sensor Name              State          Current    Critical     Warning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Warning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Critical</w:t>
      </w:r>
    </w:p>
    <w:p w14:paraId="732DB1A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Reading       Low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Low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High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High</w:t>
      </w:r>
      <w:proofErr w:type="spellEnd"/>
    </w:p>
    <w:p w14:paraId="3B04FB8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-------------------------------------------------------------------------------------------------</w:t>
      </w:r>
    </w:p>
    <w:p w14:paraId="49325C2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Fan1                                      GOOD</w:t>
      </w:r>
    </w:p>
    <w:p w14:paraId="2C065CE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Fan2                                      GOOD</w:t>
      </w:r>
    </w:p>
    <w:p w14:paraId="0B25B7E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Fan3                                      GOOD</w:t>
      </w:r>
    </w:p>
    <w:p w14:paraId="410CA0B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                                     GOOD</w:t>
      </w:r>
    </w:p>
    <w:p w14:paraId="1C7E3BC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                                     GOOD</w:t>
      </w:r>
    </w:p>
    <w:p w14:paraId="31C772E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Temp Margin         normal           -70 C        --          --          -5 C         0 C</w:t>
      </w:r>
    </w:p>
    <w:p w14:paraId="4B907B5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In Flow Temp             normal            24 C         0 C        10 C        50 C        56 C</w:t>
      </w:r>
    </w:p>
    <w:p w14:paraId="00D9580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Out Flow Temp            normal            37 C         0 C        10 C        64 C        71 C</w:t>
      </w:r>
    </w:p>
    <w:p w14:paraId="2D12FC0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PCI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Temp         normal            26 C         0 C        10 C        49 C        57 C</w:t>
      </w:r>
    </w:p>
    <w:p w14:paraId="4C5C741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Smart Bat Temp           normal            31 C         0 C        10 C        58 C        65 C</w:t>
      </w:r>
    </w:p>
    <w:p w14:paraId="11DD5A0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Error                              NORMAL</w:t>
      </w:r>
    </w:p>
    <w:p w14:paraId="73D36FF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CPU0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Trip                         NORMAL</w:t>
      </w:r>
    </w:p>
    <w:p w14:paraId="117C5EF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Hot                                NORMAL</w:t>
      </w:r>
    </w:p>
    <w:p w14:paraId="6B5498D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Memory0 Hot                             NORMAL</w:t>
      </w:r>
    </w:p>
    <w:p w14:paraId="2777C81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PCH Hot                                 NORMAL</w:t>
      </w:r>
    </w:p>
    <w:p w14:paraId="39441AD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                normal          5002 mV     4245 mV     4343 mV     5660 mV     5807 mV</w:t>
      </w:r>
    </w:p>
    <w:p w14:paraId="04C7311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STBY               normal          3312 mV     2960 mV     3040 mV     3568 mV     3664 mV</w:t>
      </w:r>
    </w:p>
    <w:p w14:paraId="68B3A1B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P1.8V STBY               normal          1794 mV     1629 mV     1658 mV     1949 mV     1969 mV</w:t>
      </w:r>
    </w:p>
    <w:p w14:paraId="4E4FB93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P1.2V STBY               normal          1193 mV     1086 mV     1105 mV     1299 mV     1319 mV</w:t>
      </w:r>
    </w:p>
    <w:p w14:paraId="6380E3E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P0.9V STBY               normal           882 mV      805 mV      853 mV      950 mV      999 mV</w:t>
      </w:r>
    </w:p>
    <w:p w14:paraId="62B49B0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                     normal          5050 mV     4245 mV     4343 mV     5660 mV     5807 mV</w:t>
      </w:r>
    </w:p>
    <w:p w14:paraId="45ABD0D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                   normal          3280 mV     2960 mV     3040 mV     3568 mV     3664 mV</w:t>
      </w:r>
    </w:p>
    <w:p w14:paraId="6B772FD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AB            normal          1338 mV        9 mV       19 mV     2454 mV     2463 mV</w:t>
      </w:r>
    </w:p>
    <w:p w14:paraId="5672B78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PVTT DDR3 AB             normal           669 mV        9 mV       19 mV     2454 mV     2463 mV</w:t>
      </w:r>
    </w:p>
    <w:p w14:paraId="09F8667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PVCCP CPU0               normal           950 mV        9 mV       19 mV     2454 mV     2463 mV</w:t>
      </w:r>
    </w:p>
    <w:p w14:paraId="1980306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CD            normal          1328 mV        9 mV       19 mV     2454 mV     2463 mV</w:t>
      </w:r>
    </w:p>
    <w:p w14:paraId="65CD062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CPU                 normal         11875 mV        0 mV       --          --       31875 mV</w:t>
      </w:r>
    </w:p>
    <w:p w14:paraId="0572DFB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P12V CPU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3000 mA        0 mA       --          --       63750 mA</w:t>
      </w:r>
    </w:p>
    <w:p w14:paraId="22FE250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Sys                 normal         11875 mV        0 mV       --          --       31875 mV</w:t>
      </w:r>
    </w:p>
    <w:p w14:paraId="0ADEA54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Sys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10250 mA        0 mA       --          --       63750 mA</w:t>
      </w:r>
    </w:p>
    <w:p w14:paraId="1A776FA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STBY                normal         11875 mV        0 mV       --          --       31875 mV</w:t>
      </w:r>
    </w:p>
    <w:p w14:paraId="73044CB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normal           384 mA        0 mA       --          --        4080 mA</w:t>
      </w:r>
    </w:p>
    <w:p w14:paraId="06FFCE8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SQ              normal          4875 mV        0 mV       --          --       31875 mV</w:t>
      </w:r>
    </w:p>
    <w:p w14:paraId="1EA357A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P5V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  70 mA       --          --          --        1275 mA</w:t>
      </w:r>
    </w:p>
    <w:p w14:paraId="7B6775F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Sysfan1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4B266B9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Fault                               OK</w:t>
      </w:r>
    </w:p>
    <w:p w14:paraId="1BF9488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F1 Speed         normal          2760 RPM    1470 RPM    1560 RPM      --          --</w:t>
      </w:r>
    </w:p>
    <w:p w14:paraId="455F6AD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F2 Speed         normal          2760 RPM    1470 RPM    1560 RPM      --          --</w:t>
      </w:r>
    </w:p>
    <w:p w14:paraId="7893464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Sysfan2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44FBC8C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Fault                               OK</w:t>
      </w:r>
    </w:p>
    <w:p w14:paraId="0A52D3D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F1 Speed         normal          2760 RPM    1470 RPM    1560 RPM      --          --</w:t>
      </w:r>
    </w:p>
    <w:p w14:paraId="269491A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F2 Speed         normal          2820 RPM    1470 RPM    1560 RPM      --          --</w:t>
      </w:r>
    </w:p>
    <w:p w14:paraId="2CA48B4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Sysfan3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3F7F49C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Fault                               OK</w:t>
      </w:r>
    </w:p>
    <w:p w14:paraId="113E393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F1 Speed         normal          2820 RPM    1470 RPM    1560 RPM      --          --</w:t>
      </w:r>
    </w:p>
    <w:p w14:paraId="1B26290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F2 Speed         normal          2760 RPM    1470 RPM    1560 RPM      --          --</w:t>
      </w:r>
    </w:p>
    <w:p w14:paraId="2201E6C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3DFE972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Temp                normal            17 C         0 C         5 C        50 C        60 C</w:t>
      </w:r>
    </w:p>
    <w:p w14:paraId="6AF9F54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16000 mA       --          --          --          --</w:t>
      </w:r>
    </w:p>
    <w:p w14:paraId="1244A36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Speed          normal         10400 RPM    4500 RPM    4600 RPM      --          --</w:t>
      </w:r>
    </w:p>
    <w:p w14:paraId="6E3C856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Fault                             OK</w:t>
      </w:r>
    </w:p>
    <w:p w14:paraId="22D666A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Speed          normal          9800 RPM    4500 RPM    4600 RPM      --          --</w:t>
      </w:r>
    </w:p>
    <w:p w14:paraId="162C20E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Fault                             OK</w:t>
      </w:r>
    </w:p>
    <w:p w14:paraId="35F725C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6570C6F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328DC7C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FAULT                                  OK</w:t>
      </w:r>
    </w:p>
    <w:p w14:paraId="0434D84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Input Type                         AC_220V</w:t>
      </w:r>
    </w:p>
    <w:p w14:paraId="7A5B141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Temp                              OK</w:t>
      </w:r>
    </w:p>
    <w:p w14:paraId="131E4B1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Volt                              OK</w:t>
      </w:r>
    </w:p>
    <w:p w14:paraId="0C34572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4F002EC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5510AB8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Temp                normal            17 C         0 C         5 C        50 C        60 C</w:t>
      </w:r>
    </w:p>
    <w:p w14:paraId="7B90CB8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15000 mA       --          --          --          --</w:t>
      </w:r>
    </w:p>
    <w:p w14:paraId="7CDC0AE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Speed          normal         10200 RPM    4500 RPM    4600 RPM      --          --</w:t>
      </w:r>
    </w:p>
    <w:p w14:paraId="209BF1B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Fault                             OK</w:t>
      </w:r>
    </w:p>
    <w:p w14:paraId="1994448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Speed          normal          9600 RPM    4500 RPM    4600 RPM      --          --</w:t>
      </w:r>
    </w:p>
    <w:p w14:paraId="6814F8F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Fault                             OK</w:t>
      </w:r>
    </w:p>
    <w:p w14:paraId="079F9EA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119649B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4D97555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FAULT                                  OK</w:t>
      </w:r>
    </w:p>
    <w:p w14:paraId="41B1AC3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Input Type                         AC_220V</w:t>
      </w:r>
    </w:p>
    <w:p w14:paraId="5829A4D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Temp                              OK</w:t>
      </w:r>
    </w:p>
    <w:p w14:paraId="50A659B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Volt                              OK</w:t>
      </w:r>
    </w:p>
    <w:p w14:paraId="18CBF05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62CFD19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Present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59A81FC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>Bat Temp                 normal            20 C         0 C         5 C        53 C        58 C</w:t>
      </w:r>
    </w:p>
    <w:p w14:paraId="21D7657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Volt                 normal          7900 mV     5500 mV     5600 mV     8500 mV     8600 mV</w:t>
      </w:r>
    </w:p>
    <w:p w14:paraId="5F5D4A9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normal             0 mA    -4000 mA      -40 mA     1200 mA     1520 mA</w:t>
      </w:r>
    </w:p>
    <w:p w14:paraId="19038F6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Rem Cap              normal          3584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38A1F2C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Full Cap             normal          4096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37EBC69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Charge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normal             0 mA       --          --        2200 mA     2300 mA</w:t>
      </w:r>
    </w:p>
    <w:p w14:paraId="6B2F345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Volt          normal          8200 mV       --          --        8900 mV     9000 mV</w:t>
      </w:r>
    </w:p>
    <w:p w14:paraId="0CF826D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Initial FCC          normal          4200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26F66D7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Dstg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Cycles          normal            53 cycles    2 cycles    5 cycles   --          --</w:t>
      </w:r>
    </w:p>
    <w:p w14:paraId="56D1DE3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Power Fault                           GOOD</w:t>
      </w:r>
    </w:p>
    <w:p w14:paraId="4C4602F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FET                              ON</w:t>
      </w:r>
    </w:p>
    <w:p w14:paraId="34EBF58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Dcharge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FET                             ON</w:t>
      </w:r>
    </w:p>
    <w:p w14:paraId="5B36057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Partner Ctrl </w:t>
      </w:r>
      <w:proofErr w:type="gramStart"/>
      <w:r w:rsidRPr="00E02F35">
        <w:rPr>
          <w:rFonts w:ascii="Courier New" w:hAnsi="Courier New" w:cs="Courier New"/>
          <w:sz w:val="18"/>
          <w:szCs w:val="18"/>
          <w:lang w:val="en-US"/>
        </w:rPr>
        <w:t>Pre                        PRESENT</w:t>
      </w:r>
      <w:proofErr w:type="gramEnd"/>
    </w:p>
    <w:p w14:paraId="427BA70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SP Status                               IPMI_HB_OK</w:t>
      </w:r>
    </w:p>
    <w:p w14:paraId="1CC29AD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Status                               OK</w:t>
      </w:r>
    </w:p>
    <w:p w14:paraId="70BC17C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Pres                             PRESENT</w:t>
      </w:r>
    </w:p>
    <w:p w14:paraId="7AE8308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89AE77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Node: eg-si-clsn-e01-l03</w:t>
      </w:r>
    </w:p>
    <w:p w14:paraId="29AF79A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Sensor Name              State          Current    Critical     Warning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Warning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Critical</w:t>
      </w:r>
    </w:p>
    <w:p w14:paraId="4BDAF44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Reading       Low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Low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High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High</w:t>
      </w:r>
      <w:proofErr w:type="spellEnd"/>
    </w:p>
    <w:p w14:paraId="29DB18B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-------------------------------------------------------------------------------------------------</w:t>
      </w:r>
    </w:p>
    <w:p w14:paraId="55512B0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Fan1                                      GOOD</w:t>
      </w:r>
    </w:p>
    <w:p w14:paraId="25EBBA7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Fan2                                      GOOD</w:t>
      </w:r>
    </w:p>
    <w:p w14:paraId="5F5DB07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Fan3                                      GOOD</w:t>
      </w:r>
    </w:p>
    <w:p w14:paraId="284880E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                                     GOOD</w:t>
      </w:r>
    </w:p>
    <w:p w14:paraId="0086016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                                     GOOD</w:t>
      </w:r>
    </w:p>
    <w:p w14:paraId="2FF16E7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Temp Margin         normal           -71 C        --          --          -5 C         0 C</w:t>
      </w:r>
    </w:p>
    <w:p w14:paraId="5C27AA1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In Flow Temp             normal            21 C         0 C        10 C        50 C        56 C</w:t>
      </w:r>
    </w:p>
    <w:p w14:paraId="78B5180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Out Flow Temp            normal            32 C         0 C        10 C        64 C        71 C</w:t>
      </w:r>
    </w:p>
    <w:p w14:paraId="566864D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PCI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Temp         normal            23 C         0 C        10 C        49 C        57 C</w:t>
      </w:r>
    </w:p>
    <w:p w14:paraId="7DF270B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Smart Bat Temp           normal            30 C         0 C        10 C        58 C        65 C</w:t>
      </w:r>
    </w:p>
    <w:p w14:paraId="58D9FA2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Error                              NORMAL</w:t>
      </w:r>
    </w:p>
    <w:p w14:paraId="3D5FCCC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CPU0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Trip                         NORMAL</w:t>
      </w:r>
    </w:p>
    <w:p w14:paraId="1F405AE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Hot                                NORMAL</w:t>
      </w:r>
    </w:p>
    <w:p w14:paraId="02ECB4A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Memory0 Hot                             NORMAL</w:t>
      </w:r>
    </w:p>
    <w:p w14:paraId="4DDC196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PCH Hot                                 NORMAL</w:t>
      </w:r>
    </w:p>
    <w:p w14:paraId="0FC6717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                normal          4977 mV     4245 mV     4343 mV     5660 mV     5807 mV</w:t>
      </w:r>
    </w:p>
    <w:p w14:paraId="4AFC8B5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STBY               normal          3296 mV     2960 mV     3040 mV     3568 mV     3664 mV</w:t>
      </w:r>
    </w:p>
    <w:p w14:paraId="5579AA7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P1.8V STBY               normal          1794 mV     1629 mV     1658 mV     1949 mV     1969 mV</w:t>
      </w:r>
    </w:p>
    <w:p w14:paraId="378E9E9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P1.2V STBY               normal          1193 mV     1086 mV     1105 mV     1299 mV     1319 mV</w:t>
      </w:r>
    </w:p>
    <w:p w14:paraId="756688C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P0.9V STBY               normal           882 mV      805 mV      853 mV      950 mV      999 mV</w:t>
      </w:r>
    </w:p>
    <w:p w14:paraId="799B160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                     normal          5050 mV     4245 mV     4343 mV     5660 mV     5807 mV</w:t>
      </w:r>
    </w:p>
    <w:p w14:paraId="4DA930F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                   normal          3280 mV     2960 mV     3040 mV     3568 mV     3664 mV</w:t>
      </w:r>
    </w:p>
    <w:p w14:paraId="6EC8112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AB            normal          1338 mV        9 mV       19 mV     2454 mV     2463 mV</w:t>
      </w:r>
    </w:p>
    <w:p w14:paraId="0C47D3F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>PVTT DDR3 AB             normal           669 mV        9 mV       19 mV     2454 mV     2463 mV</w:t>
      </w:r>
    </w:p>
    <w:p w14:paraId="3A9ADAA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PVCCP CPU0               normal           970 mV        9 mV       19 mV     2454 mV     2463 mV</w:t>
      </w:r>
    </w:p>
    <w:p w14:paraId="61C24C0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CD            normal          1338 mV        9 mV       19 mV     2454 mV     2463 mV</w:t>
      </w:r>
    </w:p>
    <w:p w14:paraId="75EB4D7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CPU                 normal         12000 mV        0 mV       --          --       31875 mV</w:t>
      </w:r>
    </w:p>
    <w:p w14:paraId="5F08569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CPU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2750 mA        0 mA       --          --       63750 mA</w:t>
      </w:r>
    </w:p>
    <w:p w14:paraId="5DEE3F0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Sys                 normal         11875 mV        0 mV       --          --       31875 mV</w:t>
      </w:r>
    </w:p>
    <w:p w14:paraId="17F4285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Sys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10500 mA        0 mA       --          --       63750 mA</w:t>
      </w:r>
    </w:p>
    <w:p w14:paraId="0CBD3C3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STBY                normal         12000 mV        0 mV       --          --       31875 mV</w:t>
      </w:r>
    </w:p>
    <w:p w14:paraId="52BB1DC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normal           384 mA        0 mA       --          --        4080 mA</w:t>
      </w:r>
    </w:p>
    <w:p w14:paraId="6F7276C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SQ              normal          4875 mV        0 mV       --          --       31875 mV</w:t>
      </w:r>
    </w:p>
    <w:p w14:paraId="154339B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P5V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  65 mA       --          --          --        1275 mA</w:t>
      </w:r>
    </w:p>
    <w:p w14:paraId="4F0AB6F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Sysfan1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691906A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Fault                               OK</w:t>
      </w:r>
    </w:p>
    <w:p w14:paraId="0020287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F1 Speed         normal          2760 RPM    1470 RPM    1560 RPM      --          --</w:t>
      </w:r>
    </w:p>
    <w:p w14:paraId="6CBDAFE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F2 Speed         normal          2760 RPM    1470 RPM    1560 RPM      --          --</w:t>
      </w:r>
    </w:p>
    <w:p w14:paraId="44130E9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Sysfan2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2A24541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Fault                               OK</w:t>
      </w:r>
    </w:p>
    <w:p w14:paraId="4EBB7D0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F1 Speed         normal          2760 RPM    1470 RPM    1560 RPM      --          --</w:t>
      </w:r>
    </w:p>
    <w:p w14:paraId="09B9557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F2 Speed         normal          2760 RPM    1470 RPM    1560 RPM      --          --</w:t>
      </w:r>
    </w:p>
    <w:p w14:paraId="26112FE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Sysfan3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7C67205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Fault                               OK</w:t>
      </w:r>
    </w:p>
    <w:p w14:paraId="1B513DC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F1 Speed         normal          2760 RPM    1470 RPM    1560 RPM      --          --</w:t>
      </w:r>
    </w:p>
    <w:p w14:paraId="16BC5C9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F2 Speed         normal          2820 RPM    1470 RPM    1560 RPM      --          --</w:t>
      </w:r>
    </w:p>
    <w:p w14:paraId="5339613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5B52D8E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Temp                normal            21 C         0 C         5 C        50 C        60 C</w:t>
      </w:r>
    </w:p>
    <w:p w14:paraId="145763D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12000 mA       --          --          --          --</w:t>
      </w:r>
    </w:p>
    <w:p w14:paraId="779F089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Speed          normal         16200 RPM    4500 RPM    4600 RPM      --          --</w:t>
      </w:r>
    </w:p>
    <w:p w14:paraId="2B19C45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Fault                             OK</w:t>
      </w:r>
    </w:p>
    <w:p w14:paraId="168D8FF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Speed          normal         15800 RPM    4500 RPM    4600 RPM      --          --</w:t>
      </w:r>
    </w:p>
    <w:p w14:paraId="4FD92BE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Fault                             OK</w:t>
      </w:r>
    </w:p>
    <w:p w14:paraId="5976451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2944523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3D1345A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FAULT                                  OK</w:t>
      </w:r>
    </w:p>
    <w:p w14:paraId="2762DAB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Input Type                         AC_220V</w:t>
      </w:r>
    </w:p>
    <w:p w14:paraId="166CDB1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Temp                              OK</w:t>
      </w:r>
    </w:p>
    <w:p w14:paraId="691F02C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Volt                              OK</w:t>
      </w:r>
    </w:p>
    <w:p w14:paraId="65BAC0A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487D5BC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0C37837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Temp                normal            22 C         0 C         5 C        50 C        60 C</w:t>
      </w:r>
    </w:p>
    <w:p w14:paraId="48BC3F3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15000 mA       --          --          --          --</w:t>
      </w:r>
    </w:p>
    <w:p w14:paraId="78D1A43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Speed          normal         16200 RPM    4500 RPM    4600 RPM      --          --</w:t>
      </w:r>
    </w:p>
    <w:p w14:paraId="1D95317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Fault                             OK</w:t>
      </w:r>
    </w:p>
    <w:p w14:paraId="7F975C4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Speed          normal         15800 RPM    4500 RPM    4600 RPM      --          --</w:t>
      </w:r>
    </w:p>
    <w:p w14:paraId="6CBCC70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Fault                             OK</w:t>
      </w:r>
    </w:p>
    <w:p w14:paraId="212CDF8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5187A1C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5B56D69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FAULT                                  OK</w:t>
      </w:r>
    </w:p>
    <w:p w14:paraId="2D7343A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Input Type                         AC_220V</w:t>
      </w:r>
    </w:p>
    <w:p w14:paraId="39F6837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Temp                              OK</w:t>
      </w:r>
    </w:p>
    <w:p w14:paraId="411DDEA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Volt                              OK</w:t>
      </w:r>
    </w:p>
    <w:p w14:paraId="31F424A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7E3009E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Present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13F8522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Temp                 normal            20 C         0 C         5 C        53 C        58 C</w:t>
      </w:r>
    </w:p>
    <w:p w14:paraId="3873C82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Volt                 normal          8000 mV     5500 mV     5600 mV     8500 mV     8600 mV</w:t>
      </w:r>
    </w:p>
    <w:p w14:paraId="4CD360C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normal             0 mA    -4000 mA      -40 mA     1200 mA     1520 mA</w:t>
      </w:r>
    </w:p>
    <w:p w14:paraId="6434AAD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Rem Cap              normal          3584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538B510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Full Cap             normal          3840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22AF44B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Charge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normal             0 mA       --          --        2200 mA     2300 mA</w:t>
      </w:r>
    </w:p>
    <w:p w14:paraId="38ECFB6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Volt          normal          8200 mV       --          --        8900 mV     9000 mV</w:t>
      </w:r>
    </w:p>
    <w:p w14:paraId="767551B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Initial FCC          normal          4200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0DCDD02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Dstg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Cycles          normal            52 cycles    2 cycles    5 cycles   --          --</w:t>
      </w:r>
    </w:p>
    <w:p w14:paraId="2BB616E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Power Fault                           GOOD</w:t>
      </w:r>
    </w:p>
    <w:p w14:paraId="03991CA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FET                              ON</w:t>
      </w:r>
    </w:p>
    <w:p w14:paraId="23ED9EE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Dcharge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FET                             ON</w:t>
      </w:r>
    </w:p>
    <w:p w14:paraId="6DF66C3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Partner Ctrl </w:t>
      </w:r>
      <w:proofErr w:type="gramStart"/>
      <w:r w:rsidRPr="00E02F35">
        <w:rPr>
          <w:rFonts w:ascii="Courier New" w:hAnsi="Courier New" w:cs="Courier New"/>
          <w:sz w:val="18"/>
          <w:szCs w:val="18"/>
          <w:lang w:val="en-US"/>
        </w:rPr>
        <w:t>Pre                        PRESENT</w:t>
      </w:r>
      <w:proofErr w:type="gramEnd"/>
    </w:p>
    <w:p w14:paraId="21A1974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SP Status                               IPMI_HB_OK</w:t>
      </w:r>
    </w:p>
    <w:p w14:paraId="4F36366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Status                               OK</w:t>
      </w:r>
    </w:p>
    <w:p w14:paraId="6DD291B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Pres                             PRESENT</w:t>
      </w:r>
    </w:p>
    <w:p w14:paraId="422D1A6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75BDF0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Node: eg-si-clsn-e01-l04</w:t>
      </w:r>
    </w:p>
    <w:p w14:paraId="7A87ED0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Sensor Name              State          Current    Critical     Warning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Warning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Critical</w:t>
      </w:r>
    </w:p>
    <w:p w14:paraId="4B9DFFF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Reading       Low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Low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High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High</w:t>
      </w:r>
      <w:proofErr w:type="spellEnd"/>
    </w:p>
    <w:p w14:paraId="0770698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-------------------------------------------------------------------------------------------------</w:t>
      </w:r>
    </w:p>
    <w:p w14:paraId="7E8D945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Fan1                                      GOOD</w:t>
      </w:r>
    </w:p>
    <w:p w14:paraId="187FE8A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Fan2                                      GOOD</w:t>
      </w:r>
    </w:p>
    <w:p w14:paraId="7E0E1B6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Fan3                                      GOOD</w:t>
      </w:r>
    </w:p>
    <w:p w14:paraId="7E3EF19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                                     GOOD</w:t>
      </w:r>
    </w:p>
    <w:p w14:paraId="4FC8567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                                     GOOD</w:t>
      </w:r>
    </w:p>
    <w:p w14:paraId="53AA479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Temp Margin         normal           -72 C        --          --          -5 C         0 C</w:t>
      </w:r>
    </w:p>
    <w:p w14:paraId="468900F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In Flow Temp             normal            21 C         0 C        10 C        50 C        56 C</w:t>
      </w:r>
    </w:p>
    <w:p w14:paraId="10F7A5E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Out Flow Temp            normal            32 C         0 C        10 C        64 C        71 C</w:t>
      </w:r>
    </w:p>
    <w:p w14:paraId="07A561E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PCI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Temp         normal            23 C         0 C        10 C        49 C        57 C</w:t>
      </w:r>
    </w:p>
    <w:p w14:paraId="6EA95E2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Smart Bat Temp           normal            30 C         0 C        10 C        58 C        65 C</w:t>
      </w:r>
    </w:p>
    <w:p w14:paraId="728D5DA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Error                              NORMAL</w:t>
      </w:r>
    </w:p>
    <w:p w14:paraId="344E89B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CPU0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Trip                         NORMAL</w:t>
      </w:r>
    </w:p>
    <w:p w14:paraId="4406E8C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CPU0 Hot                                NORMAL</w:t>
      </w:r>
    </w:p>
    <w:p w14:paraId="581E1C2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Memory0 Hot                             NORMAL</w:t>
      </w:r>
    </w:p>
    <w:p w14:paraId="162BAF0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PCH Hot                                 NORMAL</w:t>
      </w:r>
    </w:p>
    <w:p w14:paraId="24E79B9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                normal          5026 mV     4245 mV     4343 mV     5660 mV     5807 mV</w:t>
      </w:r>
    </w:p>
    <w:p w14:paraId="6448616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STBY               normal          3296 mV     2960 mV     3040 mV     3568 mV     3664 mV</w:t>
      </w:r>
    </w:p>
    <w:p w14:paraId="47CD375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P1.8V STBY               normal          1804 mV     1629 mV     1658 mV     1949 mV     1969 mV</w:t>
      </w:r>
    </w:p>
    <w:p w14:paraId="26D18BD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P1.2V STBY               normal          1193 mV     1086 mV     1105 mV     1299 mV     1319 mV</w:t>
      </w:r>
    </w:p>
    <w:p w14:paraId="4FEE21D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P0.9V STBY               normal           892 mV      805 mV      853 mV      950 mV      999 mV</w:t>
      </w:r>
    </w:p>
    <w:p w14:paraId="7D94855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>P5V                      normal          5050 mV     4245 mV     4343 mV     5660 mV     5807 mV</w:t>
      </w:r>
    </w:p>
    <w:p w14:paraId="45CD990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P3.3V                    normal          3296 mV     2960 mV     3040 mV     3568 mV     3664 mV</w:t>
      </w:r>
    </w:p>
    <w:p w14:paraId="7B7483C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AB            normal          1338 mV        9 mV       19 mV     2454 mV     2463 mV</w:t>
      </w:r>
    </w:p>
    <w:p w14:paraId="3FF021C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PVTT DDR3 AB             normal           659 mV        9 mV       19 mV     2454 mV     2463 mV</w:t>
      </w:r>
    </w:p>
    <w:p w14:paraId="7A4D1AB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PVCCP CPU0               normal           970 mV        9 mV       19 mV     2454 mV     2463 mV</w:t>
      </w:r>
    </w:p>
    <w:p w14:paraId="7B070AF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PVDDQ DDR3 CD            normal          1338 mV        9 mV       19 mV     2454 mV     2463 mV</w:t>
      </w:r>
    </w:p>
    <w:p w14:paraId="583C84F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CPU                 normal         12000 mV        0 mV       --          --       31875 mV</w:t>
      </w:r>
    </w:p>
    <w:p w14:paraId="24C5CC7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CPU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2750 mA        0 mA       --          --       63750 mA</w:t>
      </w:r>
    </w:p>
    <w:p w14:paraId="5342288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Sys                 normal         11875 mV        0 mV       --          --       31875 mV</w:t>
      </w:r>
    </w:p>
    <w:p w14:paraId="2C18C1F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Sys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10500 mA        0 mA       --          --       63750 mA</w:t>
      </w:r>
    </w:p>
    <w:p w14:paraId="4CD515A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P12V STBY                normal         11875 mV        0 mV       --          --       31875 mV</w:t>
      </w:r>
    </w:p>
    <w:p w14:paraId="25ACEFC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P12V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normal           400 mA        0 mA       --          --        4080 mA</w:t>
      </w:r>
    </w:p>
    <w:p w14:paraId="76786B8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P5V STBY SQ              normal          5000 mV        0 mV       --          --       31875 mV</w:t>
      </w:r>
    </w:p>
    <w:p w14:paraId="04C2150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P5V STBY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normal            45 mA       --          --          --        1275 mA</w:t>
      </w:r>
    </w:p>
    <w:p w14:paraId="24AC7DB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Sysfan1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085E96D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Fault                               OK</w:t>
      </w:r>
    </w:p>
    <w:p w14:paraId="2FCE728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F1 Speed         normal          2760 RPM    1470 RPM    1560 RPM      --          --</w:t>
      </w:r>
    </w:p>
    <w:p w14:paraId="1E0C818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Sysfan1 F2 Speed         normal          2760 RPM    1470 RPM    1560 RPM      --          --</w:t>
      </w:r>
    </w:p>
    <w:p w14:paraId="60D1113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Sysfan2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4F8F807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Fault                               OK</w:t>
      </w:r>
    </w:p>
    <w:p w14:paraId="4F413D1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F1 Speed         normal          2760 RPM    1470 RPM    1560 RPM      --          --</w:t>
      </w:r>
    </w:p>
    <w:p w14:paraId="14D2452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Sysfan2 F2 Speed         normal          2760 RPM    1470 RPM    1560 RPM      --          --</w:t>
      </w:r>
    </w:p>
    <w:p w14:paraId="61B289F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Sysfan3 Present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196351B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Fault                               OK</w:t>
      </w:r>
    </w:p>
    <w:p w14:paraId="1242F84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F1 Speed         normal          2760 RPM    1470 RPM    1560 RPM      --          --</w:t>
      </w:r>
    </w:p>
    <w:p w14:paraId="2E3AAB7C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Sysfan3 F2 Speed         normal          2760 RPM    1470 RPM    1560 RPM      --          --</w:t>
      </w:r>
    </w:p>
    <w:p w14:paraId="1BD16DA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4C6906B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Temp                normal            22 C         0 C         5 C        50 C        60 C</w:t>
      </w:r>
    </w:p>
    <w:p w14:paraId="7434AE1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13000 mA       --          --          --          --</w:t>
      </w:r>
    </w:p>
    <w:p w14:paraId="2408A1D9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Speed          normal         16200 RPM    4500 RPM    4600 RPM      --          --</w:t>
      </w:r>
    </w:p>
    <w:p w14:paraId="7A35B98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Fan1 Fault                             OK</w:t>
      </w:r>
    </w:p>
    <w:p w14:paraId="7A1A622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Speed          normal         15800 RPM    4500 RPM    4600 RPM      --          --</w:t>
      </w:r>
    </w:p>
    <w:p w14:paraId="613364E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Fan2 Fault                             OK</w:t>
      </w:r>
    </w:p>
    <w:p w14:paraId="0BB3C95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0B3EED8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082A803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FAULT                                  OK</w:t>
      </w:r>
    </w:p>
    <w:p w14:paraId="6184F48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Input Type                         AC_220V</w:t>
      </w:r>
    </w:p>
    <w:p w14:paraId="44A69EC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Temp                              OK</w:t>
      </w:r>
    </w:p>
    <w:p w14:paraId="47257B00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PSU1 Over Volt                              OK</w:t>
      </w:r>
    </w:p>
    <w:p w14:paraId="03EC98E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PSU1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26B1961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Present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05D83D4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Temp                normal            22 C         0 C         5 C        50 C        60 C</w:t>
      </w:r>
    </w:p>
    <w:p w14:paraId="53B3EB3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normal         15000 mA       --          --          --          --</w:t>
      </w:r>
    </w:p>
    <w:p w14:paraId="38529031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lastRenderedPageBreak/>
        <w:t>PSU2 Fan1 Speed          normal         16200 RPM    4500 RPM    4600 RPM      --          --</w:t>
      </w:r>
    </w:p>
    <w:p w14:paraId="5272760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Fan1 Fault                             OK</w:t>
      </w:r>
    </w:p>
    <w:p w14:paraId="0C26B64D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Speed          normal         15800 RPM    4500 RPM    4600 RPM      --          --</w:t>
      </w:r>
    </w:p>
    <w:p w14:paraId="442C4D9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Fan2 Fault                             OK</w:t>
      </w:r>
    </w:p>
    <w:p w14:paraId="72A9545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In OK 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6516BB6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Pwr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Out OK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OK</w:t>
      </w:r>
      <w:proofErr w:type="spellEnd"/>
    </w:p>
    <w:p w14:paraId="341FE75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FAULT                                  OK</w:t>
      </w:r>
    </w:p>
    <w:p w14:paraId="46FA995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Input Type                         AC_220V</w:t>
      </w:r>
    </w:p>
    <w:p w14:paraId="16D8B8C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Temp                              OK</w:t>
      </w:r>
    </w:p>
    <w:p w14:paraId="133589E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PSU2 Over Volt                              OK</w:t>
      </w:r>
    </w:p>
    <w:p w14:paraId="07F8341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PSU2 Over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OK</w:t>
      </w:r>
    </w:p>
    <w:p w14:paraId="57F23F2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Present                            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PRESENT</w:t>
      </w:r>
      <w:proofErr w:type="spellEnd"/>
    </w:p>
    <w:p w14:paraId="036D7FE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Temp                 normal            19 C         0 C         5 C        53 C        58 C</w:t>
      </w:r>
    </w:p>
    <w:p w14:paraId="1ACFA3DF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Volt                 normal          8000 mV     5500 mV     5600 mV     8500 mV     8600 mV</w:t>
      </w:r>
    </w:p>
    <w:p w14:paraId="2ACE604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       normal             0 mA    -4000 mA      -40 mA     1200 mA     1520 mA</w:t>
      </w:r>
    </w:p>
    <w:p w14:paraId="4A505B7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Rem Cap              normal          3584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07D18547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Full Cap             normal          3840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0BF2AC3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Charge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      normal             0 mA       --          --        2200 mA     2300 mA</w:t>
      </w:r>
    </w:p>
    <w:p w14:paraId="77C689E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Volt          normal          8200 mV       --          --        8900 mV     9000 mV</w:t>
      </w:r>
    </w:p>
    <w:p w14:paraId="16A48842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Initial FCC          normal          4200 mA*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   --          --          --          --</w:t>
      </w:r>
    </w:p>
    <w:p w14:paraId="410C07D8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Dstg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Cycles          normal            52 cycles    2 cycles    5 cycles   --          --</w:t>
      </w:r>
    </w:p>
    <w:p w14:paraId="0595C855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Power Fault                           GOOD</w:t>
      </w:r>
    </w:p>
    <w:p w14:paraId="5E3316B4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Bat Charge FET                              ON</w:t>
      </w:r>
    </w:p>
    <w:p w14:paraId="68FAEF93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Bat </w:t>
      </w: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Dcharge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FET                             ON</w:t>
      </w:r>
    </w:p>
    <w:p w14:paraId="7DC5C1BA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Partner Ctrl </w:t>
      </w:r>
      <w:proofErr w:type="gramStart"/>
      <w:r w:rsidRPr="00E02F35">
        <w:rPr>
          <w:rFonts w:ascii="Courier New" w:hAnsi="Courier New" w:cs="Courier New"/>
          <w:sz w:val="18"/>
          <w:szCs w:val="18"/>
          <w:lang w:val="en-US"/>
        </w:rPr>
        <w:t>Pre                        PRESENT</w:t>
      </w:r>
      <w:proofErr w:type="gramEnd"/>
    </w:p>
    <w:p w14:paraId="26A5E8EB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02F35">
        <w:rPr>
          <w:rFonts w:ascii="Courier New" w:hAnsi="Courier New" w:cs="Courier New"/>
          <w:sz w:val="18"/>
          <w:szCs w:val="18"/>
          <w:lang w:val="en-US"/>
        </w:rPr>
        <w:t>SP Status                               IPMI_HB_OK</w:t>
      </w:r>
    </w:p>
    <w:p w14:paraId="45E54C06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Status                               OK</w:t>
      </w:r>
    </w:p>
    <w:p w14:paraId="08A2550E" w14:textId="77777777" w:rsidR="00B54195" w:rsidRPr="00E02F35" w:rsidRDefault="00B54195" w:rsidP="00B54195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2F35">
        <w:rPr>
          <w:rFonts w:ascii="Courier New" w:hAnsi="Courier New" w:cs="Courier New"/>
          <w:sz w:val="18"/>
          <w:szCs w:val="18"/>
          <w:lang w:val="en-US"/>
        </w:rPr>
        <w:t>Usbmon</w:t>
      </w:r>
      <w:proofErr w:type="spellEnd"/>
      <w:r w:rsidRPr="00E02F35">
        <w:rPr>
          <w:rFonts w:ascii="Courier New" w:hAnsi="Courier New" w:cs="Courier New"/>
          <w:sz w:val="18"/>
          <w:szCs w:val="18"/>
          <w:lang w:val="en-US"/>
        </w:rPr>
        <w:t xml:space="preserve"> Pres                             PRESENT</w:t>
      </w:r>
    </w:p>
    <w:p w14:paraId="3AB70D95" w14:textId="77777777" w:rsidR="004F1FC6" w:rsidRDefault="004F1FC6" w:rsidP="00D77A8B">
      <w:pPr>
        <w:pStyle w:val="Heading3"/>
        <w:rPr>
          <w:rStyle w:val="Strong"/>
          <w:rFonts w:cs="Arial"/>
          <w:b/>
        </w:rPr>
      </w:pPr>
      <w:bookmarkStart w:id="42" w:name="_Toc512338865"/>
      <w:r>
        <w:rPr>
          <w:rStyle w:val="Strong"/>
          <w:rFonts w:cs="Arial"/>
          <w:b/>
        </w:rPr>
        <w:t>Check DNS Servers</w:t>
      </w:r>
      <w:bookmarkEnd w:id="41"/>
      <w:bookmarkEnd w:id="42"/>
    </w:p>
    <w:p w14:paraId="1B90D6F0" w14:textId="77777777" w:rsidR="004F1FC6" w:rsidRPr="008A3A38" w:rsidRDefault="004F1FC6" w:rsidP="004F1FC6">
      <w:pPr>
        <w:pStyle w:val="BodyText"/>
        <w:ind w:left="900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vservers</w:t>
      </w:r>
      <w:proofErr w:type="spellEnd"/>
      <w:r>
        <w:rPr>
          <w:lang w:val="en-US"/>
        </w:rPr>
        <w:t xml:space="preserve"> must have DNS configured and be able to contact those DNS servers prior to upgrade. This can be checked via </w:t>
      </w:r>
      <w:proofErr w:type="spellStart"/>
      <w:r>
        <w:rPr>
          <w:lang w:val="en-US"/>
        </w:rPr>
        <w:t>autosupport</w:t>
      </w:r>
      <w:proofErr w:type="spellEnd"/>
      <w:r>
        <w:rPr>
          <w:lang w:val="en-US"/>
        </w:rPr>
        <w:t xml:space="preserve"> risks on the NetApp Support Site.</w:t>
      </w:r>
    </w:p>
    <w:p w14:paraId="6E9F9676" w14:textId="0B4C9E71" w:rsidR="00FE3952" w:rsidRDefault="00FE3952" w:rsidP="00D77A8B">
      <w:pPr>
        <w:pStyle w:val="Heading3"/>
        <w:rPr>
          <w:rStyle w:val="Strong"/>
          <w:rFonts w:cs="Arial"/>
          <w:b/>
        </w:rPr>
      </w:pPr>
      <w:bookmarkStart w:id="43" w:name="_Toc512338866"/>
      <w:r>
        <w:rPr>
          <w:rStyle w:val="Strong"/>
          <w:rFonts w:cs="Arial"/>
          <w:b/>
        </w:rPr>
        <w:t>Check</w:t>
      </w:r>
      <w:r w:rsidR="003C3BFD">
        <w:rPr>
          <w:rStyle w:val="Strong"/>
          <w:rFonts w:cs="Arial"/>
          <w:b/>
        </w:rPr>
        <w:t>/Update</w:t>
      </w:r>
      <w:r>
        <w:rPr>
          <w:rStyle w:val="Strong"/>
          <w:rFonts w:cs="Arial"/>
          <w:b/>
        </w:rPr>
        <w:t xml:space="preserve"> DQP</w:t>
      </w:r>
      <w:bookmarkEnd w:id="43"/>
    </w:p>
    <w:p w14:paraId="292DB91E" w14:textId="54BA7D9D" w:rsidR="00FE3952" w:rsidRDefault="00FE3952" w:rsidP="00FE3952">
      <w:pPr>
        <w:pStyle w:val="BodyText"/>
        <w:ind w:left="900"/>
        <w:rPr>
          <w:lang w:val="en-US"/>
        </w:rPr>
      </w:pPr>
      <w:r>
        <w:rPr>
          <w:lang w:val="en-US"/>
        </w:rPr>
        <w:t>Ensure DQP is the latest version.</w:t>
      </w:r>
    </w:p>
    <w:p w14:paraId="793EB473" w14:textId="3426428F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378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3C3788">
        <w:rPr>
          <w:rFonts w:ascii="Courier New" w:hAnsi="Courier New" w:cs="Courier New"/>
          <w:sz w:val="16"/>
          <w:szCs w:val="16"/>
          <w:lang w:val="en-US"/>
        </w:rPr>
        <w:t>*&gt; storage firmware download -node *  -package-</w:t>
      </w:r>
      <w:proofErr w:type="spellStart"/>
      <w:r w:rsidRPr="003C3788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3C3788">
        <w:rPr>
          <w:rFonts w:ascii="Courier New" w:hAnsi="Courier New" w:cs="Courier New"/>
          <w:sz w:val="16"/>
          <w:szCs w:val="16"/>
          <w:lang w:val="en-US"/>
        </w:rPr>
        <w:t xml:space="preserve"> http://10.220.179.83:8080/ONTAP/qual_devices.zip</w:t>
      </w:r>
    </w:p>
    <w:p w14:paraId="759D8AFF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37EA5624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33F78682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39F0047D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47E91264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53735E25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0BEF86CA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7F12A296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08F43EF8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1D2067EB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7F3F6235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3DA7822A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5E396949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5B89022A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3224EDA2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4DBD3AAA" w14:textId="77777777" w:rsidR="00A005E6" w:rsidRPr="003C3788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1171CBAD" w14:textId="3CF86C77" w:rsidR="00A005E6" w:rsidRDefault="00A005E6" w:rsidP="003C3788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C3788">
        <w:rPr>
          <w:rFonts w:ascii="Courier New" w:hAnsi="Courier New" w:cs="Courier New"/>
          <w:sz w:val="16"/>
          <w:szCs w:val="16"/>
          <w:lang w:val="en-US"/>
        </w:rPr>
        <w:t>4 entries were acted on.</w:t>
      </w:r>
    </w:p>
    <w:p w14:paraId="4E2123EF" w14:textId="77777777" w:rsidR="00E85CCC" w:rsidRDefault="00E85CCC" w:rsidP="00D77A8B">
      <w:pPr>
        <w:pStyle w:val="Heading3"/>
        <w:rPr>
          <w:rStyle w:val="Strong"/>
          <w:rFonts w:cs="Arial"/>
          <w:b/>
        </w:rPr>
      </w:pPr>
      <w:bookmarkStart w:id="44" w:name="_Toc512338867"/>
      <w:r>
        <w:rPr>
          <w:rStyle w:val="Strong"/>
          <w:rFonts w:cs="Arial"/>
          <w:b/>
        </w:rPr>
        <w:lastRenderedPageBreak/>
        <w:t>Check/Update Disk Firmware</w:t>
      </w:r>
      <w:bookmarkEnd w:id="44"/>
    </w:p>
    <w:p w14:paraId="686C6B8D" w14:textId="5485A659" w:rsidR="00E85CCC" w:rsidRDefault="00E85CCC" w:rsidP="00E85CCC">
      <w:pPr>
        <w:pStyle w:val="BodyText"/>
        <w:ind w:left="900"/>
        <w:rPr>
          <w:lang w:val="en-US"/>
        </w:rPr>
      </w:pPr>
      <w:r>
        <w:rPr>
          <w:lang w:val="en-US"/>
        </w:rPr>
        <w:t>Ensure disk firmware is the latest version.</w:t>
      </w:r>
      <w:r w:rsidR="003B6014">
        <w:rPr>
          <w:lang w:val="en-US"/>
        </w:rPr>
        <w:t xml:space="preserve"> This runs in background and may take a long time so is to be done well in advance.</w:t>
      </w:r>
    </w:p>
    <w:p w14:paraId="03647FA6" w14:textId="02FC27A0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335C0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3335C0">
        <w:rPr>
          <w:rFonts w:ascii="Courier New" w:hAnsi="Courier New" w:cs="Courier New"/>
          <w:sz w:val="16"/>
          <w:szCs w:val="16"/>
          <w:lang w:val="en-US"/>
        </w:rPr>
        <w:t>*&gt; storage firmware download -node * -package-</w:t>
      </w:r>
      <w:proofErr w:type="spellStart"/>
      <w:r w:rsidRPr="003335C0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3335C0">
        <w:rPr>
          <w:rFonts w:ascii="Courier New" w:hAnsi="Courier New" w:cs="Courier New"/>
          <w:sz w:val="16"/>
          <w:szCs w:val="16"/>
          <w:lang w:val="en-US"/>
        </w:rPr>
        <w:t xml:space="preserve"> http://10.220.179.83:8080/ONTAP/all.zip</w:t>
      </w:r>
    </w:p>
    <w:p w14:paraId="4181BB0D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28F1C0F5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5D844BAC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3757E911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4294F403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6761F1D3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33872A95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6379646D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430EA2AF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2383DB6F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1485EC39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70C3F157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280E7E02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 started.</w:t>
      </w:r>
    </w:p>
    <w:p w14:paraId="4F04DFAD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Unpacking package contents.</w:t>
      </w:r>
    </w:p>
    <w:p w14:paraId="0905DE98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Firmware downloaded.</w:t>
      </w:r>
    </w:p>
    <w:p w14:paraId="41393287" w14:textId="77777777" w:rsidR="003335C0" w:rsidRPr="003335C0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036C5160" w14:textId="7EFAC19D" w:rsidR="008F2EA1" w:rsidRDefault="003335C0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3335C0">
        <w:rPr>
          <w:rFonts w:ascii="Courier New" w:hAnsi="Courier New" w:cs="Courier New"/>
          <w:sz w:val="16"/>
          <w:szCs w:val="16"/>
          <w:lang w:val="en-US"/>
        </w:rPr>
        <w:t>4 entries were acted on.</w:t>
      </w:r>
    </w:p>
    <w:p w14:paraId="70023BA5" w14:textId="203AC6ED" w:rsidR="00056162" w:rsidRDefault="00056162" w:rsidP="00D77A8B">
      <w:pPr>
        <w:pStyle w:val="Heading3"/>
        <w:rPr>
          <w:rStyle w:val="Strong"/>
          <w:rFonts w:cs="Arial"/>
          <w:b/>
        </w:rPr>
      </w:pPr>
      <w:bookmarkStart w:id="45" w:name="_Toc512338868"/>
      <w:r>
        <w:rPr>
          <w:rStyle w:val="Strong"/>
          <w:rFonts w:cs="Arial"/>
          <w:b/>
        </w:rPr>
        <w:t>Check/Update Shelf Firmware</w:t>
      </w:r>
      <w:bookmarkEnd w:id="45"/>
    </w:p>
    <w:p w14:paraId="09EE27E6" w14:textId="0539924B" w:rsidR="00056162" w:rsidRPr="00056162" w:rsidRDefault="00056162" w:rsidP="00056162">
      <w:pPr>
        <w:pStyle w:val="BodyText"/>
        <w:ind w:left="900"/>
        <w:rPr>
          <w:lang w:val="en-US"/>
        </w:rPr>
      </w:pPr>
      <w:r>
        <w:rPr>
          <w:lang w:val="en-US"/>
        </w:rPr>
        <w:t>Check the shelf firmware is up to date and if required update it.</w:t>
      </w:r>
    </w:p>
    <w:p w14:paraId="503676D2" w14:textId="77777777" w:rsidR="00920B3C" w:rsidRDefault="00056162" w:rsidP="00056162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56162">
        <w:rPr>
          <w:rFonts w:ascii="Courier New" w:hAnsi="Courier New" w:cs="Courier New"/>
          <w:sz w:val="18"/>
          <w:szCs w:val="18"/>
          <w:lang w:val="en-US"/>
        </w:rPr>
        <w:t>ssh</w:t>
      </w:r>
      <w:proofErr w:type="spellEnd"/>
      <w:r w:rsidRPr="0005616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920B3C">
        <w:rPr>
          <w:rFonts w:ascii="Courier New" w:hAnsi="Courier New" w:cs="Courier New"/>
          <w:sz w:val="18"/>
          <w:szCs w:val="18"/>
          <w:lang w:val="en-US"/>
        </w:rPr>
        <w:t>admin@CLUSTER</w:t>
      </w:r>
      <w:proofErr w:type="spellEnd"/>
      <w:r w:rsidRPr="0005616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920B3C" w:rsidRPr="00920B3C">
        <w:rPr>
          <w:rFonts w:ascii="Courier New" w:hAnsi="Courier New" w:cs="Courier New"/>
          <w:sz w:val="18"/>
          <w:szCs w:val="18"/>
          <w:lang w:val="en-US"/>
        </w:rPr>
        <w:t xml:space="preserve">storage shelf </w:t>
      </w:r>
      <w:proofErr w:type="spellStart"/>
      <w:r w:rsidR="00920B3C" w:rsidRPr="00920B3C">
        <w:rPr>
          <w:rFonts w:ascii="Courier New" w:hAnsi="Courier New" w:cs="Courier New"/>
          <w:sz w:val="18"/>
          <w:szCs w:val="18"/>
          <w:lang w:val="en-US"/>
        </w:rPr>
        <w:t>acp</w:t>
      </w:r>
      <w:proofErr w:type="spellEnd"/>
      <w:r w:rsidR="00920B3C" w:rsidRPr="00920B3C">
        <w:rPr>
          <w:rFonts w:ascii="Courier New" w:hAnsi="Courier New" w:cs="Courier New"/>
          <w:sz w:val="18"/>
          <w:szCs w:val="18"/>
          <w:lang w:val="en-US"/>
        </w:rPr>
        <w:t xml:space="preserve"> module show -fields firmware-version</w:t>
      </w:r>
      <w:r w:rsidRPr="00056162">
        <w:rPr>
          <w:rFonts w:ascii="Courier New" w:hAnsi="Courier New" w:cs="Courier New"/>
          <w:sz w:val="18"/>
          <w:szCs w:val="18"/>
          <w:lang w:val="en-US"/>
        </w:rPr>
        <w:t xml:space="preserve">                </w:t>
      </w:r>
    </w:p>
    <w:p w14:paraId="4B62CF31" w14:textId="77777777" w:rsidR="00920B3C" w:rsidRDefault="00920B3C" w:rsidP="00056162">
      <w:pPr>
        <w:ind w:left="900"/>
        <w:rPr>
          <w:rFonts w:ascii="Arial" w:hAnsi="Arial" w:cs="Arial"/>
          <w:sz w:val="20"/>
          <w:szCs w:val="20"/>
          <w:lang w:val="en-US"/>
        </w:rPr>
      </w:pPr>
    </w:p>
    <w:p w14:paraId="6BC173F7" w14:textId="54794542" w:rsidR="00056162" w:rsidRP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56162">
        <w:rPr>
          <w:rFonts w:ascii="Arial" w:hAnsi="Arial" w:cs="Arial"/>
          <w:sz w:val="20"/>
          <w:szCs w:val="20"/>
          <w:lang w:val="en-US"/>
        </w:rPr>
        <w:t>Example</w:t>
      </w:r>
    </w:p>
    <w:p w14:paraId="778AB799" w14:textId="263111FA" w:rsidR="00056162" w:rsidRDefault="00056162" w:rsidP="00056162">
      <w:pPr>
        <w:ind w:left="900"/>
        <w:rPr>
          <w:color w:val="1F497D"/>
          <w:lang w:val="en-US"/>
        </w:rPr>
      </w:pPr>
      <w:r>
        <w:rPr>
          <w:noProof/>
          <w:color w:val="1F497D"/>
          <w:lang w:val="en-US"/>
        </w:rPr>
        <w:drawing>
          <wp:inline distT="0" distB="0" distL="0" distR="0" wp14:anchorId="5CE1108F" wp14:editId="5CC1476F">
            <wp:extent cx="6038850" cy="1250263"/>
            <wp:effectExtent l="0" t="0" r="0" b="7620"/>
            <wp:docPr id="7" name="Picture 7" descr="cid:image002.jpg@01D3A9E8.7CD90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2.jpg@01D3A9E8.7CD902E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79" cy="12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D7A0" w14:textId="667B78B7" w:rsidR="00056162" w:rsidRDefault="00056162" w:rsidP="00056162">
      <w:pPr>
        <w:pStyle w:val="BodyText"/>
        <w:rPr>
          <w:lang w:val="en-US"/>
        </w:rPr>
      </w:pPr>
    </w:p>
    <w:p w14:paraId="29D2FBEB" w14:textId="3D5BDFB5" w:rsidR="00056162" w:rsidRPr="00056162" w:rsidRDefault="00056162" w:rsidP="00056162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To update the relevant </w:t>
      </w:r>
      <w:proofErr w:type="gramStart"/>
      <w:r>
        <w:rPr>
          <w:lang w:val="en-US"/>
        </w:rPr>
        <w:t>firmware</w:t>
      </w:r>
      <w:proofErr w:type="gramEnd"/>
      <w:r>
        <w:rPr>
          <w:lang w:val="en-US"/>
        </w:rPr>
        <w:t xml:space="preserve"> use the following commands:</w:t>
      </w:r>
    </w:p>
    <w:p w14:paraId="5160FA0C" w14:textId="30A6F59C" w:rsid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56162">
        <w:rPr>
          <w:rFonts w:ascii="Arial" w:hAnsi="Arial" w:cs="Arial"/>
          <w:sz w:val="20"/>
          <w:szCs w:val="20"/>
          <w:lang w:val="en-US"/>
        </w:rPr>
        <w:t>To download the latest shelf firmware package to all nodes in the cluster from a web server, use this command:</w:t>
      </w:r>
    </w:p>
    <w:p w14:paraId="1029288F" w14:textId="77777777" w:rsidR="00056162" w:rsidRP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</w:p>
    <w:p w14:paraId="10656C4A" w14:textId="77777777" w:rsidR="00056162" w:rsidRPr="00056162" w:rsidRDefault="00056162" w:rsidP="00056162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6162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056162">
        <w:rPr>
          <w:rFonts w:ascii="Courier New" w:hAnsi="Courier New" w:cs="Courier New"/>
          <w:sz w:val="18"/>
          <w:szCs w:val="18"/>
          <w:lang w:val="en-US"/>
        </w:rPr>
        <w:t>*&gt;</w:t>
      </w:r>
      <w:r w:rsidRPr="0005616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 storage firmware download –node * -package-type all –package </w:t>
      </w:r>
      <w:hyperlink w:history="1"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http://&lt;</w:t>
        </w:r>
        <w:r w:rsidRPr="00056162">
          <w:rPr>
            <w:rStyle w:val="Hyperlink"/>
            <w:rFonts w:ascii="Courier New" w:hAnsi="Courier New" w:cs="Courier New"/>
            <w:color w:val="auto"/>
            <w:sz w:val="18"/>
            <w:szCs w:val="18"/>
            <w:lang w:val="en-US"/>
          </w:rPr>
          <w:t>web-server</w:t>
        </w:r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&gt;/</w:t>
        </w:r>
        <w:r w:rsidRPr="00056162">
          <w:rPr>
            <w:rStyle w:val="Hyperlink"/>
            <w:rFonts w:ascii="Courier New" w:hAnsi="Courier New" w:cs="Courier New"/>
            <w:color w:val="auto"/>
            <w:sz w:val="18"/>
            <w:szCs w:val="18"/>
            <w:lang w:val="en-US"/>
          </w:rPr>
          <w:t>path</w:t>
        </w:r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/all_shelf_fw.zip</w:t>
        </w:r>
      </w:hyperlink>
    </w:p>
    <w:p w14:paraId="1DF802C4" w14:textId="77777777" w:rsidR="00056162" w:rsidRP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</w:p>
    <w:p w14:paraId="4E8ECF4D" w14:textId="3BE125C2" w:rsidR="00056162" w:rsidRP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56162">
        <w:rPr>
          <w:rFonts w:ascii="Arial" w:hAnsi="Arial" w:cs="Arial"/>
          <w:sz w:val="20"/>
          <w:szCs w:val="20"/>
          <w:lang w:val="en-US"/>
        </w:rPr>
        <w:t>To download an individual ACP firmware file to nodes in the cluster from a web server, use this command:</w:t>
      </w:r>
    </w:p>
    <w:p w14:paraId="47724676" w14:textId="77777777" w:rsidR="00056162" w:rsidRPr="00056162" w:rsidRDefault="00056162" w:rsidP="00056162">
      <w:pPr>
        <w:ind w:left="900"/>
        <w:rPr>
          <w:rFonts w:ascii="Arial" w:hAnsi="Arial" w:cs="Arial"/>
          <w:sz w:val="20"/>
          <w:szCs w:val="20"/>
          <w:lang w:val="en-US"/>
        </w:rPr>
      </w:pPr>
    </w:p>
    <w:p w14:paraId="57B39C5B" w14:textId="77777777" w:rsidR="00056162" w:rsidRPr="00056162" w:rsidRDefault="00056162" w:rsidP="00056162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6162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056162">
        <w:rPr>
          <w:rFonts w:ascii="Courier New" w:hAnsi="Courier New" w:cs="Courier New"/>
          <w:sz w:val="18"/>
          <w:szCs w:val="18"/>
          <w:lang w:val="en-US"/>
        </w:rPr>
        <w:t>*&gt;</w:t>
      </w:r>
      <w:r w:rsidRPr="0005616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 storage firmware download –node * -package-type </w:t>
      </w:r>
      <w:proofErr w:type="spellStart"/>
      <w:r w:rsidRPr="00056162">
        <w:rPr>
          <w:rFonts w:ascii="Courier New" w:hAnsi="Courier New" w:cs="Courier New"/>
          <w:b/>
          <w:bCs/>
          <w:sz w:val="18"/>
          <w:szCs w:val="18"/>
          <w:lang w:val="en-US"/>
        </w:rPr>
        <w:t>acp</w:t>
      </w:r>
      <w:proofErr w:type="spellEnd"/>
      <w:r w:rsidRPr="0005616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-package </w:t>
      </w:r>
      <w:hyperlink w:history="1"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http://&lt;</w:t>
        </w:r>
        <w:r w:rsidRPr="00056162">
          <w:rPr>
            <w:rStyle w:val="Hyperlink"/>
            <w:rFonts w:ascii="Courier New" w:hAnsi="Courier New" w:cs="Courier New"/>
            <w:color w:val="auto"/>
            <w:sz w:val="18"/>
            <w:szCs w:val="18"/>
            <w:lang w:val="en-US"/>
          </w:rPr>
          <w:t>web-server</w:t>
        </w:r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&gt;/</w:t>
        </w:r>
        <w:r w:rsidRPr="00056162">
          <w:rPr>
            <w:rStyle w:val="Hyperlink"/>
            <w:rFonts w:ascii="Courier New" w:hAnsi="Courier New" w:cs="Courier New"/>
            <w:color w:val="auto"/>
            <w:sz w:val="18"/>
            <w:szCs w:val="18"/>
            <w:lang w:val="en-US"/>
          </w:rPr>
          <w:t>path</w:t>
        </w:r>
        <w:r w:rsidRPr="00056162">
          <w:rPr>
            <w:rStyle w:val="Hyperlink"/>
            <w:rFonts w:ascii="Courier New" w:hAnsi="Courier New" w:cs="Courier New"/>
            <w:b/>
            <w:bCs/>
            <w:color w:val="auto"/>
            <w:sz w:val="18"/>
            <w:szCs w:val="18"/>
            <w:lang w:val="en-US"/>
          </w:rPr>
          <w:t>/&lt;ACPP_type.fw_rev.AFW&gt;.zip</w:t>
        </w:r>
      </w:hyperlink>
    </w:p>
    <w:p w14:paraId="74E2933A" w14:textId="77777777" w:rsidR="00C8714D" w:rsidRPr="003335C0" w:rsidRDefault="00C8714D" w:rsidP="003335C0">
      <w:pPr>
        <w:pStyle w:val="BodyText"/>
        <w:spacing w:after="0"/>
        <w:ind w:left="900"/>
        <w:rPr>
          <w:rFonts w:ascii="Courier New" w:hAnsi="Courier New" w:cs="Courier New"/>
          <w:sz w:val="16"/>
          <w:szCs w:val="16"/>
          <w:lang w:val="en-US"/>
        </w:rPr>
      </w:pPr>
    </w:p>
    <w:p w14:paraId="2C6505F8" w14:textId="77777777" w:rsidR="00B54195" w:rsidRDefault="00B54195">
      <w:pPr>
        <w:rPr>
          <w:rStyle w:val="Strong"/>
          <w:rFonts w:ascii="Arial" w:hAnsi="Arial" w:cs="Arial"/>
          <w:szCs w:val="20"/>
          <w:lang w:val="en-US"/>
        </w:rPr>
      </w:pPr>
      <w:r>
        <w:rPr>
          <w:rStyle w:val="Strong"/>
          <w:rFonts w:cs="Arial"/>
          <w:b w:val="0"/>
        </w:rPr>
        <w:br w:type="page"/>
      </w:r>
    </w:p>
    <w:p w14:paraId="54C8C3F1" w14:textId="56A5A984" w:rsidR="00B50685" w:rsidRDefault="00B50685" w:rsidP="00D77A8B">
      <w:pPr>
        <w:pStyle w:val="Heading3"/>
        <w:rPr>
          <w:rStyle w:val="Strong"/>
          <w:rFonts w:cs="Arial"/>
          <w:b/>
        </w:rPr>
      </w:pPr>
      <w:bookmarkStart w:id="46" w:name="_Toc512338869"/>
      <w:r>
        <w:rPr>
          <w:rStyle w:val="Strong"/>
          <w:rFonts w:cs="Arial"/>
          <w:b/>
        </w:rPr>
        <w:lastRenderedPageBreak/>
        <w:t>Reboot Service Processor</w:t>
      </w:r>
      <w:bookmarkEnd w:id="46"/>
    </w:p>
    <w:p w14:paraId="3511DA61" w14:textId="390F65F3" w:rsidR="00B50685" w:rsidRDefault="00B50685" w:rsidP="00B50685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bug that causes the SP to reboot the node if a certain number of days’ uptime is reached. Prior to upgrade reboot </w:t>
      </w:r>
      <w:r w:rsidR="005D7917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SP as a precautionary measure. </w:t>
      </w:r>
      <w:r w:rsidRPr="00A25B40">
        <w:rPr>
          <w:rFonts w:ascii="Arial" w:hAnsi="Arial" w:cs="Arial"/>
          <w:b/>
          <w:color w:val="FF0000"/>
          <w:sz w:val="20"/>
          <w:szCs w:val="20"/>
        </w:rPr>
        <w:t xml:space="preserve">Once rebooted check </w:t>
      </w:r>
      <w:r w:rsidR="005D7917">
        <w:rPr>
          <w:rFonts w:ascii="Arial" w:hAnsi="Arial" w:cs="Arial"/>
          <w:b/>
          <w:color w:val="FF0000"/>
          <w:sz w:val="20"/>
          <w:szCs w:val="20"/>
        </w:rPr>
        <w:t xml:space="preserve">it is </w:t>
      </w:r>
      <w:r w:rsidRPr="00A25B40">
        <w:rPr>
          <w:rFonts w:ascii="Arial" w:hAnsi="Arial" w:cs="Arial"/>
          <w:b/>
          <w:color w:val="FF0000"/>
          <w:sz w:val="20"/>
          <w:szCs w:val="20"/>
        </w:rPr>
        <w:t>accessible</w:t>
      </w:r>
      <w:r>
        <w:rPr>
          <w:rFonts w:ascii="Arial" w:hAnsi="Arial" w:cs="Arial"/>
          <w:sz w:val="20"/>
          <w:szCs w:val="20"/>
        </w:rPr>
        <w:t>.</w:t>
      </w:r>
    </w:p>
    <w:p w14:paraId="08F38F50" w14:textId="77777777" w:rsidR="00B50685" w:rsidRDefault="00B50685" w:rsidP="00B50685">
      <w:pPr>
        <w:ind w:left="851"/>
        <w:rPr>
          <w:rFonts w:ascii="Arial" w:hAnsi="Arial" w:cs="Arial"/>
          <w:sz w:val="20"/>
          <w:szCs w:val="20"/>
        </w:rPr>
      </w:pPr>
    </w:p>
    <w:p w14:paraId="7B568763" w14:textId="28B358F4" w:rsidR="00BB3F18" w:rsidRPr="00BB3F18" w:rsidRDefault="00BB3F18" w:rsidP="00BB3F18">
      <w:pPr>
        <w:ind w:left="851"/>
        <w:rPr>
          <w:rFonts w:ascii="Courier New" w:hAnsi="Courier New" w:cs="Courier New"/>
          <w:sz w:val="18"/>
          <w:szCs w:val="18"/>
        </w:rPr>
      </w:pPr>
      <w:r w:rsidRPr="00BB3F18">
        <w:rPr>
          <w:rFonts w:ascii="Courier New" w:hAnsi="Courier New" w:cs="Courier New"/>
          <w:sz w:val="18"/>
          <w:szCs w:val="18"/>
        </w:rPr>
        <w:t xml:space="preserve">::&gt; system </w:t>
      </w:r>
      <w:bookmarkStart w:id="47" w:name="_GoBack"/>
      <w:bookmarkEnd w:id="47"/>
      <w:r w:rsidRPr="00BB3F18">
        <w:rPr>
          <w:rFonts w:ascii="Courier New" w:hAnsi="Courier New" w:cs="Courier New"/>
          <w:sz w:val="18"/>
          <w:szCs w:val="18"/>
        </w:rPr>
        <w:t>service-processor reboot-</w:t>
      </w:r>
      <w:proofErr w:type="spellStart"/>
      <w:r w:rsidRPr="00BB3F18">
        <w:rPr>
          <w:rFonts w:ascii="Courier New" w:hAnsi="Courier New" w:cs="Courier New"/>
          <w:sz w:val="18"/>
          <w:szCs w:val="18"/>
        </w:rPr>
        <w:t>sp</w:t>
      </w:r>
      <w:proofErr w:type="spellEnd"/>
      <w:r w:rsidRPr="00BB3F18">
        <w:rPr>
          <w:rFonts w:ascii="Courier New" w:hAnsi="Courier New" w:cs="Courier New"/>
          <w:sz w:val="18"/>
          <w:szCs w:val="18"/>
        </w:rPr>
        <w:t xml:space="preserve"> -node *</w:t>
      </w:r>
    </w:p>
    <w:p w14:paraId="4194E477" w14:textId="77777777" w:rsidR="00BB3F18" w:rsidRPr="00BB3F18" w:rsidRDefault="00BB3F18" w:rsidP="00BB3F18">
      <w:pPr>
        <w:ind w:left="851"/>
        <w:rPr>
          <w:rFonts w:ascii="Courier New" w:hAnsi="Courier New" w:cs="Courier New"/>
          <w:sz w:val="18"/>
          <w:szCs w:val="18"/>
        </w:rPr>
      </w:pPr>
    </w:p>
    <w:p w14:paraId="080D7AAE" w14:textId="77777777" w:rsidR="00BB3F18" w:rsidRPr="00BB3F18" w:rsidRDefault="00BB3F18" w:rsidP="00BB3F18">
      <w:pPr>
        <w:ind w:left="851"/>
        <w:rPr>
          <w:rFonts w:ascii="Courier New" w:hAnsi="Courier New" w:cs="Courier New"/>
          <w:sz w:val="18"/>
          <w:szCs w:val="18"/>
        </w:rPr>
      </w:pPr>
      <w:r w:rsidRPr="00BB3F18">
        <w:rPr>
          <w:rFonts w:ascii="Courier New" w:hAnsi="Courier New" w:cs="Courier New"/>
          <w:sz w:val="18"/>
          <w:szCs w:val="18"/>
        </w:rPr>
        <w:t>Note: If your console connection is through the SP, it will be disconnected.</w:t>
      </w:r>
    </w:p>
    <w:p w14:paraId="082829B3" w14:textId="77777777" w:rsidR="00BB3F18" w:rsidRPr="00BB3F18" w:rsidRDefault="00BB3F18" w:rsidP="00BB3F18">
      <w:pPr>
        <w:ind w:left="851"/>
        <w:rPr>
          <w:rFonts w:ascii="Courier New" w:hAnsi="Courier New" w:cs="Courier New"/>
          <w:sz w:val="18"/>
          <w:szCs w:val="18"/>
        </w:rPr>
      </w:pPr>
      <w:r w:rsidRPr="00BB3F18">
        <w:rPr>
          <w:rFonts w:ascii="Courier New" w:hAnsi="Courier New" w:cs="Courier New"/>
          <w:sz w:val="18"/>
          <w:szCs w:val="18"/>
        </w:rPr>
        <w:t xml:space="preserve">      Do you want to reboot the </w:t>
      </w:r>
      <w:proofErr w:type="gramStart"/>
      <w:r w:rsidRPr="00BB3F18">
        <w:rPr>
          <w:rFonts w:ascii="Courier New" w:hAnsi="Courier New" w:cs="Courier New"/>
          <w:sz w:val="18"/>
          <w:szCs w:val="18"/>
        </w:rPr>
        <w:t>SP ?</w:t>
      </w:r>
      <w:proofErr w:type="gramEnd"/>
      <w:r w:rsidRPr="00BB3F18"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 w:rsidRPr="00BB3F18">
        <w:rPr>
          <w:rFonts w:ascii="Courier New" w:hAnsi="Courier New" w:cs="Courier New"/>
          <w:sz w:val="18"/>
          <w:szCs w:val="18"/>
        </w:rPr>
        <w:t>y|n</w:t>
      </w:r>
      <w:proofErr w:type="spellEnd"/>
      <w:r w:rsidRPr="00BB3F18">
        <w:rPr>
          <w:rFonts w:ascii="Courier New" w:hAnsi="Courier New" w:cs="Courier New"/>
          <w:sz w:val="18"/>
          <w:szCs w:val="18"/>
        </w:rPr>
        <w:t>}: y</w:t>
      </w:r>
    </w:p>
    <w:p w14:paraId="115407BE" w14:textId="2B6D488B" w:rsidR="00A17763" w:rsidRDefault="00E91B36" w:rsidP="00D77A8B">
      <w:pPr>
        <w:pStyle w:val="Heading3"/>
        <w:rPr>
          <w:rStyle w:val="Strong"/>
          <w:rFonts w:cs="Arial"/>
          <w:b/>
        </w:rPr>
      </w:pPr>
      <w:bookmarkStart w:id="48" w:name="_Toc512338870"/>
      <w:r>
        <w:rPr>
          <w:rStyle w:val="Strong"/>
          <w:rFonts w:cs="Arial"/>
          <w:b/>
        </w:rPr>
        <w:t xml:space="preserve">Generate </w:t>
      </w:r>
      <w:proofErr w:type="gramStart"/>
      <w:r>
        <w:rPr>
          <w:rStyle w:val="Strong"/>
          <w:rFonts w:cs="Arial"/>
          <w:b/>
        </w:rPr>
        <w:t>An</w:t>
      </w:r>
      <w:proofErr w:type="gramEnd"/>
      <w:r>
        <w:rPr>
          <w:rStyle w:val="Strong"/>
          <w:rFonts w:cs="Arial"/>
          <w:b/>
        </w:rPr>
        <w:t xml:space="preserve"> Upgrade Advisor</w:t>
      </w:r>
      <w:bookmarkEnd w:id="48"/>
    </w:p>
    <w:p w14:paraId="5FB9BF37" w14:textId="77777777" w:rsidR="00A17763" w:rsidRPr="00671C69" w:rsidRDefault="00671C69" w:rsidP="00671C69">
      <w:pPr>
        <w:ind w:left="851"/>
        <w:rPr>
          <w:rFonts w:ascii="Arial" w:hAnsi="Arial" w:cs="Arial"/>
          <w:sz w:val="20"/>
          <w:szCs w:val="20"/>
        </w:rPr>
      </w:pPr>
      <w:r w:rsidRPr="00671C69">
        <w:rPr>
          <w:rFonts w:ascii="Arial" w:hAnsi="Arial" w:cs="Arial"/>
          <w:sz w:val="20"/>
          <w:szCs w:val="20"/>
        </w:rPr>
        <w:t>Upgrade advisors are based off ASUP data so once all issues are resolved with failover groups and interfaces please generate a new ASUP.</w:t>
      </w:r>
    </w:p>
    <w:p w14:paraId="73E98DD9" w14:textId="77777777" w:rsidR="00671C69" w:rsidRDefault="00671C69" w:rsidP="00671C69">
      <w:pPr>
        <w:ind w:left="851"/>
      </w:pPr>
    </w:p>
    <w:p w14:paraId="61F3BB1C" w14:textId="77777777" w:rsidR="00671C69" w:rsidRPr="00932FB4" w:rsidRDefault="00671C69" w:rsidP="00671C69">
      <w:pPr>
        <w:ind w:left="851"/>
        <w:rPr>
          <w:rFonts w:ascii="Arial" w:hAnsi="Arial" w:cs="Arial"/>
          <w:b/>
          <w:sz w:val="20"/>
          <w:szCs w:val="20"/>
          <w:u w:val="single"/>
        </w:rPr>
      </w:pPr>
      <w:r w:rsidRPr="00932FB4">
        <w:rPr>
          <w:rFonts w:ascii="Arial" w:hAnsi="Arial" w:cs="Arial"/>
          <w:b/>
          <w:sz w:val="20"/>
          <w:szCs w:val="20"/>
          <w:u w:val="single"/>
        </w:rPr>
        <w:t>Example</w:t>
      </w:r>
    </w:p>
    <w:p w14:paraId="5E5E15FC" w14:textId="36ABC909" w:rsidR="00671C69" w:rsidRDefault="00671C69" w:rsidP="00671C69">
      <w:pPr>
        <w:ind w:left="851"/>
        <w:rPr>
          <w:rFonts w:ascii="Courier New" w:hAnsi="Courier New" w:cs="Courier New"/>
          <w:sz w:val="18"/>
          <w:szCs w:val="18"/>
        </w:rPr>
      </w:pPr>
      <w:proofErr w:type="gramStart"/>
      <w:r w:rsidRPr="00671C69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671C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C69">
        <w:rPr>
          <w:rFonts w:ascii="Courier New" w:hAnsi="Courier New" w:cs="Courier New"/>
          <w:sz w:val="18"/>
          <w:szCs w:val="18"/>
        </w:rPr>
        <w:t>autosupport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 xml:space="preserve"> invoke -node * -type all -message "</w:t>
      </w:r>
      <w:r w:rsidR="00E411C1" w:rsidRPr="00E411C1">
        <w:t xml:space="preserve"> </w:t>
      </w:r>
      <w:r w:rsidR="00E411C1" w:rsidRPr="00E411C1">
        <w:rPr>
          <w:rFonts w:ascii="Courier New" w:hAnsi="Courier New" w:cs="Courier New"/>
          <w:sz w:val="18"/>
          <w:szCs w:val="18"/>
        </w:rPr>
        <w:t xml:space="preserve">9.1P7 UA </w:t>
      </w:r>
      <w:proofErr w:type="spellStart"/>
      <w:r w:rsidR="00E411C1" w:rsidRPr="00E411C1">
        <w:rPr>
          <w:rFonts w:ascii="Courier New" w:hAnsi="Courier New" w:cs="Courier New"/>
          <w:sz w:val="18"/>
          <w:szCs w:val="18"/>
        </w:rPr>
        <w:t>SnapShot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>"</w:t>
      </w:r>
    </w:p>
    <w:p w14:paraId="48A6BEF7" w14:textId="5BE6D9DD" w:rsidR="00FA2CF5" w:rsidRDefault="00FA2CF5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4240D6DD" w14:textId="059A2E51" w:rsidR="00FA2CF5" w:rsidRDefault="00FA2CF5" w:rsidP="00671C69">
      <w:pPr>
        <w:ind w:left="851"/>
        <w:rPr>
          <w:rFonts w:ascii="Arial" w:hAnsi="Arial" w:cs="Arial"/>
          <w:sz w:val="20"/>
          <w:szCs w:val="20"/>
        </w:rPr>
      </w:pPr>
      <w:r w:rsidRPr="00FA2CF5">
        <w:rPr>
          <w:rFonts w:ascii="Arial" w:hAnsi="Arial" w:cs="Arial"/>
          <w:sz w:val="20"/>
          <w:szCs w:val="20"/>
        </w:rPr>
        <w:t>Active IQ is used to provide upgrade advisors now.</w:t>
      </w:r>
      <w:r w:rsidR="009C7D5E">
        <w:rPr>
          <w:rFonts w:ascii="Arial" w:hAnsi="Arial" w:cs="Arial"/>
          <w:sz w:val="20"/>
          <w:szCs w:val="20"/>
        </w:rPr>
        <w:t xml:space="preserve"> Follow the process below:</w:t>
      </w:r>
    </w:p>
    <w:p w14:paraId="06EF9440" w14:textId="49824F57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</w:p>
    <w:p w14:paraId="272A8B0F" w14:textId="7BA6E282" w:rsidR="009C7D5E" w:rsidRPr="00FA2CF5" w:rsidRDefault="009C7D5E" w:rsidP="00671C69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version and press Next</w:t>
      </w:r>
    </w:p>
    <w:p w14:paraId="7DFEDBB7" w14:textId="77777777" w:rsidR="00FA2CF5" w:rsidRDefault="00FA2CF5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28EEC5D4" w14:textId="0F7E06AC" w:rsidR="00FA2CF5" w:rsidRDefault="00FA2CF5" w:rsidP="00671C69">
      <w:pPr>
        <w:ind w:left="851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8A79F09" wp14:editId="18445129">
            <wp:extent cx="5276850" cy="2554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309" cy="25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AFD" w14:textId="23F17207" w:rsidR="009C7D5E" w:rsidRDefault="009C7D5E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00B0314A" w14:textId="5B37EA08" w:rsidR="009C7D5E" w:rsidRP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  <w:r w:rsidRPr="009C7D5E">
        <w:rPr>
          <w:rFonts w:ascii="Arial" w:hAnsi="Arial" w:cs="Arial"/>
          <w:sz w:val="20"/>
          <w:szCs w:val="20"/>
        </w:rPr>
        <w:t>Select the correct options and press Generate</w:t>
      </w:r>
    </w:p>
    <w:p w14:paraId="649AA4C0" w14:textId="77777777" w:rsidR="009C7D5E" w:rsidRDefault="009C7D5E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563D78B4" w14:textId="20A37B95" w:rsidR="00FA2CF5" w:rsidRDefault="00FA2CF5" w:rsidP="00671C69">
      <w:pPr>
        <w:ind w:left="851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554BD09" wp14:editId="4E3052A6">
            <wp:extent cx="5305425" cy="2802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173" cy="28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5587" w14:textId="18E1C603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  <w:r w:rsidRPr="009C7D5E">
        <w:rPr>
          <w:rFonts w:ascii="Arial" w:hAnsi="Arial" w:cs="Arial"/>
          <w:sz w:val="20"/>
          <w:szCs w:val="20"/>
        </w:rPr>
        <w:lastRenderedPageBreak/>
        <w:t>You should see a green status message at the bottom of the window as shown.</w:t>
      </w:r>
    </w:p>
    <w:p w14:paraId="28760DF9" w14:textId="77777777" w:rsidR="009C7D5E" w:rsidRP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</w:p>
    <w:p w14:paraId="5329968F" w14:textId="06B7F0E9" w:rsidR="009C7D5E" w:rsidRDefault="009C7D5E" w:rsidP="00671C69">
      <w:pPr>
        <w:ind w:left="851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9A1C9B3" wp14:editId="5EA5836C">
            <wp:extent cx="5438775" cy="301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637" cy="30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F7B5" w14:textId="77777777" w:rsidR="00FA2CF5" w:rsidRDefault="00FA2CF5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06185377" w14:textId="2BA6020E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see the status by selecting the Upgrade Request Status tab.</w:t>
      </w:r>
    </w:p>
    <w:p w14:paraId="1AA9ADE7" w14:textId="77777777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</w:p>
    <w:p w14:paraId="0AC98DBC" w14:textId="77777777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49F926" wp14:editId="34D3EBA3">
            <wp:extent cx="5437655" cy="154033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1540" cy="15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637" w14:textId="77777777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</w:p>
    <w:p w14:paraId="3931C1DE" w14:textId="1683E632" w:rsidR="00B50685" w:rsidRDefault="009C7D5E" w:rsidP="00671C69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it’s completed you will receive an email but can also download the plan via the site.</w:t>
      </w:r>
    </w:p>
    <w:p w14:paraId="5D22CB2D" w14:textId="7A40BF76" w:rsidR="009C7D5E" w:rsidRDefault="009C7D5E" w:rsidP="00671C69">
      <w:pPr>
        <w:ind w:left="851"/>
        <w:rPr>
          <w:rFonts w:ascii="Arial" w:hAnsi="Arial" w:cs="Arial"/>
          <w:sz w:val="20"/>
          <w:szCs w:val="20"/>
        </w:rPr>
      </w:pPr>
    </w:p>
    <w:p w14:paraId="20FE0BA1" w14:textId="71AD963E" w:rsidR="009C7D5E" w:rsidRPr="00B50685" w:rsidRDefault="009C7D5E" w:rsidP="00671C69">
      <w:pPr>
        <w:ind w:left="851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B69AD01" wp14:editId="2228A25F">
            <wp:extent cx="5467350" cy="16761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89" cy="16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43A8" w14:textId="278D8389" w:rsidR="004110E9" w:rsidRDefault="004110E9" w:rsidP="00D77A8B">
      <w:pPr>
        <w:pStyle w:val="Heading3"/>
        <w:rPr>
          <w:rStyle w:val="Strong"/>
          <w:rFonts w:cs="Arial"/>
          <w:b/>
        </w:rPr>
      </w:pPr>
      <w:bookmarkStart w:id="49" w:name="_Toc512338871"/>
      <w:r>
        <w:rPr>
          <w:rStyle w:val="Strong"/>
          <w:rFonts w:cs="Arial"/>
          <w:b/>
        </w:rPr>
        <w:t>Check</w:t>
      </w:r>
      <w:r w:rsidRPr="004110E9">
        <w:rPr>
          <w:rStyle w:val="Strong"/>
          <w:rFonts w:cs="Arial"/>
          <w:b/>
        </w:rPr>
        <w:t xml:space="preserve"> Upgrade Advisor</w:t>
      </w:r>
      <w:bookmarkEnd w:id="49"/>
    </w:p>
    <w:p w14:paraId="3AD0EC30" w14:textId="779814BB" w:rsidR="0019366D" w:rsidRDefault="004110E9" w:rsidP="0019366D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through Upgrade Advisor and check/remediate any issues that are flagged</w:t>
      </w:r>
      <w:r w:rsidRPr="00671C69">
        <w:rPr>
          <w:rFonts w:ascii="Arial" w:hAnsi="Arial" w:cs="Arial"/>
          <w:sz w:val="20"/>
          <w:szCs w:val="20"/>
        </w:rPr>
        <w:t>.</w:t>
      </w:r>
      <w:r w:rsidR="00AD418A">
        <w:rPr>
          <w:rFonts w:ascii="Arial" w:hAnsi="Arial" w:cs="Arial"/>
          <w:sz w:val="20"/>
          <w:szCs w:val="20"/>
        </w:rPr>
        <w:t xml:space="preserve"> You can double click </w:t>
      </w:r>
      <w:r w:rsidR="00BB3F18">
        <w:rPr>
          <w:rFonts w:ascii="Arial" w:hAnsi="Arial" w:cs="Arial"/>
          <w:sz w:val="20"/>
          <w:szCs w:val="20"/>
        </w:rPr>
        <w:t>the</w:t>
      </w:r>
      <w:r w:rsidR="00AD418A">
        <w:rPr>
          <w:rFonts w:ascii="Arial" w:hAnsi="Arial" w:cs="Arial"/>
          <w:sz w:val="20"/>
          <w:szCs w:val="20"/>
        </w:rPr>
        <w:t xml:space="preserve"> example to open the PDF file</w:t>
      </w:r>
      <w:r w:rsidR="001B78D7">
        <w:rPr>
          <w:rFonts w:ascii="Arial" w:hAnsi="Arial" w:cs="Arial"/>
          <w:sz w:val="20"/>
          <w:szCs w:val="20"/>
        </w:rPr>
        <w:t>.</w:t>
      </w:r>
    </w:p>
    <w:p w14:paraId="2060403F" w14:textId="77777777" w:rsidR="0065796C" w:rsidRDefault="0065796C" w:rsidP="0019366D">
      <w:pPr>
        <w:ind w:left="851"/>
        <w:rPr>
          <w:rFonts w:ascii="Arial" w:hAnsi="Arial" w:cs="Arial"/>
          <w:sz w:val="20"/>
          <w:szCs w:val="20"/>
        </w:rPr>
      </w:pPr>
    </w:p>
    <w:p w14:paraId="3DEA6F50" w14:textId="561A73A7" w:rsidR="00BB3F18" w:rsidRDefault="00156681" w:rsidP="0019366D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30" w:dyaOrig="990" w14:anchorId="10C9A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AcroExch.Document.DC" ShapeID="_x0000_i1025" DrawAspect="Icon" ObjectID="_1586085312" r:id="rId23"/>
        </w:object>
      </w:r>
    </w:p>
    <w:p w14:paraId="0258A4EC" w14:textId="5F5C259A" w:rsidR="000F1844" w:rsidRDefault="000F1844" w:rsidP="000F1844">
      <w:pPr>
        <w:pStyle w:val="Heading1"/>
        <w:pageBreakBefore w:val="0"/>
        <w:ind w:left="431" w:hanging="431"/>
      </w:pPr>
      <w:bookmarkStart w:id="50" w:name="_Toc485217546"/>
      <w:bookmarkStart w:id="51" w:name="_Toc512338872"/>
      <w:r>
        <w:lastRenderedPageBreak/>
        <w:t>Upgrade Process</w:t>
      </w:r>
      <w:bookmarkEnd w:id="50"/>
      <w:r>
        <w:t xml:space="preserve"> (</w:t>
      </w:r>
      <w:r w:rsidR="007529CE">
        <w:rPr>
          <w:color w:val="FF0000"/>
        </w:rPr>
        <w:t>9.1P</w:t>
      </w:r>
      <w:r w:rsidR="004D252D">
        <w:rPr>
          <w:color w:val="FF0000"/>
        </w:rPr>
        <w:t>12</w:t>
      </w:r>
      <w:r>
        <w:t>)</w:t>
      </w:r>
      <w:bookmarkEnd w:id="51"/>
    </w:p>
    <w:p w14:paraId="1DBB9C4C" w14:textId="77777777" w:rsidR="000F1844" w:rsidRPr="00D77A8B" w:rsidRDefault="000F1844" w:rsidP="00D77A8B">
      <w:pPr>
        <w:pStyle w:val="Heading2"/>
        <w:numPr>
          <w:ilvl w:val="1"/>
          <w:numId w:val="11"/>
        </w:numPr>
        <w:rPr>
          <w:rStyle w:val="Strong"/>
          <w:rFonts w:cs="Arial"/>
          <w:b/>
        </w:rPr>
      </w:pPr>
      <w:bookmarkStart w:id="52" w:name="_Toc485217547"/>
      <w:bookmarkStart w:id="53" w:name="_Toc512338873"/>
      <w:r w:rsidRPr="00D77A8B">
        <w:rPr>
          <w:rStyle w:val="Strong"/>
          <w:rFonts w:cs="Arial"/>
          <w:b/>
        </w:rPr>
        <w:t>Description</w:t>
      </w:r>
      <w:bookmarkEnd w:id="52"/>
      <w:bookmarkEnd w:id="53"/>
    </w:p>
    <w:p w14:paraId="4167C9AE" w14:textId="5A08E154" w:rsidR="000F1844" w:rsidRDefault="000F1844" w:rsidP="000F1844">
      <w:pPr>
        <w:pStyle w:val="BodyText"/>
        <w:ind w:left="180"/>
      </w:pPr>
      <w:r>
        <w:t xml:space="preserve">The upgrade process </w:t>
      </w:r>
      <w:r w:rsidR="001E7138">
        <w:t>is disruptive on single node controllers</w:t>
      </w:r>
      <w:r>
        <w:t>.</w:t>
      </w:r>
    </w:p>
    <w:p w14:paraId="45B10049" w14:textId="77777777" w:rsidR="000F1844" w:rsidRPr="00D77A8B" w:rsidRDefault="000F1844" w:rsidP="00D77A8B">
      <w:pPr>
        <w:pStyle w:val="Heading2"/>
        <w:numPr>
          <w:ilvl w:val="1"/>
          <w:numId w:val="11"/>
        </w:numPr>
        <w:rPr>
          <w:rStyle w:val="Strong"/>
          <w:rFonts w:cs="Arial"/>
          <w:b/>
        </w:rPr>
      </w:pPr>
      <w:bookmarkStart w:id="54" w:name="_Toc485217548"/>
      <w:bookmarkStart w:id="55" w:name="_Toc512338874"/>
      <w:r w:rsidRPr="00D77A8B">
        <w:rPr>
          <w:rStyle w:val="Strong"/>
          <w:rFonts w:cs="Arial"/>
          <w:b/>
        </w:rPr>
        <w:t>Tasks</w:t>
      </w:r>
      <w:bookmarkEnd w:id="54"/>
      <w:bookmarkEnd w:id="55"/>
    </w:p>
    <w:p w14:paraId="246818FA" w14:textId="77777777" w:rsidR="001A79B8" w:rsidRDefault="001A79B8" w:rsidP="00D77A8B">
      <w:pPr>
        <w:pStyle w:val="Heading3"/>
      </w:pPr>
      <w:bookmarkStart w:id="56" w:name="_Toc485217549"/>
      <w:bookmarkStart w:id="57" w:name="_Toc512338875"/>
      <w:r>
        <w:t xml:space="preserve">Download Code </w:t>
      </w:r>
      <w:proofErr w:type="gramStart"/>
      <w:r>
        <w:t>Onto</w:t>
      </w:r>
      <w:proofErr w:type="gramEnd"/>
      <w:r>
        <w:t xml:space="preserve"> All Nodes</w:t>
      </w:r>
      <w:bookmarkEnd w:id="56"/>
      <w:bookmarkEnd w:id="57"/>
    </w:p>
    <w:p w14:paraId="76C3FD68" w14:textId="572D2FAD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proofErr w:type="gramStart"/>
      <w:r w:rsidRPr="00D77A8B">
        <w:rPr>
          <w:rFonts w:ascii="Courier New" w:hAnsi="Courier New" w:cs="Courier New"/>
          <w:sz w:val="18"/>
          <w:szCs w:val="18"/>
          <w:lang w:eastAsia="en-GB"/>
        </w:rPr>
        <w:t>::</w:t>
      </w:r>
      <w:proofErr w:type="gramEnd"/>
      <w:r w:rsidRPr="00D77A8B">
        <w:rPr>
          <w:rFonts w:ascii="Courier New" w:hAnsi="Courier New" w:cs="Courier New"/>
          <w:sz w:val="18"/>
          <w:szCs w:val="18"/>
          <w:lang w:eastAsia="en-GB"/>
        </w:rPr>
        <w:t>*&gt; system node image get -node * -package http://10.220.179.83:8080/ONTAP/91P12_q_image.tgz</w:t>
      </w:r>
    </w:p>
    <w:p w14:paraId="57DD86C6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</w:p>
    <w:p w14:paraId="68884DD7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Software get http://.../91P12_q_image.tgz started on node eg-si-clbk-e02-l01</w:t>
      </w:r>
    </w:p>
    <w:p w14:paraId="501F313B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Downloading package. This may take up to 10 minutes.</w:t>
      </w:r>
    </w:p>
    <w:p w14:paraId="57B09580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99% downloaded</w:t>
      </w:r>
    </w:p>
    <w:p w14:paraId="2C642D03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Download complete.</w:t>
      </w:r>
    </w:p>
    <w:p w14:paraId="197B4AD3" w14:textId="3E5DECCB" w:rsidR="000F1844" w:rsidRDefault="00D77A8B" w:rsidP="000F1844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Software get http://.../91P12_q_image.tgz completed on node eg-si-clbk-e02-l01.1 entry was acted on</w:t>
      </w:r>
      <w:r>
        <w:rPr>
          <w:rFonts w:ascii="Courier New" w:hAnsi="Courier New" w:cs="Courier New"/>
          <w:sz w:val="18"/>
          <w:szCs w:val="18"/>
          <w:lang w:eastAsia="en-GB"/>
        </w:rPr>
        <w:t>.</w:t>
      </w:r>
    </w:p>
    <w:p w14:paraId="34520123" w14:textId="490269F1" w:rsidR="00D77A8B" w:rsidRDefault="00D77A8B" w:rsidP="000F1844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</w:p>
    <w:p w14:paraId="7D413086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</w:p>
    <w:p w14:paraId="48EF7E70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eg-si-clbk-e</w:t>
      </w:r>
      <w:proofErr w:type="gramStart"/>
      <w:r w:rsidRPr="00D77A8B">
        <w:rPr>
          <w:rFonts w:ascii="Courier New" w:hAnsi="Courier New" w:cs="Courier New"/>
          <w:sz w:val="18"/>
          <w:szCs w:val="18"/>
          <w:lang w:eastAsia="en-GB"/>
        </w:rPr>
        <w:t>02::</w:t>
      </w:r>
      <w:proofErr w:type="gramEnd"/>
      <w:r w:rsidRPr="00D77A8B">
        <w:rPr>
          <w:rFonts w:ascii="Courier New" w:hAnsi="Courier New" w:cs="Courier New"/>
          <w:sz w:val="18"/>
          <w:szCs w:val="18"/>
          <w:lang w:eastAsia="en-GB"/>
        </w:rPr>
        <w:t>*&gt; system node image package show</w:t>
      </w:r>
    </w:p>
    <w:p w14:paraId="26D26EF9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Package</w:t>
      </w:r>
    </w:p>
    <w:p w14:paraId="71F80997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Node         Repository     Package File Name</w:t>
      </w:r>
    </w:p>
    <w:p w14:paraId="5394DC77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------------ -------------- -----------------</w:t>
      </w:r>
    </w:p>
    <w:p w14:paraId="10DAAFC1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eg-si-clbk-e02-l01</w:t>
      </w:r>
    </w:p>
    <w:p w14:paraId="30952F85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</w:t>
      </w:r>
      <w:proofErr w:type="spellStart"/>
      <w:r w:rsidRPr="00D77A8B">
        <w:rPr>
          <w:rFonts w:ascii="Courier New" w:hAnsi="Courier New" w:cs="Courier New"/>
          <w:sz w:val="18"/>
          <w:szCs w:val="18"/>
          <w:lang w:eastAsia="en-GB"/>
        </w:rPr>
        <w:t>mroot</w:t>
      </w:r>
      <w:proofErr w:type="spellEnd"/>
    </w:p>
    <w:p w14:paraId="664CC1D4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823P5_q_image.tgz</w:t>
      </w:r>
    </w:p>
    <w:p w14:paraId="29B4CAEB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832P7_q_image.tgz</w:t>
      </w:r>
    </w:p>
    <w:p w14:paraId="17D9583D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</w:t>
      </w:r>
      <w:r w:rsidRPr="00D77A8B">
        <w:rPr>
          <w:rFonts w:ascii="Courier New" w:hAnsi="Courier New" w:cs="Courier New"/>
          <w:sz w:val="18"/>
          <w:szCs w:val="18"/>
          <w:highlight w:val="yellow"/>
          <w:lang w:eastAsia="en-GB"/>
        </w:rPr>
        <w:t>91P12_q_image.tgz</w:t>
      </w:r>
    </w:p>
    <w:p w14:paraId="081ADEDA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91P4_q_image.tgz</w:t>
      </w:r>
    </w:p>
    <w:p w14:paraId="09E3F7A3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91P6_q_image.tgz</w:t>
      </w:r>
    </w:p>
    <w:p w14:paraId="099FE2AA" w14:textId="77777777" w:rsidR="00D77A8B" w:rsidRP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 xml:space="preserve">                            91P7_q_image.tgz</w:t>
      </w:r>
    </w:p>
    <w:p w14:paraId="7CA70E4D" w14:textId="55C73AF2" w:rsidR="00D77A8B" w:rsidRDefault="00D77A8B" w:rsidP="00D77A8B">
      <w:pPr>
        <w:ind w:left="900"/>
        <w:rPr>
          <w:rFonts w:ascii="Courier New" w:hAnsi="Courier New" w:cs="Courier New"/>
          <w:sz w:val="18"/>
          <w:szCs w:val="18"/>
          <w:lang w:eastAsia="en-GB"/>
        </w:rPr>
      </w:pPr>
      <w:r w:rsidRPr="00D77A8B">
        <w:rPr>
          <w:rFonts w:ascii="Courier New" w:hAnsi="Courier New" w:cs="Courier New"/>
          <w:sz w:val="18"/>
          <w:szCs w:val="18"/>
          <w:lang w:eastAsia="en-GB"/>
        </w:rPr>
        <w:t>6 entries were displayed.</w:t>
      </w:r>
    </w:p>
    <w:p w14:paraId="4CB06C06" w14:textId="7D7A6D7A" w:rsidR="004F1FC6" w:rsidRDefault="004F1FC6" w:rsidP="00D77A8B">
      <w:pPr>
        <w:pStyle w:val="Heading3"/>
      </w:pPr>
      <w:bookmarkStart w:id="58" w:name="_Toc512338876"/>
      <w:bookmarkStart w:id="59" w:name="_Toc485217554"/>
      <w:r>
        <w:t>Check All Aggregates Are Online</w:t>
      </w:r>
      <w:bookmarkEnd w:id="58"/>
    </w:p>
    <w:p w14:paraId="548A4637" w14:textId="4A86D8A4" w:rsidR="004F1FC6" w:rsidRPr="00FC777E" w:rsidRDefault="004F1FC6" w:rsidP="004F1FC6">
      <w:pPr>
        <w:pStyle w:val="BodyText"/>
        <w:ind w:left="900"/>
        <w:rPr>
          <w:lang w:val="en-US"/>
        </w:rPr>
      </w:pPr>
      <w:r>
        <w:rPr>
          <w:lang w:val="en-US"/>
        </w:rPr>
        <w:t>Any aggregate that is offline needs to be fixed and online prior to upgrade.</w:t>
      </w:r>
    </w:p>
    <w:p w14:paraId="3E35CDD9" w14:textId="4F8F3220" w:rsidR="004F1FC6" w:rsidRPr="004F1FC6" w:rsidRDefault="004F1FC6" w:rsidP="004F1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1FC6">
        <w:rPr>
          <w:rFonts w:ascii="Courier New" w:hAnsi="Courier New" w:cs="Courier New"/>
          <w:sz w:val="18"/>
          <w:szCs w:val="18"/>
          <w:lang w:val="en-US"/>
        </w:rPr>
        <w:t>::&gt;</w:t>
      </w:r>
      <w:proofErr w:type="gramEnd"/>
      <w:r w:rsidRPr="004F1FC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F1FC6">
        <w:rPr>
          <w:rFonts w:ascii="Courier New" w:hAnsi="Courier New" w:cs="Courier New"/>
          <w:sz w:val="18"/>
          <w:szCs w:val="18"/>
          <w:lang w:val="en-US"/>
        </w:rPr>
        <w:t>aggr</w:t>
      </w:r>
      <w:proofErr w:type="spellEnd"/>
      <w:r w:rsidRPr="004F1FC6">
        <w:rPr>
          <w:rFonts w:ascii="Courier New" w:hAnsi="Courier New" w:cs="Courier New"/>
          <w:sz w:val="18"/>
          <w:szCs w:val="18"/>
          <w:lang w:val="en-US"/>
        </w:rPr>
        <w:t xml:space="preserve"> show -state !online</w:t>
      </w:r>
    </w:p>
    <w:p w14:paraId="7C34875B" w14:textId="70704CF3" w:rsidR="004F1FC6" w:rsidRDefault="004F1FC6" w:rsidP="004F1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F1FC6">
        <w:rPr>
          <w:rFonts w:ascii="Courier New" w:hAnsi="Courier New" w:cs="Courier New"/>
          <w:sz w:val="18"/>
          <w:szCs w:val="18"/>
          <w:lang w:val="en-US"/>
        </w:rPr>
        <w:t>There are no entries matching your query.</w:t>
      </w:r>
    </w:p>
    <w:p w14:paraId="7B9F3100" w14:textId="2050894F" w:rsidR="00FC777E" w:rsidRDefault="00FC777E" w:rsidP="00D77A8B">
      <w:pPr>
        <w:pStyle w:val="Heading3"/>
      </w:pPr>
      <w:bookmarkStart w:id="60" w:name="_Toc512338877"/>
      <w:r>
        <w:t>Check All Aggregates Have Enough Space</w:t>
      </w:r>
      <w:bookmarkEnd w:id="60"/>
    </w:p>
    <w:p w14:paraId="7A97879C" w14:textId="285BCC29" w:rsidR="00FC777E" w:rsidRPr="00FC777E" w:rsidRDefault="00FC777E" w:rsidP="00FC777E">
      <w:pPr>
        <w:pStyle w:val="BodyText"/>
        <w:ind w:left="900"/>
        <w:rPr>
          <w:lang w:val="en-US"/>
        </w:rPr>
      </w:pPr>
      <w:r>
        <w:rPr>
          <w:lang w:val="en-US"/>
        </w:rPr>
        <w:t>Any aggregate using more than 95% space needs to be fixed prior to upgrade</w:t>
      </w:r>
    </w:p>
    <w:p w14:paraId="5A98C340" w14:textId="6AC5BA5D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C777E">
        <w:rPr>
          <w:rFonts w:ascii="Courier New" w:hAnsi="Courier New" w:cs="Courier New"/>
          <w:sz w:val="18"/>
          <w:szCs w:val="18"/>
          <w:lang w:val="en-US"/>
        </w:rPr>
        <w:t>::&gt;</w:t>
      </w:r>
      <w:proofErr w:type="gram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C777E">
        <w:rPr>
          <w:rFonts w:ascii="Courier New" w:hAnsi="Courier New" w:cs="Courier New"/>
          <w:sz w:val="18"/>
          <w:szCs w:val="18"/>
          <w:lang w:val="en-US"/>
        </w:rPr>
        <w:t>aggr</w:t>
      </w:r>
      <w:proofErr w:type="spell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show -percent-used &gt;95</w:t>
      </w:r>
    </w:p>
    <w:p w14:paraId="162749F6" w14:textId="33FC77DE" w:rsid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There are no entries matching your query.</w:t>
      </w:r>
    </w:p>
    <w:p w14:paraId="3D4398CD" w14:textId="5A18D95D" w:rsidR="00FC777E" w:rsidRDefault="00FC777E" w:rsidP="00D77A8B">
      <w:pPr>
        <w:pStyle w:val="Heading3"/>
      </w:pPr>
      <w:bookmarkStart w:id="61" w:name="_Toc512338878"/>
      <w:r>
        <w:t>Check All Volumes Are Online</w:t>
      </w:r>
      <w:bookmarkEnd w:id="61"/>
    </w:p>
    <w:p w14:paraId="0657B57B" w14:textId="47EDE0BA" w:rsidR="00FC777E" w:rsidRPr="00FC777E" w:rsidRDefault="00FC777E" w:rsidP="00FC777E">
      <w:pPr>
        <w:pStyle w:val="BodyText"/>
        <w:ind w:left="900"/>
        <w:rPr>
          <w:lang w:val="en-US"/>
        </w:rPr>
      </w:pPr>
      <w:r>
        <w:rPr>
          <w:lang w:val="en-US"/>
        </w:rPr>
        <w:t>All volumes must be online so anything not online needs to be fixed/removed prior to upgrade.</w:t>
      </w:r>
    </w:p>
    <w:p w14:paraId="534212A3" w14:textId="0BD31D16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C777E">
        <w:rPr>
          <w:rFonts w:ascii="Courier New" w:hAnsi="Courier New" w:cs="Courier New"/>
          <w:sz w:val="18"/>
          <w:szCs w:val="18"/>
          <w:lang w:val="en-US"/>
        </w:rPr>
        <w:t>::&gt;</w:t>
      </w:r>
      <w:proofErr w:type="gram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C777E">
        <w:rPr>
          <w:rFonts w:ascii="Courier New" w:hAnsi="Courier New" w:cs="Courier New"/>
          <w:sz w:val="18"/>
          <w:szCs w:val="18"/>
          <w:lang w:val="en-US"/>
        </w:rPr>
        <w:t>vol</w:t>
      </w:r>
      <w:proofErr w:type="spell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show -state !online</w:t>
      </w:r>
    </w:p>
    <w:p w14:paraId="28D1CBA9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C777E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Volume       Aggregate    State      Type       </w:t>
      </w:r>
      <w:proofErr w:type="gramStart"/>
      <w:r w:rsidRPr="00FC777E">
        <w:rPr>
          <w:rFonts w:ascii="Courier New" w:hAnsi="Courier New" w:cs="Courier New"/>
          <w:sz w:val="18"/>
          <w:szCs w:val="18"/>
          <w:lang w:val="en-US"/>
        </w:rPr>
        <w:t>Size  Available</w:t>
      </w:r>
      <w:proofErr w:type="gramEnd"/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Used%</w:t>
      </w:r>
    </w:p>
    <w:p w14:paraId="137EE113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--------- ------------ ------------ ---------- ---- ---------- ---------- -----</w:t>
      </w:r>
    </w:p>
    <w:p w14:paraId="058D3EBE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16ACB247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</w:t>
      </w:r>
    </w:p>
    <w:p w14:paraId="7A400A8E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05E1F5B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DP          1TB          -     -</w:t>
      </w:r>
    </w:p>
    <w:p w14:paraId="489BC7A4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1B46C2D6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cb0001_orprod_svtest_14_snap_clone_1474288594</w:t>
      </w:r>
    </w:p>
    <w:p w14:paraId="04AD4092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0592D6B1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offline    RW          1TB          -     -</w:t>
      </w:r>
    </w:p>
    <w:p w14:paraId="6D42F9DF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3D78DB58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cb0001_orprod_svtest_14_snap_clone_1474288652</w:t>
      </w:r>
    </w:p>
    <w:p w14:paraId="6083983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33730FE8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RW          1TB          -     -</w:t>
      </w:r>
    </w:p>
    <w:p w14:paraId="60360B46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145B6E06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cb0001_orprod_svtest_14_snap_clone_1474288684</w:t>
      </w:r>
    </w:p>
    <w:p w14:paraId="12989DBF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03E8596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RW          1TB          -     -</w:t>
      </w:r>
    </w:p>
    <w:p w14:paraId="03BA233B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16E63001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cb0001_orprod_svtest_14_snap_clone_1474290232</w:t>
      </w:r>
    </w:p>
    <w:p w14:paraId="17CC583A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156175F3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RW          1TB          -     -</w:t>
      </w:r>
    </w:p>
    <w:p w14:paraId="56F6ACB0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504BCBBB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cb0001_orprod_svtest_14_snap_clone_1474290993</w:t>
      </w:r>
    </w:p>
    <w:p w14:paraId="06D39F13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7F8A631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RW          1TB          -     -</w:t>
      </w:r>
    </w:p>
    <w:p w14:paraId="7B080BE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7EBD465A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r w:rsidRPr="00FC777E">
        <w:rPr>
          <w:rFonts w:ascii="Courier New" w:hAnsi="Courier New" w:cs="Courier New"/>
          <w:sz w:val="18"/>
          <w:szCs w:val="18"/>
          <w:lang w:val="en-US"/>
        </w:rPr>
        <w:t>sm_vfiler_to_cdot_svm</w:t>
      </w:r>
      <w:proofErr w:type="spellEnd"/>
    </w:p>
    <w:p w14:paraId="3E40D5C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5855AFC5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DP          6GB          -     -</w:t>
      </w:r>
    </w:p>
    <w:p w14:paraId="6A450429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or-ss-clbk-e01</w:t>
      </w:r>
    </w:p>
    <w:p w14:paraId="74BD92CD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sm_vol_7mode_cdot_snapmirror</w:t>
      </w:r>
    </w:p>
    <w:p w14:paraId="27B5B09E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aggr1_data_l01</w:t>
      </w:r>
    </w:p>
    <w:p w14:paraId="004577D7" w14:textId="77777777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offline    RW          6GB          -     -</w:t>
      </w:r>
    </w:p>
    <w:p w14:paraId="4BF6193A" w14:textId="04132FCD" w:rsidR="00FC777E" w:rsidRPr="00FC777E" w:rsidRDefault="00FC777E" w:rsidP="00FC777E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FC777E">
        <w:rPr>
          <w:rFonts w:ascii="Courier New" w:hAnsi="Courier New" w:cs="Courier New"/>
          <w:sz w:val="18"/>
          <w:szCs w:val="18"/>
          <w:lang w:val="en-US"/>
        </w:rPr>
        <w:t>8 entries were displayed.</w:t>
      </w:r>
    </w:p>
    <w:p w14:paraId="2C207CBD" w14:textId="7D6F98BD" w:rsidR="000F1844" w:rsidRDefault="000F1844" w:rsidP="00D77A8B">
      <w:pPr>
        <w:pStyle w:val="Heading3"/>
      </w:pPr>
      <w:bookmarkStart w:id="62" w:name="_Toc512338879"/>
      <w:r>
        <w:t>Check All Volumes Have Enough Space</w:t>
      </w:r>
      <w:bookmarkEnd w:id="59"/>
      <w:bookmarkEnd w:id="62"/>
    </w:p>
    <w:p w14:paraId="755E16C7" w14:textId="77777777" w:rsidR="000F1844" w:rsidRDefault="000F1844" w:rsidP="000F1844">
      <w:pPr>
        <w:pStyle w:val="BodyText"/>
        <w:ind w:left="900"/>
        <w:rPr>
          <w:lang w:val="en-US"/>
        </w:rPr>
      </w:pPr>
      <w:r>
        <w:rPr>
          <w:lang w:val="en-US"/>
        </w:rPr>
        <w:t>Any volumes using more than 95% space should be adjusted to be below that threshold prior to upgrade.</w:t>
      </w:r>
    </w:p>
    <w:p w14:paraId="359CD25F" w14:textId="77777777" w:rsidR="000F1844" w:rsidRPr="00BC0AF7" w:rsidRDefault="000F1844" w:rsidP="000F1844">
      <w:pPr>
        <w:pStyle w:val="BodyText"/>
        <w:ind w:left="900"/>
        <w:rPr>
          <w:b/>
          <w:color w:val="FF0000"/>
          <w:lang w:val="en-US"/>
        </w:rPr>
      </w:pPr>
      <w:r w:rsidRPr="00BC0AF7">
        <w:rPr>
          <w:b/>
          <w:color w:val="FF0000"/>
          <w:lang w:val="en-US"/>
        </w:rPr>
        <w:t>The volumes below are an example of this which would require remediation by adding more space prior to upgrading.</w:t>
      </w:r>
    </w:p>
    <w:p w14:paraId="5C3F4693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*&gt; </w:t>
      </w: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vol</w:t>
      </w:r>
      <w:proofErr w:type="spell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show -percent-used &gt; 95</w:t>
      </w:r>
    </w:p>
    <w:p w14:paraId="02835ADC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(volume show)</w:t>
      </w:r>
    </w:p>
    <w:p w14:paraId="04415B27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Volume       Aggregate    State      Type       </w:t>
      </w: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Size  Available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Used%</w:t>
      </w:r>
    </w:p>
    <w:p w14:paraId="5A52A79B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--------- ------------ ------------ ---------- ---- ---------- ---------- -----</w:t>
      </w:r>
    </w:p>
    <w:p w14:paraId="2FF4DE3C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orprod-iscsi-01</w:t>
      </w:r>
    </w:p>
    <w:p w14:paraId="5FFE74CB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cb0000_wi_15142_05_usr_snap</w:t>
      </w:r>
    </w:p>
    <w:p w14:paraId="3FD37726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2E8EB9C2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  160GB     4.68GB   97%</w:t>
      </w:r>
    </w:p>
    <w:p w14:paraId="34790FDC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orprod-iscsi-02</w:t>
      </w:r>
    </w:p>
    <w:p w14:paraId="2362303C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cb0000_wi_or_tsys_nosnap</w:t>
      </w:r>
    </w:p>
    <w:p w14:paraId="08E121F3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3FE02AF0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68.26GB     1.99GB   97%</w:t>
      </w:r>
    </w:p>
    <w:p w14:paraId="15DC13DB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orprod-iscsi-02</w:t>
      </w:r>
    </w:p>
    <w:p w14:paraId="36F263CB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cb0000_wi_or_usr_snap</w:t>
      </w:r>
    </w:p>
    <w:p w14:paraId="0BEB352C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596384F7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634.5GB    993.2MB   99%</w:t>
      </w:r>
    </w:p>
    <w:p w14:paraId="59F0E978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orprod-iscsi-03</w:t>
      </w:r>
    </w:p>
    <w:p w14:paraId="0A399676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cb0001_wi_winapp_usr_snap</w:t>
      </w:r>
    </w:p>
    <w:p w14:paraId="5E4DD5A0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6B095422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152.6GB     1009MB   99%</w:t>
      </w:r>
    </w:p>
    <w:p w14:paraId="5FED839A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orprod-iscsi-04</w:t>
      </w:r>
    </w:p>
    <w:p w14:paraId="35DE9079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cb0000_wi_prj11504_usr_snap</w:t>
      </w:r>
    </w:p>
    <w:p w14:paraId="36595084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1B72BAA3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152.6GB     1009MB   99%</w:t>
      </w:r>
    </w:p>
    <w:p w14:paraId="1B6EBB29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si-8040-test-01</w:t>
      </w:r>
    </w:p>
    <w:p w14:paraId="020ED35D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dng_test2    aggr1_data_l03</w:t>
      </w:r>
    </w:p>
    <w:p w14:paraId="0DCF447F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    1GB      760KB   99%</w:t>
      </w:r>
    </w:p>
    <w:p w14:paraId="638367F8" w14:textId="77777777" w:rsidR="000F1844" w:rsidRPr="00473E0B" w:rsidRDefault="000F1844" w:rsidP="000F184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6 entries were displayed.</w:t>
      </w:r>
    </w:p>
    <w:p w14:paraId="12993477" w14:textId="77777777" w:rsidR="00B54195" w:rsidRDefault="00B54195">
      <w:pPr>
        <w:rPr>
          <w:rFonts w:ascii="Arial" w:hAnsi="Arial"/>
          <w:b/>
          <w:szCs w:val="20"/>
          <w:lang w:val="en-US"/>
        </w:rPr>
      </w:pPr>
      <w:bookmarkStart w:id="63" w:name="_Toc485217555"/>
      <w:r>
        <w:br w:type="page"/>
      </w:r>
    </w:p>
    <w:p w14:paraId="43388FE7" w14:textId="3AA2CCD7" w:rsidR="000F1844" w:rsidRDefault="000F1844" w:rsidP="00D77A8B">
      <w:pPr>
        <w:pStyle w:val="Heading3"/>
      </w:pPr>
      <w:bookmarkStart w:id="64" w:name="_Toc512338880"/>
      <w:r>
        <w:lastRenderedPageBreak/>
        <w:t xml:space="preserve">Check </w:t>
      </w:r>
      <w:proofErr w:type="gramStart"/>
      <w:r>
        <w:t>For</w:t>
      </w:r>
      <w:proofErr w:type="gramEnd"/>
      <w:r>
        <w:t xml:space="preserve"> Running Jobs</w:t>
      </w:r>
      <w:bookmarkEnd w:id="63"/>
      <w:bookmarkEnd w:id="64"/>
    </w:p>
    <w:p w14:paraId="6BF55F97" w14:textId="77777777" w:rsidR="000F1844" w:rsidRDefault="000F1844" w:rsidP="000F1844">
      <w:pPr>
        <w:pStyle w:val="BodyText"/>
        <w:ind w:left="900"/>
        <w:rPr>
          <w:lang w:val="en-US"/>
        </w:rPr>
      </w:pPr>
      <w:r>
        <w:rPr>
          <w:lang w:val="en-US"/>
        </w:rPr>
        <w:t>Check for running volume, aggregate or snapshot jobs.</w:t>
      </w:r>
    </w:p>
    <w:p w14:paraId="3F61196B" w14:textId="77777777" w:rsidR="000F1844" w:rsidRPr="00473E0B" w:rsidRDefault="000F1844" w:rsidP="000F1844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>*&gt; job show -state running\|queued -name  !efficiency-</w:t>
      </w: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DeDupe</w:t>
      </w:r>
      <w:proofErr w:type="spellEnd"/>
    </w:p>
    <w:p w14:paraId="0B18F790" w14:textId="77777777" w:rsidR="000F1844" w:rsidRDefault="000F1844" w:rsidP="000F1844">
      <w:pPr>
        <w:pStyle w:val="BodyText"/>
        <w:ind w:left="900"/>
        <w:rPr>
          <w:lang w:val="en-US"/>
        </w:rPr>
      </w:pPr>
      <w:r>
        <w:rPr>
          <w:lang w:val="en-US"/>
        </w:rPr>
        <w:t xml:space="preserve">Delete any jobs </w:t>
      </w:r>
    </w:p>
    <w:p w14:paraId="57DE130C" w14:textId="77777777" w:rsidR="000F1844" w:rsidRPr="00473E0B" w:rsidRDefault="000F1844" w:rsidP="000F1844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*&gt; job delete -id </w:t>
      </w:r>
      <w:r w:rsidRPr="00473E0B">
        <w:rPr>
          <w:rFonts w:ascii="Courier New" w:hAnsi="Courier New" w:cs="Courier New"/>
          <w:i/>
          <w:sz w:val="18"/>
          <w:szCs w:val="18"/>
          <w:lang w:val="en-US"/>
        </w:rPr>
        <w:t>JOB_ID</w:t>
      </w:r>
    </w:p>
    <w:p w14:paraId="0342297E" w14:textId="77777777" w:rsidR="008C28B9" w:rsidRDefault="008C28B9" w:rsidP="00D77A8B">
      <w:pPr>
        <w:pStyle w:val="Heading3"/>
      </w:pPr>
      <w:bookmarkStart w:id="65" w:name="_Toc506834576"/>
      <w:bookmarkStart w:id="66" w:name="_Toc512338881"/>
      <w:bookmarkStart w:id="67" w:name="_Toc485217557"/>
      <w:r>
        <w:t>Check Number of Snapshots is Less Than 20000 Per Node</w:t>
      </w:r>
      <w:bookmarkEnd w:id="65"/>
      <w:bookmarkEnd w:id="66"/>
    </w:p>
    <w:p w14:paraId="1C3E7E73" w14:textId="77777777" w:rsidR="008C28B9" w:rsidRDefault="008C28B9" w:rsidP="008C28B9">
      <w:pPr>
        <w:pStyle w:val="BodyText"/>
        <w:ind w:left="900"/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>set advanced</w:t>
      </w:r>
    </w:p>
    <w:p w14:paraId="2485B3AF" w14:textId="77777777" w:rsidR="008C28B9" w:rsidRDefault="008C28B9" w:rsidP="008C28B9">
      <w:pPr>
        <w:pStyle w:val="BodyText"/>
        <w:ind w:left="900"/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>set -rows 0</w:t>
      </w:r>
    </w:p>
    <w:p w14:paraId="384B0A01" w14:textId="77777777" w:rsidR="008C28B9" w:rsidRDefault="008C28B9" w:rsidP="008C28B9">
      <w:pPr>
        <w:pStyle w:val="BodyText"/>
        <w:ind w:left="900"/>
        <w:rPr>
          <w:rFonts w:ascii="Courier New" w:hAnsi="Courier New" w:cs="Courier New"/>
          <w:i/>
          <w:iCs/>
          <w:lang w:eastAsia="en-GB"/>
        </w:rPr>
      </w:pPr>
      <w:r w:rsidRPr="005A1C84">
        <w:rPr>
          <w:rFonts w:ascii="Courier New" w:hAnsi="Courier New" w:cs="Courier New"/>
          <w:lang w:eastAsia="en-GB"/>
        </w:rPr>
        <w:t xml:space="preserve">volume snapshot show -node </w:t>
      </w:r>
      <w:r>
        <w:rPr>
          <w:rFonts w:ascii="Courier New" w:hAnsi="Courier New" w:cs="Courier New"/>
          <w:i/>
          <w:iCs/>
          <w:lang w:eastAsia="en-GB"/>
        </w:rPr>
        <w:t>&lt;NODE_NAME&gt;</w:t>
      </w:r>
    </w:p>
    <w:p w14:paraId="31CBA281" w14:textId="77777777" w:rsidR="008C28B9" w:rsidRPr="005A1C84" w:rsidRDefault="008C28B9" w:rsidP="008C28B9">
      <w:pPr>
        <w:pStyle w:val="BodyText"/>
        <w:ind w:left="900"/>
        <w:rPr>
          <w:rFonts w:cs="Arial"/>
          <w:lang w:val="en-US"/>
        </w:rPr>
      </w:pPr>
      <w:r w:rsidRPr="005A1C84">
        <w:rPr>
          <w:rFonts w:cs="Arial"/>
          <w:b/>
          <w:iCs/>
          <w:color w:val="FF0000"/>
          <w:lang w:eastAsia="en-GB"/>
        </w:rPr>
        <w:t>Note:</w:t>
      </w:r>
      <w:r w:rsidRPr="005A1C84">
        <w:rPr>
          <w:rFonts w:cs="Arial"/>
          <w:iCs/>
          <w:color w:val="FF0000"/>
          <w:lang w:eastAsia="en-GB"/>
        </w:rPr>
        <w:t xml:space="preserve"> </w:t>
      </w:r>
      <w:r w:rsidRPr="005A1C84">
        <w:rPr>
          <w:rFonts w:cs="Arial"/>
          <w:iCs/>
          <w:lang w:eastAsia="en-GB"/>
        </w:rPr>
        <w:t>There’s a count at the end of the output.</w:t>
      </w:r>
      <w:r>
        <w:rPr>
          <w:rFonts w:cs="Arial"/>
          <w:iCs/>
          <w:lang w:eastAsia="en-GB"/>
        </w:rPr>
        <w:t xml:space="preserve"> More than 20000 per node means some will have to be deleted.</w:t>
      </w:r>
    </w:p>
    <w:p w14:paraId="16B962D3" w14:textId="7429E8EC" w:rsidR="0024646D" w:rsidRDefault="0024646D" w:rsidP="00D77A8B">
      <w:pPr>
        <w:pStyle w:val="Heading3"/>
      </w:pPr>
      <w:bookmarkStart w:id="68" w:name="_Toc512338882"/>
      <w:r>
        <w:t xml:space="preserve">Check </w:t>
      </w:r>
      <w:proofErr w:type="gramStart"/>
      <w:r>
        <w:t>For</w:t>
      </w:r>
      <w:proofErr w:type="gramEnd"/>
      <w:r>
        <w:t xml:space="preserve"> Disks in Maintenance, Pending or Reconstructing State</w:t>
      </w:r>
      <w:bookmarkEnd w:id="68"/>
    </w:p>
    <w:p w14:paraId="7C88E3F3" w14:textId="77777777" w:rsidR="0024646D" w:rsidRPr="0024646D" w:rsidRDefault="0024646D" w:rsidP="0024646D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4646D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24646D">
        <w:rPr>
          <w:rFonts w:ascii="Courier New" w:hAnsi="Courier New" w:cs="Courier New"/>
          <w:sz w:val="18"/>
          <w:szCs w:val="18"/>
          <w:lang w:val="en-US"/>
        </w:rPr>
        <w:t xml:space="preserve">*&gt; storage disk show -state </w:t>
      </w:r>
      <w:proofErr w:type="spellStart"/>
      <w:r w:rsidRPr="0024646D">
        <w:rPr>
          <w:rFonts w:ascii="Courier New" w:hAnsi="Courier New" w:cs="Courier New"/>
          <w:sz w:val="18"/>
          <w:szCs w:val="18"/>
          <w:lang w:val="en-US"/>
        </w:rPr>
        <w:t>maintenance|pending|reconstructing</w:t>
      </w:r>
      <w:proofErr w:type="spellEnd"/>
    </w:p>
    <w:p w14:paraId="2A9DE753" w14:textId="77777777" w:rsidR="0024646D" w:rsidRDefault="0024646D" w:rsidP="0024646D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24646D">
        <w:rPr>
          <w:rFonts w:ascii="Courier New" w:hAnsi="Courier New" w:cs="Courier New"/>
          <w:sz w:val="18"/>
          <w:szCs w:val="18"/>
          <w:lang w:val="en-US"/>
        </w:rPr>
        <w:t>There are no entries matching your query.</w:t>
      </w:r>
    </w:p>
    <w:p w14:paraId="4ABCAA48" w14:textId="4242C62C" w:rsidR="00FC777E" w:rsidRDefault="000313A4" w:rsidP="00D77A8B">
      <w:pPr>
        <w:pStyle w:val="Heading3"/>
      </w:pPr>
      <w:bookmarkStart w:id="69" w:name="_Toc512338883"/>
      <w:r>
        <w:t>Quiesce</w:t>
      </w:r>
      <w:r w:rsidR="00FC777E">
        <w:t xml:space="preserve"> </w:t>
      </w:r>
      <w:proofErr w:type="spellStart"/>
      <w:r w:rsidR="00FC777E">
        <w:t>SnapMirror</w:t>
      </w:r>
      <w:bookmarkEnd w:id="69"/>
      <w:proofErr w:type="spellEnd"/>
    </w:p>
    <w:p w14:paraId="6D396002" w14:textId="77777777" w:rsidR="000313A4" w:rsidRDefault="000313A4" w:rsidP="000313A4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quiesce -destination-path *</w:t>
      </w:r>
    </w:p>
    <w:p w14:paraId="770B0295" w14:textId="4FE2CC19" w:rsidR="000F1844" w:rsidRDefault="000F1844" w:rsidP="00D77A8B">
      <w:pPr>
        <w:pStyle w:val="Heading3"/>
      </w:pPr>
      <w:bookmarkStart w:id="70" w:name="_Toc512338884"/>
      <w:r>
        <w:t>Send ASUPs Prior To Upgrade</w:t>
      </w:r>
      <w:bookmarkEnd w:id="67"/>
      <w:bookmarkEnd w:id="70"/>
    </w:p>
    <w:p w14:paraId="7C6F0423" w14:textId="494602B4" w:rsidR="000F1844" w:rsidRDefault="000F1844" w:rsidP="000F1844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 w:rsidRPr="00671C69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671C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C69">
        <w:rPr>
          <w:rFonts w:ascii="Courier New" w:hAnsi="Courier New" w:cs="Courier New"/>
          <w:sz w:val="18"/>
          <w:szCs w:val="18"/>
        </w:rPr>
        <w:t>autosupport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 xml:space="preserve"> invoke -node * -type all -message "pre-upgrade to </w:t>
      </w:r>
      <w:r w:rsidR="007529CE">
        <w:rPr>
          <w:rFonts w:ascii="Courier New" w:hAnsi="Courier New" w:cs="Courier New"/>
          <w:sz w:val="18"/>
          <w:szCs w:val="18"/>
        </w:rPr>
        <w:t>9.1P</w:t>
      </w:r>
      <w:r w:rsidR="00DE6FB5">
        <w:rPr>
          <w:rFonts w:ascii="Courier New" w:hAnsi="Courier New" w:cs="Courier New"/>
          <w:sz w:val="18"/>
          <w:szCs w:val="18"/>
        </w:rPr>
        <w:t>12</w:t>
      </w:r>
      <w:r w:rsidRPr="00671C69">
        <w:rPr>
          <w:rFonts w:ascii="Courier New" w:hAnsi="Courier New" w:cs="Courier New"/>
          <w:sz w:val="18"/>
          <w:szCs w:val="18"/>
        </w:rPr>
        <w:t>"</w:t>
      </w:r>
    </w:p>
    <w:p w14:paraId="49FEB637" w14:textId="77777777" w:rsidR="000F1844" w:rsidRDefault="000F1844" w:rsidP="00D77A8B">
      <w:pPr>
        <w:pStyle w:val="Heading3"/>
      </w:pPr>
      <w:bookmarkStart w:id="71" w:name="_Toc485217558"/>
      <w:bookmarkStart w:id="72" w:name="_Toc512338885"/>
      <w:r>
        <w:t>Disable Case Generation Prior To Upgrade For 4 Hours</w:t>
      </w:r>
      <w:bookmarkEnd w:id="71"/>
      <w:bookmarkEnd w:id="72"/>
    </w:p>
    <w:p w14:paraId="4BA12D6D" w14:textId="4523328B" w:rsidR="000F1844" w:rsidRPr="00FC39CB" w:rsidRDefault="000F1844" w:rsidP="000F1844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r w:rsidRPr="00FC39CB">
        <w:rPr>
          <w:rFonts w:ascii="Courier New" w:hAnsi="Courier New" w:cs="Courier New"/>
          <w:sz w:val="18"/>
          <w:szCs w:val="18"/>
          <w:lang w:val="en-US"/>
        </w:rPr>
        <w:t>autosupport</w:t>
      </w:r>
      <w:proofErr w:type="spellEnd"/>
      <w:r w:rsidRPr="00FC39CB">
        <w:rPr>
          <w:rFonts w:ascii="Courier New" w:hAnsi="Courier New" w:cs="Courier New"/>
          <w:sz w:val="18"/>
          <w:szCs w:val="18"/>
          <w:lang w:val="en-US"/>
        </w:rPr>
        <w:t xml:space="preserve"> invoke -node * -type all -message "MAINT=4h </w:t>
      </w:r>
      <w:proofErr w:type="spellStart"/>
      <w:r w:rsidRPr="00FC39CB">
        <w:rPr>
          <w:rFonts w:ascii="Courier New" w:hAnsi="Courier New" w:cs="Courier New"/>
          <w:sz w:val="18"/>
          <w:szCs w:val="18"/>
          <w:lang w:val="en-US"/>
        </w:rPr>
        <w:t>Starting_</w:t>
      </w:r>
      <w:r w:rsidR="00216D5A">
        <w:rPr>
          <w:rFonts w:ascii="Courier New" w:hAnsi="Courier New" w:cs="Courier New"/>
          <w:sz w:val="18"/>
          <w:szCs w:val="18"/>
          <w:lang w:val="en-US"/>
        </w:rPr>
        <w:t>UPGRADE</w:t>
      </w:r>
      <w:proofErr w:type="spellEnd"/>
      <w:r w:rsidRPr="00FC39CB">
        <w:rPr>
          <w:rFonts w:ascii="Courier New" w:hAnsi="Courier New" w:cs="Courier New"/>
          <w:sz w:val="18"/>
          <w:szCs w:val="18"/>
          <w:lang w:val="en-US"/>
        </w:rPr>
        <w:t>"</w:t>
      </w:r>
      <w:r w:rsidRPr="00FC39CB">
        <w:rPr>
          <w:rFonts w:ascii="MS Mincho" w:eastAsia="MS Mincho" w:hAnsi="MS Mincho" w:cs="MS Mincho" w:hint="eastAsia"/>
          <w:sz w:val="18"/>
          <w:szCs w:val="18"/>
          <w:lang w:val="en-US"/>
        </w:rPr>
        <w:t>  </w:t>
      </w:r>
    </w:p>
    <w:p w14:paraId="4DBEA99E" w14:textId="052B7CA9" w:rsidR="000F1844" w:rsidRDefault="000F1844" w:rsidP="00D77A8B">
      <w:pPr>
        <w:pStyle w:val="Heading3"/>
      </w:pPr>
      <w:bookmarkStart w:id="73" w:name="_Toc485217562"/>
      <w:bookmarkStart w:id="74" w:name="_Toc512338886"/>
      <w:r>
        <w:t>Perform Upgrade</w:t>
      </w:r>
      <w:bookmarkEnd w:id="73"/>
      <w:bookmarkEnd w:id="74"/>
      <w:r>
        <w:t xml:space="preserve"> </w:t>
      </w:r>
    </w:p>
    <w:p w14:paraId="00E742EF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bookmarkStart w:id="75" w:name="_Toc485217563"/>
      <w:r w:rsidRPr="00AF532B">
        <w:rPr>
          <w:rFonts w:ascii="Courier New" w:hAnsi="Courier New" w:cs="Courier New"/>
          <w:sz w:val="18"/>
          <w:szCs w:val="18"/>
          <w:lang w:val="en-US"/>
        </w:rPr>
        <w:t>eg-si-clbk-e</w:t>
      </w:r>
      <w:proofErr w:type="gramStart"/>
      <w:r w:rsidRPr="00AF532B">
        <w:rPr>
          <w:rFonts w:ascii="Courier New" w:hAnsi="Courier New" w:cs="Courier New"/>
          <w:sz w:val="18"/>
          <w:szCs w:val="18"/>
          <w:lang w:val="en-US"/>
        </w:rPr>
        <w:t>02::</w:t>
      </w:r>
      <w:proofErr w:type="gramEnd"/>
      <w:r w:rsidRPr="00AF532B">
        <w:rPr>
          <w:rFonts w:ascii="Courier New" w:hAnsi="Courier New" w:cs="Courier New"/>
          <w:sz w:val="18"/>
          <w:szCs w:val="18"/>
          <w:lang w:val="en-US"/>
        </w:rPr>
        <w:t>*&gt; system node image update -node  eg-si-clbk-e02-l01 -package 91P12_q_image.tgz -replace-package true</w:t>
      </w:r>
    </w:p>
    <w:p w14:paraId="42FF75D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D585042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Software update started on node eg-si-clbk-e02-l01. Updating image2 with package 91P12_q_image.tgz.</w:t>
      </w:r>
    </w:p>
    <w:p w14:paraId="200BDE27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Listing package contents.</w:t>
      </w:r>
    </w:p>
    <w:p w14:paraId="02564069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Decompressing package contents.</w:t>
      </w:r>
    </w:p>
    <w:p w14:paraId="41F19F2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Invoking script (install phase). This may take up to 60 minutes.</w:t>
      </w:r>
    </w:p>
    <w:p w14:paraId="6D72D4E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Mode of operation is UPDATE</w:t>
      </w:r>
    </w:p>
    <w:p w14:paraId="695DEAC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Current image is image1</w:t>
      </w:r>
    </w:p>
    <w:p w14:paraId="53046D6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Alternate image is image2</w:t>
      </w:r>
    </w:p>
    <w:p w14:paraId="6BE58FC2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Versions are compatible</w:t>
      </w:r>
    </w:p>
    <w:p w14:paraId="60C8FE09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Available space on boot device is 6522 MB</w:t>
      </w:r>
    </w:p>
    <w:p w14:paraId="19C68327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F532B">
        <w:rPr>
          <w:rFonts w:ascii="Courier New" w:hAnsi="Courier New" w:cs="Courier New"/>
          <w:sz w:val="18"/>
          <w:szCs w:val="18"/>
          <w:lang w:val="en-US"/>
        </w:rPr>
        <w:t>Required  space</w:t>
      </w:r>
      <w:proofErr w:type="gram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on boot device is 958 MB</w:t>
      </w:r>
    </w:p>
    <w:p w14:paraId="6FA2278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Kernel binary matches install machine type</w:t>
      </w:r>
    </w:p>
    <w:p w14:paraId="3AD2BD3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NFS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netgroup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check script is invoked.</w:t>
      </w:r>
    </w:p>
    <w:p w14:paraId="41B1746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netapp_nfs_netgroup_check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script </w:t>
      </w:r>
      <w:proofErr w:type="gramStart"/>
      <w:r w:rsidRPr="00AF532B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14:paraId="4FCB0DDF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NFS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netgroup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check script has run successfully.</w:t>
      </w:r>
    </w:p>
    <w:p w14:paraId="3BE01348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security config check script is invoked.</w:t>
      </w:r>
    </w:p>
    <w:p w14:paraId="1E5080E2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netapp_security_config_check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script </w:t>
      </w:r>
      <w:proofErr w:type="gramStart"/>
      <w:r w:rsidRPr="00AF532B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14:paraId="116D1BC5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security config check script has run successfully.</w:t>
      </w:r>
    </w:p>
    <w:p w14:paraId="21CF1ADA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IPspace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limit checker script is invoked.</w:t>
      </w:r>
    </w:p>
    <w:p w14:paraId="2145DF36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netapp_ipspace_limit_check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script start</w:t>
      </w:r>
    </w:p>
    <w:p w14:paraId="1090CF12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lastRenderedPageBreak/>
        <w:t>netapp_ipspace_limit_check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script pass</w:t>
      </w:r>
    </w:p>
    <w:p w14:paraId="1E649EB6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IPspace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 limit checker script has validated configuration.</w:t>
      </w:r>
    </w:p>
    <w:p w14:paraId="1529764D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Getting ready to install image</w:t>
      </w:r>
    </w:p>
    <w:p w14:paraId="72AC14B4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Syncing device...</w:t>
      </w:r>
    </w:p>
    <w:p w14:paraId="4EA32817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Extracting to 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cfcard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/x86_64/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freebsd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/image2...</w:t>
      </w:r>
    </w:p>
    <w:p w14:paraId="6445C701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/metadata.xml</w:t>
      </w:r>
    </w:p>
    <w:p w14:paraId="63F06A98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/fw.tgz</w:t>
      </w:r>
    </w:p>
    <w:p w14:paraId="19364561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rootfs.img</w:t>
      </w:r>
      <w:proofErr w:type="spellEnd"/>
    </w:p>
    <w:p w14:paraId="52104CE4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/platfs2g.img</w:t>
      </w:r>
    </w:p>
    <w:p w14:paraId="5662989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/BUILD</w:t>
      </w:r>
    </w:p>
    <w:p w14:paraId="1F841FC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/COMPAT.TXT</w:t>
      </w:r>
    </w:p>
    <w:p w14:paraId="2AC345F2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/INSTALL</w:t>
      </w:r>
    </w:p>
    <w:p w14:paraId="205F210B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/VERSION</w:t>
      </w:r>
    </w:p>
    <w:p w14:paraId="7C836B73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/cap.xml</w:t>
      </w:r>
    </w:p>
    <w:p w14:paraId="58BE0D6B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/kernel</w:t>
      </w:r>
    </w:p>
    <w:p w14:paraId="0E15986B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netapp_ipspace_limit_check</w:t>
      </w:r>
      <w:proofErr w:type="spellEnd"/>
    </w:p>
    <w:p w14:paraId="6D84EC7A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netapp_nfs_netgroup_check</w:t>
      </w:r>
      <w:proofErr w:type="spellEnd"/>
    </w:p>
    <w:p w14:paraId="1F70F996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netapp_security_config_check</w:t>
      </w:r>
      <w:proofErr w:type="spellEnd"/>
    </w:p>
    <w:p w14:paraId="4C23AD4F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proofErr w:type="gramStart"/>
      <w:r w:rsidRPr="00AF532B">
        <w:rPr>
          <w:rFonts w:ascii="Courier New" w:hAnsi="Courier New" w:cs="Courier New"/>
          <w:sz w:val="18"/>
          <w:szCs w:val="18"/>
          <w:lang w:val="en-US"/>
        </w:rPr>
        <w:t>platform.ko</w:t>
      </w:r>
      <w:proofErr w:type="spellEnd"/>
      <w:proofErr w:type="gramEnd"/>
    </w:p>
    <w:p w14:paraId="0FBC83EC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 xml:space="preserve">x </w:t>
      </w:r>
      <w:proofErr w:type="spellStart"/>
      <w:r w:rsidRPr="00AF532B">
        <w:rPr>
          <w:rFonts w:ascii="Courier New" w:hAnsi="Courier New" w:cs="Courier New"/>
          <w:sz w:val="18"/>
          <w:szCs w:val="18"/>
          <w:lang w:val="en-US"/>
        </w:rPr>
        <w:t>netboot</w:t>
      </w:r>
      <w:proofErr w:type="spellEnd"/>
      <w:r w:rsidRPr="00AF532B">
        <w:rPr>
          <w:rFonts w:ascii="Courier New" w:hAnsi="Courier New" w:cs="Courier New"/>
          <w:sz w:val="18"/>
          <w:szCs w:val="18"/>
          <w:lang w:val="en-US"/>
        </w:rPr>
        <w:t>/CHECKSUM</w:t>
      </w:r>
    </w:p>
    <w:p w14:paraId="4E1DAE81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Installed MD5 checksums pass</w:t>
      </w:r>
    </w:p>
    <w:p w14:paraId="63BC666C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Installing diagnostic and firmware files</w:t>
      </w:r>
    </w:p>
    <w:p w14:paraId="4DB23C16" w14:textId="77777777" w:rsidR="00AF532B" w:rsidRPr="00AF532B" w:rsidRDefault="00AF532B" w:rsidP="00AF532B">
      <w:pPr>
        <w:pStyle w:val="BodyText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lang w:val="en-US"/>
        </w:rPr>
        <w:t>Firmware MD5 checksums pass</w:t>
      </w:r>
    </w:p>
    <w:p w14:paraId="26EE5CC0" w14:textId="6461BF80" w:rsidR="001A79B8" w:rsidRDefault="00AF532B" w:rsidP="00AF532B">
      <w:pPr>
        <w:pStyle w:val="BodyText"/>
        <w:spacing w:after="0"/>
        <w:ind w:left="907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532B">
        <w:rPr>
          <w:rFonts w:ascii="Courier New" w:hAnsi="Courier New" w:cs="Courier New"/>
          <w:sz w:val="18"/>
          <w:szCs w:val="18"/>
          <w:highlight w:val="yellow"/>
          <w:lang w:val="en-US"/>
        </w:rPr>
        <w:t>Installation complete. image2 updated on node eg-si-clbk-e02-l01.</w:t>
      </w:r>
    </w:p>
    <w:p w14:paraId="1375E26C" w14:textId="535B5660" w:rsidR="001A79B8" w:rsidRDefault="001A79B8" w:rsidP="00D77A8B">
      <w:pPr>
        <w:pStyle w:val="Heading3"/>
      </w:pPr>
      <w:bookmarkStart w:id="76" w:name="_Toc512338887"/>
      <w:bookmarkEnd w:id="75"/>
      <w:r>
        <w:t>Set the image as default image</w:t>
      </w:r>
      <w:bookmarkEnd w:id="76"/>
    </w:p>
    <w:p w14:paraId="2A486571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</w:t>
      </w:r>
      <w:proofErr w:type="gramStart"/>
      <w:r w:rsidRPr="0041745A">
        <w:rPr>
          <w:rFonts w:ascii="Courier New" w:hAnsi="Courier New" w:cs="Courier New"/>
          <w:sz w:val="18"/>
          <w:szCs w:val="18"/>
          <w:lang w:val="en-US"/>
        </w:rPr>
        <w:t>02::</w:t>
      </w:r>
      <w:proofErr w:type="gramEnd"/>
      <w:r w:rsidRPr="0041745A">
        <w:rPr>
          <w:rFonts w:ascii="Courier New" w:hAnsi="Courier New" w:cs="Courier New"/>
          <w:sz w:val="18"/>
          <w:szCs w:val="18"/>
          <w:lang w:val="en-US"/>
        </w:rPr>
        <w:t>*&gt; system image show</w:t>
      </w:r>
    </w:p>
    <w:p w14:paraId="366866EF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        Is      </w:t>
      </w:r>
      <w:proofErr w:type="spellStart"/>
      <w:r w:rsidRPr="0041745A">
        <w:rPr>
          <w:rFonts w:ascii="Courier New" w:hAnsi="Courier New" w:cs="Courier New"/>
          <w:sz w:val="18"/>
          <w:szCs w:val="18"/>
          <w:lang w:val="en-US"/>
        </w:rPr>
        <w:t>Is</w:t>
      </w:r>
      <w:proofErr w:type="spell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Install</w:t>
      </w:r>
    </w:p>
    <w:p w14:paraId="5E41B238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Node     Image   Default Current Version                   Date</w:t>
      </w:r>
    </w:p>
    <w:p w14:paraId="195EEE8E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-------- ------- ------- ------- ------------------------- -------------------</w:t>
      </w:r>
    </w:p>
    <w:p w14:paraId="69F279C0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eg-si-clbk-e02-l01</w:t>
      </w:r>
    </w:p>
    <w:p w14:paraId="1635B57C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>image</w:t>
      </w:r>
      <w:proofErr w:type="gramStart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>1  true</w:t>
      </w:r>
      <w:proofErr w:type="gramEnd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</w:t>
      </w:r>
      <w:proofErr w:type="spellStart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>true</w:t>
      </w:r>
      <w:proofErr w:type="spellEnd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9.1P7                     9/11/2017 12:17:46</w:t>
      </w:r>
    </w:p>
    <w:p w14:paraId="25801DC1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image</w:t>
      </w:r>
      <w:proofErr w:type="gramStart"/>
      <w:r w:rsidRPr="0041745A">
        <w:rPr>
          <w:rFonts w:ascii="Courier New" w:hAnsi="Courier New" w:cs="Courier New"/>
          <w:sz w:val="18"/>
          <w:szCs w:val="18"/>
          <w:lang w:val="en-US"/>
        </w:rPr>
        <w:t>2  false</w:t>
      </w:r>
      <w:proofErr w:type="gram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41745A">
        <w:rPr>
          <w:rFonts w:ascii="Courier New" w:hAnsi="Courier New" w:cs="Courier New"/>
          <w:sz w:val="18"/>
          <w:szCs w:val="18"/>
          <w:lang w:val="en-US"/>
        </w:rPr>
        <w:t>false</w:t>
      </w:r>
      <w:proofErr w:type="spell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9.1P12                    4/10/2018 17:07:28</w:t>
      </w:r>
    </w:p>
    <w:p w14:paraId="534DAFB2" w14:textId="55A1A390" w:rsidR="001A79B8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2 entries were displayed.</w:t>
      </w:r>
    </w:p>
    <w:p w14:paraId="350CB1F7" w14:textId="77777777" w:rsidR="0041745A" w:rsidRPr="007872CD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EAB2D3B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</w:t>
      </w:r>
      <w:proofErr w:type="gramStart"/>
      <w:r w:rsidRPr="0041745A">
        <w:rPr>
          <w:rFonts w:ascii="Courier New" w:hAnsi="Courier New" w:cs="Courier New"/>
          <w:sz w:val="18"/>
          <w:szCs w:val="18"/>
          <w:lang w:val="en-US"/>
        </w:rPr>
        <w:t>02::</w:t>
      </w:r>
      <w:proofErr w:type="gramEnd"/>
      <w:r w:rsidRPr="0041745A">
        <w:rPr>
          <w:rFonts w:ascii="Courier New" w:hAnsi="Courier New" w:cs="Courier New"/>
          <w:sz w:val="18"/>
          <w:szCs w:val="18"/>
          <w:lang w:val="en-US"/>
        </w:rPr>
        <w:t>*&gt; system image modify {-node eg-si-clbk-e02-l01 -</w:t>
      </w:r>
      <w:proofErr w:type="spellStart"/>
      <w:r w:rsidRPr="0041745A">
        <w:rPr>
          <w:rFonts w:ascii="Courier New" w:hAnsi="Courier New" w:cs="Courier New"/>
          <w:sz w:val="18"/>
          <w:szCs w:val="18"/>
          <w:lang w:val="en-US"/>
        </w:rPr>
        <w:t>iscurrent</w:t>
      </w:r>
      <w:proofErr w:type="spell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false } -</w:t>
      </w:r>
      <w:proofErr w:type="spellStart"/>
      <w:r w:rsidRPr="0041745A">
        <w:rPr>
          <w:rFonts w:ascii="Courier New" w:hAnsi="Courier New" w:cs="Courier New"/>
          <w:sz w:val="18"/>
          <w:szCs w:val="18"/>
          <w:lang w:val="en-US"/>
        </w:rPr>
        <w:t>isdefault</w:t>
      </w:r>
      <w:proofErr w:type="spell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true</w:t>
      </w:r>
    </w:p>
    <w:p w14:paraId="17F31930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After a clean shutdown, image2 will be set as the default boot image on node</w:t>
      </w:r>
    </w:p>
    <w:p w14:paraId="6419F75D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eg-si-clbk-e02-l01.</w:t>
      </w:r>
    </w:p>
    <w:p w14:paraId="53339C13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DF77750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1 entry was modified.</w:t>
      </w:r>
    </w:p>
    <w:p w14:paraId="19A94647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DF9E258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</w:t>
      </w:r>
      <w:proofErr w:type="gramStart"/>
      <w:r w:rsidRPr="0041745A">
        <w:rPr>
          <w:rFonts w:ascii="Courier New" w:hAnsi="Courier New" w:cs="Courier New"/>
          <w:sz w:val="18"/>
          <w:szCs w:val="18"/>
          <w:lang w:val="en-US"/>
        </w:rPr>
        <w:t>02::</w:t>
      </w:r>
      <w:proofErr w:type="gramEnd"/>
      <w:r w:rsidRPr="0041745A">
        <w:rPr>
          <w:rFonts w:ascii="Courier New" w:hAnsi="Courier New" w:cs="Courier New"/>
          <w:sz w:val="18"/>
          <w:szCs w:val="18"/>
          <w:lang w:val="en-US"/>
        </w:rPr>
        <w:t>*&gt; system image show</w:t>
      </w:r>
    </w:p>
    <w:p w14:paraId="466D078F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        Is      </w:t>
      </w:r>
      <w:proofErr w:type="spellStart"/>
      <w:r w:rsidRPr="0041745A">
        <w:rPr>
          <w:rFonts w:ascii="Courier New" w:hAnsi="Courier New" w:cs="Courier New"/>
          <w:sz w:val="18"/>
          <w:szCs w:val="18"/>
          <w:lang w:val="en-US"/>
        </w:rPr>
        <w:t>Is</w:t>
      </w:r>
      <w:proofErr w:type="spell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Install</w:t>
      </w:r>
    </w:p>
    <w:p w14:paraId="5FC7DEA0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Node     Image   Default Current Version                   Date</w:t>
      </w:r>
    </w:p>
    <w:p w14:paraId="11B48CA0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-------- ------- ------- ------- ------------------------- -------------------</w:t>
      </w:r>
    </w:p>
    <w:p w14:paraId="56838A33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eg-si-clbk-e02-l01</w:t>
      </w:r>
    </w:p>
    <w:p w14:paraId="0F59A996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image</w:t>
      </w:r>
      <w:proofErr w:type="gramStart"/>
      <w:r w:rsidRPr="0041745A">
        <w:rPr>
          <w:rFonts w:ascii="Courier New" w:hAnsi="Courier New" w:cs="Courier New"/>
          <w:sz w:val="18"/>
          <w:szCs w:val="18"/>
          <w:lang w:val="en-US"/>
        </w:rPr>
        <w:t>1  false</w:t>
      </w:r>
      <w:proofErr w:type="gramEnd"/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true    9.1P7                     9/11/2017 12:17:46</w:t>
      </w:r>
    </w:p>
    <w:p w14:paraId="7DCB97E9" w14:textId="77777777" w:rsidR="0041745A" w:rsidRPr="0041745A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>image</w:t>
      </w:r>
      <w:proofErr w:type="gramStart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>2  true</w:t>
      </w:r>
      <w:proofErr w:type="gramEnd"/>
      <w:r w:rsidRPr="0041745A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false   9.1P12                    4/10/2018 17:07:28</w:t>
      </w:r>
    </w:p>
    <w:p w14:paraId="3A1C21F6" w14:textId="068FBD3C" w:rsidR="001A79B8" w:rsidRPr="007872CD" w:rsidRDefault="0041745A" w:rsidP="0041745A">
      <w:pPr>
        <w:pStyle w:val="BodyText"/>
        <w:ind w:left="85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1745A">
        <w:rPr>
          <w:rFonts w:ascii="Courier New" w:hAnsi="Courier New" w:cs="Courier New"/>
          <w:sz w:val="18"/>
          <w:szCs w:val="18"/>
          <w:lang w:val="en-US"/>
        </w:rPr>
        <w:t>2 entries were displayed.</w:t>
      </w:r>
    </w:p>
    <w:p w14:paraId="29FB281A" w14:textId="77777777" w:rsidR="001A79B8" w:rsidRDefault="001A79B8" w:rsidP="00D77A8B">
      <w:pPr>
        <w:pStyle w:val="Heading3"/>
      </w:pPr>
      <w:bookmarkStart w:id="77" w:name="_Toc512338888"/>
      <w:r w:rsidRPr="00DF5470">
        <w:t>Reboot the single node backup cluster</w:t>
      </w:r>
      <w:bookmarkEnd w:id="77"/>
    </w:p>
    <w:p w14:paraId="233E49D5" w14:textId="7BAA3966" w:rsidR="001A79B8" w:rsidRDefault="001A79B8" w:rsidP="001A79B8">
      <w:pPr>
        <w:ind w:left="900"/>
        <w:rPr>
          <w:rFonts w:ascii="Courier New" w:hAnsi="Courier New" w:cs="Courier New"/>
          <w:sz w:val="18"/>
          <w:szCs w:val="18"/>
        </w:rPr>
      </w:pPr>
      <w:r w:rsidRPr="00DF5470">
        <w:rPr>
          <w:rFonts w:ascii="Courier New" w:hAnsi="Courier New" w:cs="Courier New"/>
          <w:sz w:val="18"/>
          <w:szCs w:val="18"/>
        </w:rPr>
        <w:t xml:space="preserve">system node reboot -node </w:t>
      </w:r>
      <w:r w:rsidR="0041745A" w:rsidRPr="0041745A">
        <w:rPr>
          <w:rFonts w:ascii="Courier New" w:hAnsi="Courier New" w:cs="Courier New"/>
          <w:sz w:val="18"/>
          <w:szCs w:val="18"/>
        </w:rPr>
        <w:t>eg-si-clbk-e02-l01</w:t>
      </w:r>
      <w:r w:rsidR="0041745A">
        <w:rPr>
          <w:rFonts w:ascii="Courier New" w:hAnsi="Courier New" w:cs="Courier New"/>
          <w:sz w:val="18"/>
          <w:szCs w:val="18"/>
        </w:rPr>
        <w:t xml:space="preserve"> </w:t>
      </w:r>
      <w:r w:rsidRPr="00DF5470">
        <w:rPr>
          <w:rFonts w:ascii="Courier New" w:hAnsi="Courier New" w:cs="Courier New"/>
          <w:sz w:val="18"/>
          <w:szCs w:val="18"/>
        </w:rPr>
        <w:t xml:space="preserve">-reason "software upgrade </w:t>
      </w:r>
      <w:r>
        <w:rPr>
          <w:rFonts w:ascii="Courier New" w:hAnsi="Courier New" w:cs="Courier New"/>
          <w:sz w:val="18"/>
          <w:szCs w:val="18"/>
        </w:rPr>
        <w:t>9.1P</w:t>
      </w:r>
      <w:r w:rsidR="0041745A">
        <w:rPr>
          <w:rFonts w:ascii="Courier New" w:hAnsi="Courier New" w:cs="Courier New"/>
          <w:sz w:val="18"/>
          <w:szCs w:val="18"/>
        </w:rPr>
        <w:t>12</w:t>
      </w:r>
      <w:r w:rsidRPr="00DF5470">
        <w:rPr>
          <w:rFonts w:ascii="Courier New" w:hAnsi="Courier New" w:cs="Courier New"/>
          <w:sz w:val="18"/>
          <w:szCs w:val="18"/>
        </w:rPr>
        <w:t>"</w:t>
      </w:r>
    </w:p>
    <w:p w14:paraId="27A348CC" w14:textId="77777777" w:rsidR="001A79B8" w:rsidRDefault="001A79B8" w:rsidP="001A79B8">
      <w:pPr>
        <w:ind w:left="900"/>
        <w:rPr>
          <w:rFonts w:ascii="Courier New" w:hAnsi="Courier New" w:cs="Courier New"/>
          <w:sz w:val="18"/>
          <w:szCs w:val="18"/>
        </w:rPr>
      </w:pPr>
    </w:p>
    <w:p w14:paraId="3E2C7A79" w14:textId="2E87CAB8" w:rsidR="001A79B8" w:rsidRPr="00E8249C" w:rsidRDefault="001A79B8" w:rsidP="001A79B8">
      <w:pPr>
        <w:ind w:left="900"/>
        <w:rPr>
          <w:rFonts w:ascii="Arial" w:eastAsia="MS Mincho" w:hAnsi="Arial"/>
          <w:sz w:val="20"/>
          <w:szCs w:val="20"/>
        </w:rPr>
      </w:pPr>
      <w:r w:rsidRPr="00E8249C">
        <w:rPr>
          <w:rFonts w:ascii="Arial" w:eastAsia="MS Mincho" w:hAnsi="Arial"/>
          <w:sz w:val="20"/>
          <w:szCs w:val="20"/>
        </w:rPr>
        <w:t xml:space="preserve">Login to SP and check the reboot process. Once filer </w:t>
      </w:r>
      <w:r w:rsidR="002B0E6F">
        <w:rPr>
          <w:rFonts w:ascii="Arial" w:eastAsia="MS Mincho" w:hAnsi="Arial"/>
          <w:sz w:val="20"/>
          <w:szCs w:val="20"/>
        </w:rPr>
        <w:t>reboots</w:t>
      </w:r>
      <w:r w:rsidRPr="00E8249C">
        <w:rPr>
          <w:rFonts w:ascii="Arial" w:eastAsia="MS Mincho" w:hAnsi="Arial"/>
          <w:sz w:val="20"/>
          <w:szCs w:val="20"/>
        </w:rPr>
        <w:t xml:space="preserve"> check </w:t>
      </w:r>
      <w:r w:rsidR="002B0E6F">
        <w:rPr>
          <w:rFonts w:ascii="Arial" w:eastAsia="MS Mincho" w:hAnsi="Arial"/>
          <w:sz w:val="20"/>
          <w:szCs w:val="20"/>
        </w:rPr>
        <w:t xml:space="preserve">the </w:t>
      </w:r>
      <w:r w:rsidRPr="00E8249C">
        <w:rPr>
          <w:rFonts w:ascii="Arial" w:eastAsia="MS Mincho" w:hAnsi="Arial"/>
          <w:sz w:val="20"/>
          <w:szCs w:val="20"/>
        </w:rPr>
        <w:t>version.</w:t>
      </w:r>
    </w:p>
    <w:p w14:paraId="4B634EEB" w14:textId="77777777" w:rsidR="001A79B8" w:rsidRDefault="001A79B8" w:rsidP="001A79B8">
      <w:pPr>
        <w:ind w:left="900"/>
        <w:rPr>
          <w:rFonts w:ascii="Courier New" w:hAnsi="Courier New" w:cs="Courier New"/>
          <w:sz w:val="18"/>
          <w:szCs w:val="18"/>
        </w:rPr>
      </w:pPr>
    </w:p>
    <w:p w14:paraId="5A2609E8" w14:textId="77777777" w:rsidR="00B54195" w:rsidRDefault="00B54195">
      <w:pPr>
        <w:rPr>
          <w:rFonts w:ascii="Arial" w:hAnsi="Arial" w:cs="Arial"/>
          <w:b/>
          <w:sz w:val="36"/>
          <w:szCs w:val="20"/>
          <w:lang w:val="en-US"/>
        </w:rPr>
      </w:pPr>
      <w:bookmarkStart w:id="78" w:name="_Toc485217564"/>
      <w:r>
        <w:rPr>
          <w:rFonts w:cs="Arial"/>
        </w:rPr>
        <w:br w:type="page"/>
      </w:r>
    </w:p>
    <w:p w14:paraId="40A06F78" w14:textId="18C86060" w:rsidR="000F1844" w:rsidRPr="00F37E76" w:rsidRDefault="000F1844" w:rsidP="000F1844">
      <w:pPr>
        <w:pStyle w:val="Heading1"/>
        <w:pageBreakBefore w:val="0"/>
        <w:tabs>
          <w:tab w:val="clear" w:pos="432"/>
          <w:tab w:val="num" w:pos="567"/>
        </w:tabs>
        <w:ind w:left="284" w:firstLine="0"/>
        <w:rPr>
          <w:rFonts w:cs="Arial"/>
        </w:rPr>
      </w:pPr>
      <w:bookmarkStart w:id="79" w:name="_Toc512338889"/>
      <w:r>
        <w:rPr>
          <w:rFonts w:cs="Arial"/>
        </w:rPr>
        <w:lastRenderedPageBreak/>
        <w:t>Post-Upgrade Process</w:t>
      </w:r>
      <w:bookmarkEnd w:id="78"/>
      <w:r>
        <w:rPr>
          <w:rFonts w:cs="Arial"/>
        </w:rPr>
        <w:t xml:space="preserve"> (</w:t>
      </w:r>
      <w:r w:rsidR="007529CE">
        <w:rPr>
          <w:rFonts w:cs="Arial"/>
          <w:color w:val="FF0000"/>
        </w:rPr>
        <w:t>9.1P</w:t>
      </w:r>
      <w:r w:rsidR="004D252D">
        <w:rPr>
          <w:rFonts w:cs="Arial"/>
          <w:color w:val="FF0000"/>
        </w:rPr>
        <w:t>12</w:t>
      </w:r>
      <w:r>
        <w:rPr>
          <w:rFonts w:cs="Arial"/>
        </w:rPr>
        <w:t>)</w:t>
      </w:r>
      <w:bookmarkEnd w:id="79"/>
    </w:p>
    <w:p w14:paraId="65E12249" w14:textId="77777777" w:rsidR="000F1844" w:rsidRDefault="000F1844" w:rsidP="00D77A8B">
      <w:pPr>
        <w:pStyle w:val="Heading2"/>
      </w:pPr>
      <w:bookmarkStart w:id="80" w:name="_Toc485217565"/>
      <w:bookmarkStart w:id="81" w:name="_Toc512338890"/>
      <w:r>
        <w:t>Description</w:t>
      </w:r>
      <w:bookmarkEnd w:id="80"/>
      <w:bookmarkEnd w:id="81"/>
    </w:p>
    <w:p w14:paraId="08ED469B" w14:textId="3CA45D1A" w:rsidR="000F1844" w:rsidRDefault="000F1844" w:rsidP="000F1844">
      <w:pPr>
        <w:pStyle w:val="BodyText"/>
        <w:ind w:left="900"/>
        <w:rPr>
          <w:noProof/>
          <w:lang w:eastAsia="en-GB"/>
        </w:rPr>
      </w:pPr>
      <w:r>
        <w:t xml:space="preserve">After the </w:t>
      </w:r>
      <w:r w:rsidR="001E7138">
        <w:t>upgrade is</w:t>
      </w:r>
      <w:r>
        <w:t xml:space="preserve"> completed and </w:t>
      </w:r>
      <w:r w:rsidR="001E7138">
        <w:t>the node is</w:t>
      </w:r>
      <w:r>
        <w:t xml:space="preserve"> on ONTAP </w:t>
      </w:r>
      <w:r w:rsidR="007529CE">
        <w:t>9.1P</w:t>
      </w:r>
      <w:r w:rsidR="00E46F0A">
        <w:t>12</w:t>
      </w:r>
      <w:r>
        <w:t xml:space="preserve"> we need to </w:t>
      </w:r>
      <w:r w:rsidR="00E46F0A">
        <w:t xml:space="preserve">resume </w:t>
      </w:r>
      <w:proofErr w:type="spellStart"/>
      <w:r w:rsidR="00E46F0A">
        <w:t>SnapMirror</w:t>
      </w:r>
      <w:proofErr w:type="spellEnd"/>
      <w:r w:rsidR="00E46F0A">
        <w:t>.</w:t>
      </w:r>
      <w:r w:rsidR="006B3DF2">
        <w:t xml:space="preserve"> Wait for 1 minute after the system has booted before running this command to ensure </w:t>
      </w:r>
      <w:proofErr w:type="spellStart"/>
      <w:r w:rsidR="006B3DF2">
        <w:t>SnapMirror</w:t>
      </w:r>
      <w:proofErr w:type="spellEnd"/>
      <w:r w:rsidR="006B3DF2">
        <w:t xml:space="preserve"> processes are running. </w:t>
      </w:r>
    </w:p>
    <w:p w14:paraId="11BA53FF" w14:textId="77777777" w:rsidR="000F1844" w:rsidRDefault="000F1844" w:rsidP="00D77A8B">
      <w:pPr>
        <w:pStyle w:val="Heading3"/>
        <w:rPr>
          <w:sz w:val="22"/>
          <w:szCs w:val="22"/>
        </w:rPr>
      </w:pPr>
      <w:bookmarkStart w:id="82" w:name="_Toc485217566"/>
      <w:bookmarkStart w:id="83" w:name="_Toc512338891"/>
      <w:r>
        <w:t xml:space="preserve">Resume </w:t>
      </w:r>
      <w:proofErr w:type="spellStart"/>
      <w:r>
        <w:t>SnapMirror</w:t>
      </w:r>
      <w:bookmarkEnd w:id="82"/>
      <w:bookmarkEnd w:id="83"/>
      <w:proofErr w:type="spellEnd"/>
    </w:p>
    <w:p w14:paraId="34350D24" w14:textId="77777777" w:rsidR="000F1844" w:rsidRDefault="000F1844" w:rsidP="000F1844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-destination-path *</w:t>
      </w:r>
    </w:p>
    <w:p w14:paraId="1283B0CA" w14:textId="2F89FFBB" w:rsidR="00E16E8D" w:rsidRPr="00BA67E4" w:rsidRDefault="00E16E8D" w:rsidP="00BA67E4">
      <w:pPr>
        <w:rPr>
          <w:rFonts w:ascii="Arial" w:hAnsi="Arial" w:cs="Arial"/>
          <w:b/>
          <w:sz w:val="36"/>
          <w:szCs w:val="20"/>
          <w:lang w:val="en-US"/>
        </w:rPr>
      </w:pPr>
    </w:p>
    <w:sectPr w:rsidR="00E16E8D" w:rsidRPr="00BA67E4" w:rsidSect="001D0488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3536" w14:textId="77777777" w:rsidR="00156681" w:rsidRDefault="00156681">
      <w:r>
        <w:separator/>
      </w:r>
    </w:p>
  </w:endnote>
  <w:endnote w:type="continuationSeparator" w:id="0">
    <w:p w14:paraId="06D84948" w14:textId="77777777" w:rsidR="00156681" w:rsidRDefault="0015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3117" w14:textId="33A32298" w:rsidR="00156681" w:rsidRDefault="00156681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20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29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AEF1" w14:textId="4B2DBF18" w:rsidR="00156681" w:rsidRDefault="00156681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920B3C">
      <w:rPr>
        <w:noProof/>
        <w:sz w:val="16"/>
      </w:rPr>
      <w:t>2018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3938" w14:textId="77777777" w:rsidR="00156681" w:rsidRDefault="00156681">
      <w:r>
        <w:separator/>
      </w:r>
    </w:p>
  </w:footnote>
  <w:footnote w:type="continuationSeparator" w:id="0">
    <w:p w14:paraId="13E779D9" w14:textId="77777777" w:rsidR="00156681" w:rsidRDefault="0015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E63C" w14:textId="77777777" w:rsidR="00156681" w:rsidRDefault="00156681" w:rsidP="00D77A8B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9C07" w14:textId="77777777" w:rsidR="00156681" w:rsidRPr="00B42AFE" w:rsidRDefault="00156681" w:rsidP="00D77A8B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8E64" w14:textId="77777777" w:rsidR="00156681" w:rsidRDefault="00156681" w:rsidP="00D77A8B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55DA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71218C3"/>
    <w:multiLevelType w:val="hybridMultilevel"/>
    <w:tmpl w:val="D46A7618"/>
    <w:lvl w:ilvl="0" w:tplc="FEAE24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7D"/>
    <w:multiLevelType w:val="multilevel"/>
    <w:tmpl w:val="A9523A5E"/>
    <w:lvl w:ilvl="0">
      <w:start w:val="1"/>
      <w:numFmt w:val="bullet"/>
      <w:lvlText w:val=""/>
      <w:lvlJc w:val="left"/>
      <w:pPr>
        <w:tabs>
          <w:tab w:val="num" w:pos="1283"/>
        </w:tabs>
        <w:ind w:left="1283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07"/>
        </w:tabs>
        <w:ind w:left="1607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471"/>
        </w:tabs>
        <w:ind w:left="24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E06CB"/>
    <w:multiLevelType w:val="multilevel"/>
    <w:tmpl w:val="C630A6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8D52056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9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2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31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9"/>
  </w:num>
  <w:num w:numId="16">
    <w:abstractNumId w:val="22"/>
  </w:num>
  <w:num w:numId="17">
    <w:abstractNumId w:val="30"/>
  </w:num>
  <w:num w:numId="18">
    <w:abstractNumId w:val="32"/>
  </w:num>
  <w:num w:numId="19">
    <w:abstractNumId w:val="21"/>
  </w:num>
  <w:num w:numId="20">
    <w:abstractNumId w:val="27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  <w:num w:numId="25">
    <w:abstractNumId w:val="33"/>
  </w:num>
  <w:num w:numId="26">
    <w:abstractNumId w:val="19"/>
  </w:num>
  <w:num w:numId="27">
    <w:abstractNumId w:val="1"/>
  </w:num>
  <w:num w:numId="28">
    <w:abstractNumId w:val="3"/>
  </w:num>
  <w:num w:numId="29">
    <w:abstractNumId w:val="26"/>
  </w:num>
  <w:num w:numId="30">
    <w:abstractNumId w:val="34"/>
  </w:num>
  <w:num w:numId="31">
    <w:abstractNumId w:val="14"/>
  </w:num>
  <w:num w:numId="32">
    <w:abstractNumId w:val="13"/>
  </w:num>
  <w:num w:numId="33">
    <w:abstractNumId w:val="35"/>
  </w:num>
  <w:num w:numId="34">
    <w:abstractNumId w:val="36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"/>
  </w:num>
  <w:num w:numId="38">
    <w:abstractNumId w:val="11"/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99"/>
    <w:rsid w:val="00000711"/>
    <w:rsid w:val="000015FF"/>
    <w:rsid w:val="00003478"/>
    <w:rsid w:val="00003553"/>
    <w:rsid w:val="000040A8"/>
    <w:rsid w:val="00004CD3"/>
    <w:rsid w:val="00005A66"/>
    <w:rsid w:val="00007F68"/>
    <w:rsid w:val="00010460"/>
    <w:rsid w:val="00011404"/>
    <w:rsid w:val="00011F56"/>
    <w:rsid w:val="00011FE9"/>
    <w:rsid w:val="00013178"/>
    <w:rsid w:val="00016976"/>
    <w:rsid w:val="00016C51"/>
    <w:rsid w:val="000208E7"/>
    <w:rsid w:val="00021053"/>
    <w:rsid w:val="00021907"/>
    <w:rsid w:val="00021AE8"/>
    <w:rsid w:val="00022138"/>
    <w:rsid w:val="00023011"/>
    <w:rsid w:val="00023048"/>
    <w:rsid w:val="000239B5"/>
    <w:rsid w:val="0002433A"/>
    <w:rsid w:val="00024B69"/>
    <w:rsid w:val="00027F88"/>
    <w:rsid w:val="000313A4"/>
    <w:rsid w:val="000316EA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162"/>
    <w:rsid w:val="00056361"/>
    <w:rsid w:val="0005667C"/>
    <w:rsid w:val="00056D06"/>
    <w:rsid w:val="000574A0"/>
    <w:rsid w:val="000576FB"/>
    <w:rsid w:val="00057D2F"/>
    <w:rsid w:val="00060FA2"/>
    <w:rsid w:val="00061776"/>
    <w:rsid w:val="000623DF"/>
    <w:rsid w:val="00062F30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751E2"/>
    <w:rsid w:val="0008076B"/>
    <w:rsid w:val="00080931"/>
    <w:rsid w:val="000830B2"/>
    <w:rsid w:val="00083100"/>
    <w:rsid w:val="00090993"/>
    <w:rsid w:val="000910AE"/>
    <w:rsid w:val="00091978"/>
    <w:rsid w:val="00091F03"/>
    <w:rsid w:val="000920BD"/>
    <w:rsid w:val="0009219C"/>
    <w:rsid w:val="000928FA"/>
    <w:rsid w:val="000948BB"/>
    <w:rsid w:val="0009496D"/>
    <w:rsid w:val="00094F4A"/>
    <w:rsid w:val="00096F9D"/>
    <w:rsid w:val="000A0FAE"/>
    <w:rsid w:val="000A15DC"/>
    <w:rsid w:val="000A1DCB"/>
    <w:rsid w:val="000A1FE9"/>
    <w:rsid w:val="000A51D9"/>
    <w:rsid w:val="000A5AEA"/>
    <w:rsid w:val="000A70CD"/>
    <w:rsid w:val="000B01E3"/>
    <w:rsid w:val="000B02FC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5998"/>
    <w:rsid w:val="000C64B0"/>
    <w:rsid w:val="000C6735"/>
    <w:rsid w:val="000C7067"/>
    <w:rsid w:val="000C7D74"/>
    <w:rsid w:val="000D07EA"/>
    <w:rsid w:val="000D2114"/>
    <w:rsid w:val="000D28DE"/>
    <w:rsid w:val="000D3939"/>
    <w:rsid w:val="000D5A2D"/>
    <w:rsid w:val="000D73B1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1844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2FA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6676"/>
    <w:rsid w:val="00147F4A"/>
    <w:rsid w:val="00150E76"/>
    <w:rsid w:val="001534A7"/>
    <w:rsid w:val="0015365E"/>
    <w:rsid w:val="00154535"/>
    <w:rsid w:val="00154EBF"/>
    <w:rsid w:val="00155C07"/>
    <w:rsid w:val="00155DCF"/>
    <w:rsid w:val="00156387"/>
    <w:rsid w:val="00156681"/>
    <w:rsid w:val="001566A1"/>
    <w:rsid w:val="00157CE5"/>
    <w:rsid w:val="001623F2"/>
    <w:rsid w:val="00162428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76A7F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1F4D"/>
    <w:rsid w:val="00192EC6"/>
    <w:rsid w:val="0019366D"/>
    <w:rsid w:val="00193B39"/>
    <w:rsid w:val="00193DD5"/>
    <w:rsid w:val="001949E4"/>
    <w:rsid w:val="001951B0"/>
    <w:rsid w:val="00195B74"/>
    <w:rsid w:val="00195EB0"/>
    <w:rsid w:val="00195FB8"/>
    <w:rsid w:val="00197AB2"/>
    <w:rsid w:val="001A0015"/>
    <w:rsid w:val="001A15C1"/>
    <w:rsid w:val="001A2A4C"/>
    <w:rsid w:val="001A56F7"/>
    <w:rsid w:val="001A689E"/>
    <w:rsid w:val="001A6B81"/>
    <w:rsid w:val="001A79B8"/>
    <w:rsid w:val="001B29B5"/>
    <w:rsid w:val="001B2C03"/>
    <w:rsid w:val="001B30CD"/>
    <w:rsid w:val="001B3406"/>
    <w:rsid w:val="001B3462"/>
    <w:rsid w:val="001B4D33"/>
    <w:rsid w:val="001B5FF0"/>
    <w:rsid w:val="001B77EE"/>
    <w:rsid w:val="001B78D7"/>
    <w:rsid w:val="001C14D7"/>
    <w:rsid w:val="001C2349"/>
    <w:rsid w:val="001C2A73"/>
    <w:rsid w:val="001C317E"/>
    <w:rsid w:val="001C7533"/>
    <w:rsid w:val="001C7B7F"/>
    <w:rsid w:val="001D0488"/>
    <w:rsid w:val="001D0EFB"/>
    <w:rsid w:val="001D2631"/>
    <w:rsid w:val="001D29AB"/>
    <w:rsid w:val="001D4146"/>
    <w:rsid w:val="001D430A"/>
    <w:rsid w:val="001D4AB0"/>
    <w:rsid w:val="001D53AE"/>
    <w:rsid w:val="001D53C9"/>
    <w:rsid w:val="001D6BD2"/>
    <w:rsid w:val="001D7F87"/>
    <w:rsid w:val="001E06BE"/>
    <w:rsid w:val="001E2347"/>
    <w:rsid w:val="001E2917"/>
    <w:rsid w:val="001E2B42"/>
    <w:rsid w:val="001E4EF8"/>
    <w:rsid w:val="001E55F0"/>
    <w:rsid w:val="001E5C80"/>
    <w:rsid w:val="001E5E0A"/>
    <w:rsid w:val="001E7138"/>
    <w:rsid w:val="001E7B5C"/>
    <w:rsid w:val="001E7DE5"/>
    <w:rsid w:val="001F37B3"/>
    <w:rsid w:val="001F3E0B"/>
    <w:rsid w:val="001F405F"/>
    <w:rsid w:val="001F5A3B"/>
    <w:rsid w:val="001F6A86"/>
    <w:rsid w:val="00201460"/>
    <w:rsid w:val="002017E0"/>
    <w:rsid w:val="00201BC3"/>
    <w:rsid w:val="0020496C"/>
    <w:rsid w:val="00204FD2"/>
    <w:rsid w:val="002060AC"/>
    <w:rsid w:val="00206878"/>
    <w:rsid w:val="00212AC7"/>
    <w:rsid w:val="00212DFE"/>
    <w:rsid w:val="00212F03"/>
    <w:rsid w:val="00213754"/>
    <w:rsid w:val="00213C1C"/>
    <w:rsid w:val="00214E81"/>
    <w:rsid w:val="002151E0"/>
    <w:rsid w:val="00215784"/>
    <w:rsid w:val="00216D5A"/>
    <w:rsid w:val="0022048E"/>
    <w:rsid w:val="0022080E"/>
    <w:rsid w:val="00220FB9"/>
    <w:rsid w:val="00221E10"/>
    <w:rsid w:val="002229ED"/>
    <w:rsid w:val="002240E1"/>
    <w:rsid w:val="00224437"/>
    <w:rsid w:val="00224C5C"/>
    <w:rsid w:val="00224F7E"/>
    <w:rsid w:val="00225A37"/>
    <w:rsid w:val="00225DD9"/>
    <w:rsid w:val="0022615D"/>
    <w:rsid w:val="00226798"/>
    <w:rsid w:val="00227953"/>
    <w:rsid w:val="00227DF3"/>
    <w:rsid w:val="00230B8F"/>
    <w:rsid w:val="00230DAA"/>
    <w:rsid w:val="00230F3F"/>
    <w:rsid w:val="00231B5E"/>
    <w:rsid w:val="00233B0A"/>
    <w:rsid w:val="00234A01"/>
    <w:rsid w:val="00234F46"/>
    <w:rsid w:val="00236AD8"/>
    <w:rsid w:val="002371F0"/>
    <w:rsid w:val="002404FF"/>
    <w:rsid w:val="002408AD"/>
    <w:rsid w:val="00240E67"/>
    <w:rsid w:val="002422ED"/>
    <w:rsid w:val="00244D03"/>
    <w:rsid w:val="0024646D"/>
    <w:rsid w:val="00246C5C"/>
    <w:rsid w:val="002473B1"/>
    <w:rsid w:val="002507D0"/>
    <w:rsid w:val="002521F2"/>
    <w:rsid w:val="002534A4"/>
    <w:rsid w:val="002564FE"/>
    <w:rsid w:val="00260BEE"/>
    <w:rsid w:val="002614AC"/>
    <w:rsid w:val="002621F8"/>
    <w:rsid w:val="00262E5D"/>
    <w:rsid w:val="00263AAC"/>
    <w:rsid w:val="0026577D"/>
    <w:rsid w:val="00265783"/>
    <w:rsid w:val="00265AED"/>
    <w:rsid w:val="002672E7"/>
    <w:rsid w:val="0027019F"/>
    <w:rsid w:val="002732E6"/>
    <w:rsid w:val="00273587"/>
    <w:rsid w:val="002736E5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0E6F"/>
    <w:rsid w:val="002B248F"/>
    <w:rsid w:val="002B30B3"/>
    <w:rsid w:val="002B3172"/>
    <w:rsid w:val="002B3BB7"/>
    <w:rsid w:val="002B496D"/>
    <w:rsid w:val="002B7926"/>
    <w:rsid w:val="002B7A0D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0AA5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3F59"/>
    <w:rsid w:val="002F433D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2F21"/>
    <w:rsid w:val="00303B08"/>
    <w:rsid w:val="00303CAF"/>
    <w:rsid w:val="00304421"/>
    <w:rsid w:val="00304E95"/>
    <w:rsid w:val="0030537D"/>
    <w:rsid w:val="00310693"/>
    <w:rsid w:val="0031227D"/>
    <w:rsid w:val="00312905"/>
    <w:rsid w:val="00313F80"/>
    <w:rsid w:val="003145BE"/>
    <w:rsid w:val="00314DF4"/>
    <w:rsid w:val="003152DB"/>
    <w:rsid w:val="003162F0"/>
    <w:rsid w:val="00316C19"/>
    <w:rsid w:val="0031738A"/>
    <w:rsid w:val="0032059A"/>
    <w:rsid w:val="00321B9D"/>
    <w:rsid w:val="00321C2E"/>
    <w:rsid w:val="003223B5"/>
    <w:rsid w:val="00322778"/>
    <w:rsid w:val="00323973"/>
    <w:rsid w:val="00323B77"/>
    <w:rsid w:val="0032475D"/>
    <w:rsid w:val="003258BD"/>
    <w:rsid w:val="003261AE"/>
    <w:rsid w:val="003310BF"/>
    <w:rsid w:val="0033264B"/>
    <w:rsid w:val="003335C0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2D6"/>
    <w:rsid w:val="0034636E"/>
    <w:rsid w:val="00346B3B"/>
    <w:rsid w:val="00346BA4"/>
    <w:rsid w:val="003471B6"/>
    <w:rsid w:val="00347314"/>
    <w:rsid w:val="00347CB8"/>
    <w:rsid w:val="0035082D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CA9"/>
    <w:rsid w:val="00361D94"/>
    <w:rsid w:val="003638FB"/>
    <w:rsid w:val="00363987"/>
    <w:rsid w:val="0036417A"/>
    <w:rsid w:val="00364433"/>
    <w:rsid w:val="00364C31"/>
    <w:rsid w:val="0036631D"/>
    <w:rsid w:val="00366B86"/>
    <w:rsid w:val="00367282"/>
    <w:rsid w:val="003678DF"/>
    <w:rsid w:val="00367E8D"/>
    <w:rsid w:val="00371295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245"/>
    <w:rsid w:val="003864E4"/>
    <w:rsid w:val="00386FA8"/>
    <w:rsid w:val="0039188E"/>
    <w:rsid w:val="003931C5"/>
    <w:rsid w:val="0039383C"/>
    <w:rsid w:val="00394E3F"/>
    <w:rsid w:val="00395353"/>
    <w:rsid w:val="00395679"/>
    <w:rsid w:val="00397416"/>
    <w:rsid w:val="0039747D"/>
    <w:rsid w:val="003A0B41"/>
    <w:rsid w:val="003A2E5D"/>
    <w:rsid w:val="003A360F"/>
    <w:rsid w:val="003B04F9"/>
    <w:rsid w:val="003B0529"/>
    <w:rsid w:val="003B238C"/>
    <w:rsid w:val="003B3A7A"/>
    <w:rsid w:val="003B4E76"/>
    <w:rsid w:val="003B4F47"/>
    <w:rsid w:val="003B6014"/>
    <w:rsid w:val="003B6B54"/>
    <w:rsid w:val="003C07C2"/>
    <w:rsid w:val="003C29C4"/>
    <w:rsid w:val="003C2C8A"/>
    <w:rsid w:val="003C2FBC"/>
    <w:rsid w:val="003C3788"/>
    <w:rsid w:val="003C39F6"/>
    <w:rsid w:val="003C3BFD"/>
    <w:rsid w:val="003C4DC4"/>
    <w:rsid w:val="003C5244"/>
    <w:rsid w:val="003C5895"/>
    <w:rsid w:val="003C6B98"/>
    <w:rsid w:val="003C6EB3"/>
    <w:rsid w:val="003C7900"/>
    <w:rsid w:val="003D06A0"/>
    <w:rsid w:val="003D0AA5"/>
    <w:rsid w:val="003D4821"/>
    <w:rsid w:val="003D5BDC"/>
    <w:rsid w:val="003D6382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22F0"/>
    <w:rsid w:val="003F5416"/>
    <w:rsid w:val="003F5F71"/>
    <w:rsid w:val="00400A7D"/>
    <w:rsid w:val="00400FC0"/>
    <w:rsid w:val="0040403B"/>
    <w:rsid w:val="00404904"/>
    <w:rsid w:val="0040639D"/>
    <w:rsid w:val="00406AAD"/>
    <w:rsid w:val="00406CC0"/>
    <w:rsid w:val="00407A4E"/>
    <w:rsid w:val="004110E9"/>
    <w:rsid w:val="0041142A"/>
    <w:rsid w:val="00411D86"/>
    <w:rsid w:val="004122CC"/>
    <w:rsid w:val="00412B37"/>
    <w:rsid w:val="00412EFC"/>
    <w:rsid w:val="00413060"/>
    <w:rsid w:val="004162D5"/>
    <w:rsid w:val="00416BAD"/>
    <w:rsid w:val="0041745A"/>
    <w:rsid w:val="00420FC1"/>
    <w:rsid w:val="004217A3"/>
    <w:rsid w:val="004217C9"/>
    <w:rsid w:val="00422525"/>
    <w:rsid w:val="00422535"/>
    <w:rsid w:val="00422BB5"/>
    <w:rsid w:val="00424CB4"/>
    <w:rsid w:val="00426576"/>
    <w:rsid w:val="00431581"/>
    <w:rsid w:val="00432331"/>
    <w:rsid w:val="00432CE2"/>
    <w:rsid w:val="00432F11"/>
    <w:rsid w:val="00434729"/>
    <w:rsid w:val="00436479"/>
    <w:rsid w:val="00436606"/>
    <w:rsid w:val="00437E13"/>
    <w:rsid w:val="004408D4"/>
    <w:rsid w:val="00446422"/>
    <w:rsid w:val="004474AB"/>
    <w:rsid w:val="00450D8B"/>
    <w:rsid w:val="00451B2D"/>
    <w:rsid w:val="00452ADE"/>
    <w:rsid w:val="004533D1"/>
    <w:rsid w:val="004548D4"/>
    <w:rsid w:val="004550EF"/>
    <w:rsid w:val="0045627A"/>
    <w:rsid w:val="00460BC1"/>
    <w:rsid w:val="00460F0C"/>
    <w:rsid w:val="0046130A"/>
    <w:rsid w:val="004616A3"/>
    <w:rsid w:val="00461A76"/>
    <w:rsid w:val="00461B62"/>
    <w:rsid w:val="00462ABB"/>
    <w:rsid w:val="00462BE9"/>
    <w:rsid w:val="00465476"/>
    <w:rsid w:val="00465CFE"/>
    <w:rsid w:val="00466D6D"/>
    <w:rsid w:val="00470B98"/>
    <w:rsid w:val="0047195F"/>
    <w:rsid w:val="004731EB"/>
    <w:rsid w:val="0047320B"/>
    <w:rsid w:val="00473373"/>
    <w:rsid w:val="0047365E"/>
    <w:rsid w:val="00473C0E"/>
    <w:rsid w:val="00473E0B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A7DB7"/>
    <w:rsid w:val="004B19CF"/>
    <w:rsid w:val="004B1A52"/>
    <w:rsid w:val="004B1C7A"/>
    <w:rsid w:val="004B2ADE"/>
    <w:rsid w:val="004B2BA6"/>
    <w:rsid w:val="004B4C73"/>
    <w:rsid w:val="004B5A16"/>
    <w:rsid w:val="004B62A0"/>
    <w:rsid w:val="004B7A0E"/>
    <w:rsid w:val="004B7B59"/>
    <w:rsid w:val="004C0B64"/>
    <w:rsid w:val="004C191C"/>
    <w:rsid w:val="004C1E2F"/>
    <w:rsid w:val="004C1FEA"/>
    <w:rsid w:val="004C4E3B"/>
    <w:rsid w:val="004C62ED"/>
    <w:rsid w:val="004D20BE"/>
    <w:rsid w:val="004D252D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206"/>
    <w:rsid w:val="004D7D3D"/>
    <w:rsid w:val="004D7D50"/>
    <w:rsid w:val="004E0618"/>
    <w:rsid w:val="004E22FD"/>
    <w:rsid w:val="004E3591"/>
    <w:rsid w:val="004E5AB9"/>
    <w:rsid w:val="004E5EFD"/>
    <w:rsid w:val="004E63D5"/>
    <w:rsid w:val="004E72C3"/>
    <w:rsid w:val="004F1EE9"/>
    <w:rsid w:val="004F1FC6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2628"/>
    <w:rsid w:val="00523914"/>
    <w:rsid w:val="00523B90"/>
    <w:rsid w:val="00523BAA"/>
    <w:rsid w:val="00524A9C"/>
    <w:rsid w:val="00525EA8"/>
    <w:rsid w:val="0052696D"/>
    <w:rsid w:val="005275F5"/>
    <w:rsid w:val="00527604"/>
    <w:rsid w:val="0052772D"/>
    <w:rsid w:val="0053048E"/>
    <w:rsid w:val="00530683"/>
    <w:rsid w:val="00534393"/>
    <w:rsid w:val="00534EC4"/>
    <w:rsid w:val="00535B2A"/>
    <w:rsid w:val="00535EA2"/>
    <w:rsid w:val="005371D5"/>
    <w:rsid w:val="005379A6"/>
    <w:rsid w:val="00537DFF"/>
    <w:rsid w:val="005408A0"/>
    <w:rsid w:val="005426D0"/>
    <w:rsid w:val="0054351E"/>
    <w:rsid w:val="005455F7"/>
    <w:rsid w:val="0055098E"/>
    <w:rsid w:val="005534A4"/>
    <w:rsid w:val="00553D2C"/>
    <w:rsid w:val="00555896"/>
    <w:rsid w:val="00557A01"/>
    <w:rsid w:val="00562230"/>
    <w:rsid w:val="00563496"/>
    <w:rsid w:val="00565313"/>
    <w:rsid w:val="00565C47"/>
    <w:rsid w:val="00575918"/>
    <w:rsid w:val="0057760C"/>
    <w:rsid w:val="005800A2"/>
    <w:rsid w:val="00581886"/>
    <w:rsid w:val="00581EF2"/>
    <w:rsid w:val="005826D1"/>
    <w:rsid w:val="0058294E"/>
    <w:rsid w:val="0058447D"/>
    <w:rsid w:val="00585B9F"/>
    <w:rsid w:val="00586C00"/>
    <w:rsid w:val="00590839"/>
    <w:rsid w:val="00590935"/>
    <w:rsid w:val="00591135"/>
    <w:rsid w:val="00591C51"/>
    <w:rsid w:val="00591C7C"/>
    <w:rsid w:val="00597A19"/>
    <w:rsid w:val="005A1648"/>
    <w:rsid w:val="005A1C84"/>
    <w:rsid w:val="005A298D"/>
    <w:rsid w:val="005A3015"/>
    <w:rsid w:val="005A465D"/>
    <w:rsid w:val="005A59D3"/>
    <w:rsid w:val="005A61A3"/>
    <w:rsid w:val="005A6202"/>
    <w:rsid w:val="005A6BFE"/>
    <w:rsid w:val="005A6DA8"/>
    <w:rsid w:val="005B0AE9"/>
    <w:rsid w:val="005B20A4"/>
    <w:rsid w:val="005B284F"/>
    <w:rsid w:val="005B2D4A"/>
    <w:rsid w:val="005B2F6C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D394A"/>
    <w:rsid w:val="005D7917"/>
    <w:rsid w:val="005E211A"/>
    <w:rsid w:val="005E2A4A"/>
    <w:rsid w:val="005E2A9B"/>
    <w:rsid w:val="005E5210"/>
    <w:rsid w:val="005E5CF8"/>
    <w:rsid w:val="005E6495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686C"/>
    <w:rsid w:val="00607D95"/>
    <w:rsid w:val="00610BDF"/>
    <w:rsid w:val="00611174"/>
    <w:rsid w:val="00612143"/>
    <w:rsid w:val="00613C96"/>
    <w:rsid w:val="0061485E"/>
    <w:rsid w:val="00614979"/>
    <w:rsid w:val="0061540C"/>
    <w:rsid w:val="00616173"/>
    <w:rsid w:val="00620512"/>
    <w:rsid w:val="00620D73"/>
    <w:rsid w:val="006220B9"/>
    <w:rsid w:val="00623B4E"/>
    <w:rsid w:val="00624B45"/>
    <w:rsid w:val="006276DB"/>
    <w:rsid w:val="006313AF"/>
    <w:rsid w:val="006321C1"/>
    <w:rsid w:val="006326B6"/>
    <w:rsid w:val="00633FFB"/>
    <w:rsid w:val="006358A4"/>
    <w:rsid w:val="00635B56"/>
    <w:rsid w:val="00636BC1"/>
    <w:rsid w:val="00637358"/>
    <w:rsid w:val="00637D4F"/>
    <w:rsid w:val="006408EF"/>
    <w:rsid w:val="00641141"/>
    <w:rsid w:val="00641F1E"/>
    <w:rsid w:val="006426E2"/>
    <w:rsid w:val="00642E0E"/>
    <w:rsid w:val="0064370F"/>
    <w:rsid w:val="00644305"/>
    <w:rsid w:val="00646BAF"/>
    <w:rsid w:val="0064768A"/>
    <w:rsid w:val="0064771B"/>
    <w:rsid w:val="006530CE"/>
    <w:rsid w:val="00653509"/>
    <w:rsid w:val="00653778"/>
    <w:rsid w:val="00654FDE"/>
    <w:rsid w:val="00655863"/>
    <w:rsid w:val="0065635F"/>
    <w:rsid w:val="006564E6"/>
    <w:rsid w:val="00656802"/>
    <w:rsid w:val="00656CF4"/>
    <w:rsid w:val="0065796C"/>
    <w:rsid w:val="006607F4"/>
    <w:rsid w:val="00661EF4"/>
    <w:rsid w:val="006639A7"/>
    <w:rsid w:val="00664F8B"/>
    <w:rsid w:val="00666CE7"/>
    <w:rsid w:val="0066749D"/>
    <w:rsid w:val="00670A36"/>
    <w:rsid w:val="00670E0E"/>
    <w:rsid w:val="0067191A"/>
    <w:rsid w:val="00671A9A"/>
    <w:rsid w:val="00671C69"/>
    <w:rsid w:val="00671E5B"/>
    <w:rsid w:val="00672296"/>
    <w:rsid w:val="00672542"/>
    <w:rsid w:val="006744A6"/>
    <w:rsid w:val="0067560C"/>
    <w:rsid w:val="00680C73"/>
    <w:rsid w:val="00680CBE"/>
    <w:rsid w:val="006833F8"/>
    <w:rsid w:val="00683948"/>
    <w:rsid w:val="00683E72"/>
    <w:rsid w:val="00683EA6"/>
    <w:rsid w:val="00683FAB"/>
    <w:rsid w:val="006844C1"/>
    <w:rsid w:val="00685910"/>
    <w:rsid w:val="006869BE"/>
    <w:rsid w:val="00687C81"/>
    <w:rsid w:val="00690801"/>
    <w:rsid w:val="006909C0"/>
    <w:rsid w:val="00690A7F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00D3"/>
    <w:rsid w:val="006B1EC7"/>
    <w:rsid w:val="006B31FC"/>
    <w:rsid w:val="006B38B3"/>
    <w:rsid w:val="006B3DF2"/>
    <w:rsid w:val="006B3FF6"/>
    <w:rsid w:val="006B4AD9"/>
    <w:rsid w:val="006B56E8"/>
    <w:rsid w:val="006B5EEF"/>
    <w:rsid w:val="006B69C7"/>
    <w:rsid w:val="006B77C3"/>
    <w:rsid w:val="006C01C8"/>
    <w:rsid w:val="006C06EB"/>
    <w:rsid w:val="006C1670"/>
    <w:rsid w:val="006C1EEF"/>
    <w:rsid w:val="006C31E6"/>
    <w:rsid w:val="006C37AB"/>
    <w:rsid w:val="006C3B21"/>
    <w:rsid w:val="006C3C55"/>
    <w:rsid w:val="006C54BE"/>
    <w:rsid w:val="006C6265"/>
    <w:rsid w:val="006C6A71"/>
    <w:rsid w:val="006C7A4E"/>
    <w:rsid w:val="006D0D47"/>
    <w:rsid w:val="006D4848"/>
    <w:rsid w:val="006D5564"/>
    <w:rsid w:val="006D75BD"/>
    <w:rsid w:val="006D7ED5"/>
    <w:rsid w:val="006E03C3"/>
    <w:rsid w:val="006E19D0"/>
    <w:rsid w:val="006E32C0"/>
    <w:rsid w:val="006E3350"/>
    <w:rsid w:val="006E6FBF"/>
    <w:rsid w:val="006E7385"/>
    <w:rsid w:val="006F09B0"/>
    <w:rsid w:val="006F1E47"/>
    <w:rsid w:val="006F1F3E"/>
    <w:rsid w:val="006F2DAE"/>
    <w:rsid w:val="006F3C9A"/>
    <w:rsid w:val="006F4678"/>
    <w:rsid w:val="0070072A"/>
    <w:rsid w:val="00700E35"/>
    <w:rsid w:val="00701045"/>
    <w:rsid w:val="0070239E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408B"/>
    <w:rsid w:val="007251EA"/>
    <w:rsid w:val="00725283"/>
    <w:rsid w:val="00725D22"/>
    <w:rsid w:val="00725D4C"/>
    <w:rsid w:val="0072756E"/>
    <w:rsid w:val="00730251"/>
    <w:rsid w:val="00730483"/>
    <w:rsid w:val="007306EB"/>
    <w:rsid w:val="00730870"/>
    <w:rsid w:val="00730997"/>
    <w:rsid w:val="007330BF"/>
    <w:rsid w:val="00733374"/>
    <w:rsid w:val="0073606F"/>
    <w:rsid w:val="00736D90"/>
    <w:rsid w:val="00737B70"/>
    <w:rsid w:val="00737BDA"/>
    <w:rsid w:val="0074169B"/>
    <w:rsid w:val="00741896"/>
    <w:rsid w:val="00742B22"/>
    <w:rsid w:val="00742BE3"/>
    <w:rsid w:val="00743A75"/>
    <w:rsid w:val="00743C54"/>
    <w:rsid w:val="00745C00"/>
    <w:rsid w:val="00746563"/>
    <w:rsid w:val="0074763B"/>
    <w:rsid w:val="00750C3F"/>
    <w:rsid w:val="007510E1"/>
    <w:rsid w:val="00751964"/>
    <w:rsid w:val="007529CE"/>
    <w:rsid w:val="00752CA9"/>
    <w:rsid w:val="00753F5E"/>
    <w:rsid w:val="00754C26"/>
    <w:rsid w:val="007560D2"/>
    <w:rsid w:val="00756B5C"/>
    <w:rsid w:val="0075755E"/>
    <w:rsid w:val="00757D6C"/>
    <w:rsid w:val="00761932"/>
    <w:rsid w:val="00761E58"/>
    <w:rsid w:val="007626BF"/>
    <w:rsid w:val="00762812"/>
    <w:rsid w:val="00763636"/>
    <w:rsid w:val="007648B7"/>
    <w:rsid w:val="00765390"/>
    <w:rsid w:val="007668E6"/>
    <w:rsid w:val="00771DB8"/>
    <w:rsid w:val="007726A6"/>
    <w:rsid w:val="00773701"/>
    <w:rsid w:val="007748EA"/>
    <w:rsid w:val="0077496C"/>
    <w:rsid w:val="0077703D"/>
    <w:rsid w:val="00780087"/>
    <w:rsid w:val="0078107F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3BCB"/>
    <w:rsid w:val="00796E66"/>
    <w:rsid w:val="00797960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B6967"/>
    <w:rsid w:val="007C1627"/>
    <w:rsid w:val="007C1968"/>
    <w:rsid w:val="007C1BCC"/>
    <w:rsid w:val="007C2567"/>
    <w:rsid w:val="007C37DF"/>
    <w:rsid w:val="007C3B86"/>
    <w:rsid w:val="007C40D4"/>
    <w:rsid w:val="007C5D24"/>
    <w:rsid w:val="007C60D6"/>
    <w:rsid w:val="007C6723"/>
    <w:rsid w:val="007D0A05"/>
    <w:rsid w:val="007D171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9D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0A92"/>
    <w:rsid w:val="00801B7C"/>
    <w:rsid w:val="00802C67"/>
    <w:rsid w:val="00803574"/>
    <w:rsid w:val="00803F4E"/>
    <w:rsid w:val="00804E27"/>
    <w:rsid w:val="00805944"/>
    <w:rsid w:val="00805AC0"/>
    <w:rsid w:val="0080656C"/>
    <w:rsid w:val="008072AA"/>
    <w:rsid w:val="008107E8"/>
    <w:rsid w:val="00811FCC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3AAF"/>
    <w:rsid w:val="008246F5"/>
    <w:rsid w:val="0082519E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37F3D"/>
    <w:rsid w:val="008404F1"/>
    <w:rsid w:val="00840BD7"/>
    <w:rsid w:val="00840DB1"/>
    <w:rsid w:val="00841E10"/>
    <w:rsid w:val="00844234"/>
    <w:rsid w:val="00844A54"/>
    <w:rsid w:val="00844C23"/>
    <w:rsid w:val="00850AD6"/>
    <w:rsid w:val="00850F02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A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5F6D"/>
    <w:rsid w:val="00895FB4"/>
    <w:rsid w:val="008973F0"/>
    <w:rsid w:val="008A2509"/>
    <w:rsid w:val="008A2DB4"/>
    <w:rsid w:val="008A325F"/>
    <w:rsid w:val="008A3A38"/>
    <w:rsid w:val="008A50E7"/>
    <w:rsid w:val="008A631E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28B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12B"/>
    <w:rsid w:val="008E2DD3"/>
    <w:rsid w:val="008E51F0"/>
    <w:rsid w:val="008E5CB3"/>
    <w:rsid w:val="008E7EB7"/>
    <w:rsid w:val="008F0544"/>
    <w:rsid w:val="008F10A4"/>
    <w:rsid w:val="008F13BE"/>
    <w:rsid w:val="008F2EA1"/>
    <w:rsid w:val="008F3CE7"/>
    <w:rsid w:val="008F3F5B"/>
    <w:rsid w:val="008F4B02"/>
    <w:rsid w:val="008F754D"/>
    <w:rsid w:val="009003B4"/>
    <w:rsid w:val="00900FDC"/>
    <w:rsid w:val="00901C7C"/>
    <w:rsid w:val="00901CA9"/>
    <w:rsid w:val="009027F6"/>
    <w:rsid w:val="00902AF7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17CBA"/>
    <w:rsid w:val="00920B3C"/>
    <w:rsid w:val="00921739"/>
    <w:rsid w:val="009235E0"/>
    <w:rsid w:val="00923694"/>
    <w:rsid w:val="00924799"/>
    <w:rsid w:val="00924ED2"/>
    <w:rsid w:val="00925D52"/>
    <w:rsid w:val="0093030B"/>
    <w:rsid w:val="00931661"/>
    <w:rsid w:val="00932F5A"/>
    <w:rsid w:val="00932FB4"/>
    <w:rsid w:val="0093543B"/>
    <w:rsid w:val="00935EC5"/>
    <w:rsid w:val="009367C3"/>
    <w:rsid w:val="00936CA9"/>
    <w:rsid w:val="00937051"/>
    <w:rsid w:val="009377D5"/>
    <w:rsid w:val="00940685"/>
    <w:rsid w:val="00941F82"/>
    <w:rsid w:val="00945366"/>
    <w:rsid w:val="00945E98"/>
    <w:rsid w:val="00946DA9"/>
    <w:rsid w:val="009471E4"/>
    <w:rsid w:val="009479B7"/>
    <w:rsid w:val="0095067D"/>
    <w:rsid w:val="00950A63"/>
    <w:rsid w:val="009515A6"/>
    <w:rsid w:val="00951E0D"/>
    <w:rsid w:val="00954388"/>
    <w:rsid w:val="00955619"/>
    <w:rsid w:val="00956152"/>
    <w:rsid w:val="00956BA5"/>
    <w:rsid w:val="0096056F"/>
    <w:rsid w:val="009608F6"/>
    <w:rsid w:val="009609DC"/>
    <w:rsid w:val="00960ED0"/>
    <w:rsid w:val="0096296F"/>
    <w:rsid w:val="009630D9"/>
    <w:rsid w:val="0096365A"/>
    <w:rsid w:val="00963E80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725"/>
    <w:rsid w:val="00981A9B"/>
    <w:rsid w:val="00981AA5"/>
    <w:rsid w:val="00981C45"/>
    <w:rsid w:val="00981E71"/>
    <w:rsid w:val="00983836"/>
    <w:rsid w:val="00985BF2"/>
    <w:rsid w:val="009863A9"/>
    <w:rsid w:val="009865FE"/>
    <w:rsid w:val="00987D9B"/>
    <w:rsid w:val="009903F2"/>
    <w:rsid w:val="009904D6"/>
    <w:rsid w:val="00992ED8"/>
    <w:rsid w:val="009949BA"/>
    <w:rsid w:val="00994AA3"/>
    <w:rsid w:val="009959A1"/>
    <w:rsid w:val="00996852"/>
    <w:rsid w:val="00996A73"/>
    <w:rsid w:val="009A13D5"/>
    <w:rsid w:val="009A28EB"/>
    <w:rsid w:val="009A297C"/>
    <w:rsid w:val="009A2D8C"/>
    <w:rsid w:val="009A459B"/>
    <w:rsid w:val="009A5B8C"/>
    <w:rsid w:val="009A625D"/>
    <w:rsid w:val="009B1320"/>
    <w:rsid w:val="009B2E21"/>
    <w:rsid w:val="009B3EB4"/>
    <w:rsid w:val="009C4A54"/>
    <w:rsid w:val="009C563C"/>
    <w:rsid w:val="009C778D"/>
    <w:rsid w:val="009C7C3D"/>
    <w:rsid w:val="009C7D5E"/>
    <w:rsid w:val="009D3D79"/>
    <w:rsid w:val="009D4709"/>
    <w:rsid w:val="009D4A94"/>
    <w:rsid w:val="009D50A4"/>
    <w:rsid w:val="009D798D"/>
    <w:rsid w:val="009E0502"/>
    <w:rsid w:val="009E1B7D"/>
    <w:rsid w:val="009E1C1B"/>
    <w:rsid w:val="009E1CA5"/>
    <w:rsid w:val="009E1DC5"/>
    <w:rsid w:val="009E21C0"/>
    <w:rsid w:val="009E4649"/>
    <w:rsid w:val="009E4E0C"/>
    <w:rsid w:val="009E5193"/>
    <w:rsid w:val="009E7666"/>
    <w:rsid w:val="009E7EDB"/>
    <w:rsid w:val="009F0137"/>
    <w:rsid w:val="009F1808"/>
    <w:rsid w:val="009F370D"/>
    <w:rsid w:val="009F3995"/>
    <w:rsid w:val="009F3E90"/>
    <w:rsid w:val="009F58BD"/>
    <w:rsid w:val="009F6A1C"/>
    <w:rsid w:val="009F7258"/>
    <w:rsid w:val="00A00594"/>
    <w:rsid w:val="00A005E6"/>
    <w:rsid w:val="00A01F56"/>
    <w:rsid w:val="00A02D44"/>
    <w:rsid w:val="00A03180"/>
    <w:rsid w:val="00A03B62"/>
    <w:rsid w:val="00A042C3"/>
    <w:rsid w:val="00A044A4"/>
    <w:rsid w:val="00A05A39"/>
    <w:rsid w:val="00A06614"/>
    <w:rsid w:val="00A078BB"/>
    <w:rsid w:val="00A10628"/>
    <w:rsid w:val="00A10883"/>
    <w:rsid w:val="00A113EC"/>
    <w:rsid w:val="00A139FC"/>
    <w:rsid w:val="00A13A5C"/>
    <w:rsid w:val="00A13F63"/>
    <w:rsid w:val="00A14DAB"/>
    <w:rsid w:val="00A15649"/>
    <w:rsid w:val="00A165E2"/>
    <w:rsid w:val="00A16E2D"/>
    <w:rsid w:val="00A16E45"/>
    <w:rsid w:val="00A16FE7"/>
    <w:rsid w:val="00A17492"/>
    <w:rsid w:val="00A17763"/>
    <w:rsid w:val="00A178D3"/>
    <w:rsid w:val="00A2272A"/>
    <w:rsid w:val="00A23988"/>
    <w:rsid w:val="00A23D57"/>
    <w:rsid w:val="00A24697"/>
    <w:rsid w:val="00A24FBA"/>
    <w:rsid w:val="00A2545B"/>
    <w:rsid w:val="00A25700"/>
    <w:rsid w:val="00A25B40"/>
    <w:rsid w:val="00A26733"/>
    <w:rsid w:val="00A27AB0"/>
    <w:rsid w:val="00A30099"/>
    <w:rsid w:val="00A3162C"/>
    <w:rsid w:val="00A31968"/>
    <w:rsid w:val="00A35273"/>
    <w:rsid w:val="00A359B2"/>
    <w:rsid w:val="00A365A0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55819"/>
    <w:rsid w:val="00A600E7"/>
    <w:rsid w:val="00A620DE"/>
    <w:rsid w:val="00A6250F"/>
    <w:rsid w:val="00A625D5"/>
    <w:rsid w:val="00A63569"/>
    <w:rsid w:val="00A6374D"/>
    <w:rsid w:val="00A659A2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25AD"/>
    <w:rsid w:val="00A83C0D"/>
    <w:rsid w:val="00A83F42"/>
    <w:rsid w:val="00A87292"/>
    <w:rsid w:val="00A87915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0A46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5104"/>
    <w:rsid w:val="00AB7E5B"/>
    <w:rsid w:val="00AC1BD7"/>
    <w:rsid w:val="00AC302D"/>
    <w:rsid w:val="00AC364A"/>
    <w:rsid w:val="00AC467E"/>
    <w:rsid w:val="00AC64B0"/>
    <w:rsid w:val="00AD0937"/>
    <w:rsid w:val="00AD418A"/>
    <w:rsid w:val="00AD45F1"/>
    <w:rsid w:val="00AD47F7"/>
    <w:rsid w:val="00AD56F1"/>
    <w:rsid w:val="00AD7D2B"/>
    <w:rsid w:val="00AD7FF4"/>
    <w:rsid w:val="00AE107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AF532B"/>
    <w:rsid w:val="00B0099B"/>
    <w:rsid w:val="00B0216F"/>
    <w:rsid w:val="00B06E1B"/>
    <w:rsid w:val="00B07469"/>
    <w:rsid w:val="00B102D3"/>
    <w:rsid w:val="00B10542"/>
    <w:rsid w:val="00B10AC7"/>
    <w:rsid w:val="00B15557"/>
    <w:rsid w:val="00B2024C"/>
    <w:rsid w:val="00B21EB2"/>
    <w:rsid w:val="00B2345C"/>
    <w:rsid w:val="00B234DB"/>
    <w:rsid w:val="00B2408C"/>
    <w:rsid w:val="00B243D4"/>
    <w:rsid w:val="00B24658"/>
    <w:rsid w:val="00B24F87"/>
    <w:rsid w:val="00B2732A"/>
    <w:rsid w:val="00B27648"/>
    <w:rsid w:val="00B27905"/>
    <w:rsid w:val="00B30926"/>
    <w:rsid w:val="00B30DEA"/>
    <w:rsid w:val="00B315FD"/>
    <w:rsid w:val="00B3160A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47B18"/>
    <w:rsid w:val="00B50685"/>
    <w:rsid w:val="00B51782"/>
    <w:rsid w:val="00B525B6"/>
    <w:rsid w:val="00B525FE"/>
    <w:rsid w:val="00B53263"/>
    <w:rsid w:val="00B53EFF"/>
    <w:rsid w:val="00B54195"/>
    <w:rsid w:val="00B56EA5"/>
    <w:rsid w:val="00B56FC8"/>
    <w:rsid w:val="00B63D42"/>
    <w:rsid w:val="00B641B2"/>
    <w:rsid w:val="00B64DF2"/>
    <w:rsid w:val="00B65206"/>
    <w:rsid w:val="00B657DA"/>
    <w:rsid w:val="00B65DA7"/>
    <w:rsid w:val="00B66F5A"/>
    <w:rsid w:val="00B70863"/>
    <w:rsid w:val="00B710C7"/>
    <w:rsid w:val="00B71148"/>
    <w:rsid w:val="00B72A4A"/>
    <w:rsid w:val="00B733B4"/>
    <w:rsid w:val="00B7421B"/>
    <w:rsid w:val="00B75007"/>
    <w:rsid w:val="00B7571A"/>
    <w:rsid w:val="00B8098B"/>
    <w:rsid w:val="00B81D88"/>
    <w:rsid w:val="00B82E24"/>
    <w:rsid w:val="00B82FDE"/>
    <w:rsid w:val="00B8390E"/>
    <w:rsid w:val="00B84D44"/>
    <w:rsid w:val="00B85D69"/>
    <w:rsid w:val="00B85F7E"/>
    <w:rsid w:val="00B87E1E"/>
    <w:rsid w:val="00B9079B"/>
    <w:rsid w:val="00B90912"/>
    <w:rsid w:val="00B90FC8"/>
    <w:rsid w:val="00B91E8E"/>
    <w:rsid w:val="00B93FBA"/>
    <w:rsid w:val="00B94352"/>
    <w:rsid w:val="00B94CD0"/>
    <w:rsid w:val="00B95A5C"/>
    <w:rsid w:val="00B95D4D"/>
    <w:rsid w:val="00B96120"/>
    <w:rsid w:val="00B97539"/>
    <w:rsid w:val="00B976EB"/>
    <w:rsid w:val="00BA0222"/>
    <w:rsid w:val="00BA0B67"/>
    <w:rsid w:val="00BA25B8"/>
    <w:rsid w:val="00BA414C"/>
    <w:rsid w:val="00BA5D51"/>
    <w:rsid w:val="00BA67E4"/>
    <w:rsid w:val="00BA7DD4"/>
    <w:rsid w:val="00BB098B"/>
    <w:rsid w:val="00BB2C2C"/>
    <w:rsid w:val="00BB3F18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25B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374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27C1"/>
    <w:rsid w:val="00BF39FA"/>
    <w:rsid w:val="00BF66D0"/>
    <w:rsid w:val="00BF6E75"/>
    <w:rsid w:val="00BF6F85"/>
    <w:rsid w:val="00BF7806"/>
    <w:rsid w:val="00BF7963"/>
    <w:rsid w:val="00C00393"/>
    <w:rsid w:val="00C02484"/>
    <w:rsid w:val="00C04B0F"/>
    <w:rsid w:val="00C04B71"/>
    <w:rsid w:val="00C075AF"/>
    <w:rsid w:val="00C07A37"/>
    <w:rsid w:val="00C100FA"/>
    <w:rsid w:val="00C10262"/>
    <w:rsid w:val="00C12E66"/>
    <w:rsid w:val="00C13FAC"/>
    <w:rsid w:val="00C1487E"/>
    <w:rsid w:val="00C15051"/>
    <w:rsid w:val="00C15C49"/>
    <w:rsid w:val="00C1613E"/>
    <w:rsid w:val="00C21876"/>
    <w:rsid w:val="00C22F0C"/>
    <w:rsid w:val="00C22FB3"/>
    <w:rsid w:val="00C2350D"/>
    <w:rsid w:val="00C24A31"/>
    <w:rsid w:val="00C257BF"/>
    <w:rsid w:val="00C264CA"/>
    <w:rsid w:val="00C26D4B"/>
    <w:rsid w:val="00C27C72"/>
    <w:rsid w:val="00C32C16"/>
    <w:rsid w:val="00C32E45"/>
    <w:rsid w:val="00C33152"/>
    <w:rsid w:val="00C333B4"/>
    <w:rsid w:val="00C33867"/>
    <w:rsid w:val="00C34368"/>
    <w:rsid w:val="00C37E3C"/>
    <w:rsid w:val="00C411A9"/>
    <w:rsid w:val="00C41729"/>
    <w:rsid w:val="00C41CD2"/>
    <w:rsid w:val="00C43695"/>
    <w:rsid w:val="00C43917"/>
    <w:rsid w:val="00C441F9"/>
    <w:rsid w:val="00C44608"/>
    <w:rsid w:val="00C44E46"/>
    <w:rsid w:val="00C4521E"/>
    <w:rsid w:val="00C50581"/>
    <w:rsid w:val="00C5096C"/>
    <w:rsid w:val="00C50DF4"/>
    <w:rsid w:val="00C518F9"/>
    <w:rsid w:val="00C51D6B"/>
    <w:rsid w:val="00C520A4"/>
    <w:rsid w:val="00C52B9A"/>
    <w:rsid w:val="00C5347A"/>
    <w:rsid w:val="00C54A1B"/>
    <w:rsid w:val="00C574F0"/>
    <w:rsid w:val="00C60DF4"/>
    <w:rsid w:val="00C61035"/>
    <w:rsid w:val="00C64262"/>
    <w:rsid w:val="00C643D6"/>
    <w:rsid w:val="00C653E5"/>
    <w:rsid w:val="00C65AB9"/>
    <w:rsid w:val="00C6646B"/>
    <w:rsid w:val="00C70141"/>
    <w:rsid w:val="00C7043B"/>
    <w:rsid w:val="00C70E7C"/>
    <w:rsid w:val="00C71370"/>
    <w:rsid w:val="00C71AA1"/>
    <w:rsid w:val="00C71C96"/>
    <w:rsid w:val="00C7214B"/>
    <w:rsid w:val="00C7320B"/>
    <w:rsid w:val="00C73244"/>
    <w:rsid w:val="00C73BDD"/>
    <w:rsid w:val="00C742C1"/>
    <w:rsid w:val="00C7457E"/>
    <w:rsid w:val="00C748C5"/>
    <w:rsid w:val="00C7789A"/>
    <w:rsid w:val="00C80189"/>
    <w:rsid w:val="00C80DE9"/>
    <w:rsid w:val="00C81729"/>
    <w:rsid w:val="00C82119"/>
    <w:rsid w:val="00C82569"/>
    <w:rsid w:val="00C8399C"/>
    <w:rsid w:val="00C84880"/>
    <w:rsid w:val="00C8714D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153"/>
    <w:rsid w:val="00CA13C2"/>
    <w:rsid w:val="00CA1752"/>
    <w:rsid w:val="00CA1F82"/>
    <w:rsid w:val="00CA428E"/>
    <w:rsid w:val="00CA4820"/>
    <w:rsid w:val="00CA77F1"/>
    <w:rsid w:val="00CB00C6"/>
    <w:rsid w:val="00CB1DAD"/>
    <w:rsid w:val="00CB3C62"/>
    <w:rsid w:val="00CB42ED"/>
    <w:rsid w:val="00CB7458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4D15"/>
    <w:rsid w:val="00CD6832"/>
    <w:rsid w:val="00CD7576"/>
    <w:rsid w:val="00CD7A00"/>
    <w:rsid w:val="00CD7BC2"/>
    <w:rsid w:val="00CE1808"/>
    <w:rsid w:val="00CE1BEF"/>
    <w:rsid w:val="00CE2648"/>
    <w:rsid w:val="00CE28EF"/>
    <w:rsid w:val="00CE2C0D"/>
    <w:rsid w:val="00CE328A"/>
    <w:rsid w:val="00CE57B5"/>
    <w:rsid w:val="00CE593E"/>
    <w:rsid w:val="00CE65F2"/>
    <w:rsid w:val="00CE7C3C"/>
    <w:rsid w:val="00CF02B0"/>
    <w:rsid w:val="00CF0EB5"/>
    <w:rsid w:val="00CF253C"/>
    <w:rsid w:val="00CF2CCE"/>
    <w:rsid w:val="00CF32C8"/>
    <w:rsid w:val="00CF3892"/>
    <w:rsid w:val="00CF3E9B"/>
    <w:rsid w:val="00CF484D"/>
    <w:rsid w:val="00CF6766"/>
    <w:rsid w:val="00D0039D"/>
    <w:rsid w:val="00D01286"/>
    <w:rsid w:val="00D064B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6A87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5A70"/>
    <w:rsid w:val="00D468E0"/>
    <w:rsid w:val="00D46CC7"/>
    <w:rsid w:val="00D47479"/>
    <w:rsid w:val="00D478F8"/>
    <w:rsid w:val="00D47DEB"/>
    <w:rsid w:val="00D544AA"/>
    <w:rsid w:val="00D54587"/>
    <w:rsid w:val="00D54C32"/>
    <w:rsid w:val="00D5645E"/>
    <w:rsid w:val="00D5646B"/>
    <w:rsid w:val="00D56504"/>
    <w:rsid w:val="00D57043"/>
    <w:rsid w:val="00D578A8"/>
    <w:rsid w:val="00D57E8A"/>
    <w:rsid w:val="00D61761"/>
    <w:rsid w:val="00D61B8A"/>
    <w:rsid w:val="00D61D8F"/>
    <w:rsid w:val="00D62DEB"/>
    <w:rsid w:val="00D638E6"/>
    <w:rsid w:val="00D64187"/>
    <w:rsid w:val="00D6611E"/>
    <w:rsid w:val="00D66905"/>
    <w:rsid w:val="00D673C6"/>
    <w:rsid w:val="00D67B4F"/>
    <w:rsid w:val="00D718A8"/>
    <w:rsid w:val="00D71CD4"/>
    <w:rsid w:val="00D72C2F"/>
    <w:rsid w:val="00D7518A"/>
    <w:rsid w:val="00D752C6"/>
    <w:rsid w:val="00D763B3"/>
    <w:rsid w:val="00D77700"/>
    <w:rsid w:val="00D77825"/>
    <w:rsid w:val="00D77A8B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359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629"/>
    <w:rsid w:val="00DC5B2A"/>
    <w:rsid w:val="00DC6548"/>
    <w:rsid w:val="00DC79B8"/>
    <w:rsid w:val="00DC79D3"/>
    <w:rsid w:val="00DD0D46"/>
    <w:rsid w:val="00DD22B9"/>
    <w:rsid w:val="00DD450A"/>
    <w:rsid w:val="00DD46B6"/>
    <w:rsid w:val="00DD5DC2"/>
    <w:rsid w:val="00DD79E1"/>
    <w:rsid w:val="00DE0BE7"/>
    <w:rsid w:val="00DE1823"/>
    <w:rsid w:val="00DE1DBF"/>
    <w:rsid w:val="00DE6418"/>
    <w:rsid w:val="00DE6FB5"/>
    <w:rsid w:val="00DE7161"/>
    <w:rsid w:val="00DE74B9"/>
    <w:rsid w:val="00DF0AEF"/>
    <w:rsid w:val="00DF3E3E"/>
    <w:rsid w:val="00DF3ECE"/>
    <w:rsid w:val="00DF6DDE"/>
    <w:rsid w:val="00E009AB"/>
    <w:rsid w:val="00E02D6B"/>
    <w:rsid w:val="00E03368"/>
    <w:rsid w:val="00E06415"/>
    <w:rsid w:val="00E068A1"/>
    <w:rsid w:val="00E0709E"/>
    <w:rsid w:val="00E07E69"/>
    <w:rsid w:val="00E07E8C"/>
    <w:rsid w:val="00E122E0"/>
    <w:rsid w:val="00E13362"/>
    <w:rsid w:val="00E15755"/>
    <w:rsid w:val="00E15B42"/>
    <w:rsid w:val="00E15D2F"/>
    <w:rsid w:val="00E1625D"/>
    <w:rsid w:val="00E163B5"/>
    <w:rsid w:val="00E16E8D"/>
    <w:rsid w:val="00E174BD"/>
    <w:rsid w:val="00E17D99"/>
    <w:rsid w:val="00E20245"/>
    <w:rsid w:val="00E2231F"/>
    <w:rsid w:val="00E250BF"/>
    <w:rsid w:val="00E26C2E"/>
    <w:rsid w:val="00E31E93"/>
    <w:rsid w:val="00E32E8D"/>
    <w:rsid w:val="00E345F1"/>
    <w:rsid w:val="00E347A6"/>
    <w:rsid w:val="00E35153"/>
    <w:rsid w:val="00E354D9"/>
    <w:rsid w:val="00E40345"/>
    <w:rsid w:val="00E41073"/>
    <w:rsid w:val="00E411C1"/>
    <w:rsid w:val="00E42C1C"/>
    <w:rsid w:val="00E42EA6"/>
    <w:rsid w:val="00E43C5E"/>
    <w:rsid w:val="00E44E8F"/>
    <w:rsid w:val="00E46F0A"/>
    <w:rsid w:val="00E47CC0"/>
    <w:rsid w:val="00E507B9"/>
    <w:rsid w:val="00E518C8"/>
    <w:rsid w:val="00E51D7F"/>
    <w:rsid w:val="00E5212F"/>
    <w:rsid w:val="00E53597"/>
    <w:rsid w:val="00E556EB"/>
    <w:rsid w:val="00E56AC6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1E68"/>
    <w:rsid w:val="00E72C39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2B25"/>
    <w:rsid w:val="00E8443F"/>
    <w:rsid w:val="00E85CCC"/>
    <w:rsid w:val="00E85D3A"/>
    <w:rsid w:val="00E86787"/>
    <w:rsid w:val="00E87119"/>
    <w:rsid w:val="00E90662"/>
    <w:rsid w:val="00E90B0B"/>
    <w:rsid w:val="00E91B36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C3F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10DC"/>
    <w:rsid w:val="00ED69A4"/>
    <w:rsid w:val="00ED70DB"/>
    <w:rsid w:val="00ED7115"/>
    <w:rsid w:val="00ED7254"/>
    <w:rsid w:val="00EE0E3A"/>
    <w:rsid w:val="00EE22C0"/>
    <w:rsid w:val="00EE51FF"/>
    <w:rsid w:val="00EE5D14"/>
    <w:rsid w:val="00EE6265"/>
    <w:rsid w:val="00EE641F"/>
    <w:rsid w:val="00EE7B34"/>
    <w:rsid w:val="00EE7C03"/>
    <w:rsid w:val="00EF036C"/>
    <w:rsid w:val="00EF602D"/>
    <w:rsid w:val="00EF62B5"/>
    <w:rsid w:val="00EF6E66"/>
    <w:rsid w:val="00EF6EBD"/>
    <w:rsid w:val="00F020B8"/>
    <w:rsid w:val="00F03F03"/>
    <w:rsid w:val="00F06221"/>
    <w:rsid w:val="00F10BB6"/>
    <w:rsid w:val="00F148E2"/>
    <w:rsid w:val="00F157AB"/>
    <w:rsid w:val="00F15B14"/>
    <w:rsid w:val="00F16984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5583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286"/>
    <w:rsid w:val="00F45633"/>
    <w:rsid w:val="00F4622E"/>
    <w:rsid w:val="00F46713"/>
    <w:rsid w:val="00F50864"/>
    <w:rsid w:val="00F525B1"/>
    <w:rsid w:val="00F53871"/>
    <w:rsid w:val="00F5403C"/>
    <w:rsid w:val="00F551CA"/>
    <w:rsid w:val="00F55C3D"/>
    <w:rsid w:val="00F5676A"/>
    <w:rsid w:val="00F57388"/>
    <w:rsid w:val="00F577E7"/>
    <w:rsid w:val="00F6133B"/>
    <w:rsid w:val="00F62A25"/>
    <w:rsid w:val="00F62A67"/>
    <w:rsid w:val="00F62A81"/>
    <w:rsid w:val="00F63456"/>
    <w:rsid w:val="00F634A6"/>
    <w:rsid w:val="00F64E76"/>
    <w:rsid w:val="00F65B60"/>
    <w:rsid w:val="00F65E86"/>
    <w:rsid w:val="00F66DFD"/>
    <w:rsid w:val="00F6790E"/>
    <w:rsid w:val="00F700CE"/>
    <w:rsid w:val="00F74AA8"/>
    <w:rsid w:val="00F7561D"/>
    <w:rsid w:val="00F75C3F"/>
    <w:rsid w:val="00F76663"/>
    <w:rsid w:val="00F774EE"/>
    <w:rsid w:val="00F77E3C"/>
    <w:rsid w:val="00F81020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0FB3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2F6"/>
    <w:rsid w:val="00F96795"/>
    <w:rsid w:val="00F96DB6"/>
    <w:rsid w:val="00F97A09"/>
    <w:rsid w:val="00FA008F"/>
    <w:rsid w:val="00FA046C"/>
    <w:rsid w:val="00FA07C0"/>
    <w:rsid w:val="00FA0932"/>
    <w:rsid w:val="00FA0D10"/>
    <w:rsid w:val="00FA0D2E"/>
    <w:rsid w:val="00FA14FB"/>
    <w:rsid w:val="00FA2680"/>
    <w:rsid w:val="00FA2C01"/>
    <w:rsid w:val="00FA2CF5"/>
    <w:rsid w:val="00FA2D45"/>
    <w:rsid w:val="00FA2E6A"/>
    <w:rsid w:val="00FA2F49"/>
    <w:rsid w:val="00FA3D5A"/>
    <w:rsid w:val="00FA3FF5"/>
    <w:rsid w:val="00FA560F"/>
    <w:rsid w:val="00FA6C9E"/>
    <w:rsid w:val="00FA7704"/>
    <w:rsid w:val="00FB1D97"/>
    <w:rsid w:val="00FB34BE"/>
    <w:rsid w:val="00FB3857"/>
    <w:rsid w:val="00FB42D1"/>
    <w:rsid w:val="00FB7EBB"/>
    <w:rsid w:val="00FC35DE"/>
    <w:rsid w:val="00FC3B98"/>
    <w:rsid w:val="00FC4BE8"/>
    <w:rsid w:val="00FC777E"/>
    <w:rsid w:val="00FC7B18"/>
    <w:rsid w:val="00FD0854"/>
    <w:rsid w:val="00FD1922"/>
    <w:rsid w:val="00FD20C1"/>
    <w:rsid w:val="00FD2974"/>
    <w:rsid w:val="00FD2F84"/>
    <w:rsid w:val="00FD3C06"/>
    <w:rsid w:val="00FD408F"/>
    <w:rsid w:val="00FD40ED"/>
    <w:rsid w:val="00FD613E"/>
    <w:rsid w:val="00FD672C"/>
    <w:rsid w:val="00FD6BE0"/>
    <w:rsid w:val="00FD6CB9"/>
    <w:rsid w:val="00FE17DE"/>
    <w:rsid w:val="00FE1C6C"/>
    <w:rsid w:val="00FE3952"/>
    <w:rsid w:val="00FE4816"/>
    <w:rsid w:val="00FE5A63"/>
    <w:rsid w:val="00FE67BA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69"/>
    <o:shapelayout v:ext="edit">
      <o:idmap v:ext="edit" data="1"/>
    </o:shapelayout>
  </w:shapeDefaults>
  <w:decimalSymbol w:val="."/>
  <w:listSeparator w:val=","/>
  <w14:docId w14:val="5EAA3707"/>
  <w15:docId w15:val="{5E2E9194-2D43-408D-B456-CDFDD86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D77A8B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D77A8B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B00D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6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346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cid:image002.jpg@01D3A9E8.7CD902E0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oleObject" Target="embeddings/oleObject1.bin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ysupport.netapp.com/NOW/download/software/ontap/9.1P12/download.cgi" TargetMode="External"/><Relationship Id="rId22" Type="http://schemas.openxmlformats.org/officeDocument/2006/relationships/image" Target="media/image9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6287F-3C8D-46F8-AC82-85128B4B085E}"/>
</file>

<file path=customXml/itemProps2.xml><?xml version="1.0" encoding="utf-8"?>
<ds:datastoreItem xmlns:ds="http://schemas.openxmlformats.org/officeDocument/2006/customXml" ds:itemID="{30E1CB4E-6122-4DD1-8E5E-0225495E57CA}"/>
</file>

<file path=customXml/itemProps3.xml><?xml version="1.0" encoding="utf-8"?>
<ds:datastoreItem xmlns:ds="http://schemas.openxmlformats.org/officeDocument/2006/customXml" ds:itemID="{EF72D132-1EE2-4333-BD86-61DD28073222}"/>
</file>

<file path=customXml/itemProps4.xml><?xml version="1.0" encoding="utf-8"?>
<ds:datastoreItem xmlns:ds="http://schemas.openxmlformats.org/officeDocument/2006/customXml" ds:itemID="{A73DF7B1-BE56-4721-A94E-AB82BC107A9B}"/>
</file>

<file path=customXml/itemProps5.xml><?xml version="1.0" encoding="utf-8"?>
<ds:datastoreItem xmlns:ds="http://schemas.openxmlformats.org/officeDocument/2006/customXml" ds:itemID="{45619FE9-6509-4D49-BD44-C5C042E6E1E1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530</TotalTime>
  <Pages>22</Pages>
  <Words>5099</Words>
  <Characters>43187</Characters>
  <Application>Microsoft Office Word</Application>
  <DocSecurity>0</DocSecurity>
  <Lines>359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48190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18</cp:revision>
  <cp:lastPrinted>2017-11-20T20:50:00Z</cp:lastPrinted>
  <dcterms:created xsi:type="dcterms:W3CDTF">2018-04-10T13:32:00Z</dcterms:created>
  <dcterms:modified xsi:type="dcterms:W3CDTF">2018-04-24T13:28:00Z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0x0101003534F17E570B0E4BAD9BE07BEB7B2CAD</vt:lpwstr>
  </property>
  <property fmtid="{D5CDD505-2E9C-101B-9397-08002B2CF9AE}" pid="5" name="IsMyDocuments">
    <vt:bool>true</vt:bool>
  </property>
</Properties>
</file>